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footer9.xml" ContentType="application/vnd.openxmlformats-officedocument.wordprocessingml.footer+xml"/>
  <Override PartName="/word/footer6.xml" ContentType="application/vnd.openxmlformats-officedocument.wordprocessingml.footer+xml"/>
  <Override PartName="/docProps/core.xml" ContentType="application/vnd.openxmlformats-package.core-properties+xml"/>
  <Override PartName="/word/footer11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3.xml" ContentType="application/vnd.openxmlformats-officedocument.wordprocessingml.footer+xml"/>
  <Override PartName="/word/footer5.xml" ContentType="application/vnd.openxmlformats-officedocument.wordprocessingml.footer+xml"/>
  <Override PartName="/word/footer8.xml" ContentType="application/vnd.openxmlformats-officedocument.wordprocessingml.footer+xml"/>
  <Override PartName="/word/footer7.xml" ContentType="application/vnd.openxmlformats-officedocument.wordprocessingml.footer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footer10.xml" ContentType="application/vnd.openxmlformats-officedocument.wordprocessingml.footer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mc:Ignorable="w14 wp14">
  <w:body>
    <w:p>
      <w:pPr>
        <w:pStyle w:val="style0"/>
        <w:spacing w:before="16" w:after="0" w:lineRule="exact" w:line="613"/>
        <w:ind w:left="625" w:right="342"/>
        <w:jc w:val="center"/>
        <w:rPr>
          <w:rFonts w:ascii="Futura Md BT" w:cs="Futura Md BT" w:eastAsia="Futura Md BT" w:hAnsi="Futura Md BT"/>
          <w:sz w:val="52"/>
          <w:szCs w:val="52"/>
        </w:rPr>
      </w:pP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position w:val="0"/>
          <w:sz w:val="52"/>
          <w:szCs w:val="52"/>
        </w:rPr>
        <w:t>OLABISI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position w:val="0"/>
          <w:sz w:val="52"/>
          <w:szCs w:val="52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position w:val="0"/>
          <w:sz w:val="52"/>
          <w:szCs w:val="52"/>
        </w:rPr>
        <w:t>ONABANJO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position w:val="0"/>
          <w:sz w:val="52"/>
          <w:szCs w:val="52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position w:val="0"/>
          <w:sz w:val="52"/>
          <w:szCs w:val="52"/>
        </w:rPr>
        <w:t>UNIVERSITY</w:t>
      </w:r>
    </w:p>
    <w:p>
      <w:pPr>
        <w:pStyle w:val="style0"/>
        <w:spacing w:before="0" w:after="0" w:lineRule="exact" w:line="239"/>
        <w:ind w:left="2580" w:right="1875"/>
        <w:jc w:val="center"/>
        <w:rPr>
          <w:rFonts w:ascii="Futura Md BT" w:cs="Futura Md BT" w:eastAsia="Futura Md BT" w:hAnsi="Futura Md BT"/>
          <w:sz w:val="24"/>
          <w:szCs w:val="24"/>
        </w:rPr>
      </w:pPr>
      <w:r>
        <w:rPr>
          <w:rFonts w:ascii="Futura Md BT" w:cs="Futura Md BT" w:eastAsia="Futura Md BT" w:hAnsi="Futura Md BT"/>
          <w:color w:val="231f20"/>
          <w:spacing w:val="0"/>
          <w:w w:val="100"/>
          <w:position w:val="1"/>
          <w:sz w:val="24"/>
          <w:szCs w:val="24"/>
        </w:rPr>
        <w:t>College</w:t>
      </w:r>
      <w:r>
        <w:rPr>
          <w:rFonts w:ascii="Futura Md BT" w:cs="Futura Md BT" w:eastAsia="Futura Md BT" w:hAnsi="Futura Md BT"/>
          <w:color w:val="231f20"/>
          <w:spacing w:val="0"/>
          <w:w w:val="100"/>
          <w:position w:val="1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color w:val="231f20"/>
          <w:spacing w:val="0"/>
          <w:w w:val="100"/>
          <w:position w:val="1"/>
          <w:sz w:val="24"/>
          <w:szCs w:val="24"/>
        </w:rPr>
        <w:t>of</w:t>
      </w:r>
      <w:r>
        <w:rPr>
          <w:rFonts w:ascii="Futura Md BT" w:cs="Futura Md BT" w:eastAsia="Futura Md BT" w:hAnsi="Futura Md BT"/>
          <w:color w:val="231f20"/>
          <w:spacing w:val="0"/>
          <w:w w:val="100"/>
          <w:position w:val="1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color w:val="231f20"/>
          <w:spacing w:val="0"/>
          <w:w w:val="100"/>
          <w:position w:val="1"/>
          <w:sz w:val="24"/>
          <w:szCs w:val="24"/>
        </w:rPr>
        <w:t>Engineering</w:t>
      </w:r>
      <w:r>
        <w:rPr>
          <w:rFonts w:ascii="Futura Md BT" w:cs="Futura Md BT" w:eastAsia="Futura Md BT" w:hAnsi="Futura Md BT"/>
          <w:color w:val="231f20"/>
          <w:spacing w:val="0"/>
          <w:w w:val="100"/>
          <w:position w:val="1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color w:val="231f20"/>
          <w:spacing w:val="0"/>
          <w:w w:val="100"/>
          <w:position w:val="1"/>
          <w:sz w:val="24"/>
          <w:szCs w:val="24"/>
        </w:rPr>
        <w:t>&amp;</w:t>
      </w:r>
      <w:r>
        <w:rPr>
          <w:rFonts w:ascii="Futura Md BT" w:cs="Futura Md BT" w:eastAsia="Futura Md BT" w:hAnsi="Futura Md BT"/>
          <w:color w:val="231f20"/>
          <w:spacing w:val="0"/>
          <w:w w:val="100"/>
          <w:position w:val="1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color w:val="231f20"/>
          <w:spacing w:val="0"/>
          <w:w w:val="100"/>
          <w:position w:val="1"/>
          <w:sz w:val="24"/>
          <w:szCs w:val="24"/>
        </w:rPr>
        <w:t>Environmental</w:t>
      </w:r>
      <w:r>
        <w:rPr>
          <w:rFonts w:ascii="Futura Md BT" w:cs="Futura Md BT" w:eastAsia="Futura Md BT" w:hAnsi="Futura Md BT"/>
          <w:color w:val="231f20"/>
          <w:spacing w:val="0"/>
          <w:w w:val="100"/>
          <w:position w:val="1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color w:val="231f20"/>
          <w:spacing w:val="0"/>
          <w:w w:val="100"/>
          <w:position w:val="1"/>
          <w:sz w:val="24"/>
          <w:szCs w:val="24"/>
        </w:rPr>
        <w:t>Studies</w:t>
      </w:r>
    </w:p>
    <w:p>
      <w:pPr>
        <w:pStyle w:val="style0"/>
        <w:spacing w:before="72" w:after="0" w:lineRule="auto" w:line="240"/>
        <w:ind w:left="3986" w:right="3281"/>
        <w:jc w:val="center"/>
        <w:rPr>
          <w:rFonts w:ascii="Futura Md BT" w:cs="Futura Md BT" w:eastAsia="Futura Md BT" w:hAnsi="Futura Md BT"/>
          <w:sz w:val="24"/>
          <w:szCs w:val="24"/>
        </w:rPr>
      </w:pPr>
      <w:r>
        <w:rPr>
          <w:rFonts w:ascii="Futura Md BT" w:cs="Futura Md BT" w:eastAsia="Futura Md BT" w:hAnsi="Futura Md BT"/>
          <w:color w:val="231f20"/>
          <w:spacing w:val="0"/>
          <w:w w:val="100"/>
          <w:sz w:val="24"/>
          <w:szCs w:val="24"/>
        </w:rPr>
        <w:t>Faculty</w:t>
      </w:r>
      <w:r>
        <w:rPr>
          <w:rFonts w:ascii="Futura Md BT" w:cs="Futura Md BT" w:eastAsia="Futura Md BT" w:hAnsi="Futura Md BT"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color w:val="231f20"/>
          <w:spacing w:val="0"/>
          <w:w w:val="100"/>
          <w:sz w:val="24"/>
          <w:szCs w:val="24"/>
        </w:rPr>
        <w:t>of</w:t>
      </w:r>
      <w:r>
        <w:rPr>
          <w:rFonts w:ascii="Futura Md BT" w:cs="Futura Md BT" w:eastAsia="Futura Md BT" w:hAnsi="Futura Md BT"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color w:val="231f20"/>
          <w:spacing w:val="0"/>
          <w:w w:val="100"/>
          <w:sz w:val="24"/>
          <w:szCs w:val="24"/>
        </w:rPr>
        <w:t>Engineering</w:t>
      </w:r>
    </w:p>
    <w:p>
      <w:pPr>
        <w:pStyle w:val="style0"/>
        <w:spacing w:before="72" w:after="0" w:lineRule="auto" w:line="240"/>
        <w:ind w:left="4296" w:right="3592"/>
        <w:jc w:val="center"/>
        <w:rPr>
          <w:rFonts w:ascii="Futura Md BT" w:cs="Futura Md BT" w:eastAsia="Futura Md BT" w:hAnsi="Futura Md BT"/>
          <w:sz w:val="24"/>
          <w:szCs w:val="24"/>
        </w:rPr>
      </w:pPr>
      <w:r>
        <w:rPr>
          <w:rFonts w:ascii="Futura Md BT" w:cs="Futura Md BT" w:eastAsia="Futura Md BT" w:hAnsi="Futura Md BT"/>
          <w:color w:val="231f20"/>
          <w:spacing w:val="0"/>
          <w:w w:val="100"/>
          <w:sz w:val="24"/>
          <w:szCs w:val="24"/>
        </w:rPr>
        <w:t>Ibogun</w:t>
      </w:r>
      <w:r>
        <w:rPr>
          <w:rFonts w:ascii="Futura Md BT" w:cs="Futura Md BT" w:eastAsia="Futura Md BT" w:hAnsi="Futura Md BT"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color w:val="231f20"/>
          <w:spacing w:val="0"/>
          <w:w w:val="100"/>
          <w:sz w:val="24"/>
          <w:szCs w:val="24"/>
        </w:rPr>
        <w:t>Campus.</w:t>
      </w:r>
    </w:p>
    <w:p>
      <w:pPr>
        <w:pStyle w:val="style0"/>
        <w:spacing w:before="15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665" w:right="463"/>
        <w:jc w:val="center"/>
        <w:rPr>
          <w:rFonts w:ascii="Futura Md BT" w:cs="Futura Md BT" w:eastAsia="Futura Md BT" w:hAnsi="Futura Md BT"/>
          <w:sz w:val="40"/>
          <w:szCs w:val="40"/>
        </w:rPr>
      </w:pP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40"/>
          <w:szCs w:val="40"/>
        </w:rPr>
        <w:t>MECHANICAL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40"/>
          <w:szCs w:val="40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40"/>
          <w:szCs w:val="40"/>
        </w:rPr>
        <w:t>ENGINEERING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40"/>
          <w:szCs w:val="40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40"/>
          <w:szCs w:val="40"/>
        </w:rPr>
        <w:t>DE</w:t>
      </w:r>
      <w:r>
        <w:rPr>
          <w:rFonts w:ascii="Futura Md BT" w:cs="Futura Md BT" w:eastAsia="Futura Md BT" w:hAnsi="Futura Md BT"/>
          <w:b/>
          <w:bCs/>
          <w:color w:val="231f20"/>
          <w:spacing w:val="-21"/>
          <w:w w:val="100"/>
          <w:sz w:val="40"/>
          <w:szCs w:val="40"/>
        </w:rPr>
        <w:t>P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40"/>
          <w:szCs w:val="40"/>
        </w:rPr>
        <w:t>ARTMENT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auto" w:line="240"/>
        <w:ind w:left="1995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778205" cy="2802635"/>
            <wp:effectExtent l="0" t="0" r="0" b="0"/>
            <wp:docPr id="1026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778205" cy="2802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240"/>
        <w:jc w:val="left"/>
        <w:rPr>
          <w:sz w:val="24"/>
          <w:szCs w:val="24"/>
        </w:rPr>
      </w:pPr>
    </w:p>
    <w:p>
      <w:pPr>
        <w:pStyle w:val="style0"/>
        <w:tabs>
          <w:tab w:val="left" w:leader="none" w:pos="3440"/>
        </w:tabs>
        <w:spacing w:before="0" w:after="0" w:lineRule="auto" w:line="240"/>
        <w:ind w:left="118" w:right="-8"/>
        <w:jc w:val="center"/>
        <w:rPr>
          <w:rFonts w:ascii="Futura Md BT" w:cs="Futura Md BT" w:eastAsia="Futura Md BT" w:hAnsi="Futura Md BT"/>
          <w:sz w:val="101"/>
          <w:szCs w:val="101"/>
        </w:rPr>
      </w:pP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101"/>
          <w:szCs w:val="101"/>
        </w:rPr>
        <w:t>FLUID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101"/>
          <w:szCs w:val="101"/>
        </w:rPr>
        <w:tab/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101"/>
          <w:szCs w:val="101"/>
        </w:rPr>
        <w:t>MECHANICS</w:t>
      </w:r>
    </w:p>
    <w:p>
      <w:pPr>
        <w:pStyle w:val="style0"/>
        <w:spacing w:before="83" w:after="0" w:lineRule="auto" w:line="240"/>
        <w:ind w:left="2753" w:right="2774"/>
        <w:jc w:val="center"/>
        <w:rPr>
          <w:rFonts w:ascii="Futura Md BT" w:cs="Futura Md BT" w:eastAsia="Futura Md BT" w:hAnsi="Futura Md BT"/>
          <w:sz w:val="36"/>
          <w:szCs w:val="36"/>
        </w:rPr>
      </w:pP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36"/>
          <w:szCs w:val="36"/>
        </w:rPr>
        <w:t>LABOR</w:t>
      </w:r>
      <w:r>
        <w:rPr>
          <w:rFonts w:ascii="Futura Md BT" w:cs="Futura Md BT" w:eastAsia="Futura Md BT" w:hAnsi="Futura Md BT"/>
          <w:b/>
          <w:bCs/>
          <w:color w:val="231f20"/>
          <w:spacing w:val="-14"/>
          <w:w w:val="100"/>
          <w:sz w:val="36"/>
          <w:szCs w:val="36"/>
        </w:rPr>
        <w:t>A</w:t>
      </w:r>
      <w:r>
        <w:rPr>
          <w:rFonts w:ascii="Futura Md BT" w:cs="Futura Md BT" w:eastAsia="Futura Md BT" w:hAnsi="Futura Md BT"/>
          <w:b/>
          <w:bCs/>
          <w:color w:val="231f20"/>
          <w:spacing w:val="-6"/>
          <w:w w:val="100"/>
          <w:sz w:val="36"/>
          <w:szCs w:val="36"/>
        </w:rPr>
        <w:t>T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36"/>
          <w:szCs w:val="36"/>
        </w:rPr>
        <w:t>ORY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36"/>
          <w:szCs w:val="36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36"/>
          <w:szCs w:val="36"/>
        </w:rPr>
        <w:t>MAN</w:t>
      </w:r>
      <w:r>
        <w:rPr>
          <w:rFonts w:ascii="Futura Md BT" w:cs="Futura Md BT" w:eastAsia="Futura Md BT" w:hAnsi="Futura Md BT"/>
          <w:b/>
          <w:bCs/>
          <w:color w:val="231f20"/>
          <w:spacing w:val="-6"/>
          <w:w w:val="100"/>
          <w:sz w:val="36"/>
          <w:szCs w:val="36"/>
        </w:rPr>
        <w:t>U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36"/>
          <w:szCs w:val="36"/>
        </w:rPr>
        <w:t>AL</w:t>
      </w:r>
    </w:p>
    <w:p>
      <w:pPr>
        <w:pStyle w:val="style0"/>
        <w:spacing w:before="0" w:after="0" w:lineRule="exact" w:line="481"/>
        <w:ind w:left="3709" w:right="3728"/>
        <w:jc w:val="center"/>
        <w:rPr>
          <w:rFonts w:ascii="Futura Md BT" w:cs="Futura Md BT" w:eastAsia="Futura Md BT" w:hAnsi="Futura Md BT"/>
          <w:sz w:val="44"/>
          <w:szCs w:val="44"/>
        </w:rPr>
      </w:pP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position w:val="0"/>
          <w:sz w:val="44"/>
          <w:szCs w:val="44"/>
        </w:rPr>
        <w:t>200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position w:val="0"/>
          <w:sz w:val="44"/>
          <w:szCs w:val="4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position w:val="0"/>
          <w:sz w:val="44"/>
          <w:szCs w:val="44"/>
        </w:rPr>
        <w:t>LEVEL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3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21" w:after="0" w:lineRule="auto" w:line="516"/>
        <w:ind w:left="104" w:right="651"/>
        <w:jc w:val="both"/>
        <w:rPr>
          <w:rFonts w:ascii="Futura Md BT" w:cs="Futura Md BT" w:eastAsia="Futura Md BT" w:hAnsi="Futura Md BT"/>
          <w:sz w:val="24"/>
          <w:szCs w:val="24"/>
        </w:rPr>
      </w:pP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NAMES…………………………………………………………………………………........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M</w:t>
      </w:r>
      <w:r>
        <w:rPr>
          <w:rFonts w:ascii="Futura Md BT" w:cs="Futura Md BT" w:eastAsia="Futura Md BT" w:hAnsi="Futura Md BT"/>
          <w:b/>
          <w:bCs/>
          <w:color w:val="231f20"/>
          <w:spacing w:val="-10"/>
          <w:w w:val="100"/>
          <w:sz w:val="24"/>
          <w:szCs w:val="24"/>
        </w:rPr>
        <w:t>A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TRIC.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N</w:t>
      </w:r>
      <w:r>
        <w:rPr>
          <w:rFonts w:ascii="Futura Md BT" w:cs="Futura Md BT" w:eastAsia="Futura Md BT" w:hAnsi="Futura Md BT"/>
          <w:b/>
          <w:bCs/>
          <w:color w:val="231f20"/>
          <w:spacing w:val="-10"/>
          <w:w w:val="100"/>
          <w:sz w:val="24"/>
          <w:szCs w:val="24"/>
        </w:rPr>
        <w:t>O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.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:………………………………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    </w:t>
      </w:r>
      <w:r>
        <w:rPr>
          <w:rFonts w:ascii="Futura Md BT" w:cs="Futura Md BT" w:eastAsia="Futura Md BT" w:hAnsi="Futura Md BT"/>
          <w:b/>
          <w:bCs/>
          <w:color w:val="231f20"/>
          <w:spacing w:val="18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LEVE</w:t>
      </w:r>
      <w:r>
        <w:rPr>
          <w:rFonts w:ascii="Futura Md BT" w:cs="Futura Md BT" w:eastAsia="Futura Md BT" w:hAnsi="Futura Md BT"/>
          <w:b/>
          <w:bCs/>
          <w:color w:val="231f20"/>
          <w:spacing w:val="4"/>
          <w:w w:val="100"/>
          <w:sz w:val="24"/>
          <w:szCs w:val="24"/>
        </w:rPr>
        <w:t>L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: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………………………………..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DEP</w:t>
      </w:r>
      <w:r>
        <w:rPr>
          <w:rFonts w:ascii="Futura Md BT" w:cs="Futura Md BT" w:eastAsia="Futura Md BT" w:hAnsi="Futura Md BT"/>
          <w:b/>
          <w:bCs/>
          <w:color w:val="231f20"/>
          <w:spacing w:val="-31"/>
          <w:w w:val="100"/>
          <w:sz w:val="24"/>
          <w:szCs w:val="24"/>
        </w:rPr>
        <w:t>T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.: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………………………………………..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    </w:t>
      </w:r>
      <w:r>
        <w:rPr>
          <w:rFonts w:ascii="Futura Md BT" w:cs="Futura Md BT" w:eastAsia="Futura Md BT" w:hAnsi="Futura Md BT"/>
          <w:b/>
          <w:bCs/>
          <w:color w:val="231f20"/>
          <w:spacing w:val="33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GROUP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N</w:t>
      </w:r>
      <w:r>
        <w:rPr>
          <w:rFonts w:ascii="Futura Md BT" w:cs="Futura Md BT" w:eastAsia="Futura Md BT" w:hAnsi="Futura Md BT"/>
          <w:b/>
          <w:bCs/>
          <w:color w:val="231f20"/>
          <w:spacing w:val="4"/>
          <w:w w:val="100"/>
          <w:sz w:val="24"/>
          <w:szCs w:val="24"/>
        </w:rPr>
        <w:t>O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: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…………………………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COURS</w:t>
      </w:r>
      <w:r>
        <w:rPr>
          <w:rFonts w:ascii="Futura Md BT" w:cs="Futura Md BT" w:eastAsia="Futura Md BT" w:hAnsi="Futura Md BT"/>
          <w:b/>
          <w:bCs/>
          <w:color w:val="231f20"/>
          <w:spacing w:val="4"/>
          <w:w w:val="100"/>
          <w:sz w:val="24"/>
          <w:szCs w:val="24"/>
        </w:rPr>
        <w:t>E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:……………………………………..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    </w:t>
      </w:r>
      <w:r>
        <w:rPr>
          <w:rFonts w:ascii="Futura Md BT" w:cs="Futura Md BT" w:eastAsia="Futura Md BT" w:hAnsi="Futura Md BT"/>
          <w:b/>
          <w:bCs/>
          <w:color w:val="231f20"/>
          <w:spacing w:val="2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COD</w:t>
      </w:r>
      <w:r>
        <w:rPr>
          <w:rFonts w:ascii="Futura Md BT" w:cs="Futura Md BT" w:eastAsia="Futura Md BT" w:hAnsi="Futura Md BT"/>
          <w:b/>
          <w:bCs/>
          <w:color w:val="231f20"/>
          <w:spacing w:val="4"/>
          <w:w w:val="100"/>
          <w:sz w:val="24"/>
          <w:szCs w:val="24"/>
        </w:rPr>
        <w:t>E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: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………………………………...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-4"/>
          <w:w w:val="100"/>
          <w:sz w:val="24"/>
          <w:szCs w:val="24"/>
        </w:rPr>
        <w:t>D</w:t>
      </w:r>
      <w:r>
        <w:rPr>
          <w:rFonts w:ascii="Futura Md BT" w:cs="Futura Md BT" w:eastAsia="Futura Md BT" w:hAnsi="Futura Md BT"/>
          <w:b/>
          <w:bCs/>
          <w:color w:val="231f20"/>
          <w:spacing w:val="-10"/>
          <w:w w:val="100"/>
          <w:sz w:val="24"/>
          <w:szCs w:val="24"/>
        </w:rPr>
        <w:t>A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T</w:t>
      </w:r>
      <w:r>
        <w:rPr>
          <w:rFonts w:ascii="Futura Md BT" w:cs="Futura Md BT" w:eastAsia="Futura Md BT" w:hAnsi="Futura Md BT"/>
          <w:b/>
          <w:bCs/>
          <w:color w:val="231f20"/>
          <w:spacing w:val="4"/>
          <w:w w:val="100"/>
          <w:sz w:val="24"/>
          <w:szCs w:val="24"/>
        </w:rPr>
        <w:t>E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:…………………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SESSIO</w:t>
      </w:r>
      <w:r>
        <w:rPr>
          <w:rFonts w:ascii="Futura Md BT" w:cs="Futura Md BT" w:eastAsia="Futura Md BT" w:hAnsi="Futura Md BT"/>
          <w:b/>
          <w:bCs/>
          <w:color w:val="231f20"/>
          <w:spacing w:val="-7"/>
          <w:w w:val="100"/>
          <w:sz w:val="24"/>
          <w:szCs w:val="24"/>
        </w:rPr>
        <w:t>N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:…………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    </w:t>
      </w:r>
      <w:r>
        <w:rPr>
          <w:rFonts w:ascii="Futura Md BT" w:cs="Futura Md BT" w:eastAsia="Futura Md BT" w:hAnsi="Futura Md BT"/>
          <w:b/>
          <w:bCs/>
          <w:color w:val="231f20"/>
          <w:spacing w:val="49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SIGN</w:t>
      </w:r>
      <w:r>
        <w:rPr>
          <w:rFonts w:ascii="Futura Md BT" w:cs="Futura Md BT" w:eastAsia="Futura Md BT" w:hAnsi="Futura Md BT"/>
          <w:b/>
          <w:bCs/>
          <w:color w:val="231f20"/>
          <w:spacing w:val="-10"/>
          <w:w w:val="100"/>
          <w:sz w:val="24"/>
          <w:szCs w:val="24"/>
        </w:rPr>
        <w:t>A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TUR</w:t>
      </w:r>
      <w:r>
        <w:rPr>
          <w:rFonts w:ascii="Futura Md BT" w:cs="Futura Md BT" w:eastAsia="Futura Md BT" w:hAnsi="Futura Md BT"/>
          <w:b/>
          <w:bCs/>
          <w:color w:val="231f20"/>
          <w:spacing w:val="4"/>
          <w:w w:val="100"/>
          <w:sz w:val="24"/>
          <w:szCs w:val="24"/>
        </w:rPr>
        <w:t>E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: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 xml:space="preserve"> </w:t>
      </w:r>
      <w:r>
        <w:rPr>
          <w:rFonts w:ascii="Futura Md BT" w:cs="Futura Md BT" w:eastAsia="Futura Md BT" w:hAnsi="Futura Md BT"/>
          <w:b/>
          <w:bCs/>
          <w:color w:val="231f20"/>
          <w:spacing w:val="0"/>
          <w:w w:val="100"/>
          <w:sz w:val="24"/>
          <w:szCs w:val="24"/>
        </w:rPr>
        <w:t>………………….........</w:t>
      </w:r>
    </w:p>
    <w:p>
      <w:pPr>
        <w:pStyle w:val="style0"/>
        <w:spacing w:after="0" w:lineRule="auto" w:line="516"/>
        <w:jc w:val="both"/>
        <w:rPr>
          <w:rFonts w:ascii="Futura Md BT" w:cs="Futura Md BT" w:eastAsia="Futura Md BT" w:hAnsi="Futura Md BT"/>
          <w:sz w:val="24"/>
          <w:szCs w:val="24"/>
        </w:rPr>
        <w:sectPr>
          <w:footerReference w:type="default" r:id="rId3"/>
          <w:type w:val="continuous"/>
          <w:pgSz w:w="11920" w:h="16840" w:orient="portrait"/>
          <w:pgMar w:top="1300" w:right="1040" w:bottom="1720" w:left="1060" w:header="720" w:footer="1539" w:gutter="0"/>
        </w:sectPr>
      </w:pPr>
    </w:p>
    <w:p>
      <w:pPr>
        <w:pStyle w:val="style0"/>
        <w:spacing w:before="51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INTRODUCTION</w:t>
      </w:r>
    </w:p>
    <w:p>
      <w:pPr>
        <w:pStyle w:val="style0"/>
        <w:spacing w:before="84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1.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General</w:t>
      </w:r>
    </w:p>
    <w:p>
      <w:pPr>
        <w:pStyle w:val="style0"/>
        <w:spacing w:before="84" w:after="0" w:lineRule="auto" w:line="312"/>
        <w:ind w:left="109" w:right="57" w:firstLine="703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need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Mechanical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Engineering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very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important.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'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course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enables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students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fundamental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laws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principles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encountered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theoretical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work;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study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wide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variety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measuring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instruments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equipment,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learn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handle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skill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appreciate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li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mitations.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2.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Conducting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Experiments</w:t>
      </w:r>
    </w:p>
    <w:p>
      <w:pPr>
        <w:pStyle w:val="style0"/>
        <w:spacing w:before="84" w:after="0" w:lineRule="auto" w:line="312"/>
        <w:ind w:left="108" w:right="57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planned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advance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consulting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necessary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reference</w:t>
      </w:r>
      <w:r>
        <w:rPr>
          <w:rFonts w:ascii="Times New Roman" w:cs="Times New Roman" w:eastAsia="Times New Roman" w:hAnsi="Times New Roman"/>
          <w:spacing w:val="-2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books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order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understand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principles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behind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experiment.</w:t>
      </w:r>
      <w:r>
        <w:rPr>
          <w:rFonts w:ascii="Times New Roman" w:cs="Times New Roman" w:eastAsia="Times New Roman" w:hAnsi="Times New Roman"/>
          <w:spacing w:val="3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Before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starting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experiment,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steps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taken:-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Sketch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working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diagram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experiment,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rite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down,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form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table,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measurements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propose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make,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calculation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formula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obtain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results.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3.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Records</w:t>
      </w:r>
    </w:p>
    <w:p>
      <w:pPr>
        <w:pStyle w:val="style0"/>
        <w:spacing w:before="84" w:after="0" w:lineRule="auto" w:line="312"/>
        <w:ind w:left="108" w:right="51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faithful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observations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taken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made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space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provided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tables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contained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manual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duly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signed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superviso</w:t>
      </w:r>
      <w:r>
        <w:rPr>
          <w:rFonts w:ascii="Times New Roman" w:cs="Times New Roman" w:eastAsia="Times New Roman" w:hAnsi="Times New Roman"/>
          <w:spacing w:val="-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obtain</w:t>
      </w:r>
      <w:r>
        <w:rPr>
          <w:rFonts w:ascii="Times New Roman" w:cs="Times New Roman" w:eastAsia="Times New Roman" w:hAnsi="Times New Roman"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accurate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results,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repeat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ferent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methods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possible.</w:t>
      </w:r>
      <w:r>
        <w:rPr>
          <w:rFonts w:ascii="Times New Roman" w:cs="Times New Roman" w:eastAsia="Times New Roman" w:hAnsi="Times New Roman"/>
          <w:spacing w:val="-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account</w:t>
      </w:r>
      <w:r>
        <w:rPr>
          <w:rFonts w:ascii="Times New Roman" w:cs="Times New Roman" w:eastAsia="Times New Roman" w:hAnsi="Times New Roman"/>
          <w:spacing w:val="-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written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notebook,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has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paper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alternate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pages.</w:t>
      </w:r>
      <w:r>
        <w:rPr>
          <w:rFonts w:ascii="Times New Roman" w:cs="Times New Roman" w:eastAsia="Times New Roman" w:hAnsi="Times New Roman"/>
          <w:spacing w:val="5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If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notebook</w:t>
      </w:r>
      <w:r>
        <w:rPr>
          <w:rFonts w:ascii="Times New Roman" w:cs="Times New Roman" w:eastAsia="Times New Roman" w:hAnsi="Times New Roman"/>
          <w:spacing w:val="-1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ruled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graphical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sheet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paper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interleaved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necessary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double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pages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record.</w:t>
      </w:r>
      <w:r>
        <w:rPr>
          <w:rFonts w:ascii="Times New Roman" w:cs="Times New Roman" w:eastAsia="Times New Roman" w:hAnsi="Times New Roman"/>
          <w:spacing w:val="4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report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suitable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format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follows:-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itle,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Objectives,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Equipment/Apparatus/Materials,</w:t>
      </w:r>
    </w:p>
    <w:p>
      <w:pPr>
        <w:pStyle w:val="style0"/>
        <w:spacing w:before="3" w:after="0" w:lineRule="auto" w:line="312"/>
        <w:ind w:left="108" w:right="1441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-28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Theory/Diagram,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Method/Procedures,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Measurements/Results,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Calculations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ix.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Conclusion,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References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4.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Attendance</w:t>
      </w:r>
    </w:p>
    <w:p>
      <w:pPr>
        <w:pStyle w:val="style0"/>
        <w:spacing w:before="84" w:after="0" w:lineRule="auto" w:line="312"/>
        <w:ind w:left="108" w:right="57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students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registered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courses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must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attend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classes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required.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system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taking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attendance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register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considered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grading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work/report.</w:t>
      </w:r>
    </w:p>
    <w:p>
      <w:pPr>
        <w:pStyle w:val="style0"/>
        <w:spacing w:before="10" w:after="0" w:lineRule="exact" w:line="110"/>
        <w:jc w:val="left"/>
        <w:rPr>
          <w:sz w:val="11"/>
          <w:szCs w:val="11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tabs>
          <w:tab w:val="left" w:leader="none" w:pos="820"/>
        </w:tabs>
        <w:spacing w:before="0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5.0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Refe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ence</w:t>
      </w:r>
      <w:r>
        <w:rPr>
          <w:rFonts w:ascii="Times New Roman" w:cs="Times New Roman" w:eastAsia="Times New Roman" w:hAnsi="Times New Roman"/>
          <w:b/>
          <w:bCs/>
          <w:spacing w:val="-2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-2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ables</w:t>
      </w:r>
    </w:p>
    <w:p>
      <w:pPr>
        <w:pStyle w:val="style0"/>
        <w:tabs>
          <w:tab w:val="left" w:leader="none" w:pos="820"/>
        </w:tabs>
        <w:spacing w:before="84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5.1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Multiple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Sub-multiples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units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b/>
          <w:bCs/>
          <w:spacing w:val="-2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abb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eviations</w:t>
      </w:r>
    </w:p>
    <w:p>
      <w:pPr>
        <w:pStyle w:val="style0"/>
        <w:tabs>
          <w:tab w:val="left" w:leader="none" w:pos="820"/>
          <w:tab w:val="left" w:leader="none" w:pos="1540"/>
          <w:tab w:val="left" w:leader="none" w:pos="2300"/>
          <w:tab w:val="left" w:leader="none" w:pos="2980"/>
          <w:tab w:val="left" w:leader="none" w:pos="4420"/>
          <w:tab w:val="left" w:leader="none" w:pos="5140"/>
          <w:tab w:val="left" w:leader="none" w:pos="5860"/>
          <w:tab w:val="left" w:leader="none" w:pos="7300"/>
        </w:tabs>
        <w:spacing w:before="76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era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femto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-15</w:t>
      </w:r>
    </w:p>
    <w:p>
      <w:pPr>
        <w:pStyle w:val="style0"/>
        <w:tabs>
          <w:tab w:val="left" w:leader="none" w:pos="820"/>
          <w:tab w:val="left" w:leader="none" w:pos="1540"/>
          <w:tab w:val="left" w:leader="none" w:pos="2260"/>
          <w:tab w:val="left" w:leader="none" w:pos="2980"/>
          <w:tab w:val="left" w:leader="none" w:pos="4420"/>
          <w:tab w:val="left" w:leader="none" w:pos="5140"/>
          <w:tab w:val="left" w:leader="none" w:pos="5860"/>
          <w:tab w:val="left" w:leader="none" w:pos="7300"/>
        </w:tabs>
        <w:spacing w:before="76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Giga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spacing w:val="6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pico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6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-12</w:t>
      </w:r>
    </w:p>
    <w:p>
      <w:pPr>
        <w:pStyle w:val="style0"/>
        <w:tabs>
          <w:tab w:val="left" w:leader="none" w:pos="820"/>
          <w:tab w:val="left" w:leader="none" w:pos="1540"/>
          <w:tab w:val="left" w:leader="none" w:pos="2980"/>
          <w:tab w:val="left" w:leader="none" w:pos="4420"/>
          <w:tab w:val="left" w:leader="none" w:pos="5140"/>
          <w:tab w:val="left" w:leader="none" w:pos="5860"/>
          <w:tab w:val="left" w:leader="none" w:pos="7300"/>
        </w:tabs>
        <w:spacing w:before="76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Mega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5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spacing w:val="6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nano</w:t>
      </w:r>
      <w:r>
        <w:rPr>
          <w:rFonts w:ascii="Times New Roman" w:cs="Times New Roman" w:eastAsia="Times New Roman" w:hAnsi="Times New Roman"/>
          <w:spacing w:val="36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-9</w:t>
      </w:r>
    </w:p>
    <w:p>
      <w:pPr>
        <w:pStyle w:val="style0"/>
        <w:tabs>
          <w:tab w:val="left" w:leader="none" w:pos="820"/>
          <w:tab w:val="left" w:leader="none" w:pos="1540"/>
          <w:tab w:val="left" w:leader="none" w:pos="2260"/>
          <w:tab w:val="left" w:leader="none" w:pos="2980"/>
          <w:tab w:val="left" w:leader="none" w:pos="4420"/>
          <w:tab w:val="left" w:leader="none" w:pos="5140"/>
          <w:tab w:val="left" w:leader="none" w:pos="5860"/>
          <w:tab w:val="left" w:leader="none" w:pos="7300"/>
        </w:tabs>
        <w:spacing w:before="76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Kilo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spacing w:val="6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Micro</w:t>
      </w:r>
      <w:r>
        <w:rPr>
          <w:rFonts w:ascii="Times New Roman" w:cs="Times New Roman" w:eastAsia="Times New Roman" w:hAnsi="Times New Roman"/>
          <w:spacing w:val="-24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-6</w:t>
      </w:r>
    </w:p>
    <w:p>
      <w:pPr>
        <w:pStyle w:val="style0"/>
        <w:tabs>
          <w:tab w:val="left" w:leader="none" w:pos="820"/>
          <w:tab w:val="left" w:leader="none" w:pos="1540"/>
          <w:tab w:val="left" w:leader="none" w:pos="2260"/>
          <w:tab w:val="left" w:leader="none" w:pos="2980"/>
        </w:tabs>
        <w:spacing w:before="76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Milli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-3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12"/>
          <w:szCs w:val="12"/>
        </w:rPr>
        <w:sectPr>
          <w:footerReference w:type="default" r:id="rId4"/>
          <w:pgSz w:w="11920" w:h="16840" w:orient="portrait"/>
          <w:pgMar w:top="1220" w:right="1040" w:bottom="1720" w:left="1020" w:header="0" w:footer="1539" w:gutter="0"/>
          <w:pgNumType w:start="1"/>
        </w:sectPr>
      </w:pPr>
    </w:p>
    <w:p>
      <w:pPr>
        <w:pStyle w:val="style0"/>
        <w:spacing w:before="87" w:after="0" w:lineRule="auto" w:line="240"/>
        <w:ind w:left="114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MPa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(MegaPascal)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×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N/m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N/mm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</w:p>
    <w:p>
      <w:pPr>
        <w:pStyle w:val="style0"/>
        <w:spacing w:before="76" w:after="0" w:lineRule="auto" w:line="240"/>
        <w:ind w:left="114" w:right="-20"/>
        <w:jc w:val="left"/>
        <w:rPr>
          <w:rFonts w:ascii="Times New Roman" w:cs="Times New Roman" w:eastAsia="Times New Roman" w:hAnsi="Times New Roman"/>
          <w:sz w:val="12"/>
          <w:szCs w:val="12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GPa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(GigaPascal)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×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N/m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position w:val="0"/>
          <w:sz w:val="24"/>
          <w:szCs w:val="24"/>
        </w:rPr>
        <w:t>kN/mm</w:t>
      </w:r>
      <w:r>
        <w:rPr>
          <w:rFonts w:ascii="Times New Roman" w:cs="Times New Roman" w:eastAsia="Times New Roman" w:hAnsi="Times New Roman"/>
          <w:spacing w:val="0"/>
          <w:w w:val="100"/>
          <w:position w:val="12"/>
          <w:sz w:val="12"/>
          <w:szCs w:val="12"/>
        </w:rPr>
        <w:t>2</w:t>
      </w:r>
    </w:p>
    <w:p>
      <w:pPr>
        <w:pStyle w:val="style0"/>
        <w:spacing w:before="7" w:after="0" w:lineRule="exact" w:line="150"/>
        <w:jc w:val="left"/>
        <w:rPr>
          <w:sz w:val="15"/>
          <w:szCs w:val="15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tabs>
          <w:tab w:val="left" w:leader="none" w:pos="840"/>
        </w:tabs>
        <w:spacing w:before="21" w:after="0" w:lineRule="auto" w:line="240"/>
        <w:ind w:left="12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5.2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Common</w:t>
      </w:r>
      <w:r>
        <w:rPr>
          <w:rFonts w:ascii="Times New Roman" w:cs="Times New Roman" w:eastAsia="Times New Roman" w:hAnsi="Times New Roman"/>
          <w:b/>
          <w:bCs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Abb</w:t>
      </w:r>
      <w:r>
        <w:rPr>
          <w:rFonts w:ascii="Times New Roman" w:cs="Times New Roman" w:eastAsia="Times New Roman" w:hAnsi="Times New Roman"/>
          <w:b/>
          <w:bCs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eviations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:</w:t>
      </w:r>
    </w:p>
    <w:p>
      <w:pPr>
        <w:pStyle w:val="style0"/>
        <w:tabs>
          <w:tab w:val="left" w:leader="none" w:pos="840"/>
        </w:tabs>
        <w:spacing w:before="84" w:after="0" w:lineRule="auto" w:line="240"/>
        <w:ind w:left="12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milliAmete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diamete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thickness,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second,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σ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ε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strain</w:t>
      </w:r>
    </w:p>
    <w:p>
      <w:pPr>
        <w:pStyle w:val="style0"/>
        <w:tabs>
          <w:tab w:val="left" w:leader="none" w:pos="880"/>
        </w:tabs>
        <w:spacing w:before="84" w:after="0" w:lineRule="auto" w:line="240"/>
        <w:ind w:left="12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Original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bod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Δ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Change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length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bod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</w:p>
    <w:p>
      <w:pPr>
        <w:pStyle w:val="style0"/>
        <w:tabs>
          <w:tab w:val="left" w:leader="none" w:pos="840"/>
        </w:tabs>
        <w:spacing w:before="84" w:after="0" w:lineRule="auto" w:line="240"/>
        <w:ind w:left="12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3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oung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'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modulus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modulus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elasticity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i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τ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Shear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stress,</w:t>
      </w:r>
    </w:p>
    <w:p>
      <w:pPr>
        <w:pStyle w:val="style0"/>
        <w:tabs>
          <w:tab w:val="left" w:leader="none" w:pos="840"/>
        </w:tabs>
        <w:spacing w:before="84" w:after="0" w:lineRule="auto" w:line="240"/>
        <w:ind w:left="12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ϕ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Shear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strain,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Shear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modulus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(Modulus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rigidity).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4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12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6.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Graphs</w:t>
      </w:r>
    </w:p>
    <w:p>
      <w:pPr>
        <w:pStyle w:val="style0"/>
        <w:spacing w:before="84" w:after="0" w:lineRule="auto" w:line="312"/>
        <w:ind w:left="128" w:right="47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Whenever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possible,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presented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graphical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form.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plotting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results,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dependent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variable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plotted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ordinates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y-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axis,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independent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variable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abscissas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–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axis.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scale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convenient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spacing w:val="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arithmetical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work,</w:t>
      </w:r>
      <w:r>
        <w:rPr>
          <w:rFonts w:ascii="Times New Roman" w:cs="Times New Roman" w:eastAsia="Times New Roman" w:hAnsi="Times New Roman"/>
          <w:spacing w:val="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ficiently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extensive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graph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occupy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wide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sweep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space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available.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hand,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too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ge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scale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will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tend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accentuate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errors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observation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obscure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relationship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quantities.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7.0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General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Safety</w:t>
      </w:r>
    </w:p>
    <w:p>
      <w:pPr>
        <w:pStyle w:val="style0"/>
        <w:spacing w:before="84" w:after="0" w:lineRule="auto" w:line="312"/>
        <w:ind w:left="128" w:right="47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major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elements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good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management,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but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perhaps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most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neglected.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understood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electricity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inherently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involves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some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degree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1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hazard.</w:t>
      </w:r>
      <w:r>
        <w:rPr>
          <w:rFonts w:ascii="Times New Roman" w:cs="Times New Roman" w:eastAsia="Times New Roman" w:hAnsi="Times New Roman"/>
          <w:spacing w:val="-2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Whilst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every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fort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made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responsible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manufacturers</w:t>
      </w:r>
      <w:r>
        <w:rPr>
          <w:rFonts w:ascii="Times New Roman" w:cs="Times New Roman" w:eastAsia="Times New Roman" w:hAnsi="Times New Roman"/>
          <w:spacing w:val="-2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reduce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hazard,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still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rest</w:t>
      </w:r>
      <w:r>
        <w:rPr>
          <w:rFonts w:ascii="Times New Roman" w:cs="Times New Roman" w:eastAsia="Times New Roman" w:hAnsi="Times New Roman"/>
          <w:spacing w:val="-2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users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play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part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ensuring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own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</w:p>
    <w:p>
      <w:pPr>
        <w:pStyle w:val="style0"/>
        <w:spacing w:before="3" w:after="0" w:lineRule="auto" w:line="240"/>
        <w:ind w:left="1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majo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-causes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accidents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categorized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two:</w:t>
      </w:r>
    </w:p>
    <w:p>
      <w:pPr>
        <w:pStyle w:val="style0"/>
        <w:spacing w:before="84" w:after="0" w:lineRule="auto" w:line="240"/>
        <w:ind w:left="1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Human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cause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includes: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Carelessness,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Ignorance,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2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rong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attitudes,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.Negligence.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4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1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Contributory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causes:</w:t>
      </w:r>
    </w:p>
    <w:p>
      <w:pPr>
        <w:pStyle w:val="style0"/>
        <w:spacing w:before="84" w:after="0" w:lineRule="auto" w:line="240"/>
        <w:ind w:left="1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Physical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condition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students,</w:t>
      </w:r>
    </w:p>
    <w:p>
      <w:pPr>
        <w:pStyle w:val="style0"/>
        <w:spacing w:before="84" w:after="0" w:lineRule="auto" w:line="312"/>
        <w:ind w:left="128" w:right="5426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Unsatisfactory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inappropriate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equipment,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Diverted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attention,</w:t>
      </w:r>
    </w:p>
    <w:p>
      <w:pPr>
        <w:pStyle w:val="style0"/>
        <w:spacing w:before="3" w:after="0" w:lineRule="auto" w:line="240"/>
        <w:ind w:left="1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Congested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stand,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inappropriate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attire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4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1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best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ways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achieve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electrical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equipment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includes:</w:t>
      </w:r>
    </w:p>
    <w:p>
      <w:pPr>
        <w:pStyle w:val="style0"/>
        <w:spacing w:before="84" w:after="0" w:lineRule="auto" w:line="240"/>
        <w:ind w:left="1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-28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aking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chances,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short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cuts,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procedures.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180" w:right="1000" w:bottom="1720" w:left="1000" w:header="0" w:footer="1539" w:gutter="0"/>
        </w:sectPr>
      </w:pPr>
    </w:p>
    <w:p>
      <w:pPr>
        <w:pStyle w:val="style0"/>
        <w:spacing w:before="51" w:after="0" w:lineRule="auto" w:line="240"/>
        <w:ind w:left="10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7.1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Safety</w:t>
      </w:r>
    </w:p>
    <w:p>
      <w:pPr>
        <w:pStyle w:val="style0"/>
        <w:spacing w:before="84" w:after="0" w:lineRule="auto" w:line="312"/>
        <w:ind w:left="109" w:right="42"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manual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contains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guidelines</w:t>
      </w:r>
      <w:r>
        <w:rPr>
          <w:rFonts w:ascii="Times New Roman" w:cs="Times New Roman" w:eastAsia="Times New Roman" w:hAnsi="Times New Roman"/>
          <w:spacing w:val="-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help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perform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your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research</w:t>
      </w:r>
      <w:r>
        <w:rPr>
          <w:rFonts w:ascii="Times New Roman" w:cs="Times New Roman" w:eastAsia="Times New Roman" w:hAnsi="Times New Roman"/>
          <w:spacing w:val="-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maintain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better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order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laboratories.</w:t>
      </w:r>
    </w:p>
    <w:p>
      <w:pPr>
        <w:pStyle w:val="style0"/>
        <w:spacing w:before="3" w:after="0" w:lineRule="auto" w:line="312"/>
        <w:ind w:left="109" w:right="42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student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expected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read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manual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thoroughly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act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agreement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1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guidelines.</w:t>
      </w:r>
      <w:r>
        <w:rPr>
          <w:rFonts w:ascii="Times New Roman" w:cs="Times New Roman" w:eastAsia="Times New Roman" w:hAnsi="Times New Roman"/>
          <w:spacing w:val="-1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kept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available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future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reference.</w:t>
      </w:r>
    </w:p>
    <w:p>
      <w:pPr>
        <w:pStyle w:val="style0"/>
        <w:spacing w:before="3" w:after="0" w:lineRule="auto" w:line="240"/>
        <w:ind w:left="829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golden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rules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developing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productive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environment:</w:t>
      </w:r>
    </w:p>
    <w:p>
      <w:pPr>
        <w:pStyle w:val="style0"/>
        <w:spacing w:before="84" w:after="0" w:lineRule="auto" w:line="312"/>
        <w:ind w:left="108" w:right="42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(1)</w:t>
      </w:r>
      <w:r>
        <w:rPr>
          <w:rFonts w:ascii="Times New Roman" w:cs="Times New Roman" w:eastAsia="Times New Roman" w:hAnsi="Times New Roman"/>
          <w:spacing w:val="3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Whenever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lab,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your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responsibility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see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unsafe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conditions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spacing w:val="3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corrected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immediately;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(2)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Always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leave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better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condition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found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it.</w:t>
      </w:r>
    </w:p>
    <w:p>
      <w:pPr>
        <w:pStyle w:val="style0"/>
        <w:spacing w:before="3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take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level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personal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responsibilit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facilities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improve.</w:t>
      </w:r>
    </w:p>
    <w:p>
      <w:pPr>
        <w:pStyle w:val="style0"/>
        <w:spacing w:before="84" w:after="0" w:lineRule="auto" w:line="312"/>
        <w:ind w:left="108" w:right="42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hope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periodically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update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revise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manual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make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useful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-2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fective.</w:t>
      </w:r>
      <w:r>
        <w:rPr>
          <w:rFonts w:ascii="Times New Roman" w:cs="Times New Roman" w:eastAsia="Times New Roman" w:hAnsi="Times New Roman"/>
          <w:spacing w:val="-5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9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hope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keep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stay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productive.</w:t>
      </w:r>
    </w:p>
    <w:p>
      <w:pPr>
        <w:pStyle w:val="style0"/>
        <w:spacing w:before="3" w:after="0" w:lineRule="auto" w:line="312"/>
        <w:ind w:left="108" w:right="42"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requires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careful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deliberate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approach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before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undertaking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experiment;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student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must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understand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it.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7.2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b/>
          <w:bCs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rules:</w:t>
      </w:r>
    </w:p>
    <w:p>
      <w:pPr>
        <w:pStyle w:val="style0"/>
        <w:spacing w:before="84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important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rules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times:</w:t>
      </w:r>
    </w:p>
    <w:p>
      <w:pPr>
        <w:pStyle w:val="style0"/>
        <w:tabs>
          <w:tab w:val="left" w:leader="none" w:pos="420"/>
        </w:tabs>
        <w:spacing w:before="84" w:after="0" w:lineRule="auto" w:line="312"/>
        <w:ind w:left="108" w:right="548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clown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gossip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laboratories,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5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sit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bench,</w:t>
      </w:r>
    </w:p>
    <w:p>
      <w:pPr>
        <w:pStyle w:val="style0"/>
        <w:spacing w:before="3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1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Extraneous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items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removed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table,</w:t>
      </w:r>
    </w:p>
    <w:p>
      <w:pPr>
        <w:pStyle w:val="style0"/>
        <w:spacing w:before="84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4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Attention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paid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clamping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job,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tool,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tool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holders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supporting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cutters.</w:t>
      </w:r>
    </w:p>
    <w:p>
      <w:pPr>
        <w:pStyle w:val="style0"/>
        <w:spacing w:before="84" w:after="0" w:lineRule="auto" w:line="312"/>
        <w:ind w:left="439" w:right="147" w:hanging="331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spacing w:val="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instr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uctions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before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item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test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equipment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first,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time,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even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if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36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think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know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it.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little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knowledge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dangerous.</w:t>
      </w:r>
    </w:p>
    <w:p>
      <w:pPr>
        <w:pStyle w:val="style0"/>
        <w:spacing w:before="3" w:after="0" w:lineRule="auto" w:line="312"/>
        <w:ind w:left="108" w:right="3773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vi.</w:t>
      </w:r>
      <w:r>
        <w:rPr>
          <w:rFonts w:ascii="Times New Roman" w:cs="Times New Roman" w:eastAsia="Times New Roman" w:hAnsi="Times New Roman"/>
          <w:spacing w:val="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wrist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watch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periods.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vii.</w:t>
      </w:r>
      <w:r>
        <w:rPr>
          <w:rFonts w:ascii="Times New Roman" w:cs="Times New Roman" w:eastAsia="Times New Roman" w:hAnsi="Times New Roman"/>
          <w:spacing w:val="-4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necklace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chain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periods.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viii.</w:t>
      </w:r>
      <w:r>
        <w:rPr>
          <w:rFonts w:ascii="Times New Roman" w:cs="Times New Roman" w:eastAsia="Times New Roman" w:hAnsi="Times New Roman"/>
          <w:spacing w:val="-3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nails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must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dressed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properly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maintained.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ix.</w:t>
      </w:r>
      <w:r>
        <w:rPr>
          <w:rFonts w:ascii="Times New Roman" w:cs="Times New Roman" w:eastAsia="Times New Roman" w:hAnsi="Times New Roman"/>
          <w:spacing w:val="4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-18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void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loose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clothes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workshop.</w:t>
      </w:r>
    </w:p>
    <w:p>
      <w:pPr>
        <w:pStyle w:val="style0"/>
        <w:spacing w:before="3" w:after="0" w:lineRule="auto" w:line="312"/>
        <w:ind w:left="108" w:right="5228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31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Always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wear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goggle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necessar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xi.</w:t>
      </w:r>
      <w:r>
        <w:rPr>
          <w:rFonts w:ascii="Times New Roman" w:cs="Times New Roman" w:eastAsia="Times New Roman" w:hAnsi="Times New Roman"/>
          <w:spacing w:val="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eat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drink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during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periods.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xii.</w:t>
      </w:r>
      <w:r>
        <w:rPr>
          <w:rFonts w:ascii="Times New Roman" w:cs="Times New Roman" w:eastAsia="Times New Roman" w:hAnsi="Times New Roman"/>
          <w:spacing w:val="-3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Ask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you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kno</w:t>
      </w:r>
      <w:r>
        <w:rPr>
          <w:rFonts w:ascii="Times New Roman" w:cs="Times New Roman" w:eastAsia="Times New Roman" w:hAnsi="Times New Roman"/>
          <w:spacing w:val="-16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.</w:t>
      </w:r>
    </w:p>
    <w:p>
      <w:pPr>
        <w:pStyle w:val="style0"/>
        <w:spacing w:before="3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312"/>
        <w:ind w:left="108" w:right="43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bCs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8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b/>
          <w:bCs/>
          <w:spacing w:val="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59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b/>
          <w:bCs/>
          <w:spacing w:val="8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8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bCs/>
          <w:spacing w:val="1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bCs/>
          <w:spacing w:val="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5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bCs/>
          <w:spacing w:val="13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pacing w:val="0"/>
          <w:w w:val="100"/>
          <w:sz w:val="24"/>
          <w:szCs w:val="24"/>
        </w:rPr>
        <w:t>WORKSHOP</w:t>
      </w:r>
    </w:p>
    <w:p>
      <w:pPr>
        <w:pStyle w:val="style0"/>
        <w:spacing w:before="3" w:after="0" w:lineRule="auto" w:line="312"/>
        <w:ind w:left="108" w:right="4175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spacing w:val="-28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White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sleeve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coat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laboratory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practical.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Blue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long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sleeve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overall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workshop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practical.</w:t>
      </w:r>
    </w:p>
    <w:p>
      <w:pPr>
        <w:pStyle w:val="style0"/>
        <w:spacing w:before="3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iii.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Safety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boot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hard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sole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leather</w:t>
      </w:r>
      <w:r>
        <w:rPr>
          <w:rFonts w:ascii="Times New Roman" w:cs="Times New Roman" w:eastAsia="Times New Roman" w:hAnsi="Times New Roman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4"/>
          <w:szCs w:val="24"/>
        </w:rPr>
        <w:t>shoe.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980" w:bottom="1720" w:left="1020" w:header="0" w:footer="1539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3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12" w:after="0" w:lineRule="auto" w:line="240"/>
        <w:ind w:left="3593" w:right="-20"/>
        <w:jc w:val="lef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color w:val="241f21"/>
          <w:spacing w:val="0"/>
          <w:w w:val="100"/>
          <w:sz w:val="28"/>
          <w:szCs w:val="28"/>
        </w:rPr>
        <w:t>FLUID</w:t>
      </w:r>
      <w:r>
        <w:rPr>
          <w:rFonts w:ascii="Times New Roman" w:cs="Times New Roman" w:eastAsia="Times New Roman" w:hAnsi="Times New Roman"/>
          <w:b/>
          <w:bCs/>
          <w:color w:val="241f21"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41f21"/>
          <w:spacing w:val="0"/>
          <w:w w:val="100"/>
          <w:sz w:val="28"/>
          <w:szCs w:val="28"/>
        </w:rPr>
        <w:t>MECHANICS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1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2" w:after="0" w:lineRule="auto" w:line="240"/>
        <w:ind w:left="3883" w:right="3393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color w:val="241f21"/>
          <w:spacing w:val="-26"/>
          <w:w w:val="100"/>
          <w:sz w:val="28"/>
          <w:szCs w:val="28"/>
        </w:rPr>
        <w:t>T</w:t>
      </w:r>
      <w:r>
        <w:rPr>
          <w:rFonts w:ascii="Times New Roman" w:cs="Times New Roman" w:eastAsia="Times New Roman" w:hAnsi="Times New Roman"/>
          <w:b/>
          <w:bCs/>
          <w:color w:val="241f21"/>
          <w:spacing w:val="0"/>
          <w:w w:val="100"/>
          <w:sz w:val="28"/>
          <w:szCs w:val="28"/>
        </w:rPr>
        <w:t>able</w:t>
      </w:r>
      <w:r>
        <w:rPr>
          <w:rFonts w:ascii="Times New Roman" w:cs="Times New Roman" w:eastAsia="Times New Roman" w:hAnsi="Times New Roman"/>
          <w:b/>
          <w:bCs/>
          <w:color w:val="241f21"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41f21"/>
          <w:spacing w:val="0"/>
          <w:w w:val="100"/>
          <w:sz w:val="28"/>
          <w:szCs w:val="28"/>
        </w:rPr>
        <w:t>of</w:t>
      </w:r>
      <w:r>
        <w:rPr>
          <w:rFonts w:ascii="Times New Roman" w:cs="Times New Roman" w:eastAsia="Times New Roman" w:hAnsi="Times New Roman"/>
          <w:b/>
          <w:bCs/>
          <w:color w:val="241f21"/>
          <w:spacing w:val="0"/>
          <w:w w:val="100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41f21"/>
          <w:spacing w:val="0"/>
          <w:w w:val="100"/>
          <w:sz w:val="28"/>
          <w:szCs w:val="28"/>
        </w:rPr>
        <w:t>contents</w:t>
      </w:r>
    </w:p>
    <w:p>
      <w:pPr>
        <w:pStyle w:val="style0"/>
        <w:spacing w:before="2" w:after="0" w:lineRule="exact" w:line="120"/>
        <w:jc w:val="left"/>
        <w:rPr>
          <w:sz w:val="12"/>
          <w:szCs w:val="12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tabs>
          <w:tab w:val="left" w:leader="none" w:pos="1980"/>
          <w:tab w:val="left" w:leader="none" w:pos="8940"/>
        </w:tabs>
        <w:spacing w:before="21" w:after="0" w:lineRule="auto" w:line="240"/>
        <w:ind w:left="114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color w:val="241f21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color w:val="241f21"/>
          <w:spacing w:val="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Determination</w:t>
      </w:r>
      <w:r>
        <w:rPr>
          <w:rFonts w:ascii="Times New Roman" w:cs="Times New Roman" w:eastAsia="Times New Roman" w:hAnsi="Times New Roman"/>
          <w:color w:val="241f21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241f21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flow</w:t>
      </w:r>
      <w:r>
        <w:rPr>
          <w:rFonts w:ascii="Times New Roman" w:cs="Times New Roman" w:eastAsia="Times New Roman" w:hAnsi="Times New Roman"/>
          <w:color w:val="241f21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measurement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241f21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5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560" w:right="1480" w:bottom="1720" w:left="1020" w:header="0" w:footer="1539" w:gutter="0"/>
        </w:sectPr>
      </w:pPr>
    </w:p>
    <w:p>
      <w:pPr>
        <w:pStyle w:val="style0"/>
        <w:spacing w:before="84" w:after="0" w:lineRule="auto" w:line="240"/>
        <w:ind w:left="114" w:right="-76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color w:val="241f21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color w:val="241f21"/>
          <w:spacing w:val="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-</w:t>
      </w:r>
    </w:p>
    <w:p>
      <w:pPr>
        <w:pStyle w:val="style0"/>
        <w:spacing w:before="3" w:after="0" w:lineRule="exact" w:line="100"/>
        <w:jc w:val="left"/>
        <w:rPr>
          <w:sz w:val="10"/>
          <w:szCs w:val="10"/>
        </w:rPr>
      </w:pPr>
      <w:r>
        <w:br w:type="column"/>
      </w:r>
    </w:p>
    <w:p>
      <w:pPr>
        <w:pStyle w:val="style0"/>
        <w:spacing w:before="0" w:after="0" w:lineRule="auto" w:line="240"/>
        <w:ind w:right="-73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Determination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object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Archimedes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'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Principle</w:t>
      </w:r>
    </w:p>
    <w:p>
      <w:pPr>
        <w:pStyle w:val="style0"/>
        <w:spacing w:before="3" w:after="0" w:lineRule="exact" w:line="100"/>
        <w:jc w:val="left"/>
        <w:rPr>
          <w:sz w:val="10"/>
          <w:szCs w:val="10"/>
        </w:rPr>
      </w:pPr>
      <w:r>
        <w:br w:type="column"/>
      </w:r>
    </w:p>
    <w:p>
      <w:pPr>
        <w:pStyle w:val="style0"/>
        <w:spacing w:before="0" w:after="0" w:lineRule="auto" w:line="240"/>
        <w:ind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2"/>
          <w:szCs w:val="22"/>
        </w:rPr>
        <w:sectPr>
          <w:type w:val="continuous"/>
          <w:pgSz w:w="11920" w:h="16840" w:orient="portrait"/>
          <w:pgMar w:top="1300" w:right="1480" w:bottom="1720" w:left="1020" w:header="720" w:footer="720" w:gutter="0"/>
          <w:cols w:equalWidth="0" w:num="3">
            <w:col w:w="1657" w:space="331"/>
            <w:col w:w="6732" w:space="226"/>
            <w:col w:w="474"/>
          </w:cols>
        </w:sectPr>
      </w:pPr>
    </w:p>
    <w:p>
      <w:pPr>
        <w:pStyle w:val="style0"/>
        <w:spacing w:before="84" w:after="0" w:lineRule="auto" w:line="240"/>
        <w:ind w:left="114" w:right="-76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color w:val="241f21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color w:val="241f21"/>
          <w:spacing w:val="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41f21"/>
          <w:spacing w:val="0"/>
          <w:w w:val="100"/>
          <w:sz w:val="24"/>
          <w:szCs w:val="24"/>
        </w:rPr>
        <w:t>-</w:t>
      </w:r>
    </w:p>
    <w:p>
      <w:pPr>
        <w:pStyle w:val="style0"/>
        <w:spacing w:before="3" w:after="0" w:lineRule="exact" w:line="100"/>
        <w:jc w:val="left"/>
        <w:rPr>
          <w:sz w:val="10"/>
          <w:szCs w:val="10"/>
        </w:rPr>
      </w:pPr>
      <w:r>
        <w:br w:type="column"/>
      </w:r>
    </w:p>
    <w:p>
      <w:pPr>
        <w:pStyle w:val="style0"/>
        <w:tabs>
          <w:tab w:val="left" w:leader="none" w:pos="6940"/>
        </w:tabs>
        <w:spacing w:before="0" w:after="0" w:lineRule="auto" w:line="240"/>
        <w:ind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Determination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principle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buoyancy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18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2"/>
          <w:szCs w:val="22"/>
        </w:rPr>
        <w:sectPr>
          <w:type w:val="continuous"/>
          <w:pgSz w:w="11920" w:h="16840" w:orient="portrait"/>
          <w:pgMar w:top="1300" w:right="1480" w:bottom="1720" w:left="1020" w:header="720" w:footer="720" w:gutter="0"/>
          <w:cols w:equalWidth="0" w:num="2">
            <w:col w:w="1657" w:space="331"/>
            <w:col w:w="7432"/>
          </w:cols>
        </w:sectPr>
      </w:pPr>
    </w:p>
    <w:p>
      <w:pPr>
        <w:pStyle w:val="style0"/>
        <w:tabs>
          <w:tab w:val="left" w:leader="none" w:pos="1980"/>
          <w:tab w:val="left" w:leader="none" w:pos="8940"/>
        </w:tabs>
        <w:spacing w:before="68" w:after="0" w:lineRule="auto" w:line="240"/>
        <w:ind w:left="114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color w:val="231f20"/>
          <w:spacing w:val="7"/>
          <w:w w:val="100"/>
          <w:sz w:val="24"/>
          <w:szCs w:val="24"/>
        </w:rPr>
        <w:t xml:space="preserve"> </w:t>
      </w:r>
      <w:r>
        <w:rPr>
          <w:rFonts w:ascii="Amanda" w:cs="Amanda" w:eastAsia="Amanda" w:hAnsi="Amanda"/>
          <w:color w:val="231f20"/>
          <w:spacing w:val="0"/>
          <w:w w:val="100"/>
          <w:sz w:val="24"/>
          <w:szCs w:val="24"/>
        </w:rPr>
        <w:t>-</w:t>
      </w:r>
      <w:r>
        <w:rPr>
          <w:rFonts w:ascii="Amanda" w:cs="Amanda" w:eastAsia="Amanda" w:hAnsi="Amanda"/>
          <w:color w:val="231f20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Center</w:t>
      </w: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pressure</w:t>
      </w: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apparatus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26</w:t>
      </w:r>
    </w:p>
    <w:p>
      <w:pPr>
        <w:pStyle w:val="style0"/>
        <w:tabs>
          <w:tab w:val="left" w:leader="none" w:pos="1980"/>
          <w:tab w:val="left" w:leader="none" w:pos="8940"/>
        </w:tabs>
        <w:spacing w:before="84" w:after="0" w:lineRule="auto" w:line="240"/>
        <w:ind w:left="114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Experiment</w:t>
      </w: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color w:val="231f20"/>
          <w:spacing w:val="7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Fluid</w:t>
      </w:r>
      <w:r>
        <w:rPr>
          <w:rFonts w:ascii="Times New Roman" w:cs="Times New Roman" w:eastAsia="Times New Roman" w:hAnsi="Times New Roman"/>
          <w:color w:val="231f20"/>
          <w:spacing w:val="32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iscosity</w:t>
      </w: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Mea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surement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4"/>
          <w:szCs w:val="24"/>
        </w:rPr>
        <w:t>35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type w:val="continuous"/>
          <w:pgSz w:w="11920" w:h="16840" w:orient="portrait"/>
          <w:pgMar w:top="1300" w:right="1480" w:bottom="1720" w:left="1020" w:header="720" w:footer="720" w:gutter="0"/>
        </w:sectPr>
      </w:pPr>
    </w:p>
    <w:p>
      <w:pPr>
        <w:pStyle w:val="style0"/>
        <w:spacing w:before="59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z w:val="22"/>
          <w:szCs w:val="22"/>
        </w:rPr>
        <w:t>EXPERIMENT</w:t>
      </w:r>
      <w:r>
        <w:rPr>
          <w:rFonts w:ascii="Times New Roman" w:cs="Times New Roman" w:eastAsia="Times New Roman" w:hAnsi="Times New Roman"/>
          <w:b/>
          <w:bCs/>
          <w:color w:val="231f20"/>
          <w:spacing w:val="-26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1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itle: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Determination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Measu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ement</w:t>
      </w:r>
    </w:p>
    <w:p>
      <w:pPr>
        <w:pStyle w:val="style0"/>
        <w:spacing w:before="19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Objectives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(i)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(ii)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rate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</w:p>
    <w:p>
      <w:pPr>
        <w:pStyle w:val="style0"/>
        <w:spacing w:before="23" w:after="0" w:lineRule="auto" w:line="240"/>
        <w:ind w:left="122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(iii)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</w:p>
    <w:p>
      <w:pPr>
        <w:pStyle w:val="style0"/>
        <w:spacing w:before="19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Equipment/Materials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28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olumetric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bench,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centrifugal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pump,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flexible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hose,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stop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watch.</w:t>
      </w:r>
    </w:p>
    <w:p>
      <w:pPr>
        <w:pStyle w:val="style0"/>
        <w:spacing w:before="14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0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Int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oduction</w:t>
      </w:r>
    </w:p>
    <w:p>
      <w:pPr>
        <w:pStyle w:val="style0"/>
        <w:spacing w:before="23" w:after="0" w:lineRule="auto" w:line="261"/>
        <w:ind w:left="120" w:right="101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Hydraulic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Bench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provides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necessary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facilities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support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comprehensive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range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hydraulic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models,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each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which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designed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demonstrate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particular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aspect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hydraulic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theor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</w:p>
    <w:p>
      <w:pPr>
        <w:pStyle w:val="style0"/>
        <w:spacing w:before="2" w:after="0" w:lineRule="exact" w:line="360"/>
        <w:ind w:left="120" w:right="11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particular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laws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involved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are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mass,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ene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gy;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momentum,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conservation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ene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gy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each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application,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these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laws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simplified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attempt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describe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quantity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behaviou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</w:p>
    <w:p>
      <w:pPr>
        <w:pStyle w:val="style0"/>
        <w:spacing w:before="0" w:after="0" w:lineRule="exact" w:line="252"/>
        <w:ind w:left="119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mechanics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developed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analytical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discipline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from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application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classical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laws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static,</w:t>
      </w:r>
    </w:p>
    <w:p>
      <w:pPr>
        <w:pStyle w:val="style0"/>
        <w:spacing w:before="23" w:after="0" w:lineRule="auto" w:line="240"/>
        <w:ind w:left="119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dynamics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thermodynamics,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situations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which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treated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continuous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media.</w:t>
      </w:r>
    </w:p>
    <w:p>
      <w:pPr>
        <w:pStyle w:val="style0"/>
        <w:spacing w:before="1" w:after="0" w:lineRule="exact" w:line="110"/>
        <w:jc w:val="left"/>
        <w:rPr>
          <w:sz w:val="11"/>
          <w:szCs w:val="11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2132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889148" cy="2884932"/>
            <wp:effectExtent l="0" t="0" r="0" b="0"/>
            <wp:docPr id="1027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889148" cy="28849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5" w:after="0" w:lineRule="exact" w:line="170"/>
        <w:jc w:val="left"/>
        <w:rPr>
          <w:sz w:val="17"/>
          <w:szCs w:val="17"/>
        </w:rPr>
      </w:pPr>
    </w:p>
    <w:p>
      <w:pPr>
        <w:pStyle w:val="style0"/>
        <w:spacing w:before="0" w:after="0" w:lineRule="auto" w:line="240"/>
        <w:ind w:left="3797" w:right="3668"/>
        <w:jc w:val="center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1.1: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26"/>
          <w:w w:val="100"/>
          <w:sz w:val="20"/>
          <w:szCs w:val="20"/>
        </w:rPr>
        <w:t>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olumetric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Bench</w:t>
      </w:r>
    </w:p>
    <w:p>
      <w:pPr>
        <w:pStyle w:val="style0"/>
        <w:spacing w:before="14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341"/>
        <w:ind w:left="285" w:right="53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3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centrifugal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pump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draws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water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from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sump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drives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through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vertical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pipe.</w:t>
      </w:r>
      <w:r>
        <w:rPr>
          <w:rFonts w:ascii="Times New Roman" w:cs="Times New Roman" w:eastAsia="Times New Roman" w:hAnsi="Times New Roman"/>
          <w:color w:val="231f20"/>
          <w:spacing w:val="-3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3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control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valve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assembled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external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panel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used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regulate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pipe,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which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ends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mouthpiece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placed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channel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has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quick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connection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connecto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male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connector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allows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quick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substitution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ferent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accessories,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which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supplied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flexible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ending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female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connecto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Special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purpose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terminations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connected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pump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supply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unscrewing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connecto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tools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required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these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operations.</w:t>
      </w:r>
    </w:p>
    <w:p>
      <w:pPr>
        <w:pStyle w:val="style0"/>
        <w:spacing w:before="4" w:after="0" w:lineRule="auto" w:line="341"/>
        <w:ind w:left="285" w:right="54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moulded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bench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top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incorporates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open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channel,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side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channels,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place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accessory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test.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channel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incorporates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pair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wall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slots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use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accessor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addition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inlet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connecto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</w:p>
    <w:p>
      <w:pPr>
        <w:pStyle w:val="style0"/>
        <w:spacing w:before="4" w:after="0" w:lineRule="auto" w:line="240"/>
        <w:ind w:left="285" w:right="2770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34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dump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valve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base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volumetric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operated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remote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actuato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</w:p>
    <w:p>
      <w:pPr>
        <w:pStyle w:val="style0"/>
        <w:spacing w:after="0" w:lineRule="auto" w:line="240"/>
        <w:jc w:val="both"/>
        <w:rPr>
          <w:rFonts w:ascii="Times New Roman" w:cs="Times New Roman" w:eastAsia="Times New Roman" w:hAnsi="Times New Roman"/>
          <w:sz w:val="22"/>
          <w:szCs w:val="22"/>
        </w:rPr>
        <w:sectPr>
          <w:pgSz w:w="11920" w:h="16840" w:orient="portrait"/>
          <w:pgMar w:top="1260" w:right="980" w:bottom="1720" w:left="1000" w:header="0" w:footer="1539" w:gutter="0"/>
        </w:sectPr>
      </w:pPr>
    </w:p>
    <w:p>
      <w:pPr>
        <w:pStyle w:val="style0"/>
        <w:spacing w:before="59" w:after="0" w:lineRule="auto" w:line="341"/>
        <w:ind w:left="296" w:right="65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Lifting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actuato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dump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valve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opens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allowing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inlet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water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return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sump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recycling.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lifted,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twist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90º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actuator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will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retain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dump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valve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open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position.</w:t>
      </w:r>
    </w:p>
    <w:p>
      <w:pPr>
        <w:pStyle w:val="style0"/>
        <w:spacing w:before="4" w:after="0" w:lineRule="auto" w:line="341"/>
        <w:ind w:left="296" w:right="47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overflow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made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side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volumetric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returns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sump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case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excessive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height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reached.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working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accessor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water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discha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ged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collected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volumetric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measuring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stepped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accommodate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high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rates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incorporates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stilling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fle,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reduce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turbulence.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At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sight,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level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tube,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scale,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connected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base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volumetric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gives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instantaneous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indication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level.</w:t>
      </w:r>
    </w:p>
    <w:p>
      <w:pPr>
        <w:pStyle w:val="style0"/>
        <w:spacing w:before="4" w:after="0" w:lineRule="auto" w:line="341"/>
        <w:ind w:left="296" w:right="66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3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drain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valve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incorporated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wall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sump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facilitate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draining.</w:t>
      </w:r>
      <w:r>
        <w:rPr>
          <w:rFonts w:ascii="Times New Roman" w:cs="Times New Roman" w:eastAsia="Times New Roman" w:hAnsi="Times New Roman"/>
          <w:color w:val="231f20"/>
          <w:spacing w:val="-3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3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measuring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cylinder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provided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measurement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very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small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rates.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electrical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supply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moto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-pump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made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on-o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switch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placed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bench.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also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includes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5A</w:t>
      </w:r>
      <w:r>
        <w:rPr>
          <w:rFonts w:ascii="Times New Roman" w:cs="Times New Roman" w:eastAsia="Times New Roman" w:hAnsi="Times New Roman"/>
          <w:b/>
          <w:bCs/>
          <w:color w:val="231f20"/>
          <w:spacing w:val="-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fuse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holde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</w:p>
    <w:p>
      <w:pPr>
        <w:pStyle w:val="style0"/>
        <w:spacing w:before="1" w:after="0" w:lineRule="exact" w:line="130"/>
        <w:jc w:val="left"/>
        <w:rPr>
          <w:sz w:val="13"/>
          <w:szCs w:val="13"/>
        </w:rPr>
      </w:pPr>
    </w:p>
    <w:p>
      <w:pPr>
        <w:pStyle w:val="style0"/>
        <w:spacing w:before="0" w:after="0" w:lineRule="auto" w:line="240"/>
        <w:ind w:left="296" w:right="7621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Measu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ements</w:t>
      </w:r>
    </w:p>
    <w:p>
      <w:pPr>
        <w:pStyle w:val="style0"/>
        <w:spacing w:before="7" w:after="0" w:lineRule="exact" w:line="140"/>
        <w:jc w:val="left"/>
        <w:rPr>
          <w:sz w:val="14"/>
          <w:szCs w:val="14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341"/>
        <w:ind w:left="295" w:right="66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bench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incorporates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volumetric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which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stepped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accommodate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high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color w:val="231f20"/>
          <w:spacing w:val="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rates.</w:t>
      </w:r>
      <w:r>
        <w:rPr>
          <w:rFonts w:ascii="Times New Roman" w:cs="Times New Roman" w:eastAsia="Times New Roman" w:hAnsi="Times New Roman"/>
          <w:color w:val="231f20"/>
          <w:spacing w:val="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stilling</w:t>
      </w:r>
      <w:r>
        <w:rPr>
          <w:rFonts w:ascii="Times New Roman" w:cs="Times New Roman" w:eastAsia="Times New Roman" w:hAnsi="Times New Roman"/>
          <w:color w:val="231f20"/>
          <w:spacing w:val="3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fle</w:t>
      </w:r>
      <w:r>
        <w:rPr>
          <w:rFonts w:ascii="Times New Roman" w:cs="Times New Roman" w:eastAsia="Times New Roman" w:hAnsi="Times New Roman"/>
          <w:color w:val="231f20"/>
          <w:spacing w:val="3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placed</w:t>
      </w:r>
      <w:r>
        <w:rPr>
          <w:rFonts w:ascii="Times New Roman" w:cs="Times New Roman" w:eastAsia="Times New Roman" w:hAnsi="Times New Roman"/>
          <w:color w:val="231f20"/>
          <w:spacing w:val="3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adjacent</w:t>
      </w:r>
      <w:r>
        <w:rPr>
          <w:rFonts w:ascii="Times New Roman" w:cs="Times New Roman" w:eastAsia="Times New Roman" w:hAnsi="Times New Roman"/>
          <w:color w:val="231f20"/>
          <w:spacing w:val="3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open</w:t>
      </w:r>
      <w:r>
        <w:rPr>
          <w:rFonts w:ascii="Times New Roman" w:cs="Times New Roman" w:eastAsia="Times New Roman" w:hAnsi="Times New Roman"/>
          <w:color w:val="231f20"/>
          <w:spacing w:val="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channel,</w:t>
      </w:r>
      <w:r>
        <w:rPr>
          <w:rFonts w:ascii="Times New Roman" w:cs="Times New Roman" w:eastAsia="Times New Roman" w:hAnsi="Times New Roman"/>
          <w:color w:val="231f20"/>
          <w:spacing w:val="3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reduce</w:t>
      </w:r>
      <w:r>
        <w:rPr>
          <w:rFonts w:ascii="Times New Roman" w:cs="Times New Roman" w:eastAsia="Times New Roman" w:hAnsi="Times New Roman"/>
          <w:color w:val="231f20"/>
          <w:spacing w:val="3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turbulence.A</w:t>
      </w:r>
      <w:r>
        <w:rPr>
          <w:rFonts w:ascii="Times New Roman" w:cs="Times New Roman" w:eastAsia="Times New Roman" w:hAnsi="Times New Roman"/>
          <w:color w:val="231f20"/>
          <w:spacing w:val="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sight</w:t>
      </w:r>
      <w:r>
        <w:rPr>
          <w:rFonts w:ascii="Times New Roman" w:cs="Times New Roman" w:eastAsia="Times New Roman" w:hAnsi="Times New Roman"/>
          <w:color w:val="231f20"/>
          <w:spacing w:val="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gauge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consisting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transparent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scale,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connected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connector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base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gives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instantaneous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indication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water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level.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scale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divided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into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two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zones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corresponding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above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below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step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tank.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Finall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there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remote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hand-operating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dump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valve,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base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volumetric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tank.</w:t>
      </w:r>
    </w:p>
    <w:p>
      <w:pPr>
        <w:pStyle w:val="style0"/>
        <w:spacing w:before="4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295" w:right="8548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ocedu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820"/>
        </w:tabs>
        <w:spacing w:before="0" w:after="0" w:lineRule="auto" w:line="240"/>
        <w:ind w:left="11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Switch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centrifugal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pump.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820"/>
        </w:tabs>
        <w:spacing w:before="0" w:after="0" w:lineRule="auto" w:line="240"/>
        <w:ind w:left="11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Open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dump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valve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empty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820"/>
        </w:tabs>
        <w:spacing w:before="0" w:after="0" w:lineRule="auto" w:line="240"/>
        <w:ind w:left="11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3.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empt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connect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pump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close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dump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valve.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820"/>
        </w:tabs>
        <w:spacing w:before="0" w:after="0" w:lineRule="auto" w:line="240"/>
        <w:ind w:left="11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rite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down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reading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level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(manometer)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820"/>
        </w:tabs>
        <w:spacing w:before="0" w:after="0" w:lineRule="auto" w:line="240"/>
        <w:ind w:left="11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5.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Switch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chronometer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(Stop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watch)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stop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required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quantit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820"/>
        </w:tabs>
        <w:spacing w:before="0" w:after="0" w:lineRule="auto" w:line="240"/>
        <w:ind w:left="11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6.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Record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readings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tabular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form,</w:t>
      </w:r>
    </w:p>
    <w:p>
      <w:pPr>
        <w:pStyle w:val="style0"/>
        <w:spacing w:before="23" w:after="0" w:lineRule="auto" w:line="240"/>
        <w:ind w:left="11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Calculate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illustrated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following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equation:</w:t>
      </w:r>
    </w:p>
    <w:p>
      <w:pPr>
        <w:pStyle w:val="style0"/>
        <w:spacing w:before="6" w:after="0" w:lineRule="exact" w:line="180"/>
        <w:jc w:val="left"/>
        <w:rPr>
          <w:sz w:val="18"/>
          <w:szCs w:val="18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291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628454" cy="295275"/>
            <wp:effectExtent l="0" t="0" r="0" b="0"/>
            <wp:docPr id="1028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28454" cy="295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" w:after="0" w:lineRule="exact" w:line="140"/>
        <w:jc w:val="left"/>
        <w:rPr>
          <w:sz w:val="14"/>
          <w:szCs w:val="14"/>
        </w:rPr>
      </w:pPr>
    </w:p>
    <w:p>
      <w:pPr>
        <w:pStyle w:val="style0"/>
        <w:spacing w:before="0" w:after="0" w:lineRule="auto" w:line="240"/>
        <w:ind w:left="1291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942620" cy="190500"/>
            <wp:effectExtent l="0" t="0" r="0" b="0"/>
            <wp:docPr id="1029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942620" cy="190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pgSz w:w="11920" w:h="16840" w:orient="portrait"/>
          <w:pgMar w:top="1260" w:right="1020" w:bottom="1720" w:left="1020" w:header="0" w:footer="1539" w:gutter="0"/>
        </w:sectPr>
      </w:pPr>
    </w:p>
    <w:p>
      <w:pPr>
        <w:pStyle w:val="style0"/>
        <w:spacing w:before="73" w:after="0" w:lineRule="auto" w:line="240"/>
        <w:ind w:left="346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-18"/>
          <w:w w:val="100"/>
          <w:sz w:val="20"/>
          <w:szCs w:val="20"/>
        </w:rPr>
        <w:t>T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0"/>
          <w:szCs w:val="20"/>
        </w:rPr>
        <w:t>able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0"/>
          <w:szCs w:val="20"/>
        </w:rPr>
        <w:t>1.1: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-18"/>
          <w:w w:val="100"/>
          <w:sz w:val="20"/>
          <w:szCs w:val="20"/>
        </w:rPr>
        <w:t>T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0"/>
          <w:szCs w:val="20"/>
        </w:rPr>
        <w:t>able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0"/>
          <w:szCs w:val="20"/>
        </w:rPr>
        <w:t>values</w:t>
      </w:r>
    </w:p>
    <w:p>
      <w:pPr>
        <w:pStyle w:val="style0"/>
        <w:spacing w:before="9" w:after="0" w:lineRule="exact" w:line="100"/>
        <w:jc w:val="left"/>
        <w:rPr>
          <w:sz w:val="10"/>
          <w:szCs w:val="10"/>
        </w:rPr>
      </w:pPr>
    </w:p>
    <w:tbl>
      <w:tblPr>
        <w:tblW w:w="0" w:type="auto"/>
        <w:jc w:val="left"/>
        <w:tblInd w:w="92" w:type="dxa"/>
        <w:tblCellMar>
          <w:top w:w="0" w:type="dxa"/>
          <w:left w:w="0" w:type="dxa"/>
          <w:bottom w:w="0" w:type="dxa"/>
          <w:right w:w="0" w:type="dxa"/>
        </w:tblCellMar>
        <w:tblLook w:firstRow="0" w:lastRow="0" w:firstColumn="0" w:lastColumn="0" w:noHBand="0" w:noVBand="1"/>
      </w:tblPr>
      <w:tblGrid/>
      <w:tr>
        <w:trPr>
          <w:trHeight w:val="1254" w:hRule="exact"/>
          <w:jc w:val="lef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0" w:after="0" w:lineRule="exact" w:line="200"/>
              <w:jc w:val="left"/>
              <w:rPr>
                <w:sz w:val="20"/>
                <w:szCs w:val="20"/>
              </w:rPr>
            </w:pPr>
          </w:p>
          <w:p>
            <w:pPr>
              <w:pStyle w:val="style0"/>
              <w:spacing w:before="1" w:after="0" w:lineRule="exact" w:line="280"/>
              <w:jc w:val="left"/>
              <w:rPr>
                <w:sz w:val="28"/>
                <w:szCs w:val="28"/>
              </w:rPr>
            </w:pPr>
          </w:p>
          <w:p>
            <w:pPr>
              <w:pStyle w:val="style0"/>
              <w:spacing w:before="0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S/N</w:t>
            </w: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7" w:after="0" w:lineRule="exact" w:line="240"/>
              <w:jc w:val="left"/>
              <w:rPr>
                <w:sz w:val="24"/>
                <w:szCs w:val="24"/>
              </w:rPr>
            </w:pPr>
          </w:p>
          <w:p>
            <w:pPr>
              <w:pStyle w:val="style0"/>
              <w:spacing w:before="0" w:after="0" w:lineRule="exact" w:line="244"/>
              <w:ind w:left="93" w:right="119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Final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volume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(L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14"/>
                <w:szCs w:val="14"/>
              </w:rPr>
              <w:t>2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)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(Litres)</w:t>
            </w: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7" w:after="0" w:lineRule="exact" w:line="240"/>
              <w:jc w:val="left"/>
              <w:rPr>
                <w:sz w:val="24"/>
                <w:szCs w:val="24"/>
              </w:rPr>
            </w:pPr>
          </w:p>
          <w:p>
            <w:pPr>
              <w:pStyle w:val="style0"/>
              <w:spacing w:before="0" w:after="0" w:lineRule="exact" w:line="244"/>
              <w:ind w:left="93" w:right="147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Initial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volume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(L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14"/>
                <w:szCs w:val="14"/>
              </w:rPr>
              <w:t>1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)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(Litres)</w:t>
            </w: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7" w:after="0" w:lineRule="exact" w:line="240"/>
              <w:jc w:val="left"/>
              <w:rPr>
                <w:sz w:val="24"/>
                <w:szCs w:val="24"/>
              </w:rPr>
            </w:pPr>
          </w:p>
          <w:p>
            <w:pPr>
              <w:pStyle w:val="style0"/>
              <w:spacing w:before="0" w:after="0" w:lineRule="exact" w:line="244"/>
              <w:ind w:left="93" w:right="269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Change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in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volume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(∆L)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(Litres)</w:t>
            </w: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7" w:after="0" w:lineRule="exact" w:line="240"/>
              <w:jc w:val="left"/>
              <w:rPr>
                <w:sz w:val="24"/>
                <w:szCs w:val="24"/>
              </w:rPr>
            </w:pPr>
          </w:p>
          <w:p>
            <w:pPr>
              <w:pStyle w:val="style0"/>
              <w:spacing w:before="0" w:after="0" w:lineRule="exact" w:line="244"/>
              <w:ind w:left="93" w:right="371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-8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ime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taken(t)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(sec)</w:t>
            </w: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7" w:after="0" w:lineRule="exact" w:line="240"/>
              <w:jc w:val="left"/>
              <w:rPr>
                <w:sz w:val="24"/>
                <w:szCs w:val="24"/>
              </w:rPr>
            </w:pPr>
          </w:p>
          <w:p>
            <w:pPr>
              <w:pStyle w:val="style0"/>
              <w:spacing w:before="0" w:after="0" w:lineRule="exact" w:line="244"/>
              <w:ind w:left="93" w:right="318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-28"/>
                <w:w w:val="100"/>
                <w:sz w:val="22"/>
                <w:szCs w:val="22"/>
              </w:rPr>
              <w:t>V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olumetric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flow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rate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(Q)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(Litres/sec.)</w:t>
            </w: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7" w:after="0" w:lineRule="exact" w:line="240"/>
              <w:jc w:val="left"/>
              <w:rPr>
                <w:sz w:val="24"/>
                <w:szCs w:val="24"/>
              </w:rPr>
            </w:pPr>
          </w:p>
          <w:p>
            <w:pPr>
              <w:pStyle w:val="style0"/>
              <w:spacing w:before="0" w:after="0" w:lineRule="exact" w:line="244"/>
              <w:ind w:left="93" w:right="343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Mass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flow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rate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(ṁ)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(kg/sec)</w:t>
            </w:r>
          </w:p>
        </w:tc>
      </w:tr>
      <w:tr>
        <w:tblPrEx/>
        <w:trPr>
          <w:trHeight w:val="471" w:hRule="exact"/>
          <w:jc w:val="lef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1</w:t>
            </w: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71" w:hRule="exact"/>
          <w:jc w:val="lef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2</w:t>
            </w: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71" w:hRule="exact"/>
          <w:jc w:val="lef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3</w:t>
            </w: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71" w:hRule="exact"/>
          <w:jc w:val="lef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4</w:t>
            </w: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71" w:hRule="exact"/>
          <w:jc w:val="lef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71" w:hRule="exact"/>
          <w:jc w:val="lef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6</w:t>
            </w: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71" w:hRule="exact"/>
          <w:jc w:val="lef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spacing w:val="0"/>
                <w:w w:val="100"/>
                <w:sz w:val="22"/>
                <w:szCs w:val="22"/>
              </w:rPr>
              <w:t>7</w:t>
            </w: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</w:tbl>
    <w:p>
      <w:pPr>
        <w:pStyle w:val="style0"/>
        <w:spacing w:before="1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auto" w:line="240"/>
        <w:ind w:left="293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  <w:u w:val="single" w:color="231f20"/>
        </w:rPr>
        <w:t>Exe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  <w:u w:val="single" w:color="231f20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  <w:u w:val="single" w:color="231f20"/>
        </w:rPr>
        <w:t>cises</w:t>
      </w:r>
    </w:p>
    <w:p>
      <w:pPr>
        <w:pStyle w:val="style0"/>
        <w:tabs>
          <w:tab w:val="left" w:leader="none" w:pos="820"/>
        </w:tabs>
        <w:spacing w:before="23" w:after="0" w:lineRule="auto" w:line="240"/>
        <w:ind w:left="113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Plot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change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(∆V)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against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time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(sec).</w:t>
      </w:r>
    </w:p>
    <w:p>
      <w:pPr>
        <w:pStyle w:val="style0"/>
        <w:tabs>
          <w:tab w:val="left" w:leader="none" w:pos="820"/>
        </w:tabs>
        <w:spacing w:before="23" w:after="0" w:lineRule="auto" w:line="240"/>
        <w:ind w:left="113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slope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(a),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what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parameter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does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reflect?</w:t>
      </w:r>
    </w:p>
    <w:p>
      <w:pPr>
        <w:pStyle w:val="style0"/>
        <w:tabs>
          <w:tab w:val="left" w:leader="none" w:pos="820"/>
        </w:tabs>
        <w:spacing w:before="23" w:after="0" w:lineRule="auto" w:line="240"/>
        <w:ind w:left="113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What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equation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line?</w:t>
      </w:r>
    </w:p>
    <w:p>
      <w:pPr>
        <w:pStyle w:val="style0"/>
        <w:tabs>
          <w:tab w:val="left" w:leader="none" w:pos="820"/>
        </w:tabs>
        <w:spacing w:before="23" w:after="0" w:lineRule="auto" w:line="261"/>
        <w:ind w:left="113" w:right="3605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Estimate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average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volumetric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rate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mass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rate.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What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importance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rate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fluid?</w:t>
      </w:r>
    </w:p>
    <w:p>
      <w:pPr>
        <w:pStyle w:val="style0"/>
        <w:tabs>
          <w:tab w:val="left" w:leader="none" w:pos="820"/>
        </w:tabs>
        <w:spacing w:before="1" w:after="0" w:lineRule="auto" w:line="240"/>
        <w:ind w:left="113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What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possible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precautions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necessary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observed?</w:t>
      </w:r>
    </w:p>
    <w:p>
      <w:pPr>
        <w:pStyle w:val="style0"/>
        <w:spacing w:before="19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113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NOTE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measuring:</w:t>
      </w:r>
    </w:p>
    <w:p>
      <w:pPr>
        <w:pStyle w:val="style0"/>
        <w:spacing w:before="23" w:after="0" w:lineRule="auto" w:line="261"/>
        <w:ind w:left="113" w:right="121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i/>
          <w:color w:val="231f20"/>
          <w:spacing w:val="-1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arning: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finish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measures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chronomete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-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valve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actuator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must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pulled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down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open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valve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empty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avoid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that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sump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empty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prevent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damaged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centrifugal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pump.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another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time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taking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going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done,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actuator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has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pulled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up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fill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volumetric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once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finished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measurement,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actuator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will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pulled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down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color w:val="231f20"/>
          <w:spacing w:val="0"/>
          <w:w w:val="100"/>
          <w:sz w:val="22"/>
          <w:szCs w:val="22"/>
        </w:rPr>
        <w:t>again.</w:t>
      </w:r>
    </w:p>
    <w:p>
      <w:pPr>
        <w:pStyle w:val="style0"/>
        <w:spacing w:after="0" w:lineRule="auto" w:line="261"/>
        <w:jc w:val="left"/>
        <w:rPr>
          <w:rFonts w:ascii="Times New Roman" w:cs="Times New Roman" w:eastAsia="Times New Roman" w:hAnsi="Times New Roman"/>
          <w:sz w:val="22"/>
          <w:szCs w:val="22"/>
        </w:rPr>
        <w:sectPr>
          <w:pgSz w:w="11920" w:h="16840" w:orient="portrait"/>
          <w:pgMar w:top="1380" w:right="960" w:bottom="1720" w:left="1000" w:header="0" w:footer="1539" w:gutter="0"/>
        </w:sectPr>
      </w:pPr>
    </w:p>
    <w:p>
      <w:pPr>
        <w:pStyle w:val="style0"/>
        <w:spacing w:before="55" w:after="0" w:lineRule="auto" w:line="240"/>
        <w:ind w:left="11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1030" filled="f" stroked="f" style="position:absolute;margin-left:62.32pt;margin-top:102.76pt;width:473.06pt;height:.1pt;z-index:-2147483645;mso-position-horizontal-relative:page;mso-position-vertical-relative:page;mso-width-relative:page;mso-height-relative:page;mso-wrap-distance-left:0.0pt;mso-wrap-distance-right:0.0pt;visibility:visible;" coordsize="9461,2" coordorigin="1246,2055">
            <v:shape id="1031" coordsize="9461,0" coordorigin="1246,2055" path="m1246,2055l10708,2055e" filled="f" style="position:absolute;left:1246.0;top:2055.0;width:9461.0;height:2.0;z-index: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32" filled="f" stroked="f" style="position:absolute;margin-left:62.32pt;margin-top:89.29pt;width:473.06pt;height:.1pt;z-index:-2147483644;mso-position-horizontal-relative:page;mso-position-vertical-relative:page;mso-width-relative:page;mso-height-relative:page;mso-wrap-distance-left:0.0pt;mso-wrap-distance-right:0.0pt;visibility:visible;" coordsize="9461,2" coordorigin="1246,1786">
            <v:shape id="1033" coordsize="9461,0" coordorigin="1246,1786" path="m1246,1786l10708,1786e" filled="f" style="position:absolute;left:1246.0;top:1786.0;width:9461.0;height:2.0;z-index: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34" filled="f" stroked="f" style="position:absolute;margin-left:62.32pt;margin-top:115.51pt;width:473.06pt;height:.1pt;z-index:-2147483643;mso-position-horizontal-relative:page;mso-position-vertical-relative:page;mso-width-relative:page;mso-height-relative:page;mso-wrap-distance-left:0.0pt;mso-wrap-distance-right:0.0pt;visibility:visible;" coordsize="9461,2" coordorigin="1246,2310">
            <v:shape id="1035" coordsize="9461,0" coordorigin="1246,2310" path="m1246,2310l10708,2310e" filled="f" style="position:absolute;left:1246.0;top:2310.0;width:9461.0;height:2.0;z-index: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36" filled="f" stroked="f" style="position:absolute;margin-left:62.32pt;margin-top:128.27pt;width:473.06pt;height:.1pt;z-index:-2147483642;mso-position-horizontal-relative:page;mso-position-vertical-relative:page;mso-width-relative:page;mso-height-relative:page;mso-wrap-distance-left:0.0pt;mso-wrap-distance-right:0.0pt;visibility:visible;" coordsize="9461,2" coordorigin="1246,2565">
            <v:shape id="1037" coordsize="9461,0" coordorigin="1246,2565" path="m1246,2565l10708,2565e" filled="f" style="position:absolute;left:1246.0;top:2565.0;width:9461.0;height:2.0;z-index: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38" filled="f" stroked="f" style="position:absolute;margin-left:62.32pt;margin-top:141.02pt;width:473.06pt;height:.1pt;z-index:-2147483641;mso-position-horizontal-relative:page;mso-position-vertical-relative:page;mso-width-relative:page;mso-height-relative:page;mso-wrap-distance-left:0.0pt;mso-wrap-distance-right:0.0pt;visibility:visible;" coordsize="9461,2" coordorigin="1246,2820">
            <v:shape id="1039" coordsize="9461,0" coordorigin="1246,2820" path="m1246,2820l10708,2820e" filled="f" style="position:absolute;left:1246.0;top:2820.0;width:9461.0;height:2.0;z-index: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40" filled="f" stroked="f" style="position:absolute;margin-left:62.32pt;margin-top:153.78pt;width:473.06pt;height:.1pt;z-index:-2147483640;mso-position-horizontal-relative:page;mso-position-vertical-relative:page;mso-width-relative:page;mso-height-relative:page;mso-wrap-distance-left:0.0pt;mso-wrap-distance-right:0.0pt;visibility:visible;" coordsize="9461,2" coordorigin="1246,3076">
            <v:shape id="1041" coordsize="9461,0" coordorigin="1246,3076" path="m1246,3076l10708,3076e" filled="f" style="position:absolute;left:1246.0;top:3076.0;width:9461.0;height:2.0;z-index: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42" filled="f" stroked="f" style="position:absolute;margin-left:62.32pt;margin-top:166.53pt;width:473.06pt;height:.1pt;z-index:-2147483639;mso-position-horizontal-relative:page;mso-position-vertical-relative:page;mso-width-relative:page;mso-height-relative:page;mso-wrap-distance-left:0.0pt;mso-wrap-distance-right:0.0pt;visibility:visible;" coordsize="9461,2" coordorigin="1246,3331">
            <v:shape id="1043" coordsize="9461,0" coordorigin="1246,3331" path="m1246,3331l10708,3331e" filled="f" style="position:absolute;left:1246.0;top:3331.0;width:9461.0;height:2.0;z-index: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44" filled="f" stroked="f" style="position:absolute;margin-left:62.32pt;margin-top:179.29pt;width:473.06pt;height:.1pt;z-index:-2147483638;mso-position-horizontal-relative:page;mso-position-vertical-relative:page;mso-width-relative:page;mso-height-relative:page;mso-wrap-distance-left:0.0pt;mso-wrap-distance-right:0.0pt;visibility:visible;" coordsize="9461,2" coordorigin="1246,3586">
            <v:shape id="1045" coordsize="9461,0" coordorigin="1246,3586" path="m1246,3586l10708,3586e" filled="f" style="position:absolute;left:1246.0;top:3586.0;width:9461.0;height:2.0;z-index: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46" filled="f" stroked="f" style="position:absolute;margin-left:62.32pt;margin-top:192.04pt;width:473.06pt;height:.1pt;z-index:-2147483637;mso-position-horizontal-relative:page;mso-position-vertical-relative:page;mso-width-relative:page;mso-height-relative:page;mso-wrap-distance-left:0.0pt;mso-wrap-distance-right:0.0pt;visibility:visible;" coordsize="9461,2" coordorigin="1246,3841">
            <v:shape id="1047" coordsize="9461,0" coordorigin="1246,3841" path="m1246,3841l10708,3841e" filled="f" style="position:absolute;left:1246.0;top:3841.0;width:9461.0;height:2.0;z-index: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48" filled="f" stroked="f" style="position:absolute;margin-left:62.32pt;margin-top:204.79pt;width:473.06pt;height:.1pt;z-index:-2147483636;mso-position-horizontal-relative:page;mso-position-vertical-relative:page;mso-width-relative:page;mso-height-relative:page;mso-wrap-distance-left:0.0pt;mso-wrap-distance-right:0.0pt;visibility:visible;" coordsize="9461,2" coordorigin="1246,4096">
            <v:shape id="1049" coordsize="9461,0" coordorigin="1246,4096" path="m1246,4096l10708,4096e" filled="f" style="position:absolute;left:1246.0;top:4096.0;width:9461.0;height:2.0;z-index: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50" filled="f" stroked="f" style="position:absolute;margin-left:62.32pt;margin-top:217.55pt;width:473.06pt;height:.1pt;z-index:-2147483635;mso-position-horizontal-relative:page;mso-position-vertical-relative:page;mso-width-relative:page;mso-height-relative:page;mso-wrap-distance-left:0.0pt;mso-wrap-distance-right:0.0pt;visibility:visible;" coordsize="9461,2" coordorigin="1246,4351">
            <v:shape id="1051" coordsize="9461,0" coordorigin="1246,4351" path="m1246,4351l10708,4351e" filled="f" style="position:absolute;left:1246.0;top:4351.0;width:9461.0;height:2.0;z-index: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52" filled="f" stroked="f" style="position:absolute;margin-left:62.32pt;margin-top:230.3pt;width:473.06pt;height:.1pt;z-index:-2147483634;mso-position-horizontal-relative:page;mso-position-vertical-relative:page;mso-width-relative:page;mso-height-relative:page;mso-wrap-distance-left:0.0pt;mso-wrap-distance-right:0.0pt;visibility:visible;" coordsize="9461,2" coordorigin="1246,4606">
            <v:shape id="1053" coordsize="9461,0" coordorigin="1246,4606" path="m1246,4606l10708,4606e" filled="f" style="position:absolute;left:1246.0;top:4606.0;width:9461.0;height:2.0;z-index: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54" filled="f" stroked="f" style="position:absolute;margin-left:62.32pt;margin-top:243.06pt;width:473.06pt;height:.1pt;z-index:-2147483633;mso-position-horizontal-relative:page;mso-position-vertical-relative:page;mso-width-relative:page;mso-height-relative:page;mso-wrap-distance-left:0.0pt;mso-wrap-distance-right:0.0pt;visibility:visible;" coordsize="9461,2" coordorigin="1246,4861">
            <v:shape id="1055" coordsize="9461,0" coordorigin="1246,4861" path="m1246,4861l10708,4861e" filled="f" style="position:absolute;left:1246.0;top:4861.0;width:9461.0;height:2.0;z-index: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56" filled="f" stroked="f" style="position:absolute;margin-left:62.32pt;margin-top:255.81pt;width:473.06pt;height:.1pt;z-index:-2147483632;mso-position-horizontal-relative:page;mso-position-vertical-relative:page;mso-width-relative:page;mso-height-relative:page;mso-wrap-distance-left:0.0pt;mso-wrap-distance-right:0.0pt;visibility:visible;" coordsize="9461,2" coordorigin="1246,5116">
            <v:shape id="1057" coordsize="9461,0" coordorigin="1246,5116" path="m1246,5116l10708,5116e" filled="f" style="position:absolute;left:1246.0;top:5116.0;width:9461.0;height:2.0;z-index: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58" filled="f" stroked="f" style="position:absolute;margin-left:62.32pt;margin-top:268.57pt;width:473.06pt;height:.1pt;z-index:-2147483631;mso-position-horizontal-relative:page;mso-position-vertical-relative:page;mso-width-relative:page;mso-height-relative:page;mso-wrap-distance-left:0.0pt;mso-wrap-distance-right:0.0pt;visibility:visible;" coordsize="9461,2" coordorigin="1246,5371">
            <v:shape id="1059" coordsize="9461,0" coordorigin="1246,5371" path="m1246,5371l10708,5371e" filled="f" style="position:absolute;left:1246.0;top:5371.0;width:9461.0;height:2.0;z-index: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60" filled="f" stroked="f" style="position:absolute;margin-left:62.32pt;margin-top:281.32pt;width:473.06pt;height:.1pt;z-index:-2147483630;mso-position-horizontal-relative:page;mso-position-vertical-relative:page;mso-width-relative:page;mso-height-relative:page;mso-wrap-distance-left:0.0pt;mso-wrap-distance-right:0.0pt;visibility:visible;" coordsize="9461,2" coordorigin="1246,5626">
            <v:shape id="1061" coordsize="9461,0" coordorigin="1246,5626" path="m1246,5626l10708,5626e" filled="f" style="position:absolute;left:1246.0;top:5626.0;width:9461.0;height:2.0;z-index: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62" filled="f" stroked="f" style="position:absolute;margin-left:62.32pt;margin-top:294.08pt;width:473.06pt;height:.1pt;z-index:-2147483629;mso-position-horizontal-relative:page;mso-position-vertical-relative:page;mso-width-relative:page;mso-height-relative:page;mso-wrap-distance-left:0.0pt;mso-wrap-distance-right:0.0pt;visibility:visible;" coordsize="9461,2" coordorigin="1246,5882">
            <v:shape id="1063" coordsize="9461,0" coordorigin="1246,5882" path="m1246,5882l10708,5882e" filled="f" style="position:absolute;left:1246.0;top:5882.0;width:9461.0;height:2.0;z-index: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64" filled="f" stroked="f" style="position:absolute;margin-left:62.32pt;margin-top:306.83pt;width:473.06pt;height:.1pt;z-index:-2147483628;mso-position-horizontal-relative:page;mso-position-vertical-relative:page;mso-width-relative:page;mso-height-relative:page;mso-wrap-distance-left:0.0pt;mso-wrap-distance-right:0.0pt;visibility:visible;" coordsize="9461,2" coordorigin="1246,6137">
            <v:shape id="1065" coordsize="9461,0" coordorigin="1246,6137" path="m1246,6137l10708,6137e" filled="f" style="position:absolute;left:1246.0;top:6137.0;width:9461.0;height:2.0;z-index: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66" filled="f" stroked="f" style="position:absolute;margin-left:62.32pt;margin-top:319.59pt;width:473.06pt;height:.1pt;z-index:-2147483627;mso-position-horizontal-relative:page;mso-position-vertical-relative:page;mso-width-relative:page;mso-height-relative:page;mso-wrap-distance-left:0.0pt;mso-wrap-distance-right:0.0pt;visibility:visible;" coordsize="9461,2" coordorigin="1246,6392">
            <v:shape id="1067" coordsize="9461,0" coordorigin="1246,6392" path="m1246,6392l10708,6392e" filled="f" style="position:absolute;left:1246.0;top:6392.0;width:9461.0;height:2.0;z-index: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68" filled="f" stroked="f" style="position:absolute;margin-left:62.32pt;margin-top:332.34pt;width:473.06pt;height:.1pt;z-index:-2147483626;mso-position-horizontal-relative:page;mso-position-vertical-relative:page;mso-width-relative:page;mso-height-relative:page;mso-wrap-distance-left:0.0pt;mso-wrap-distance-right:0.0pt;visibility:visible;" coordsize="9461,2" coordorigin="1246,6647">
            <v:shape id="1069" coordsize="9461,0" coordorigin="1246,6647" path="m1246,6647l10708,6647e" filled="f" style="position:absolute;left:1246.0;top:6647.0;width:9461.0;height:2.0;z-index: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70" filled="f" stroked="f" style="position:absolute;margin-left:62.32pt;margin-top:345.1pt;width:473.06pt;height:.1pt;z-index:-2147483625;mso-position-horizontal-relative:page;mso-position-vertical-relative:page;mso-width-relative:page;mso-height-relative:page;mso-wrap-distance-left:0.0pt;mso-wrap-distance-right:0.0pt;visibility:visible;" coordsize="9461,2" coordorigin="1246,6902">
            <v:shape id="1071" coordsize="9461,0" coordorigin="1246,6902" path="m1246,6902l10708,6902e" filled="f" style="position:absolute;left:1246.0;top:6902.0;width:9461.0;height:2.0;z-index: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72" filled="f" stroked="f" style="position:absolute;margin-left:62.32pt;margin-top:357.85pt;width:473.06pt;height:.1pt;z-index:-2147483624;mso-position-horizontal-relative:page;mso-position-vertical-relative:page;mso-width-relative:page;mso-height-relative:page;mso-wrap-distance-left:0.0pt;mso-wrap-distance-right:0.0pt;visibility:visible;" coordsize="9461,2" coordorigin="1246,7157">
            <v:shape id="1073" coordsize="9461,0" coordorigin="1246,7157" path="m1246,7157l10708,7157e" filled="f" style="position:absolute;left:1246.0;top:7157.0;width:9461.0;height:2.0;z-index: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74" filled="f" stroked="f" style="position:absolute;margin-left:62.32pt;margin-top:370.61pt;width:473.06pt;height:.1pt;z-index:-2147483623;mso-position-horizontal-relative:page;mso-position-vertical-relative:page;mso-width-relative:page;mso-height-relative:page;mso-wrap-distance-left:0.0pt;mso-wrap-distance-right:0.0pt;visibility:visible;" coordsize="9461,2" coordorigin="1246,7412">
            <v:shape id="1075" coordsize="9461,0" coordorigin="1246,7412" path="m1246,7412l10708,7412e" filled="f" style="position:absolute;left:1246.0;top:7412.0;width:9461.0;height:2.0;z-index: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76" filled="f" stroked="f" style="position:absolute;margin-left:62.32pt;margin-top:383.36pt;width:473.06pt;height:.1pt;z-index:-2147483622;mso-position-horizontal-relative:page;mso-position-vertical-relative:page;mso-width-relative:page;mso-height-relative:page;mso-wrap-distance-left:0.0pt;mso-wrap-distance-right:0.0pt;visibility:visible;" coordsize="9461,2" coordorigin="1246,7667">
            <v:shape id="1077" coordsize="9461,0" coordorigin="1246,7667" path="m1246,7667l10708,7667e" filled="f" style="position:absolute;left:1246.0;top:7667.0;width:9461.0;height:2.0;z-index: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78" filled="f" stroked="f" style="position:absolute;margin-left:62.32pt;margin-top:396.12pt;width:473.06pt;height:.1pt;z-index:-2147483621;mso-position-horizontal-relative:page;mso-position-vertical-relative:page;mso-width-relative:page;mso-height-relative:page;mso-wrap-distance-left:0.0pt;mso-wrap-distance-right:0.0pt;visibility:visible;" coordsize="9461,2" coordorigin="1246,7922">
            <v:shape id="1079" coordsize="9461,0" coordorigin="1246,7922" path="m1246,7922l10708,7922e" filled="f" style="position:absolute;left:1246.0;top:7922.0;width:9461.0;height:2.0;z-index: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80" filled="f" stroked="f" style="position:absolute;margin-left:62.32pt;margin-top:408.87pt;width:473.06pt;height:.1pt;z-index:-2147483620;mso-position-horizontal-relative:page;mso-position-vertical-relative:page;mso-width-relative:page;mso-height-relative:page;mso-wrap-distance-left:0.0pt;mso-wrap-distance-right:0.0pt;visibility:visible;" coordsize="9461,2" coordorigin="1246,8177">
            <v:shape id="1081" coordsize="9461,0" coordorigin="1246,8177" path="m1246,8177l10708,8177e" filled="f" style="position:absolute;left:1246.0;top:8177.0;width:9461.0;height:2.0;z-index: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82" filled="f" stroked="f" style="position:absolute;margin-left:62.32pt;margin-top:421.63pt;width:473.06pt;height:.1pt;z-index:-2147483619;mso-position-horizontal-relative:page;mso-position-vertical-relative:page;mso-width-relative:page;mso-height-relative:page;mso-wrap-distance-left:0.0pt;mso-wrap-distance-right:0.0pt;visibility:visible;" coordsize="9461,2" coordorigin="1246,8433">
            <v:shape id="1083" coordsize="9461,0" coordorigin="1246,8433" path="m1246,8433l10708,8433e" filled="f" style="position:absolute;left:1246.0;top:8433.0;width:9461.0;height:2.0;z-index: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84" filled="f" stroked="f" style="position:absolute;margin-left:62.32pt;margin-top:434.38pt;width:473.06pt;height:.1pt;z-index:-2147483618;mso-position-horizontal-relative:page;mso-position-vertical-relative:page;mso-width-relative:page;mso-height-relative:page;mso-wrap-distance-left:0.0pt;mso-wrap-distance-right:0.0pt;visibility:visible;" coordsize="9461,2" coordorigin="1246,8688">
            <v:shape id="1085" coordsize="9461,0" coordorigin="1246,8688" path="m1246,8688l10708,8688e" filled="f" style="position:absolute;left:1246.0;top:8688.0;width:9461.0;height:2.0;z-index: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86" filled="f" stroked="f" style="position:absolute;margin-left:62.32pt;margin-top:447.14pt;width:473.06pt;height:.1pt;z-index:-2147483617;mso-position-horizontal-relative:page;mso-position-vertical-relative:page;mso-width-relative:page;mso-height-relative:page;mso-wrap-distance-left:0.0pt;mso-wrap-distance-right:0.0pt;visibility:visible;" coordsize="9461,2" coordorigin="1246,8943">
            <v:shape id="1087" coordsize="9461,0" coordorigin="1246,8943" path="m1246,8943l10708,8943e" filled="f" style="position:absolute;left:1246.0;top:8943.0;width:9461.0;height:2.0;z-index: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88" filled="f" stroked="f" style="position:absolute;margin-left:62.32pt;margin-top:459.89pt;width:473.06pt;height:.1pt;z-index:-2147483616;mso-position-horizontal-relative:page;mso-position-vertical-relative:page;mso-width-relative:page;mso-height-relative:page;mso-wrap-distance-left:0.0pt;mso-wrap-distance-right:0.0pt;visibility:visible;" coordsize="9461,2" coordorigin="1246,9198">
            <v:shape id="1089" coordsize="9461,0" coordorigin="1246,9198" path="m1246,9198l10708,9198e" filled="f" style="position:absolute;left:1246.0;top:9198.0;width:9461.0;height:2.0;z-index: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90" filled="f" stroked="f" style="position:absolute;margin-left:62.32pt;margin-top:472.64pt;width:473.06pt;height:.1pt;z-index:-2147483615;mso-position-horizontal-relative:page;mso-position-vertical-relative:page;mso-width-relative:page;mso-height-relative:page;mso-wrap-distance-left:0.0pt;mso-wrap-distance-right:0.0pt;visibility:visible;" coordsize="9461,2" coordorigin="1246,9453">
            <v:shape id="1091" coordsize="9461,0" coordorigin="1246,9453" path="m1246,9453l10708,9453e" filled="f" style="position:absolute;left:1246.0;top:9453.0;width:9461.0;height:2.0;z-index: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92" filled="f" stroked="f" style="position:absolute;margin-left:62.32pt;margin-top:485.4pt;width:473.06pt;height:.1pt;z-index:-2147483614;mso-position-horizontal-relative:page;mso-position-vertical-relative:page;mso-width-relative:page;mso-height-relative:page;mso-wrap-distance-left:0.0pt;mso-wrap-distance-right:0.0pt;visibility:visible;" coordsize="9461,2" coordorigin="1246,9708">
            <v:shape id="1093" coordsize="9461,0" coordorigin="1246,9708" path="m1246,9708l10708,9708e" filled="f" style="position:absolute;left:1246.0;top:9708.0;width:9461.0;height:2.0;z-index: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94" filled="f" stroked="f" style="position:absolute;margin-left:62.32pt;margin-top:498.15pt;width:473.06pt;height:.1pt;z-index:-2147483613;mso-position-horizontal-relative:page;mso-position-vertical-relative:page;mso-width-relative:page;mso-height-relative:page;mso-wrap-distance-left:0.0pt;mso-wrap-distance-right:0.0pt;visibility:visible;" coordsize="9461,2" coordorigin="1246,9963">
            <v:shape id="1095" coordsize="9461,0" coordorigin="1246,9963" path="m1246,9963l10708,9963e" filled="f" style="position:absolute;left:1246.0;top:9963.0;width:9461.0;height:2.0;z-index: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96" filled="f" stroked="f" style="position:absolute;margin-left:62.32pt;margin-top:510.91pt;width:473.06pt;height:.1pt;z-index:-2147483612;mso-position-horizontal-relative:page;mso-position-vertical-relative:page;mso-width-relative:page;mso-height-relative:page;mso-wrap-distance-left:0.0pt;mso-wrap-distance-right:0.0pt;visibility:visible;" coordsize="9461,2" coordorigin="1246,10218">
            <v:shape id="1097" coordsize="9461,0" coordorigin="1246,10218" path="m1246,10218l10708,10218e" filled="f" style="position:absolute;left:1246.0;top:10218.0;width:9461.0;height:2.0;z-index: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098" filled="f" stroked="f" style="position:absolute;margin-left:62.32pt;margin-top:523.66pt;width:473.06pt;height:.1pt;z-index:-2147483611;mso-position-horizontal-relative:page;mso-position-vertical-relative:page;mso-width-relative:page;mso-height-relative:page;mso-wrap-distance-left:0.0pt;mso-wrap-distance-right:0.0pt;visibility:visible;" coordsize="9461,2" coordorigin="1246,10473">
            <v:shape id="1099" coordsize="9461,0" coordorigin="1246,10473" path="m1246,10473l10708,10473e" filled="f" style="position:absolute;left:1246.0;top:10473.0;width:9461.0;height:2.0;z-index: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00" filled="f" stroked="f" style="position:absolute;margin-left:62.32pt;margin-top:536.42pt;width:473.06pt;height:.1pt;z-index:-2147483610;mso-position-horizontal-relative:page;mso-position-vertical-relative:page;mso-width-relative:page;mso-height-relative:page;mso-wrap-distance-left:0.0pt;mso-wrap-distance-right:0.0pt;visibility:visible;" coordsize="9461,2" coordorigin="1246,10728">
            <v:shape id="1101" coordsize="9461,0" coordorigin="1246,10728" path="m1246,10728l10708,10728e" filled="f" style="position:absolute;left:1246.0;top:10728.0;width:9461.0;height:2.0;z-index: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02" filled="f" stroked="f" style="position:absolute;margin-left:62.32pt;margin-top:549.17pt;width:473.06pt;height:.1pt;z-index:-2147483609;mso-position-horizontal-relative:page;mso-position-vertical-relative:page;mso-width-relative:page;mso-height-relative:page;mso-wrap-distance-left:0.0pt;mso-wrap-distance-right:0.0pt;visibility:visible;" coordsize="9461,2" coordorigin="1246,10983">
            <v:shape id="1103" coordsize="9461,0" coordorigin="1246,10983" path="m1246,10983l10708,10983e" filled="f" style="position:absolute;left:1246.0;top:10983.0;width:9461.0;height:2.0;z-index: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04" filled="f" stroked="f" style="position:absolute;margin-left:62.32pt;margin-top:561.93pt;width:473.06pt;height:.1pt;z-index:-2147483608;mso-position-horizontal-relative:page;mso-position-vertical-relative:page;mso-width-relative:page;mso-height-relative:page;mso-wrap-distance-left:0.0pt;mso-wrap-distance-right:0.0pt;visibility:visible;" coordsize="9461,2" coordorigin="1246,11239">
            <v:shape id="1105" coordsize="9461,0" coordorigin="1246,11239" path="m1246,11239l10708,11239e" filled="f" style="position:absolute;left:1246.0;top:11239.0;width:9461.0;height:2.0;z-index: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06" filled="f" stroked="f" style="position:absolute;margin-left:62.32pt;margin-top:574.68pt;width:473.06pt;height:.1pt;z-index:-2147483607;mso-position-horizontal-relative:page;mso-position-vertical-relative:page;mso-width-relative:page;mso-height-relative:page;mso-wrap-distance-left:0.0pt;mso-wrap-distance-right:0.0pt;visibility:visible;" coordsize="9461,2" coordorigin="1246,11494">
            <v:shape id="1107" coordsize="9461,0" coordorigin="1246,11494" path="m1246,11494l10708,11494e" filled="f" style="position:absolute;left:1246.0;top:11494.0;width:9461.0;height:2.0;z-index: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08" filled="f" stroked="f" style="position:absolute;margin-left:62.32pt;margin-top:587.44pt;width:473.06pt;height:.1pt;z-index:-2147483606;mso-position-horizontal-relative:page;mso-position-vertical-relative:page;mso-width-relative:page;mso-height-relative:page;mso-wrap-distance-left:0.0pt;mso-wrap-distance-right:0.0pt;visibility:visible;" coordsize="9461,2" coordorigin="1246,11749">
            <v:shape id="1109" coordsize="9461,0" coordorigin="1246,11749" path="m1246,11749l10708,11749e" filled="f" style="position:absolute;left:1246.0;top:11749.0;width:9461.0;height:2.0;z-index: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10" filled="f" stroked="f" style="position:absolute;margin-left:62.32pt;margin-top:600.19pt;width:473.06pt;height:.1pt;z-index:-2147483605;mso-position-horizontal-relative:page;mso-position-vertical-relative:page;mso-width-relative:page;mso-height-relative:page;mso-wrap-distance-left:0.0pt;mso-wrap-distance-right:0.0pt;visibility:visible;" coordsize="9461,2" coordorigin="1246,12004">
            <v:shape id="1111" coordsize="9461,0" coordorigin="1246,12004" path="m1246,12004l10708,12004e" filled="f" style="position:absolute;left:1246.0;top:12004.0;width:9461.0;height:2.0;z-index: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12" filled="f" stroked="f" style="position:absolute;margin-left:62.32pt;margin-top:612.95pt;width:473.06pt;height:.1pt;z-index:-2147483604;mso-position-horizontal-relative:page;mso-position-vertical-relative:page;mso-width-relative:page;mso-height-relative:page;mso-wrap-distance-left:0.0pt;mso-wrap-distance-right:0.0pt;visibility:visible;" coordsize="9461,2" coordorigin="1246,12259">
            <v:shape id="1113" coordsize="9461,0" coordorigin="1246,12259" path="m1246,12259l10708,12259e" filled="f" style="position:absolute;left:1246.0;top:12259.0;width:9461.0;height:2.0;z-index: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14" filled="f" stroked="f" style="position:absolute;margin-left:62.32pt;margin-top:625.7pt;width:473.06pt;height:.1pt;z-index:-2147483603;mso-position-horizontal-relative:page;mso-position-vertical-relative:page;mso-width-relative:page;mso-height-relative:page;mso-wrap-distance-left:0.0pt;mso-wrap-distance-right:0.0pt;visibility:visible;" coordsize="9461,2" coordorigin="1246,12514">
            <v:shape id="1115" coordsize="9461,0" coordorigin="1246,12514" path="m1246,12514l10708,12514e" filled="f" style="position:absolute;left:1246.0;top:12514.0;width:9461.0;height:2.0;z-index: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16" filled="f" stroked="f" style="position:absolute;margin-left:62.32pt;margin-top:638.46pt;width:473.06pt;height:.1pt;z-index:-2147483602;mso-position-horizontal-relative:page;mso-position-vertical-relative:page;mso-width-relative:page;mso-height-relative:page;mso-wrap-distance-left:0.0pt;mso-wrap-distance-right:0.0pt;visibility:visible;" coordsize="9461,2" coordorigin="1246,12769">
            <v:shape id="1117" coordsize="9461,0" coordorigin="1246,12769" path="m1246,12769l10708,12769e" filled="f" style="position:absolute;left:1246.0;top:12769.0;width:9461.0;height:2.0;z-index: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18" filled="f" stroked="f" style="position:absolute;margin-left:62.32pt;margin-top:651.21pt;width:473.06pt;height:.1pt;z-index:-2147483601;mso-position-horizontal-relative:page;mso-position-vertical-relative:page;mso-width-relative:page;mso-height-relative:page;mso-wrap-distance-left:0.0pt;mso-wrap-distance-right:0.0pt;visibility:visible;" coordsize="9461,2" coordorigin="1246,13024">
            <v:shape id="1119" coordsize="9461,0" coordorigin="1246,13024" path="m1246,13024l10708,13024e" filled="f" style="position:absolute;left:1246.0;top:13024.0;width:9461.0;height:2.0;z-index: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20" filled="f" stroked="f" style="position:absolute;margin-left:62.32pt;margin-top:663.97pt;width:473.06pt;height:.1pt;z-index:-2147483600;mso-position-horizontal-relative:page;mso-position-vertical-relative:page;mso-width-relative:page;mso-height-relative:page;mso-wrap-distance-left:0.0pt;mso-wrap-distance-right:0.0pt;visibility:visible;" coordsize="9461,2" coordorigin="1246,13279">
            <v:shape id="1121" coordsize="9461,0" coordorigin="1246,13279" path="m1246,13279l10708,13279e" filled="f" style="position:absolute;left:1246.0;top:13279.0;width:9461.0;height:2.0;z-index: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22" filled="f" stroked="f" style="position:absolute;margin-left:62.32pt;margin-top:676.72pt;width:473.06pt;height:.1pt;z-index:-2147483599;mso-position-horizontal-relative:page;mso-position-vertical-relative:page;mso-width-relative:page;mso-height-relative:page;mso-wrap-distance-left:0.0pt;mso-wrap-distance-right:0.0pt;visibility:visible;" coordsize="9461,2" coordorigin="1246,13534">
            <v:shape id="1123" coordsize="9461,0" coordorigin="1246,13534" path="m1246,13534l10708,13534e" filled="f" style="position:absolute;left:1246.0;top:13534.0;width:9461.0;height:2.0;z-index: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24" filled="f" stroked="f" style="position:absolute;margin-left:62.32pt;margin-top:689.48pt;width:473.06pt;height:.1pt;z-index:-2147483598;mso-position-horizontal-relative:page;mso-position-vertical-relative:page;mso-width-relative:page;mso-height-relative:page;mso-wrap-distance-left:0.0pt;mso-wrap-distance-right:0.0pt;visibility:visible;" coordsize="9461,2" coordorigin="1246,13790">
            <v:shape id="1125" coordsize="9461,0" coordorigin="1246,13790" path="m1246,13790l10708,13790e" filled="f" style="position:absolute;left:1246.0;top:13790.0;width:9461.0;height:2.0;z-index: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26" filled="f" stroked="f" style="position:absolute;margin-left:62.32pt;margin-top:702.23pt;width:473.06pt;height:.1pt;z-index:-2147483597;mso-position-horizontal-relative:page;mso-position-vertical-relative:page;mso-width-relative:page;mso-height-relative:page;mso-wrap-distance-left:0.0pt;mso-wrap-distance-right:0.0pt;visibility:visible;" coordsize="9461,2" coordorigin="1246,14045">
            <v:shape id="1127" coordsize="9461,0" coordorigin="1246,14045" path="m1246,14045l10708,14045e" filled="f" style="position:absolute;left:1246.0;top:14045.0;width:9461.0;height:2.0;z-index: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28" filled="f" stroked="f" style="position:absolute;margin-left:62.32pt;margin-top:714.99pt;width:473.06pt;height:.1pt;z-index:-2147483596;mso-position-horizontal-relative:page;mso-position-vertical-relative:page;mso-width-relative:page;mso-height-relative:page;mso-wrap-distance-left:0.0pt;mso-wrap-distance-right:0.0pt;visibility:visible;" coordsize="9461,2" coordorigin="1246,14300">
            <v:shape id="1129" coordsize="9461,0" coordorigin="1246,14300" path="m1246,14300l10708,14300e" filled="f" style="position:absolute;left:1246.0;top:14300.0;width:9461.0;height:2.0;z-index: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30" filled="f" stroked="f" style="position:absolute;margin-left:62.32pt;margin-top:727.74pt;width:473.06pt;height:.1pt;z-index:-2147483595;mso-position-horizontal-relative:page;mso-position-vertical-relative:page;mso-width-relative:page;mso-height-relative:page;mso-wrap-distance-left:0.0pt;mso-wrap-distance-right:0.0pt;visibility:visible;" coordsize="9461,2" coordorigin="1246,14555">
            <v:shape id="1131" coordsize="9461,0" coordorigin="1246,14555" path="m1246,14555l10708,14555e" filled="f" style="position:absolute;left:1246.0;top:14555.0;width:9461.0;height:2.0;z-index: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1680" w:bottom="1720" w:left="1140" w:header="0" w:footer="1539" w:gutter="0"/>
        </w:sectPr>
      </w:pPr>
    </w:p>
    <w:p>
      <w:pPr>
        <w:pStyle w:val="style0"/>
        <w:spacing w:before="2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347" w:right="-75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-4"/>
          <w:w w:val="100"/>
          <w:sz w:val="23"/>
          <w:szCs w:val="23"/>
        </w:rPr>
        <w:t>T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3"/>
          <w:szCs w:val="23"/>
        </w:rPr>
        <w:t>itle:</w:t>
      </w:r>
      <w:r>
        <w:rPr>
          <w:rFonts w:ascii="Times New Roman" w:cs="Times New Roman" w:eastAsia="Times New Roman" w:hAnsi="Times New Roman"/>
          <w:b/>
          <w:bCs/>
          <w:color w:val="ff0000"/>
          <w:spacing w:val="23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.........................................</w:t>
      </w:r>
    </w:p>
    <w:p>
      <w:pPr>
        <w:pStyle w:val="style0"/>
        <w:spacing w:before="2" w:after="0" w:lineRule="exact" w:line="110"/>
        <w:jc w:val="left"/>
        <w:rPr>
          <w:sz w:val="11"/>
          <w:szCs w:val="11"/>
        </w:rPr>
      </w:pPr>
      <w:r>
        <w:br w:type="column"/>
      </w:r>
    </w:p>
    <w:p>
      <w:pPr>
        <w:pStyle w:val="style0"/>
        <w:spacing w:before="0" w:after="0" w:lineRule="auto" w:line="240"/>
        <w:ind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Scale:</w:t>
      </w:r>
    </w:p>
    <w:p>
      <w:pPr>
        <w:pStyle w:val="style0"/>
        <w:spacing w:before="0" w:after="0" w:lineRule="exact" w:line="235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x: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before="62" w:after="0" w:lineRule="auto" w:line="240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y: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3"/>
          <w:szCs w:val="23"/>
        </w:rPr>
        <w:sectPr>
          <w:pgSz w:w="11920" w:h="16840" w:orient="portrait"/>
          <w:pgMar w:top="1560" w:right="1020" w:bottom="1720" w:left="1140" w:header="0" w:footer="1539" w:gutter="0"/>
          <w:cols w:equalWidth="0" w:num="2">
            <w:col w:w="3423" w:space="2637"/>
            <w:col w:w="3700"/>
          </w:cols>
        </w:sectPr>
      </w:pPr>
    </w:p>
    <w:p>
      <w:pPr>
        <w:pStyle w:val="style0"/>
        <w:spacing w:before="14" w:after="0" w:lineRule="exact" w:line="220"/>
        <w:jc w:val="left"/>
        <w:rPr>
          <w:sz w:val="22"/>
          <w:szCs w:val="22"/>
        </w:rPr>
      </w:pPr>
      <w:r>
        <w:rPr/>
        <w:pict>
          <v:group id="1132" filled="f" stroked="f" style="position:absolute;margin-left:340.39pt;margin-top:83.62pt;width:198.19pt;height:45.02pt;z-index:-2147483594;mso-position-horizontal-relative:page;mso-position-vertical-relative:page;mso-width-relative:page;mso-height-relative:page;mso-wrap-distance-left:0.0pt;mso-wrap-distance-right:0.0pt;visibility:visible;" coordsize="3964,900" coordorigin="6808,1672">
            <v:shape id="1133" coordsize="3964,900" coordorigin="6808,1672" path="m6808,1672l10772,1672,10772,2573,6808,2573,6808,1672xe" filled="f" style="position:absolute;left:6808.0;top:1672.0;width:3964.0;height:900.0;z-index:54;mso-position-horizontal-relative:text;mso-position-vertical-relative:text;mso-width-relative:page;mso-height-relative:page;visibility:visible;">
              <v:stroke color="red" weight="1.0pt"/>
              <v:fill/>
              <v:path arrowok="t"/>
            </v:shape>
            <v:fill/>
          </v:group>
        </w:pict>
      </w:r>
    </w:p>
    <w:p>
      <w:pPr>
        <w:pStyle w:val="style0"/>
        <w:spacing w:before="0" w:after="0" w:lineRule="auto" w:line="240"/>
        <w:ind w:left="113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4184" cy="7662672"/>
            <wp:effectExtent l="0" t="0" r="0" b="0"/>
            <wp:docPr id="1134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184" cy="7662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020" w:bottom="1720" w:left="1140" w:header="720" w:footer="720" w:gutter="0"/>
        </w:sectPr>
      </w:pPr>
    </w:p>
    <w:p>
      <w:pPr>
        <w:pStyle w:val="style0"/>
        <w:spacing w:before="55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1135" filled="f" stroked="f" style="position:absolute;margin-left:64.7pt;margin-top:102.76pt;width:473.06pt;height:.1pt;z-index:-2147483593;mso-position-horizontal-relative:page;mso-position-vertical-relative:page;mso-width-relative:page;mso-height-relative:page;mso-wrap-distance-left:0.0pt;mso-wrap-distance-right:0.0pt;visibility:visible;" coordsize="9461,2" coordorigin="1294,2055">
            <v:shape id="1136" coordsize="9461,0" coordorigin="1294,2055" path="m1294,2055l10755,2055e" filled="f" style="position:absolute;left:1294.0;top:2055.0;width:9461.0;height:2.0;z-index: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37" filled="f" stroked="f" style="position:absolute;margin-left:64.7pt;margin-top:89.29pt;width:473.06pt;height:.1pt;z-index:-2147483592;mso-position-horizontal-relative:page;mso-position-vertical-relative:page;mso-width-relative:page;mso-height-relative:page;mso-wrap-distance-left:0.0pt;mso-wrap-distance-right:0.0pt;visibility:visible;" coordsize="9461,2" coordorigin="1294,1786">
            <v:shape id="1138" coordsize="9461,0" coordorigin="1294,1786" path="m1294,1786l10755,1786e" filled="f" style="position:absolute;left:1294.0;top:1786.0;width:9461.0;height:2.0;z-index: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39" filled="f" stroked="f" style="position:absolute;margin-left:64.7pt;margin-top:115.51pt;width:473.06pt;height:.1pt;z-index:-2147483591;mso-position-horizontal-relative:page;mso-position-vertical-relative:page;mso-width-relative:page;mso-height-relative:page;mso-wrap-distance-left:0.0pt;mso-wrap-distance-right:0.0pt;visibility:visible;" coordsize="9461,2" coordorigin="1294,2310">
            <v:shape id="1140" coordsize="9461,0" coordorigin="1294,2310" path="m1294,2310l10755,2310e" filled="f" style="position:absolute;left:1294.0;top:2310.0;width:9461.0;height:2.0;z-index: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41" filled="f" stroked="f" style="position:absolute;margin-left:64.7pt;margin-top:128.27pt;width:473.06pt;height:.1pt;z-index:-2147483590;mso-position-horizontal-relative:page;mso-position-vertical-relative:page;mso-width-relative:page;mso-height-relative:page;mso-wrap-distance-left:0.0pt;mso-wrap-distance-right:0.0pt;visibility:visible;" coordsize="9461,2" coordorigin="1294,2565">
            <v:shape id="1142" coordsize="9461,0" coordorigin="1294,2565" path="m1294,2565l10755,2565e" filled="f" style="position:absolute;left:1294.0;top:2565.0;width:9461.0;height:2.0;z-index: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43" filled="f" stroked="f" style="position:absolute;margin-left:64.7pt;margin-top:141.02pt;width:473.06pt;height:.1pt;z-index:-2147483589;mso-position-horizontal-relative:page;mso-position-vertical-relative:page;mso-width-relative:page;mso-height-relative:page;mso-wrap-distance-left:0.0pt;mso-wrap-distance-right:0.0pt;visibility:visible;" coordsize="9461,2" coordorigin="1294,2820">
            <v:shape id="1144" coordsize="9461,0" coordorigin="1294,2820" path="m1294,2820l10755,2820e" filled="f" style="position:absolute;left:1294.0;top:2820.0;width:9461.0;height:2.0;z-index: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45" filled="f" stroked="f" style="position:absolute;margin-left:64.7pt;margin-top:153.78pt;width:473.06pt;height:.1pt;z-index:-2147483588;mso-position-horizontal-relative:page;mso-position-vertical-relative:page;mso-width-relative:page;mso-height-relative:page;mso-wrap-distance-left:0.0pt;mso-wrap-distance-right:0.0pt;visibility:visible;" coordsize="9461,2" coordorigin="1294,3076">
            <v:shape id="1146" coordsize="9461,0" coordorigin="1294,3076" path="m1294,3076l10755,3076e" filled="f" style="position:absolute;left:1294.0;top:3076.0;width:9461.0;height:2.0;z-index: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47" filled="f" stroked="f" style="position:absolute;margin-left:64.7pt;margin-top:166.53pt;width:473.06pt;height:.1pt;z-index:-2147483587;mso-position-horizontal-relative:page;mso-position-vertical-relative:page;mso-width-relative:page;mso-height-relative:page;mso-wrap-distance-left:0.0pt;mso-wrap-distance-right:0.0pt;visibility:visible;" coordsize="9461,2" coordorigin="1294,3331">
            <v:shape id="1148" coordsize="9461,0" coordorigin="1294,3331" path="m1294,3331l10755,3331e" filled="f" style="position:absolute;left:1294.0;top:3331.0;width:9461.0;height:2.0;z-index: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49" filled="f" stroked="f" style="position:absolute;margin-left:64.7pt;margin-top:179.29pt;width:473.06pt;height:.1pt;z-index:-2147483586;mso-position-horizontal-relative:page;mso-position-vertical-relative:page;mso-width-relative:page;mso-height-relative:page;mso-wrap-distance-left:0.0pt;mso-wrap-distance-right:0.0pt;visibility:visible;" coordsize="9461,2" coordorigin="1294,3586">
            <v:shape id="1150" coordsize="9461,0" coordorigin="1294,3586" path="m1294,3586l10755,3586e" filled="f" style="position:absolute;left:1294.0;top:3586.0;width:9461.0;height:2.0;z-index: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51" filled="f" stroked="f" style="position:absolute;margin-left:64.7pt;margin-top:192.04pt;width:473.06pt;height:.1pt;z-index:-2147483585;mso-position-horizontal-relative:page;mso-position-vertical-relative:page;mso-width-relative:page;mso-height-relative:page;mso-wrap-distance-left:0.0pt;mso-wrap-distance-right:0.0pt;visibility:visible;" coordsize="9461,2" coordorigin="1294,3841">
            <v:shape id="1152" coordsize="9461,0" coordorigin="1294,3841" path="m1294,3841l10755,3841e" filled="f" style="position:absolute;left:1294.0;top:3841.0;width:9461.0;height:2.0;z-index: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53" filled="f" stroked="f" style="position:absolute;margin-left:64.7pt;margin-top:204.79pt;width:473.06pt;height:.1pt;z-index:-2147483584;mso-position-horizontal-relative:page;mso-position-vertical-relative:page;mso-width-relative:page;mso-height-relative:page;mso-wrap-distance-left:0.0pt;mso-wrap-distance-right:0.0pt;visibility:visible;" coordsize="9461,2" coordorigin="1294,4096">
            <v:shape id="1154" coordsize="9461,0" coordorigin="1294,4096" path="m1294,4096l10755,4096e" filled="f" style="position:absolute;left:1294.0;top:4096.0;width:9461.0;height:2.0;z-index: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55" filled="f" stroked="f" style="position:absolute;margin-left:64.7pt;margin-top:217.55pt;width:473.06pt;height:.1pt;z-index:-2147483583;mso-position-horizontal-relative:page;mso-position-vertical-relative:page;mso-width-relative:page;mso-height-relative:page;mso-wrap-distance-left:0.0pt;mso-wrap-distance-right:0.0pt;visibility:visible;" coordsize="9461,2" coordorigin="1294,4351">
            <v:shape id="1156" coordsize="9461,0" coordorigin="1294,4351" path="m1294,4351l10755,4351e" filled="f" style="position:absolute;left:1294.0;top:4351.0;width:9461.0;height:2.0;z-index: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57" filled="f" stroked="f" style="position:absolute;margin-left:64.7pt;margin-top:230.3pt;width:473.06pt;height:.1pt;z-index:-2147483582;mso-position-horizontal-relative:page;mso-position-vertical-relative:page;mso-width-relative:page;mso-height-relative:page;mso-wrap-distance-left:0.0pt;mso-wrap-distance-right:0.0pt;visibility:visible;" coordsize="9461,2" coordorigin="1294,4606">
            <v:shape id="1158" coordsize="9461,0" coordorigin="1294,4606" path="m1294,4606l10755,4606e" filled="f" style="position:absolute;left:1294.0;top:4606.0;width:9461.0;height:2.0;z-index: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59" filled="f" stroked="f" style="position:absolute;margin-left:64.7pt;margin-top:243.06pt;width:473.06pt;height:.1pt;z-index:-2147483581;mso-position-horizontal-relative:page;mso-position-vertical-relative:page;mso-width-relative:page;mso-height-relative:page;mso-wrap-distance-left:0.0pt;mso-wrap-distance-right:0.0pt;visibility:visible;" coordsize="9461,2" coordorigin="1294,4861">
            <v:shape id="1160" coordsize="9461,0" coordorigin="1294,4861" path="m1294,4861l10755,4861e" filled="f" style="position:absolute;left:1294.0;top:4861.0;width:9461.0;height:2.0;z-index: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61" filled="f" stroked="f" style="position:absolute;margin-left:64.7pt;margin-top:255.81pt;width:473.06pt;height:.1pt;z-index:-2147483580;mso-position-horizontal-relative:page;mso-position-vertical-relative:page;mso-width-relative:page;mso-height-relative:page;mso-wrap-distance-left:0.0pt;mso-wrap-distance-right:0.0pt;visibility:visible;" coordsize="9461,2" coordorigin="1294,5116">
            <v:shape id="1162" coordsize="9461,0" coordorigin="1294,5116" path="m1294,5116l10755,5116e" filled="f" style="position:absolute;left:1294.0;top:5116.0;width:9461.0;height:2.0;z-index: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63" filled="f" stroked="f" style="position:absolute;margin-left:64.7pt;margin-top:268.57pt;width:473.06pt;height:.1pt;z-index:-2147483579;mso-position-horizontal-relative:page;mso-position-vertical-relative:page;mso-width-relative:page;mso-height-relative:page;mso-wrap-distance-left:0.0pt;mso-wrap-distance-right:0.0pt;visibility:visible;" coordsize="9461,2" coordorigin="1294,5371">
            <v:shape id="1164" coordsize="9461,0" coordorigin="1294,5371" path="m1294,5371l10755,5371e" filled="f" style="position:absolute;left:1294.0;top:5371.0;width:9461.0;height:2.0;z-index: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65" filled="f" stroked="f" style="position:absolute;margin-left:64.7pt;margin-top:281.32pt;width:473.06pt;height:.1pt;z-index:-2147483578;mso-position-horizontal-relative:page;mso-position-vertical-relative:page;mso-width-relative:page;mso-height-relative:page;mso-wrap-distance-left:0.0pt;mso-wrap-distance-right:0.0pt;visibility:visible;" coordsize="9461,2" coordorigin="1294,5626">
            <v:shape id="1166" coordsize="9461,0" coordorigin="1294,5626" path="m1294,5626l10755,5626e" filled="f" style="position:absolute;left:1294.0;top:5626.0;width:9461.0;height:2.0;z-index: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67" filled="f" stroked="f" style="position:absolute;margin-left:64.7pt;margin-top:294.08pt;width:473.06pt;height:.1pt;z-index:-2147483577;mso-position-horizontal-relative:page;mso-position-vertical-relative:page;mso-width-relative:page;mso-height-relative:page;mso-wrap-distance-left:0.0pt;mso-wrap-distance-right:0.0pt;visibility:visible;" coordsize="9461,2" coordorigin="1294,5882">
            <v:shape id="1168" coordsize="9461,0" coordorigin="1294,5882" path="m1294,5882l10755,5882e" filled="f" style="position:absolute;left:1294.0;top:5882.0;width:9461.0;height:2.0;z-index: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69" filled="f" stroked="f" style="position:absolute;margin-left:64.7pt;margin-top:306.83pt;width:473.06pt;height:.1pt;z-index:-2147483576;mso-position-horizontal-relative:page;mso-position-vertical-relative:page;mso-width-relative:page;mso-height-relative:page;mso-wrap-distance-left:0.0pt;mso-wrap-distance-right:0.0pt;visibility:visible;" coordsize="9461,2" coordorigin="1294,6137">
            <v:shape id="1170" coordsize="9461,0" coordorigin="1294,6137" path="m1294,6137l10755,6137e" filled="f" style="position:absolute;left:1294.0;top:6137.0;width:9461.0;height:2.0;z-index: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71" filled="f" stroked="f" style="position:absolute;margin-left:64.7pt;margin-top:319.59pt;width:473.06pt;height:.1pt;z-index:-2147483575;mso-position-horizontal-relative:page;mso-position-vertical-relative:page;mso-width-relative:page;mso-height-relative:page;mso-wrap-distance-left:0.0pt;mso-wrap-distance-right:0.0pt;visibility:visible;" coordsize="9461,2" coordorigin="1294,6392">
            <v:shape id="1172" coordsize="9461,0" coordorigin="1294,6392" path="m1294,6392l10755,6392e" filled="f" style="position:absolute;left:1294.0;top:6392.0;width:9461.0;height:2.0;z-index: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73" filled="f" stroked="f" style="position:absolute;margin-left:64.7pt;margin-top:332.34pt;width:473.06pt;height:.1pt;z-index:-2147483574;mso-position-horizontal-relative:page;mso-position-vertical-relative:page;mso-width-relative:page;mso-height-relative:page;mso-wrap-distance-left:0.0pt;mso-wrap-distance-right:0.0pt;visibility:visible;" coordsize="9461,2" coordorigin="1294,6647">
            <v:shape id="1174" coordsize="9461,0" coordorigin="1294,6647" path="m1294,6647l10755,6647e" filled="f" style="position:absolute;left:1294.0;top:6647.0;width:9461.0;height:2.0;z-index: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75" filled="f" stroked="f" style="position:absolute;margin-left:64.7pt;margin-top:345.1pt;width:473.06pt;height:.1pt;z-index:-2147483573;mso-position-horizontal-relative:page;mso-position-vertical-relative:page;mso-width-relative:page;mso-height-relative:page;mso-wrap-distance-left:0.0pt;mso-wrap-distance-right:0.0pt;visibility:visible;" coordsize="9461,2" coordorigin="1294,6902">
            <v:shape id="1176" coordsize="9461,0" coordorigin="1294,6902" path="m1294,6902l10755,6902e" filled="f" style="position:absolute;left:1294.0;top:6902.0;width:9461.0;height:2.0;z-index: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77" filled="f" stroked="f" style="position:absolute;margin-left:64.7pt;margin-top:357.85pt;width:473.06pt;height:.1pt;z-index:-2147483572;mso-position-horizontal-relative:page;mso-position-vertical-relative:page;mso-width-relative:page;mso-height-relative:page;mso-wrap-distance-left:0.0pt;mso-wrap-distance-right:0.0pt;visibility:visible;" coordsize="9461,2" coordorigin="1294,7157">
            <v:shape id="1178" coordsize="9461,0" coordorigin="1294,7157" path="m1294,7157l10755,7157e" filled="f" style="position:absolute;left:1294.0;top:7157.0;width:9461.0;height:2.0;z-index: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79" filled="f" stroked="f" style="position:absolute;margin-left:64.7pt;margin-top:370.61pt;width:473.06pt;height:.1pt;z-index:-2147483571;mso-position-horizontal-relative:page;mso-position-vertical-relative:page;mso-width-relative:page;mso-height-relative:page;mso-wrap-distance-left:0.0pt;mso-wrap-distance-right:0.0pt;visibility:visible;" coordsize="9461,2" coordorigin="1294,7412">
            <v:shape id="1180" coordsize="9461,0" coordorigin="1294,7412" path="m1294,7412l10755,7412e" filled="f" style="position:absolute;left:1294.0;top:7412.0;width:9461.0;height:2.0;z-index: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81" filled="f" stroked="f" style="position:absolute;margin-left:64.7pt;margin-top:383.36pt;width:473.06pt;height:.1pt;z-index:-2147483570;mso-position-horizontal-relative:page;mso-position-vertical-relative:page;mso-width-relative:page;mso-height-relative:page;mso-wrap-distance-left:0.0pt;mso-wrap-distance-right:0.0pt;visibility:visible;" coordsize="9461,2" coordorigin="1294,7667">
            <v:shape id="1182" coordsize="9461,0" coordorigin="1294,7667" path="m1294,7667l10755,7667e" filled="f" style="position:absolute;left:1294.0;top:7667.0;width:9461.0;height:2.0;z-index: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83" filled="f" stroked="f" style="position:absolute;margin-left:64.7pt;margin-top:396.12pt;width:473.06pt;height:.1pt;z-index:-2147483569;mso-position-horizontal-relative:page;mso-position-vertical-relative:page;mso-width-relative:page;mso-height-relative:page;mso-wrap-distance-left:0.0pt;mso-wrap-distance-right:0.0pt;visibility:visible;" coordsize="9461,2" coordorigin="1294,7922">
            <v:shape id="1184" coordsize="9461,0" coordorigin="1294,7922" path="m1294,7922l10755,7922e" filled="f" style="position:absolute;left:1294.0;top:7922.0;width:9461.0;height:2.0;z-index: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85" filled="f" stroked="f" style="position:absolute;margin-left:64.7pt;margin-top:408.87pt;width:473.06pt;height:.1pt;z-index:-2147483568;mso-position-horizontal-relative:page;mso-position-vertical-relative:page;mso-width-relative:page;mso-height-relative:page;mso-wrap-distance-left:0.0pt;mso-wrap-distance-right:0.0pt;visibility:visible;" coordsize="9461,2" coordorigin="1294,8177">
            <v:shape id="1186" coordsize="9461,0" coordorigin="1294,8177" path="m1294,8177l10755,8177e" filled="f" style="position:absolute;left:1294.0;top:8177.0;width:9461.0;height:2.0;z-index: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87" filled="f" stroked="f" style="position:absolute;margin-left:64.7pt;margin-top:421.63pt;width:473.06pt;height:.1pt;z-index:-2147483567;mso-position-horizontal-relative:page;mso-position-vertical-relative:page;mso-width-relative:page;mso-height-relative:page;mso-wrap-distance-left:0.0pt;mso-wrap-distance-right:0.0pt;visibility:visible;" coordsize="9461,2" coordorigin="1294,8433">
            <v:shape id="1188" coordsize="9461,0" coordorigin="1294,8433" path="m1294,8433l10755,8433e" filled="f" style="position:absolute;left:1294.0;top:8433.0;width:9461.0;height:2.0;z-index: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89" filled="f" stroked="f" style="position:absolute;margin-left:64.7pt;margin-top:434.38pt;width:473.06pt;height:.1pt;z-index:-2147483566;mso-position-horizontal-relative:page;mso-position-vertical-relative:page;mso-width-relative:page;mso-height-relative:page;mso-wrap-distance-left:0.0pt;mso-wrap-distance-right:0.0pt;visibility:visible;" coordsize="9461,2" coordorigin="1294,8688">
            <v:shape id="1190" coordsize="9461,0" coordorigin="1294,8688" path="m1294,8688l10755,8688e" filled="f" style="position:absolute;left:1294.0;top:8688.0;width:9461.0;height:2.0;z-index: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91" filled="f" stroked="f" style="position:absolute;margin-left:64.7pt;margin-top:447.14pt;width:473.06pt;height:.1pt;z-index:-2147483565;mso-position-horizontal-relative:page;mso-position-vertical-relative:page;mso-width-relative:page;mso-height-relative:page;mso-wrap-distance-left:0.0pt;mso-wrap-distance-right:0.0pt;visibility:visible;" coordsize="9461,2" coordorigin="1294,8943">
            <v:shape id="1192" coordsize="9461,0" coordorigin="1294,8943" path="m1294,8943l10755,8943e" filled="f" style="position:absolute;left:1294.0;top:8943.0;width:9461.0;height:2.0;z-index: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93" filled="f" stroked="f" style="position:absolute;margin-left:64.7pt;margin-top:459.89pt;width:473.06pt;height:.1pt;z-index:-2147483564;mso-position-horizontal-relative:page;mso-position-vertical-relative:page;mso-width-relative:page;mso-height-relative:page;mso-wrap-distance-left:0.0pt;mso-wrap-distance-right:0.0pt;visibility:visible;" coordsize="9461,2" coordorigin="1294,9198">
            <v:shape id="1194" coordsize="9461,0" coordorigin="1294,9198" path="m1294,9198l10755,9198e" filled="f" style="position:absolute;left:1294.0;top:9198.0;width:9461.0;height:2.0;z-index: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95" filled="f" stroked="f" style="position:absolute;margin-left:64.7pt;margin-top:472.64pt;width:473.06pt;height:.1pt;z-index:-2147483563;mso-position-horizontal-relative:page;mso-position-vertical-relative:page;mso-width-relative:page;mso-height-relative:page;mso-wrap-distance-left:0.0pt;mso-wrap-distance-right:0.0pt;visibility:visible;" coordsize="9461,2" coordorigin="1294,9453">
            <v:shape id="1196" coordsize="9461,0" coordorigin="1294,9453" path="m1294,9453l10755,9453e" filled="f" style="position:absolute;left:1294.0;top:9453.0;width:9461.0;height:2.0;z-index: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97" filled="f" stroked="f" style="position:absolute;margin-left:64.7pt;margin-top:485.4pt;width:473.06pt;height:.1pt;z-index:-2147483562;mso-position-horizontal-relative:page;mso-position-vertical-relative:page;mso-width-relative:page;mso-height-relative:page;mso-wrap-distance-left:0.0pt;mso-wrap-distance-right:0.0pt;visibility:visible;" coordsize="9461,2" coordorigin="1294,9708">
            <v:shape id="1198" coordsize="9461,0" coordorigin="1294,9708" path="m1294,9708l10755,9708e" filled="f" style="position:absolute;left:1294.0;top:9708.0;width:9461.0;height:2.0;z-index: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199" filled="f" stroked="f" style="position:absolute;margin-left:64.7pt;margin-top:498.15pt;width:473.06pt;height:.1pt;z-index:-2147483561;mso-position-horizontal-relative:page;mso-position-vertical-relative:page;mso-width-relative:page;mso-height-relative:page;mso-wrap-distance-left:0.0pt;mso-wrap-distance-right:0.0pt;visibility:visible;" coordsize="9461,2" coordorigin="1294,9963">
            <v:shape id="1200" coordsize="9461,0" coordorigin="1294,9963" path="m1294,9963l10755,9963e" filled="f" style="position:absolute;left:1294.0;top:9963.0;width:9461.0;height:2.0;z-index: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01" filled="f" stroked="f" style="position:absolute;margin-left:64.7pt;margin-top:510.91pt;width:473.06pt;height:.1pt;z-index:-2147483560;mso-position-horizontal-relative:page;mso-position-vertical-relative:page;mso-width-relative:page;mso-height-relative:page;mso-wrap-distance-left:0.0pt;mso-wrap-distance-right:0.0pt;visibility:visible;" coordsize="9461,2" coordorigin="1294,10218">
            <v:shape id="1202" coordsize="9461,0" coordorigin="1294,10218" path="m1294,10218l10755,10218e" filled="f" style="position:absolute;left:1294.0;top:10218.0;width:9461.0;height:2.0;z-index: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03" filled="f" stroked="f" style="position:absolute;margin-left:64.7pt;margin-top:523.66pt;width:473.06pt;height:.1pt;z-index:-2147483559;mso-position-horizontal-relative:page;mso-position-vertical-relative:page;mso-width-relative:page;mso-height-relative:page;mso-wrap-distance-left:0.0pt;mso-wrap-distance-right:0.0pt;visibility:visible;" coordsize="9461,2" coordorigin="1294,10473">
            <v:shape id="1204" coordsize="9461,0" coordorigin="1294,10473" path="m1294,10473l10755,10473e" filled="f" style="position:absolute;left:1294.0;top:10473.0;width:9461.0;height:2.0;z-index: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05" filled="f" stroked="f" style="position:absolute;margin-left:64.7pt;margin-top:536.42pt;width:473.06pt;height:.1pt;z-index:-2147483558;mso-position-horizontal-relative:page;mso-position-vertical-relative:page;mso-width-relative:page;mso-height-relative:page;mso-wrap-distance-left:0.0pt;mso-wrap-distance-right:0.0pt;visibility:visible;" coordsize="9461,2" coordorigin="1294,10728">
            <v:shape id="1206" coordsize="9461,0" coordorigin="1294,10728" path="m1294,10728l10755,10728e" filled="f" style="position:absolute;left:1294.0;top:10728.0;width:9461.0;height:2.0;z-index: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07" filled="f" stroked="f" style="position:absolute;margin-left:64.7pt;margin-top:549.17pt;width:473.06pt;height:.1pt;z-index:-2147483557;mso-position-horizontal-relative:page;mso-position-vertical-relative:page;mso-width-relative:page;mso-height-relative:page;mso-wrap-distance-left:0.0pt;mso-wrap-distance-right:0.0pt;visibility:visible;" coordsize="9461,2" coordorigin="1294,10983">
            <v:shape id="1208" coordsize="9461,0" coordorigin="1294,10983" path="m1294,10983l10755,10983e" filled="f" style="position:absolute;left:1294.0;top:10983.0;width:9461.0;height:2.0;z-index: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09" filled="f" stroked="f" style="position:absolute;margin-left:64.7pt;margin-top:561.93pt;width:473.06pt;height:.1pt;z-index:-2147483556;mso-position-horizontal-relative:page;mso-position-vertical-relative:page;mso-width-relative:page;mso-height-relative:page;mso-wrap-distance-left:0.0pt;mso-wrap-distance-right:0.0pt;visibility:visible;" coordsize="9461,2" coordorigin="1294,11239">
            <v:shape id="1210" coordsize="9461,0" coordorigin="1294,11239" path="m1294,11239l10755,11239e" filled="f" style="position:absolute;left:1294.0;top:11239.0;width:9461.0;height:2.0;z-index: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11" filled="f" stroked="f" style="position:absolute;margin-left:64.7pt;margin-top:574.68pt;width:473.06pt;height:.1pt;z-index:-2147483555;mso-position-horizontal-relative:page;mso-position-vertical-relative:page;mso-width-relative:page;mso-height-relative:page;mso-wrap-distance-left:0.0pt;mso-wrap-distance-right:0.0pt;visibility:visible;" coordsize="9461,2" coordorigin="1294,11494">
            <v:shape id="1212" coordsize="9461,0" coordorigin="1294,11494" path="m1294,11494l10755,11494e" filled="f" style="position:absolute;left:1294.0;top:11494.0;width:9461.0;height:2.0;z-index: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13" filled="f" stroked="f" style="position:absolute;margin-left:64.7pt;margin-top:587.44pt;width:473.06pt;height:.1pt;z-index:-2147483554;mso-position-horizontal-relative:page;mso-position-vertical-relative:page;mso-width-relative:page;mso-height-relative:page;mso-wrap-distance-left:0.0pt;mso-wrap-distance-right:0.0pt;visibility:visible;" coordsize="9461,2" coordorigin="1294,11749">
            <v:shape id="1214" coordsize="9461,0" coordorigin="1294,11749" path="m1294,11749l10755,11749e" filled="f" style="position:absolute;left:1294.0;top:11749.0;width:9461.0;height:2.0;z-index: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15" filled="f" stroked="f" style="position:absolute;margin-left:64.7pt;margin-top:600.19pt;width:473.06pt;height:.1pt;z-index:-2147483553;mso-position-horizontal-relative:page;mso-position-vertical-relative:page;mso-width-relative:page;mso-height-relative:page;mso-wrap-distance-left:0.0pt;mso-wrap-distance-right:0.0pt;visibility:visible;" coordsize="9461,2" coordorigin="1294,12004">
            <v:shape id="1216" coordsize="9461,0" coordorigin="1294,12004" path="m1294,12004l10755,12004e" filled="f" style="position:absolute;left:1294.0;top:12004.0;width:9461.0;height:2.0;z-index: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17" filled="f" stroked="f" style="position:absolute;margin-left:64.7pt;margin-top:612.95pt;width:473.06pt;height:.1pt;z-index:-2147483552;mso-position-horizontal-relative:page;mso-position-vertical-relative:page;mso-width-relative:page;mso-height-relative:page;mso-wrap-distance-left:0.0pt;mso-wrap-distance-right:0.0pt;visibility:visible;" coordsize="9461,2" coordorigin="1294,12259">
            <v:shape id="1218" coordsize="9461,0" coordorigin="1294,12259" path="m1294,12259l10755,12259e" filled="f" style="position:absolute;left:1294.0;top:12259.0;width:9461.0;height:2.0;z-index: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19" filled="f" stroked="f" style="position:absolute;margin-left:64.7pt;margin-top:625.7pt;width:473.06pt;height:.1pt;z-index:-2147483551;mso-position-horizontal-relative:page;mso-position-vertical-relative:page;mso-width-relative:page;mso-height-relative:page;mso-wrap-distance-left:0.0pt;mso-wrap-distance-right:0.0pt;visibility:visible;" coordsize="9461,2" coordorigin="1294,12514">
            <v:shape id="1220" coordsize="9461,0" coordorigin="1294,12514" path="m1294,12514l10755,12514e" filled="f" style="position:absolute;left:1294.0;top:12514.0;width:9461.0;height:2.0;z-index: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21" filled="f" stroked="f" style="position:absolute;margin-left:64.7pt;margin-top:638.46pt;width:473.06pt;height:.1pt;z-index:-2147483550;mso-position-horizontal-relative:page;mso-position-vertical-relative:page;mso-width-relative:page;mso-height-relative:page;mso-wrap-distance-left:0.0pt;mso-wrap-distance-right:0.0pt;visibility:visible;" coordsize="9461,2" coordorigin="1294,12769">
            <v:shape id="1222" coordsize="9461,0" coordorigin="1294,12769" path="m1294,12769l10755,12769e" filled="f" style="position:absolute;left:1294.0;top:12769.0;width:9461.0;height:2.0;z-index: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23" filled="f" stroked="f" style="position:absolute;margin-left:64.7pt;margin-top:651.21pt;width:473.06pt;height:.1pt;z-index:-2147483549;mso-position-horizontal-relative:page;mso-position-vertical-relative:page;mso-width-relative:page;mso-height-relative:page;mso-wrap-distance-left:0.0pt;mso-wrap-distance-right:0.0pt;visibility:visible;" coordsize="9461,2" coordorigin="1294,13024">
            <v:shape id="1224" coordsize="9461,0" coordorigin="1294,13024" path="m1294,13024l10755,13024e" filled="f" style="position:absolute;left:1294.0;top:13024.0;width:9461.0;height:2.0;z-index: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25" filled="f" stroked="f" style="position:absolute;margin-left:64.7pt;margin-top:663.97pt;width:473.06pt;height:.1pt;z-index:-2147483548;mso-position-horizontal-relative:page;mso-position-vertical-relative:page;mso-width-relative:page;mso-height-relative:page;mso-wrap-distance-left:0.0pt;mso-wrap-distance-right:0.0pt;visibility:visible;" coordsize="9461,2" coordorigin="1294,13279">
            <v:shape id="1226" coordsize="9461,0" coordorigin="1294,13279" path="m1294,13279l10755,13279e" filled="f" style="position:absolute;left:1294.0;top:13279.0;width:9461.0;height:2.0;z-index:1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27" filled="f" stroked="f" style="position:absolute;margin-left:64.7pt;margin-top:676.72pt;width:473.06pt;height:.1pt;z-index:-2147483547;mso-position-horizontal-relative:page;mso-position-vertical-relative:page;mso-width-relative:page;mso-height-relative:page;mso-wrap-distance-left:0.0pt;mso-wrap-distance-right:0.0pt;visibility:visible;" coordsize="9461,2" coordorigin="1294,13534">
            <v:shape id="1228" coordsize="9461,0" coordorigin="1294,13534" path="m1294,13534l10755,13534e" filled="f" style="position:absolute;left:1294.0;top:13534.0;width:9461.0;height:2.0;z-index:1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29" filled="f" stroked="f" style="position:absolute;margin-left:64.7pt;margin-top:689.48pt;width:473.06pt;height:.1pt;z-index:-2147483546;mso-position-horizontal-relative:page;mso-position-vertical-relative:page;mso-width-relative:page;mso-height-relative:page;mso-wrap-distance-left:0.0pt;mso-wrap-distance-right:0.0pt;visibility:visible;" coordsize="9461,2" coordorigin="1294,13790">
            <v:shape id="1230" coordsize="9461,0" coordorigin="1294,13790" path="m1294,13790l10755,13790e" filled="f" style="position:absolute;left:1294.0;top:13790.0;width:9461.0;height:2.0;z-index:1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31" filled="f" stroked="f" style="position:absolute;margin-left:64.7pt;margin-top:702.23pt;width:473.06pt;height:.1pt;z-index:-2147483545;mso-position-horizontal-relative:page;mso-position-vertical-relative:page;mso-width-relative:page;mso-height-relative:page;mso-wrap-distance-left:0.0pt;mso-wrap-distance-right:0.0pt;visibility:visible;" coordsize="9461,2" coordorigin="1294,14045">
            <v:shape id="1232" coordsize="9461,0" coordorigin="1294,14045" path="m1294,14045l10755,14045e" filled="f" style="position:absolute;left:1294.0;top:14045.0;width:9461.0;height:2.0;z-index:1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33" filled="f" stroked="f" style="position:absolute;margin-left:64.7pt;margin-top:714.99pt;width:473.06pt;height:.1pt;z-index:-2147483544;mso-position-horizontal-relative:page;mso-position-vertical-relative:page;mso-width-relative:page;mso-height-relative:page;mso-wrap-distance-left:0.0pt;mso-wrap-distance-right:0.0pt;visibility:visible;" coordsize="9461,2" coordorigin="1294,14300">
            <v:shape id="1234" coordsize="9461,0" coordorigin="1294,14300" path="m1294,14300l10755,14300e" filled="f" style="position:absolute;left:1294.0;top:14300.0;width:9461.0;height:2.0;z-index:1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35" filled="f" stroked="f" style="position:absolute;margin-left:64.7pt;margin-top:727.74pt;width:473.06pt;height:.1pt;z-index:-2147483543;mso-position-horizontal-relative:page;mso-position-vertical-relative:page;mso-width-relative:page;mso-height-relative:page;mso-wrap-distance-left:0.0pt;mso-wrap-distance-right:0.0pt;visibility:visible;" coordsize="9461,2" coordorigin="1294,14555">
            <v:shape id="1236" coordsize="9461,0" coordorigin="1294,14555" path="m1294,14555l10755,14555e" filled="f" style="position:absolute;left:1294.0;top:14555.0;width:9461.0;height:2.0;z-index:1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1680" w:bottom="1720" w:left="1180" w:header="0" w:footer="1539" w:gutter="0"/>
        </w:sectPr>
      </w:pPr>
    </w:p>
    <w:p>
      <w:pPr>
        <w:pStyle w:val="style0"/>
        <w:spacing w:before="71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EXPERIMENT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2</w:t>
      </w:r>
    </w:p>
    <w:p>
      <w:pPr>
        <w:pStyle w:val="style0"/>
        <w:spacing w:before="7" w:after="0" w:lineRule="atLeast" w:line="480"/>
        <w:ind w:left="120" w:right="1476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TITLE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Determination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object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chimedes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'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Principle.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INTRODUCTION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341"/>
        <w:ind w:left="120" w:right="43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Experimentall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partially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totally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appears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that,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ferently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air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out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Similarl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displaces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amount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equal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5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ged.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basis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principle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buoyancy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discovered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Archimedes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principle.</w:t>
      </w:r>
    </w:p>
    <w:p>
      <w:pPr>
        <w:pStyle w:val="style0"/>
        <w:spacing w:before="4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OBJECTIVES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objectives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experiment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are: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341"/>
        <w:ind w:left="120" w:right="5891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(ii)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cubes.</w:t>
      </w:r>
    </w:p>
    <w:p>
      <w:pPr>
        <w:pStyle w:val="style0"/>
        <w:spacing w:before="1" w:after="0" w:lineRule="exact" w:line="130"/>
        <w:jc w:val="left"/>
        <w:rPr>
          <w:sz w:val="13"/>
          <w:szCs w:val="13"/>
        </w:rPr>
      </w:pPr>
    </w:p>
    <w:p>
      <w:pPr>
        <w:pStyle w:val="style0"/>
        <w:spacing w:before="0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AP</w:t>
      </w:r>
      <w:r>
        <w:rPr>
          <w:rFonts w:ascii="Times New Roman" w:cs="Times New Roman" w:eastAsia="Times New Roman" w:hAnsi="Times New Roman"/>
          <w:b/>
          <w:bCs/>
          <w:color w:val="231f20"/>
          <w:spacing w:val="-1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AR</w:t>
      </w:r>
      <w:r>
        <w:rPr>
          <w:rFonts w:ascii="Times New Roman" w:cs="Times New Roman" w:eastAsia="Times New Roman" w:hAnsi="Times New Roman"/>
          <w:b/>
          <w:bCs/>
          <w:color w:val="231f20"/>
          <w:spacing w:val="-1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TUS/M</w:t>
      </w:r>
      <w:r>
        <w:rPr>
          <w:rFonts w:ascii="Times New Roman" w:cs="Times New Roman" w:eastAsia="Times New Roman" w:hAnsi="Times New Roman"/>
          <w:b/>
          <w:bCs/>
          <w:color w:val="231f20"/>
          <w:spacing w:val="-1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TERIIALS:</w:t>
      </w:r>
    </w:p>
    <w:p>
      <w:pPr>
        <w:pStyle w:val="style0"/>
        <w:spacing w:before="14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0" w:after="0" w:lineRule="auto" w:line="240"/>
        <w:ind w:left="17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cube,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ernier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callipe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Micrometer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screw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gauge,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Spring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balance,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thread.</w:t>
      </w:r>
    </w:p>
    <w:p>
      <w:pPr>
        <w:pStyle w:val="style0"/>
        <w:spacing w:before="14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0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THEO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Y</w:t>
      </w:r>
    </w:p>
    <w:p>
      <w:pPr>
        <w:pStyle w:val="style0"/>
        <w:spacing w:before="8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exact" w:line="360"/>
        <w:ind w:left="120" w:right="538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air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experiences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reduction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drawing>
          <wp:inline distT="0" distB="0" distL="0" distR="0">
            <wp:extent cx="85730" cy="190504"/>
            <wp:effectExtent l="0" t="0" r="0" b="0"/>
            <wp:docPr id="1237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5730" cy="1905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completely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immerse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fluid.</w:t>
      </w:r>
      <w:r>
        <w:rPr>
          <w:rFonts w:ascii="Times New Roman" w:cs="Times New Roman" w:eastAsia="Times New Roman" w:hAnsi="Times New Roman"/>
          <w:color w:val="231f20"/>
          <w:spacing w:val="-5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corresponds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values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length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diameters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solid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bod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position w:val="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substance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equal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ratio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its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mass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volume.</w:t>
      </w:r>
    </w:p>
    <w:p>
      <w:pPr>
        <w:pStyle w:val="style0"/>
        <w:spacing w:before="82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Hence,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mass/volume</w:t>
      </w:r>
    </w:p>
    <w:p>
      <w:pPr>
        <w:pStyle w:val="style0"/>
        <w:spacing w:before="23" w:after="0" w:lineRule="auto" w:line="240"/>
        <w:ind w:left="84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-28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olume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mass/density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27" w:after="0" w:lineRule="auto" w:line="240"/>
        <w:ind w:left="3255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pict>
          <v:group id="1238" filled="f" stroked="f" style="position:absolute;margin-left:262.93pt;margin-top:-9.72pt;width:83.67pt;height:147.84pt;z-index:-2147483542;mso-position-horizontal-relative:page;mso-position-vertical-relative:text;mso-width-relative:page;mso-height-relative:page;mso-wrap-distance-left:0.0pt;mso-wrap-distance-right:0.0pt;visibility:visible;" coordsize="1673,2957" coordorigin="5259,-194">
            <v:shapetype id="_x0000_t75" coordsize="21600,21600" o:preferrelative="t" o:spt="75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1239" type="#_x0000_t75" style="position:absolute;left:5665.0;top:1620.0;width:1267.0;height:1142.0;z-index:106;mso-position-horizontal-relative:text;mso-position-vertical-relative:text;mso-width-relative:page;mso-height-relative:page;visibility:visible;">
              <v:imagedata r:id="rId10" embosscolor="white" id="rId13" o:title=""/>
              <v:fill/>
            </v:shape>
            <v:group id="1240" filled="f" stroked="f" style="position:absolute;left:6229.0;top:612.0;width:2.0;height:1318.0;z-index:107;mso-position-horizontal-relative:text;mso-position-vertical-relative:text;mso-width-relative:page;mso-height-relative:page;visibility:visible;" coordsize="2,1318" coordorigin="6229,612">
              <v:shape id="1241" coordsize="0,1318" coordorigin="6229,612" path="m6229,612l6229,1930e" filled="f" style="position:absolute;left:6229.0;top:612.0;width:2.0;height:1318.0;z-index:108;mso-position-horizontal-relative:text;mso-position-vertical-relative:text;mso-width-relative:page;mso-height-relative:page;visibility:visible;">
                <v:stroke weight=".7pt"/>
                <v:fill/>
                <v:path arrowok="t"/>
              </v:shape>
              <v:fill/>
            </v:group>
            <v:group id="1242" filled="f" stroked="f" style="position:absolute;left:6054.0;top:1927.0;width:351.0;height:266.0;z-index:109;mso-position-horizontal-relative:text;mso-position-vertical-relative:text;mso-width-relative:page;mso-height-relative:page;visibility:visible;" coordsize="351,266" coordorigin="6054,1927">
              <v:shape id="1243" coordsize="351,266" coordorigin="6054,1927" path="m6054,1927l6054,2193,6404,2193,6404,1927,6054,1927xe" fillcolor="#999999" stroked="f" style="position:absolute;left:6054.0;top:1927.0;width:351.0;height:266.0;z-index:1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44" filled="f" stroked="f" style="position:absolute;left:6054.0;top:1927.0;width:351.0;height:266.0;z-index:111;mso-position-horizontal-relative:text;mso-position-vertical-relative:text;mso-width-relative:page;mso-height-relative:page;visibility:visible;" coordsize="351,266" coordorigin="6054,1927">
              <v:shape id="1245" coordsize="351,266" coordorigin="6054,1927" path="m6054,1927l6054,2193,6404,2193,6404,1927,6054,1927xe" filled="f" style="position:absolute;left:6054.0;top:1927.0;width:351.0;height:266.0;z-index:112;mso-position-horizontal-relative:text;mso-position-vertical-relative:text;mso-width-relative:page;mso-height-relative:page;visibility:visible;">
                <v:stroke weight=".7pt"/>
                <v:fill/>
                <v:path arrowok="t"/>
              </v:shape>
              <v:fill/>
            </v:group>
            <v:group id="1246" filled="f" stroked="f" style="position:absolute;left:6047.0;top:-187.0;width:281.0;height:813.0;z-index:113;mso-position-horizontal-relative:text;mso-position-vertical-relative:text;mso-width-relative:page;mso-height-relative:page;visibility:visible;" coordsize="281,813" coordorigin="6047,-187">
              <v:shape id="1247" coordsize="281,813" coordorigin="6047,-187" path="m6047,-173l6117,-187,6145,-187,6187,-187,6201,-187,6229,-187,6243,-187,6243,-173,6229,-159,6215,-159,6187,-145,6159,-131,6117,-117,6089,-103,6075,-89,6061,-89,6061,-75,6075,-75,6089,-75,6117,-75,6159,-75,6187,-75,6215,-75,6229,-75,6243,-75,6243,-61,6229,-61,6229,-47,6201,-33,6173,-33,6131,-19,6117,-5,6103,9,6089,9,6089,23,6103,23,6117,23,6145,23,6173,23,6215,23,6243,37,6257,37,6271,37,6271,51,6257,51,6243,65,6215,65,6173,79,6145,93,6117,107,6103,107,6089,121,6089,135,6103,135,6117,135,6145,135,6173,135,6215,135,6243,135,6257,135,6271,135,6271,149,6257,149,6243,163,6215,177,6187,191,6145,205,6117,219,6103,219,6103,233,6117,233,6131,247,6159,247,6187,247,6215,247,6243,247,6257,247,6271,247,6271,261,6257,261,6229,275,6187,289,6159,304,6131,318,6117,318,6117,332,6103,332,6117,332,6117,332,6131,346,6285,346,6285,360,6271,360,6271,374,6243,388,6215,402,6173,416,6159,430,6145,430,6131,444,6131,458,6145,458,6159,458,6299,458,6313,458,6313,472,6299,472,6299,486,6285,486,6257,500,6229,514,6187,528,6159,542,6145,542,6145,556,6145,570,6159,570,6173,570,6201,584,6229,584,6257,598,6299,598,6313,598,6313,612,6327,612,6313,612,6299,612,6285,626,6271,612,6257,612,6243,612e" filled="f" style="position:absolute;left:6047.0;top:-187.0;width:281.0;height:813.0;z-index:114;mso-position-horizontal-relative:text;mso-position-vertical-relative:text;mso-width-relative:page;mso-height-relative:page;visibility:visible;">
                <v:stroke weight=".7pt"/>
                <v:fill/>
                <v:path arrowok="t"/>
              </v:shape>
              <v:fill/>
            </v:group>
            <v:group id="1248" filled="f" stroked="f" style="position:absolute;left:5584.0;top:107.0;width:505.0;height:168.0;z-index:115;mso-position-horizontal-relative:text;mso-position-vertical-relative:text;mso-width-relative:page;mso-height-relative:page;visibility:visible;" coordsize="505,168" coordorigin="5584,107">
              <v:shape id="1249" coordsize="505,168" coordorigin="5584,107" path="m6038,191l5949,247,5935,261,5949,261,5949,275,5963,275,6068,205,6061,205,6038,191xe" fillcolor="black" stroked="f" style="position:absolute;left:5584.0;top:107.0;width:505.0;height:168.0;z-index:1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50" coordsize="505,168" coordorigin="5584,107" path="m6016,177l5584,177,5584,205,6016,205,6038,191,6016,177xe" fillcolor="black" stroked="f" style="position:absolute;left:5584.0;top:107.0;width:505.0;height:168.0;z-index:1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51" coordsize="505,168" coordorigin="5584,107" path="m6061,177l6038,191,6061,205,6061,177xe" fillcolor="black" stroked="f" style="position:absolute;left:5584.0;top:107.0;width:505.0;height:168.0;z-index:1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52" coordsize="505,168" coordorigin="5584,107" path="m6068,177l6061,177,6061,205,6068,205,6075,201,6075,182,6068,177xe" fillcolor="black" stroked="f" style="position:absolute;left:5584.0;top:107.0;width:505.0;height:168.0;z-index:1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53" coordsize="505,168" coordorigin="5584,107" path="m6075,201l6068,205,6075,205,6075,201xe" fillcolor="black" stroked="f" style="position:absolute;left:5584.0;top:107.0;width:505.0;height:168.0;z-index:1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54" coordsize="505,168" coordorigin="5584,107" path="m6075,182l6075,201,6089,191,6075,182xe" fillcolor="black" stroked="f" style="position:absolute;left:5584.0;top:107.0;width:505.0;height:168.0;z-index:1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55" coordsize="505,168" coordorigin="5584,107" path="m5963,107l5949,107,5949,121,5935,121,5949,135,6038,191,6061,177,6068,177,5963,107xe" fillcolor="black" stroked="f" style="position:absolute;left:5584.0;top:107.0;width:505.0;height:168.0;z-index:1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56" coordsize="505,168" coordorigin="5584,107" path="m6075,177l6068,177,6075,182,6075,177xe" fillcolor="black" stroked="f" style="position:absolute;left:5584.0;top:107.0;width:505.0;height:168.0;z-index:1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57" filled="f" stroked="f" style="position:absolute;left:5584.0;top:177.0;width:491.0;height:28.0;z-index:124;mso-position-horizontal-relative:text;mso-position-vertical-relative:text;mso-width-relative:page;mso-height-relative:page;visibility:visible;" coordsize="491,28" coordorigin="5584,177">
              <v:shape id="1258" coordsize="491,28" coordorigin="5584,177" path="m5584,177l6075,177,6075,191,6075,205,5584,205,5584,191,5584,177xe" filled="f" style="position:absolute;left:5584.0;top:177.0;width:491.0;height:28.0;z-index:125;mso-position-horizontal-relative:text;mso-position-vertical-relative:text;mso-width-relative:page;mso-height-relative:page;visibility:visible;">
                <v:stroke weight=".22pt"/>
                <v:fill/>
                <v:path arrowok="t"/>
              </v:shape>
              <v:fill/>
            </v:group>
            <v:group id="1259" filled="f" stroked="f" style="position:absolute;left:5935.0;top:107.0;width:154.0;height:168.0;z-index:126;mso-position-horizontal-relative:text;mso-position-vertical-relative:text;mso-width-relative:page;mso-height-relative:page;visibility:visible;" coordsize="154,168" coordorigin="5935,107">
              <v:shape id="1260" coordsize="154,168" coordorigin="5935,107" path="m5963,107l6089,191,5963,275,5949,275,5949,261,5935,261,5949,247,6061,177,6061,205,5949,135,5935,121,5949,121,5949,107,5963,107xe" filled="f" style="position:absolute;left:5935.0;top:107.0;width:154.0;height:168.0;z-index:127;mso-position-horizontal-relative:text;mso-position-vertical-relative:text;mso-width-relative:page;mso-height-relative:page;visibility:visible;">
                <v:stroke weight=".22pt"/>
                <v:fill/>
                <v:path arrowok="t"/>
              </v:shape>
              <v:fill/>
            </v:group>
            <v:group id="1261" filled="f" stroked="f" style="position:absolute;left:5610.0;top:-186.0;width:1045.0;height:2.0;z-index:128;mso-position-horizontal-relative:text;mso-position-vertical-relative:text;mso-width-relative:page;mso-height-relative:page;visibility:visible;" coordsize="1045,2" coordorigin="5610,-186">
              <v:shape id="1262" coordsize="1045,0" coordorigin="5610,-186" path="m5610,-186l6654,-186e" filled="f" style="position:absolute;left:5610.0;top:-186.0;width:1045.0;height:2.0;z-index:129;mso-position-horizontal-relative:text;mso-position-vertical-relative:text;mso-width-relative:page;mso-height-relative:page;visibility:visible;">
                <v:stroke weight=".73pt"/>
                <v:fill/>
                <v:path arrowok="t"/>
              </v:shape>
              <v:fill/>
            </v:group>
            <v:group id="1263" filled="f" stroked="f" style="position:absolute;left:5260.0;top:1948.0;width:788.0;height:116.0;z-index:130;mso-position-horizontal-relative:text;mso-position-vertical-relative:text;mso-width-relative:page;mso-height-relative:page;visibility:visible;" coordsize="788,116" coordorigin="5260,1948">
              <v:shape id="1264" coordsize="788,116" coordorigin="5260,1948" path="m5931,2016l5928,2065,6035,2017,5955,2017,5931,2016xe" fillcolor="black" stroked="f" style="position:absolute;left:5260.0;top:1948.0;width:788.0;height:116.0;z-index:1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65" coordsize="788,116" coordorigin="5260,1948" path="m5934,1948l5931,1997,5956,1998,5960,2003,5960,2013,5955,2017,6035,2017,6047,2012,5934,1948xe" fillcolor="black" stroked="f" style="position:absolute;left:5260.0;top:1948.0;width:788.0;height:116.0;z-index:1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66" coordsize="788,116" coordorigin="5260,1948" path="m5265,1965l5260,1969,5260,1980,5264,1985,5269,1985,5931,2016,5931,1997,5265,1965xe" fillcolor="black" stroked="f" style="position:absolute;left:5260.0;top:1948.0;width:788.0;height:116.0;z-index:1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67" filled="f" stroked="f" style="position:absolute;left:5260.0;top:1965.0;width:701.0;height:52.0;z-index:134;mso-position-horizontal-relative:text;mso-position-vertical-relative:text;mso-width-relative:page;mso-height-relative:page;visibility:visible;" coordsize="701,52" coordorigin="5260,1965">
              <v:shape id="1268" coordsize="701,52" coordorigin="5260,1965" path="m5270,1965l5951,1998,5956,1998,5960,2003,5960,2008,5960,2013,5955,2017,5950,2017,5269,1985,5264,1985,5260,1980,5260,1975,5260,1969,5265,1965,5270,1965xe" filled="f" style="position:absolute;left:5260.0;top:1965.0;width:701.0;height:52.0;z-index:135;mso-position-horizontal-relative:text;mso-position-vertical-relative:text;mso-width-relative:page;mso-height-relative:page;visibility:visible;">
                <v:stroke weight=".12pt"/>
                <v:fill/>
                <v:path arrowok="t"/>
              </v:shape>
              <v:fill/>
            </v:group>
            <v:group id="1269" filled="f" stroked="f" style="position:absolute;left:5928.0;top:1948.0;width:119.0;height:116.0;z-index:136;mso-position-horizontal-relative:text;mso-position-vertical-relative:text;mso-width-relative:page;mso-height-relative:page;visibility:visible;" coordsize="119,116" coordorigin="5928,1948">
              <v:shape id="1270" coordsize="119,116" coordorigin="5928,1948" path="m5934,1948l6047,2012,5928,2065,5934,1948xe" filled="f" style="position:absolute;left:5928.0;top:1948.0;width:119.0;height:116.0;z-index:137;mso-position-horizontal-relative:text;mso-position-vertical-relative:text;mso-width-relative:page;mso-height-relative:page;visibility:visible;">
                <v:stroke weight=".12pt"/>
                <v:fill/>
                <v:path arrowok="t"/>
              </v:shape>
              <v:fill/>
            </v:group>
            <v:fill/>
          </v:group>
        </w:pict>
      </w:r>
      <w:r>
        <w:rPr>
          <w:rFonts w:ascii="Times New Roman" w:cs="Times New Roman" w:eastAsia="Times New Roman" w:hAnsi="Times New Roman"/>
          <w:i/>
          <w:spacing w:val="0"/>
          <w:w w:val="100"/>
          <w:sz w:val="20"/>
          <w:szCs w:val="20"/>
        </w:rPr>
        <w:t>Spring</w:t>
      </w:r>
      <w:r>
        <w:rPr>
          <w:rFonts w:ascii="Times New Roman" w:cs="Times New Roman" w:eastAsia="Times New Roman" w:hAnsi="Times New Roman"/>
          <w:i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0"/>
          <w:szCs w:val="20"/>
        </w:rPr>
        <w:t>Balance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6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240"/>
        <w:ind w:left="3753" w:right="5487"/>
        <w:jc w:val="center"/>
        <w:rPr>
          <w:rFonts w:ascii="Times New Roman" w:cs="Times New Roman" w:eastAsia="Times New Roman" w:hAnsi="Times New Roman"/>
          <w:sz w:val="20"/>
          <w:szCs w:val="20"/>
        </w:rPr>
      </w:pPr>
      <w:r>
        <w:rPr/>
        <w:pict>
          <v:group id="1271" filled="f" stroked="f" style="position:absolute;margin-left:271.97pt;margin-top:4.83pt;width:36.43pt;height:5.94pt;z-index:-2147483541;mso-position-horizontal-relative:page;mso-position-vertical-relative:text;mso-width-relative:page;mso-height-relative:page;mso-wrap-distance-left:0.0pt;mso-wrap-distance-right:0.0pt;visibility:visible;" coordsize="729,119" coordorigin="5439,97">
            <v:group id="1272" filled="f" stroked="f" style="position:absolute;left:5441.0;top:98.0;width:726.0;height:117.0;z-index:138;mso-position-horizontal-relative:text;mso-position-vertical-relative:text;mso-width-relative:page;mso-height-relative:page;visibility:visible;" coordsize="726,117" coordorigin="5441,98">
              <v:shape id="1273" coordsize="726,117" coordorigin="5441,98" path="m6050,166l6048,214,6153,167,6075,167,6050,166xe" fillcolor="black" stroked="f" style="position:absolute;left:5441.0;top:98.0;width:726.0;height:117.0;z-index:1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74" coordsize="726,117" coordorigin="5441,98" path="m6052,98l6051,146,6076,147,6080,152,6079,163,6075,167,6153,167,6167,160,6052,98xe" fillcolor="black" stroked="f" style="position:absolute;left:5441.0;top:98.0;width:726.0;height:117.0;z-index:1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75" coordsize="726,117" coordorigin="5441,98" path="m5445,126l5441,130,5441,141,5445,145,6050,166,6051,146,5445,126xe" fillcolor="black" stroked="f" style="position:absolute;left:5441.0;top:98.0;width:726.0;height:117.0;z-index:1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76" filled="f" stroked="f" style="position:absolute;left:5441.0;top:126.0;width:639.0;height:41.0;z-index:142;mso-position-horizontal-relative:text;mso-position-vertical-relative:text;mso-width-relative:page;mso-height-relative:page;visibility:visible;" coordsize="639,41" coordorigin="5441,126">
              <v:shape id="1277" coordsize="639,41" coordorigin="5441,126" path="m5451,126l6070,147,6076,147,6080,152,6080,157,6079,163,6075,167,6070,166,5450,145,5445,145,5441,141,5441,135,5441,130,5445,126,5451,126xe" filled="f" style="position:absolute;left:5441.0;top:126.0;width:639.0;height:41.0;z-index:143;mso-position-horizontal-relative:text;mso-position-vertical-relative:text;mso-width-relative:page;mso-height-relative:page;visibility:visible;">
                <v:stroke weight=".12pt"/>
                <v:fill/>
                <v:path arrowok="t"/>
              </v:shape>
              <v:fill/>
            </v:group>
            <v:group id="1278" filled="f" stroked="f" style="position:absolute;left:6048.0;top:98.0;width:118.0;height:117.0;z-index:144;mso-position-horizontal-relative:text;mso-position-vertical-relative:text;mso-width-relative:page;mso-height-relative:page;visibility:visible;" coordsize="118,117" coordorigin="6048,98">
              <v:shape id="1279" coordsize="118,117" coordorigin="6048,98" path="m6052,98l6167,160,6048,214,6052,98xe" filled="f" style="position:absolute;left:6048.0;top:98.0;width:118.0;height:117.0;z-index:145;mso-position-horizontal-relative:text;mso-position-vertical-relative:text;mso-width-relative:page;mso-height-relative:page;visibility:visible;">
                <v:stroke weight=".12pt"/>
                <v:fill/>
                <v:path arrowok="t"/>
              </v:shape>
              <v:fill/>
            </v:group>
            <v:fill/>
          </v:group>
        </w:pict>
      </w:r>
      <w:r>
        <w:rPr>
          <w:rFonts w:ascii="Times New Roman" w:cs="Times New Roman" w:eastAsia="Times New Roman" w:hAnsi="Times New Roman"/>
          <w:i/>
          <w:spacing w:val="0"/>
          <w:w w:val="100"/>
          <w:sz w:val="20"/>
          <w:szCs w:val="20"/>
        </w:rPr>
        <w:t>Th</w:t>
      </w:r>
      <w:r>
        <w:rPr>
          <w:rFonts w:ascii="Times New Roman" w:cs="Times New Roman" w:eastAsia="Times New Roman" w:hAnsi="Times New Roman"/>
          <w:i/>
          <w:spacing w:val="-7"/>
          <w:w w:val="100"/>
          <w:sz w:val="20"/>
          <w:szCs w:val="20"/>
        </w:rPr>
        <w:t>r</w:t>
      </w:r>
      <w:r>
        <w:rPr>
          <w:rFonts w:ascii="Times New Roman" w:cs="Times New Roman" w:eastAsia="Times New Roman" w:hAnsi="Times New Roman"/>
          <w:i/>
          <w:spacing w:val="0"/>
          <w:w w:val="100"/>
          <w:sz w:val="20"/>
          <w:szCs w:val="20"/>
        </w:rPr>
        <w:t>ead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3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3243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i/>
          <w:spacing w:val="0"/>
          <w:w w:val="100"/>
          <w:sz w:val="20"/>
          <w:szCs w:val="20"/>
        </w:rPr>
        <w:t>Metal</w:t>
      </w:r>
      <w:r>
        <w:rPr>
          <w:rFonts w:ascii="Times New Roman" w:cs="Times New Roman" w:eastAsia="Times New Roman" w:hAnsi="Times New Roman"/>
          <w:i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i/>
          <w:spacing w:val="0"/>
          <w:w w:val="100"/>
          <w:sz w:val="20"/>
          <w:szCs w:val="20"/>
        </w:rPr>
        <w:t>Cube</w:t>
      </w:r>
    </w:p>
    <w:p>
      <w:pPr>
        <w:pStyle w:val="style0"/>
        <w:spacing w:before="9" w:after="0" w:lineRule="exact" w:line="180"/>
        <w:jc w:val="left"/>
        <w:rPr>
          <w:sz w:val="18"/>
          <w:szCs w:val="18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260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Figure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2.1: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Suspended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solid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spring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2"/>
          <w:szCs w:val="22"/>
        </w:rPr>
        <w:sectPr>
          <w:pgSz w:w="11920" w:h="16840" w:orient="portrait"/>
          <w:pgMar w:top="1220" w:right="1000" w:bottom="1720" w:left="1000" w:header="0" w:footer="1539" w:gutter="0"/>
        </w:sectPr>
      </w:pPr>
    </w:p>
    <w:p>
      <w:pPr>
        <w:pStyle w:val="style0"/>
        <w:spacing w:before="57" w:after="0" w:lineRule="auto" w:line="240"/>
        <w:ind w:left="257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PROCEDURE: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780"/>
        </w:tabs>
        <w:spacing w:before="0" w:after="0" w:lineRule="auto" w:line="341"/>
        <w:ind w:left="257" w:right="1657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ake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vernier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calliper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length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given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range.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diameter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given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range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record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readings.</w:t>
      </w:r>
    </w:p>
    <w:p>
      <w:pPr>
        <w:pStyle w:val="style0"/>
        <w:tabs>
          <w:tab w:val="left" w:leader="none" w:pos="780"/>
        </w:tabs>
        <w:spacing w:before="4" w:after="0" w:lineRule="auto" w:line="240"/>
        <w:ind w:left="257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Suspend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means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thread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from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spring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balance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record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-3"/>
          <w:sz w:val="11"/>
          <w:szCs w:val="11"/>
        </w:rPr>
        <w:t>W1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ai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position w:val="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.</w:t>
      </w:r>
    </w:p>
    <w:p>
      <w:pPr>
        <w:pStyle w:val="style0"/>
        <w:tabs>
          <w:tab w:val="left" w:leader="none" w:pos="780"/>
        </w:tabs>
        <w:spacing w:before="91" w:after="0" w:lineRule="auto" w:line="341"/>
        <w:ind w:left="797" w:right="60" w:hanging="54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Repeat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(i)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all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range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(10g,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20g,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30g,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40g,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50g,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60g,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…..)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record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their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readings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spring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balance.</w:t>
      </w:r>
    </w:p>
    <w:p>
      <w:pPr>
        <w:pStyle w:val="style0"/>
        <w:tabs>
          <w:tab w:val="left" w:leader="none" w:pos="780"/>
        </w:tabs>
        <w:spacing w:before="4" w:after="0" w:lineRule="auto" w:line="240"/>
        <w:ind w:left="257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Record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readings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tabular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form.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7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240"/>
        <w:ind w:left="257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EXERCISES: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341"/>
        <w:ind w:left="257" w:right="7638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alues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cubes: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Mass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(kg)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</w:p>
    <w:p>
      <w:pPr>
        <w:pStyle w:val="style0"/>
        <w:spacing w:before="4" w:after="0" w:lineRule="auto" w:line="341"/>
        <w:ind w:left="257" w:right="8305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Length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(m)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Diameter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(m)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</w:p>
    <w:p>
      <w:pPr>
        <w:pStyle w:val="style0"/>
        <w:spacing w:before="4" w:after="0" w:lineRule="auto" w:line="261"/>
        <w:ind w:left="242" w:right="5947" w:firstLine="15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Calculate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</w:p>
    <w:p>
      <w:pPr>
        <w:pStyle w:val="style0"/>
        <w:spacing w:before="2" w:after="0" w:lineRule="exact" w:line="110"/>
        <w:jc w:val="left"/>
        <w:rPr>
          <w:sz w:val="11"/>
          <w:szCs w:val="11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332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2.1: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Results</w:t>
      </w:r>
    </w:p>
    <w:p>
      <w:pPr>
        <w:pStyle w:val="style0"/>
        <w:spacing w:before="6" w:after="0" w:lineRule="exact" w:line="180"/>
        <w:jc w:val="left"/>
        <w:rPr>
          <w:sz w:val="18"/>
          <w:szCs w:val="18"/>
        </w:rPr>
      </w:pPr>
    </w:p>
    <w:tbl>
      <w:tblPr>
        <w:tblW w:w="0" w:type="auto"/>
        <w:jc w:val="left"/>
        <w:tblInd w:w="406" w:type="dxa"/>
        <w:tblCellMar>
          <w:top w:w="0" w:type="dxa"/>
          <w:left w:w="0" w:type="dxa"/>
          <w:bottom w:w="0" w:type="dxa"/>
          <w:right w:w="0" w:type="dxa"/>
        </w:tblCellMar>
        <w:tblLook w:firstRow="0" w:lastRow="0" w:firstColumn="0" w:lastColumn="0" w:noHBand="0" w:noVBand="1"/>
      </w:tblPr>
      <w:tblGrid/>
      <w:tr>
        <w:trPr>
          <w:trHeight w:val="482" w:hRule="exact"/>
          <w:jc w:val="lef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color w:val="231f20"/>
                <w:spacing w:val="0"/>
                <w:w w:val="100"/>
                <w:sz w:val="22"/>
                <w:szCs w:val="22"/>
              </w:rPr>
              <w:t>S/N</w:t>
            </w: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color w:val="231f20"/>
                <w:spacing w:val="0"/>
                <w:w w:val="100"/>
                <w:sz w:val="22"/>
                <w:szCs w:val="22"/>
              </w:rPr>
              <w:t>Mass</w:t>
            </w: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color w:val="231f20"/>
                <w:spacing w:val="0"/>
                <w:w w:val="100"/>
                <w:sz w:val="22"/>
                <w:szCs w:val="22"/>
              </w:rPr>
              <w:t>Length</w:t>
            </w: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color w:val="231f20"/>
                <w:spacing w:val="0"/>
                <w:w w:val="100"/>
                <w:sz w:val="22"/>
                <w:szCs w:val="22"/>
              </w:rPr>
              <w:t>Diameter</w:t>
            </w: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color w:val="231f20"/>
                <w:spacing w:val="-28"/>
                <w:w w:val="100"/>
                <w:sz w:val="22"/>
                <w:szCs w:val="22"/>
              </w:rPr>
              <w:t>V</w:t>
            </w:r>
            <w:r>
              <w:rPr>
                <w:rFonts w:ascii="Times New Roman" w:cs="Times New Roman" w:eastAsia="Times New Roman" w:hAnsi="Times New Roman"/>
                <w:color w:val="231f20"/>
                <w:spacing w:val="0"/>
                <w:w w:val="100"/>
                <w:sz w:val="22"/>
                <w:szCs w:val="22"/>
              </w:rPr>
              <w:t>olume</w:t>
            </w: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83" w:after="0" w:lineRule="auto" w:line="240"/>
              <w:ind w:left="93" w:right="-20"/>
              <w:jc w:val="left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>
              <w:rPr>
                <w:rFonts w:ascii="Times New Roman" w:cs="Times New Roman" w:eastAsia="Times New Roman" w:hAnsi="Times New Roman"/>
                <w:color w:val="231f20"/>
                <w:spacing w:val="0"/>
                <w:w w:val="100"/>
                <w:sz w:val="22"/>
                <w:szCs w:val="22"/>
              </w:rPr>
              <w:t>Density</w:t>
            </w:r>
          </w:p>
        </w:tc>
      </w:tr>
      <w:tr>
        <w:tblPrEx/>
        <w:trPr>
          <w:trHeight w:val="482" w:hRule="exact"/>
          <w:jc w:val="lef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82" w:hRule="exact"/>
          <w:jc w:val="lef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82" w:hRule="exact"/>
          <w:jc w:val="lef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82" w:hRule="exact"/>
          <w:jc w:val="lef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82" w:hRule="exact"/>
          <w:jc w:val="lef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82" w:hRule="exact"/>
          <w:jc w:val="lef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82" w:hRule="exact"/>
          <w:jc w:val="lef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482" w:hRule="exact"/>
          <w:jc w:val="lef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</w:tbl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8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22" w:after="0" w:lineRule="auto" w:line="240"/>
        <w:ind w:left="106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RESU</w:t>
      </w:r>
      <w:r>
        <w:rPr>
          <w:rFonts w:ascii="Times New Roman" w:cs="Times New Roman" w:eastAsia="Times New Roman" w:hAnsi="Times New Roman"/>
          <w:b/>
          <w:bCs/>
          <w:color w:val="231f20"/>
          <w:spacing w:val="-2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TS</w:t>
      </w:r>
      <w:r>
        <w:rPr>
          <w:rFonts w:ascii="Times New Roman" w:cs="Times New Roman" w:eastAsia="Times New Roman" w:hAnsi="Times New Roman"/>
          <w:b/>
          <w:bCs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CALCUL</w:t>
      </w:r>
      <w:r>
        <w:rPr>
          <w:rFonts w:ascii="Times New Roman" w:cs="Times New Roman" w:eastAsia="Times New Roman" w:hAnsi="Times New Roman"/>
          <w:b/>
          <w:bCs/>
          <w:color w:val="231f20"/>
          <w:spacing w:val="-1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TIONS</w:t>
      </w:r>
    </w:p>
    <w:p>
      <w:pPr>
        <w:pStyle w:val="style0"/>
        <w:spacing w:before="23" w:after="0" w:lineRule="auto" w:line="240"/>
        <w:ind w:left="271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Plot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i/>
          <w:color w:val="231f20"/>
          <w:spacing w:val="0"/>
          <w:w w:val="100"/>
          <w:sz w:val="22"/>
          <w:szCs w:val="22"/>
        </w:rPr>
        <w:t>Mass</w:t>
      </w:r>
      <w:r>
        <w:rPr>
          <w:rFonts w:ascii="Times New Roman" w:cs="Times New Roman" w:eastAsia="Times New Roman" w:hAnsi="Times New Roman"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i/>
          <w:color w:val="231f20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against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i/>
          <w:color w:val="231f20"/>
          <w:spacing w:val="-24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i/>
          <w:color w:val="231f20"/>
          <w:spacing w:val="0"/>
          <w:w w:val="100"/>
          <w:sz w:val="22"/>
          <w:szCs w:val="22"/>
        </w:rPr>
        <w:t>olume</w:t>
      </w:r>
      <w:r>
        <w:rPr>
          <w:rFonts w:ascii="Times New Roman" w:cs="Times New Roman" w:eastAsia="Times New Roman" w:hAnsi="Times New Roman"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i/>
          <w:color w:val="231f20"/>
          <w:spacing w:val="0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i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each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provided.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286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slope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each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these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hence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deduce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values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their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various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densities.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28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3.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Compare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calculated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experimental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from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28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Compare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calculated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experimental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from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graph.</w:t>
      </w:r>
    </w:p>
    <w:p>
      <w:pPr>
        <w:pStyle w:val="style0"/>
        <w:spacing w:before="23" w:after="0" w:lineRule="auto" w:line="240"/>
        <w:ind w:left="27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5.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Explain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Principles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buoyanc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2"/>
          <w:szCs w:val="22"/>
        </w:rPr>
        <w:sectPr>
          <w:pgSz w:w="11920" w:h="16840" w:orient="portrait"/>
          <w:pgMar w:top="1220" w:right="960" w:bottom="1720" w:left="1000" w:header="0" w:footer="1539" w:gutter="0"/>
        </w:sectPr>
      </w:pPr>
    </w:p>
    <w:p>
      <w:pPr>
        <w:pStyle w:val="style0"/>
        <w:spacing w:before="55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1280" filled="f" stroked="f" style="position:absolute;margin-left:61.11pt;margin-top:102.76pt;width:473.06pt;height:.1pt;z-index:-2147483540;mso-position-horizontal-relative:page;mso-position-vertical-relative:page;mso-width-relative:page;mso-height-relative:page;mso-wrap-distance-left:0.0pt;mso-wrap-distance-right:0.0pt;visibility:visible;" coordsize="9461,2" coordorigin="1222,2055">
            <v:shape id="1281" coordsize="9461,0" coordorigin="1222,2055" path="m1222,2055l10683,2055e" filled="f" style="position:absolute;left:1222.0;top:2055.0;width:9461.0;height:2.0;z-index:1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82" filled="f" stroked="f" style="position:absolute;margin-left:61.11pt;margin-top:89.29pt;width:473.06pt;height:.1pt;z-index:-2147483539;mso-position-horizontal-relative:page;mso-position-vertical-relative:page;mso-width-relative:page;mso-height-relative:page;mso-wrap-distance-left:0.0pt;mso-wrap-distance-right:0.0pt;visibility:visible;" coordsize="9461,2" coordorigin="1222,1786">
            <v:shape id="1283" coordsize="9461,0" coordorigin="1222,1786" path="m1222,1786l10683,1786e" filled="f" style="position:absolute;left:1222.0;top:1786.0;width:9461.0;height:2.0;z-index:1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84" filled="f" stroked="f" style="position:absolute;margin-left:61.11pt;margin-top:115.51pt;width:473.06pt;height:.1pt;z-index:-2147483538;mso-position-horizontal-relative:page;mso-position-vertical-relative:page;mso-width-relative:page;mso-height-relative:page;mso-wrap-distance-left:0.0pt;mso-wrap-distance-right:0.0pt;visibility:visible;" coordsize="9461,2" coordorigin="1222,2310">
            <v:shape id="1285" coordsize="9461,0" coordorigin="1222,2310" path="m1222,2310l10683,2310e" filled="f" style="position:absolute;left:1222.0;top:2310.0;width:9461.0;height:2.0;z-index:1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86" filled="f" stroked="f" style="position:absolute;margin-left:61.11pt;margin-top:128.27pt;width:473.06pt;height:.1pt;z-index:-2147483537;mso-position-horizontal-relative:page;mso-position-vertical-relative:page;mso-width-relative:page;mso-height-relative:page;mso-wrap-distance-left:0.0pt;mso-wrap-distance-right:0.0pt;visibility:visible;" coordsize="9461,2" coordorigin="1222,2565">
            <v:shape id="1287" coordsize="9461,0" coordorigin="1222,2565" path="m1222,2565l10683,2565e" filled="f" style="position:absolute;left:1222.0;top:2565.0;width:9461.0;height:2.0;z-index:1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88" filled="f" stroked="f" style="position:absolute;margin-left:61.11pt;margin-top:141.02pt;width:473.06pt;height:.1pt;z-index:-2147483536;mso-position-horizontal-relative:page;mso-position-vertical-relative:page;mso-width-relative:page;mso-height-relative:page;mso-wrap-distance-left:0.0pt;mso-wrap-distance-right:0.0pt;visibility:visible;" coordsize="9461,2" coordorigin="1222,2820">
            <v:shape id="1289" coordsize="9461,0" coordorigin="1222,2820" path="m1222,2820l10683,2820e" filled="f" style="position:absolute;left:1222.0;top:2820.0;width:9461.0;height:2.0;z-index:1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90" filled="f" stroked="f" style="position:absolute;margin-left:61.11pt;margin-top:153.78pt;width:473.06pt;height:.1pt;z-index:-2147483535;mso-position-horizontal-relative:page;mso-position-vertical-relative:page;mso-width-relative:page;mso-height-relative:page;mso-wrap-distance-left:0.0pt;mso-wrap-distance-right:0.0pt;visibility:visible;" coordsize="9461,2" coordorigin="1222,3076">
            <v:shape id="1291" coordsize="9461,0" coordorigin="1222,3076" path="m1222,3076l10683,3076e" filled="f" style="position:absolute;left:1222.0;top:3076.0;width:9461.0;height:2.0;z-index:1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92" filled="f" stroked="f" style="position:absolute;margin-left:61.11pt;margin-top:166.53pt;width:473.06pt;height:.1pt;z-index:-2147483534;mso-position-horizontal-relative:page;mso-position-vertical-relative:page;mso-width-relative:page;mso-height-relative:page;mso-wrap-distance-left:0.0pt;mso-wrap-distance-right:0.0pt;visibility:visible;" coordsize="9461,2" coordorigin="1222,3331">
            <v:shape id="1293" coordsize="9461,0" coordorigin="1222,3331" path="m1222,3331l10683,3331e" filled="f" style="position:absolute;left:1222.0;top:3331.0;width:9461.0;height:2.0;z-index:1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94" filled="f" stroked="f" style="position:absolute;margin-left:61.11pt;margin-top:179.29pt;width:473.06pt;height:.1pt;z-index:-2147483533;mso-position-horizontal-relative:page;mso-position-vertical-relative:page;mso-width-relative:page;mso-height-relative:page;mso-wrap-distance-left:0.0pt;mso-wrap-distance-right:0.0pt;visibility:visible;" coordsize="9461,2" coordorigin="1222,3586">
            <v:shape id="1295" coordsize="9461,0" coordorigin="1222,3586" path="m1222,3586l10683,3586e" filled="f" style="position:absolute;left:1222.0;top:3586.0;width:9461.0;height:2.0;z-index:1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96" filled="f" stroked="f" style="position:absolute;margin-left:61.11pt;margin-top:192.04pt;width:473.06pt;height:.1pt;z-index:-2147483532;mso-position-horizontal-relative:page;mso-position-vertical-relative:page;mso-width-relative:page;mso-height-relative:page;mso-wrap-distance-left:0.0pt;mso-wrap-distance-right:0.0pt;visibility:visible;" coordsize="9461,2" coordorigin="1222,3841">
            <v:shape id="1297" coordsize="9461,0" coordorigin="1222,3841" path="m1222,3841l10683,3841e" filled="f" style="position:absolute;left:1222.0;top:3841.0;width:9461.0;height:2.0;z-index:1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298" filled="f" stroked="f" style="position:absolute;margin-left:61.11pt;margin-top:204.79pt;width:473.06pt;height:.1pt;z-index:-2147483531;mso-position-horizontal-relative:page;mso-position-vertical-relative:page;mso-width-relative:page;mso-height-relative:page;mso-wrap-distance-left:0.0pt;mso-wrap-distance-right:0.0pt;visibility:visible;" coordsize="9461,2" coordorigin="1222,4096">
            <v:shape id="1299" coordsize="9461,0" coordorigin="1222,4096" path="m1222,4096l10683,4096e" filled="f" style="position:absolute;left:1222.0;top:4096.0;width:9461.0;height:2.0;z-index:1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00" filled="f" stroked="f" style="position:absolute;margin-left:61.11pt;margin-top:217.55pt;width:473.06pt;height:.1pt;z-index:-2147483530;mso-position-horizontal-relative:page;mso-position-vertical-relative:page;mso-width-relative:page;mso-height-relative:page;mso-wrap-distance-left:0.0pt;mso-wrap-distance-right:0.0pt;visibility:visible;" coordsize="9461,2" coordorigin="1222,4351">
            <v:shape id="1301" coordsize="9461,0" coordorigin="1222,4351" path="m1222,4351l10683,4351e" filled="f" style="position:absolute;left:1222.0;top:4351.0;width:9461.0;height:2.0;z-index:1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02" filled="f" stroked="f" style="position:absolute;margin-left:61.11pt;margin-top:230.3pt;width:473.06pt;height:.1pt;z-index:-2147483529;mso-position-horizontal-relative:page;mso-position-vertical-relative:page;mso-width-relative:page;mso-height-relative:page;mso-wrap-distance-left:0.0pt;mso-wrap-distance-right:0.0pt;visibility:visible;" coordsize="9461,2" coordorigin="1222,4606">
            <v:shape id="1303" coordsize="9461,0" coordorigin="1222,4606" path="m1222,4606l10683,4606e" filled="f" style="position:absolute;left:1222.0;top:4606.0;width:9461.0;height:2.0;z-index:1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04" filled="f" stroked="f" style="position:absolute;margin-left:61.11pt;margin-top:243.06pt;width:473.06pt;height:.1pt;z-index:-2147483528;mso-position-horizontal-relative:page;mso-position-vertical-relative:page;mso-width-relative:page;mso-height-relative:page;mso-wrap-distance-left:0.0pt;mso-wrap-distance-right:0.0pt;visibility:visible;" coordsize="9461,2" coordorigin="1222,4861">
            <v:shape id="1305" coordsize="9461,0" coordorigin="1222,4861" path="m1222,4861l10683,4861e" filled="f" style="position:absolute;left:1222.0;top:4861.0;width:9461.0;height:2.0;z-index:1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06" filled="f" stroked="f" style="position:absolute;margin-left:61.11pt;margin-top:255.81pt;width:473.06pt;height:.1pt;z-index:-2147483527;mso-position-horizontal-relative:page;mso-position-vertical-relative:page;mso-width-relative:page;mso-height-relative:page;mso-wrap-distance-left:0.0pt;mso-wrap-distance-right:0.0pt;visibility:visible;" coordsize="9461,2" coordorigin="1222,5116">
            <v:shape id="1307" coordsize="9461,0" coordorigin="1222,5116" path="m1222,5116l10683,5116e" filled="f" style="position:absolute;left:1222.0;top:5116.0;width:9461.0;height:2.0;z-index:1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08" filled="f" stroked="f" style="position:absolute;margin-left:61.11pt;margin-top:268.57pt;width:473.06pt;height:.1pt;z-index:-2147483526;mso-position-horizontal-relative:page;mso-position-vertical-relative:page;mso-width-relative:page;mso-height-relative:page;mso-wrap-distance-left:0.0pt;mso-wrap-distance-right:0.0pt;visibility:visible;" coordsize="9461,2" coordorigin="1222,5371">
            <v:shape id="1309" coordsize="9461,0" coordorigin="1222,5371" path="m1222,5371l10683,5371e" filled="f" style="position:absolute;left:1222.0;top:5371.0;width:9461.0;height:2.0;z-index:1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10" filled="f" stroked="f" style="position:absolute;margin-left:61.11pt;margin-top:281.32pt;width:473.06pt;height:.1pt;z-index:-2147483525;mso-position-horizontal-relative:page;mso-position-vertical-relative:page;mso-width-relative:page;mso-height-relative:page;mso-wrap-distance-left:0.0pt;mso-wrap-distance-right:0.0pt;visibility:visible;" coordsize="9461,2" coordorigin="1222,5626">
            <v:shape id="1311" coordsize="9461,0" coordorigin="1222,5626" path="m1222,5626l10683,5626e" filled="f" style="position:absolute;left:1222.0;top:5626.0;width:9461.0;height:2.0;z-index:1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12" filled="f" stroked="f" style="position:absolute;margin-left:61.11pt;margin-top:294.08pt;width:473.06pt;height:.1pt;z-index:-2147483524;mso-position-horizontal-relative:page;mso-position-vertical-relative:page;mso-width-relative:page;mso-height-relative:page;mso-wrap-distance-left:0.0pt;mso-wrap-distance-right:0.0pt;visibility:visible;" coordsize="9461,2" coordorigin="1222,5882">
            <v:shape id="1313" coordsize="9461,0" coordorigin="1222,5882" path="m1222,5882l10683,5882e" filled="f" style="position:absolute;left:1222.0;top:5882.0;width:9461.0;height:2.0;z-index:1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14" filled="f" stroked="f" style="position:absolute;margin-left:61.11pt;margin-top:306.83pt;width:473.06pt;height:.1pt;z-index:-2147483523;mso-position-horizontal-relative:page;mso-position-vertical-relative:page;mso-width-relative:page;mso-height-relative:page;mso-wrap-distance-left:0.0pt;mso-wrap-distance-right:0.0pt;visibility:visible;" coordsize="9461,2" coordorigin="1222,6137">
            <v:shape id="1315" coordsize="9461,0" coordorigin="1222,6137" path="m1222,6137l10683,6137e" filled="f" style="position:absolute;left:1222.0;top:6137.0;width:9461.0;height:2.0;z-index:1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16" filled="f" stroked="f" style="position:absolute;margin-left:61.11pt;margin-top:319.59pt;width:473.06pt;height:.1pt;z-index:-2147483522;mso-position-horizontal-relative:page;mso-position-vertical-relative:page;mso-width-relative:page;mso-height-relative:page;mso-wrap-distance-left:0.0pt;mso-wrap-distance-right:0.0pt;visibility:visible;" coordsize="9461,2" coordorigin="1222,6392">
            <v:shape id="1317" coordsize="9461,0" coordorigin="1222,6392" path="m1222,6392l10683,6392e" filled="f" style="position:absolute;left:1222.0;top:6392.0;width:9461.0;height:2.0;z-index:1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18" filled="f" stroked="f" style="position:absolute;margin-left:61.11pt;margin-top:332.34pt;width:473.06pt;height:.1pt;z-index:-2147483521;mso-position-horizontal-relative:page;mso-position-vertical-relative:page;mso-width-relative:page;mso-height-relative:page;mso-wrap-distance-left:0.0pt;mso-wrap-distance-right:0.0pt;visibility:visible;" coordsize="9461,2" coordorigin="1222,6647">
            <v:shape id="1319" coordsize="9461,0" coordorigin="1222,6647" path="m1222,6647l10683,6647e" filled="f" style="position:absolute;left:1222.0;top:6647.0;width:9461.0;height:2.0;z-index:1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20" filled="f" stroked="f" style="position:absolute;margin-left:61.11pt;margin-top:345.1pt;width:473.06pt;height:.1pt;z-index:-2147483520;mso-position-horizontal-relative:page;mso-position-vertical-relative:page;mso-width-relative:page;mso-height-relative:page;mso-wrap-distance-left:0.0pt;mso-wrap-distance-right:0.0pt;visibility:visible;" coordsize="9461,2" coordorigin="1222,6902">
            <v:shape id="1321" coordsize="9461,0" coordorigin="1222,6902" path="m1222,6902l10683,6902e" filled="f" style="position:absolute;left:1222.0;top:6902.0;width:9461.0;height:2.0;z-index:1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22" filled="f" stroked="f" style="position:absolute;margin-left:61.11pt;margin-top:357.85pt;width:473.06pt;height:.1pt;z-index:-2147483519;mso-position-horizontal-relative:page;mso-position-vertical-relative:page;mso-width-relative:page;mso-height-relative:page;mso-wrap-distance-left:0.0pt;mso-wrap-distance-right:0.0pt;visibility:visible;" coordsize="9461,2" coordorigin="1222,7157">
            <v:shape id="1323" coordsize="9461,0" coordorigin="1222,7157" path="m1222,7157l10683,7157e" filled="f" style="position:absolute;left:1222.0;top:7157.0;width:9461.0;height:2.0;z-index:1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24" filled="f" stroked="f" style="position:absolute;margin-left:61.11pt;margin-top:370.61pt;width:473.06pt;height:.1pt;z-index:-2147483518;mso-position-horizontal-relative:page;mso-position-vertical-relative:page;mso-width-relative:page;mso-height-relative:page;mso-wrap-distance-left:0.0pt;mso-wrap-distance-right:0.0pt;visibility:visible;" coordsize="9461,2" coordorigin="1222,7412">
            <v:shape id="1325" coordsize="9461,0" coordorigin="1222,7412" path="m1222,7412l10683,7412e" filled="f" style="position:absolute;left:1222.0;top:7412.0;width:9461.0;height:2.0;z-index:1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26" filled="f" stroked="f" style="position:absolute;margin-left:61.11pt;margin-top:383.36pt;width:473.06pt;height:.1pt;z-index:-2147483517;mso-position-horizontal-relative:page;mso-position-vertical-relative:page;mso-width-relative:page;mso-height-relative:page;mso-wrap-distance-left:0.0pt;mso-wrap-distance-right:0.0pt;visibility:visible;" coordsize="9461,2" coordorigin="1222,7667">
            <v:shape id="1327" coordsize="9461,0" coordorigin="1222,7667" path="m1222,7667l10683,7667e" filled="f" style="position:absolute;left:1222.0;top:7667.0;width:9461.0;height:2.0;z-index:1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28" filled="f" stroked="f" style="position:absolute;margin-left:61.11pt;margin-top:396.12pt;width:473.06pt;height:.1pt;z-index:-2147483516;mso-position-horizontal-relative:page;mso-position-vertical-relative:page;mso-width-relative:page;mso-height-relative:page;mso-wrap-distance-left:0.0pt;mso-wrap-distance-right:0.0pt;visibility:visible;" coordsize="9461,2" coordorigin="1222,7922">
            <v:shape id="1329" coordsize="9461,0" coordorigin="1222,7922" path="m1222,7922l10683,7922e" filled="f" style="position:absolute;left:1222.0;top:7922.0;width:9461.0;height:2.0;z-index:1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30" filled="f" stroked="f" style="position:absolute;margin-left:61.11pt;margin-top:408.87pt;width:473.06pt;height:.1pt;z-index:-2147483515;mso-position-horizontal-relative:page;mso-position-vertical-relative:page;mso-width-relative:page;mso-height-relative:page;mso-wrap-distance-left:0.0pt;mso-wrap-distance-right:0.0pt;visibility:visible;" coordsize="9461,2" coordorigin="1222,8177">
            <v:shape id="1331" coordsize="9461,0" coordorigin="1222,8177" path="m1222,8177l10683,8177e" filled="f" style="position:absolute;left:1222.0;top:8177.0;width:9461.0;height:2.0;z-index:1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32" filled="f" stroked="f" style="position:absolute;margin-left:61.11pt;margin-top:421.63pt;width:473.06pt;height:.1pt;z-index:-2147483514;mso-position-horizontal-relative:page;mso-position-vertical-relative:page;mso-width-relative:page;mso-height-relative:page;mso-wrap-distance-left:0.0pt;mso-wrap-distance-right:0.0pt;visibility:visible;" coordsize="9461,2" coordorigin="1222,8433">
            <v:shape id="1333" coordsize="9461,0" coordorigin="1222,8433" path="m1222,8433l10683,8433e" filled="f" style="position:absolute;left:1222.0;top:8433.0;width:9461.0;height:2.0;z-index:1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34" filled="f" stroked="f" style="position:absolute;margin-left:61.11pt;margin-top:434.38pt;width:473.06pt;height:.1pt;z-index:-2147483513;mso-position-horizontal-relative:page;mso-position-vertical-relative:page;mso-width-relative:page;mso-height-relative:page;mso-wrap-distance-left:0.0pt;mso-wrap-distance-right:0.0pt;visibility:visible;" coordsize="9461,2" coordorigin="1222,8688">
            <v:shape id="1335" coordsize="9461,0" coordorigin="1222,8688" path="m1222,8688l10683,8688e" filled="f" style="position:absolute;left:1222.0;top:8688.0;width:9461.0;height:2.0;z-index:1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36" filled="f" stroked="f" style="position:absolute;margin-left:61.11pt;margin-top:447.14pt;width:473.06pt;height:.1pt;z-index:-2147483512;mso-position-horizontal-relative:page;mso-position-vertical-relative:page;mso-width-relative:page;mso-height-relative:page;mso-wrap-distance-left:0.0pt;mso-wrap-distance-right:0.0pt;visibility:visible;" coordsize="9461,2" coordorigin="1222,8943">
            <v:shape id="1337" coordsize="9461,0" coordorigin="1222,8943" path="m1222,8943l10683,8943e" filled="f" style="position:absolute;left:1222.0;top:8943.0;width:9461.0;height:2.0;z-index:1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38" filled="f" stroked="f" style="position:absolute;margin-left:61.11pt;margin-top:459.89pt;width:473.06pt;height:.1pt;z-index:-2147483511;mso-position-horizontal-relative:page;mso-position-vertical-relative:page;mso-width-relative:page;mso-height-relative:page;mso-wrap-distance-left:0.0pt;mso-wrap-distance-right:0.0pt;visibility:visible;" coordsize="9461,2" coordorigin="1222,9198">
            <v:shape id="1339" coordsize="9461,0" coordorigin="1222,9198" path="m1222,9198l10683,9198e" filled="f" style="position:absolute;left:1222.0;top:9198.0;width:9461.0;height:2.0;z-index:1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40" filled="f" stroked="f" style="position:absolute;margin-left:61.11pt;margin-top:472.64pt;width:473.06pt;height:.1pt;z-index:-2147483510;mso-position-horizontal-relative:page;mso-position-vertical-relative:page;mso-width-relative:page;mso-height-relative:page;mso-wrap-distance-left:0.0pt;mso-wrap-distance-right:0.0pt;visibility:visible;" coordsize="9461,2" coordorigin="1222,9453">
            <v:shape id="1341" coordsize="9461,0" coordorigin="1222,9453" path="m1222,9453l10683,9453e" filled="f" style="position:absolute;left:1222.0;top:9453.0;width:9461.0;height:2.0;z-index:1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42" filled="f" stroked="f" style="position:absolute;margin-left:61.11pt;margin-top:485.4pt;width:473.06pt;height:.1pt;z-index:-2147483509;mso-position-horizontal-relative:page;mso-position-vertical-relative:page;mso-width-relative:page;mso-height-relative:page;mso-wrap-distance-left:0.0pt;mso-wrap-distance-right:0.0pt;visibility:visible;" coordsize="9461,2" coordorigin="1222,9708">
            <v:shape id="1343" coordsize="9461,0" coordorigin="1222,9708" path="m1222,9708l10683,9708e" filled="f" style="position:absolute;left:1222.0;top:9708.0;width:9461.0;height:2.0;z-index:1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44" filled="f" stroked="f" style="position:absolute;margin-left:61.11pt;margin-top:498.15pt;width:473.06pt;height:.1pt;z-index:-2147483508;mso-position-horizontal-relative:page;mso-position-vertical-relative:page;mso-width-relative:page;mso-height-relative:page;mso-wrap-distance-left:0.0pt;mso-wrap-distance-right:0.0pt;visibility:visible;" coordsize="9461,2" coordorigin="1222,9963">
            <v:shape id="1345" coordsize="9461,0" coordorigin="1222,9963" path="m1222,9963l10683,9963e" filled="f" style="position:absolute;left:1222.0;top:9963.0;width:9461.0;height:2.0;z-index:1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46" filled="f" stroked="f" style="position:absolute;margin-left:61.11pt;margin-top:510.91pt;width:473.06pt;height:.1pt;z-index:-2147483507;mso-position-horizontal-relative:page;mso-position-vertical-relative:page;mso-width-relative:page;mso-height-relative:page;mso-wrap-distance-left:0.0pt;mso-wrap-distance-right:0.0pt;visibility:visible;" coordsize="9461,2" coordorigin="1222,10218">
            <v:shape id="1347" coordsize="9461,0" coordorigin="1222,10218" path="m1222,10218l10683,10218e" filled="f" style="position:absolute;left:1222.0;top:10218.0;width:9461.0;height:2.0;z-index:1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48" filled="f" stroked="f" style="position:absolute;margin-left:61.11pt;margin-top:523.66pt;width:473.06pt;height:.1pt;z-index:-2147483506;mso-position-horizontal-relative:page;mso-position-vertical-relative:page;mso-width-relative:page;mso-height-relative:page;mso-wrap-distance-left:0.0pt;mso-wrap-distance-right:0.0pt;visibility:visible;" coordsize="9461,2" coordorigin="1222,10473">
            <v:shape id="1349" coordsize="9461,0" coordorigin="1222,10473" path="m1222,10473l10683,10473e" filled="f" style="position:absolute;left:1222.0;top:10473.0;width:9461.0;height:2.0;z-index:1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50" filled="f" stroked="f" style="position:absolute;margin-left:61.11pt;margin-top:536.42pt;width:473.06pt;height:.1pt;z-index:-2147483505;mso-position-horizontal-relative:page;mso-position-vertical-relative:page;mso-width-relative:page;mso-height-relative:page;mso-wrap-distance-left:0.0pt;mso-wrap-distance-right:0.0pt;visibility:visible;" coordsize="9461,2" coordorigin="1222,10728">
            <v:shape id="1351" coordsize="9461,0" coordorigin="1222,10728" path="m1222,10728l10683,10728e" filled="f" style="position:absolute;left:1222.0;top:10728.0;width:9461.0;height:2.0;z-index:1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52" filled="f" stroked="f" style="position:absolute;margin-left:61.11pt;margin-top:549.17pt;width:473.06pt;height:.1pt;z-index:-2147483504;mso-position-horizontal-relative:page;mso-position-vertical-relative:page;mso-width-relative:page;mso-height-relative:page;mso-wrap-distance-left:0.0pt;mso-wrap-distance-right:0.0pt;visibility:visible;" coordsize="9461,2" coordorigin="1222,10983">
            <v:shape id="1353" coordsize="9461,0" coordorigin="1222,10983" path="m1222,10983l10683,10983e" filled="f" style="position:absolute;left:1222.0;top:10983.0;width:9461.0;height:2.0;z-index:1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54" filled="f" stroked="f" style="position:absolute;margin-left:61.11pt;margin-top:561.93pt;width:473.06pt;height:.1pt;z-index:-2147483503;mso-position-horizontal-relative:page;mso-position-vertical-relative:page;mso-width-relative:page;mso-height-relative:page;mso-wrap-distance-left:0.0pt;mso-wrap-distance-right:0.0pt;visibility:visible;" coordsize="9461,2" coordorigin="1222,11239">
            <v:shape id="1355" coordsize="9461,0" coordorigin="1222,11239" path="m1222,11239l10683,11239e" filled="f" style="position:absolute;left:1222.0;top:11239.0;width:9461.0;height:2.0;z-index:1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56" filled="f" stroked="f" style="position:absolute;margin-left:61.11pt;margin-top:574.68pt;width:473.06pt;height:.1pt;z-index:-2147483502;mso-position-horizontal-relative:page;mso-position-vertical-relative:page;mso-width-relative:page;mso-height-relative:page;mso-wrap-distance-left:0.0pt;mso-wrap-distance-right:0.0pt;visibility:visible;" coordsize="9461,2" coordorigin="1222,11494">
            <v:shape id="1357" coordsize="9461,0" coordorigin="1222,11494" path="m1222,11494l10683,11494e" filled="f" style="position:absolute;left:1222.0;top:11494.0;width:9461.0;height:2.0;z-index:1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58" filled="f" stroked="f" style="position:absolute;margin-left:61.11pt;margin-top:587.44pt;width:473.06pt;height:.1pt;z-index:-2147483501;mso-position-horizontal-relative:page;mso-position-vertical-relative:page;mso-width-relative:page;mso-height-relative:page;mso-wrap-distance-left:0.0pt;mso-wrap-distance-right:0.0pt;visibility:visible;" coordsize="9461,2" coordorigin="1222,11749">
            <v:shape id="1359" coordsize="9461,0" coordorigin="1222,11749" path="m1222,11749l10683,11749e" filled="f" style="position:absolute;left:1222.0;top:11749.0;width:9461.0;height:2.0;z-index:1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60" filled="f" stroked="f" style="position:absolute;margin-left:61.11pt;margin-top:600.19pt;width:473.06pt;height:.1pt;z-index:-2147483500;mso-position-horizontal-relative:page;mso-position-vertical-relative:page;mso-width-relative:page;mso-height-relative:page;mso-wrap-distance-left:0.0pt;mso-wrap-distance-right:0.0pt;visibility:visible;" coordsize="9461,2" coordorigin="1222,12004">
            <v:shape id="1361" coordsize="9461,0" coordorigin="1222,12004" path="m1222,12004l10683,12004e" filled="f" style="position:absolute;left:1222.0;top:12004.0;width:9461.0;height:2.0;z-index:1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62" filled="f" stroked="f" style="position:absolute;margin-left:61.11pt;margin-top:612.95pt;width:473.06pt;height:.1pt;z-index:-2147483499;mso-position-horizontal-relative:page;mso-position-vertical-relative:page;mso-width-relative:page;mso-height-relative:page;mso-wrap-distance-left:0.0pt;mso-wrap-distance-right:0.0pt;visibility:visible;" coordsize="9461,2" coordorigin="1222,12259">
            <v:shape id="1363" coordsize="9461,0" coordorigin="1222,12259" path="m1222,12259l10683,12259e" filled="f" style="position:absolute;left:1222.0;top:12259.0;width:9461.0;height:2.0;z-index:1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64" filled="f" stroked="f" style="position:absolute;margin-left:61.11pt;margin-top:625.7pt;width:473.06pt;height:.1pt;z-index:-2147483498;mso-position-horizontal-relative:page;mso-position-vertical-relative:page;mso-width-relative:page;mso-height-relative:page;mso-wrap-distance-left:0.0pt;mso-wrap-distance-right:0.0pt;visibility:visible;" coordsize="9461,2" coordorigin="1222,12514">
            <v:shape id="1365" coordsize="9461,0" coordorigin="1222,12514" path="m1222,12514l10683,12514e" filled="f" style="position:absolute;left:1222.0;top:12514.0;width:9461.0;height:2.0;z-index:1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66" filled="f" stroked="f" style="position:absolute;margin-left:61.11pt;margin-top:638.46pt;width:473.06pt;height:.1pt;z-index:-2147483497;mso-position-horizontal-relative:page;mso-position-vertical-relative:page;mso-width-relative:page;mso-height-relative:page;mso-wrap-distance-left:0.0pt;mso-wrap-distance-right:0.0pt;visibility:visible;" coordsize="9461,2" coordorigin="1222,12769">
            <v:shape id="1367" coordsize="9461,0" coordorigin="1222,12769" path="m1222,12769l10683,12769e" filled="f" style="position:absolute;left:1222.0;top:12769.0;width:9461.0;height:2.0;z-index:1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68" filled="f" stroked="f" style="position:absolute;margin-left:61.11pt;margin-top:651.21pt;width:473.06pt;height:.1pt;z-index:-2147483496;mso-position-horizontal-relative:page;mso-position-vertical-relative:page;mso-width-relative:page;mso-height-relative:page;mso-wrap-distance-left:0.0pt;mso-wrap-distance-right:0.0pt;visibility:visible;" coordsize="9461,2" coordorigin="1222,13024">
            <v:shape id="1369" coordsize="9461,0" coordorigin="1222,13024" path="m1222,13024l10683,13024e" filled="f" style="position:absolute;left:1222.0;top:13024.0;width:9461.0;height:2.0;z-index:1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70" filled="f" stroked="f" style="position:absolute;margin-left:61.11pt;margin-top:663.97pt;width:473.06pt;height:.1pt;z-index:-2147483495;mso-position-horizontal-relative:page;mso-position-vertical-relative:page;mso-width-relative:page;mso-height-relative:page;mso-wrap-distance-left:0.0pt;mso-wrap-distance-right:0.0pt;visibility:visible;" coordsize="9461,2" coordorigin="1222,13279">
            <v:shape id="1371" coordsize="9461,0" coordorigin="1222,13279" path="m1222,13279l10683,13279e" filled="f" style="position:absolute;left:1222.0;top:13279.0;width:9461.0;height:2.0;z-index:1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72" filled="f" stroked="f" style="position:absolute;margin-left:61.11pt;margin-top:676.72pt;width:473.06pt;height:.1pt;z-index:-2147483494;mso-position-horizontal-relative:page;mso-position-vertical-relative:page;mso-width-relative:page;mso-height-relative:page;mso-wrap-distance-left:0.0pt;mso-wrap-distance-right:0.0pt;visibility:visible;" coordsize="9461,2" coordorigin="1222,13534">
            <v:shape id="1373" coordsize="9461,0" coordorigin="1222,13534" path="m1222,13534l10683,13534e" filled="f" style="position:absolute;left:1222.0;top:13534.0;width:9461.0;height:2.0;z-index:1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74" filled="f" stroked="f" style="position:absolute;margin-left:61.11pt;margin-top:689.48pt;width:473.06pt;height:.1pt;z-index:-2147483493;mso-position-horizontal-relative:page;mso-position-vertical-relative:page;mso-width-relative:page;mso-height-relative:page;mso-wrap-distance-left:0.0pt;mso-wrap-distance-right:0.0pt;visibility:visible;" coordsize="9461,2" coordorigin="1222,13790">
            <v:shape id="1375" coordsize="9461,0" coordorigin="1222,13790" path="m1222,13790l10683,13790e" filled="f" style="position:absolute;left:1222.0;top:13790.0;width:9461.0;height:2.0;z-index:1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76" filled="f" stroked="f" style="position:absolute;margin-left:61.11pt;margin-top:702.23pt;width:473.06pt;height:.1pt;z-index:-2147483492;mso-position-horizontal-relative:page;mso-position-vertical-relative:page;mso-width-relative:page;mso-height-relative:page;mso-wrap-distance-left:0.0pt;mso-wrap-distance-right:0.0pt;visibility:visible;" coordsize="9461,2" coordorigin="1222,14045">
            <v:shape id="1377" coordsize="9461,0" coordorigin="1222,14045" path="m1222,14045l10683,14045e" filled="f" style="position:absolute;left:1222.0;top:14045.0;width:9461.0;height:2.0;z-index:1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78" filled="f" stroked="f" style="position:absolute;margin-left:61.11pt;margin-top:714.99pt;width:473.06pt;height:.1pt;z-index:-2147483491;mso-position-horizontal-relative:page;mso-position-vertical-relative:page;mso-width-relative:page;mso-height-relative:page;mso-wrap-distance-left:0.0pt;mso-wrap-distance-right:0.0pt;visibility:visible;" coordsize="9461,2" coordorigin="1222,14300">
            <v:shape id="1379" coordsize="9461,0" coordorigin="1222,14300" path="m1222,14300l10683,14300e" filled="f" style="position:absolute;left:1222.0;top:14300.0;width:9461.0;height:2.0;z-index:1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80" filled="f" stroked="f" style="position:absolute;margin-left:61.11pt;margin-top:727.74pt;width:473.06pt;height:.1pt;z-index:-2147483490;mso-position-horizontal-relative:page;mso-position-vertical-relative:page;mso-width-relative:page;mso-height-relative:page;mso-wrap-distance-left:0.0pt;mso-wrap-distance-right:0.0pt;visibility:visible;" coordsize="9461,2" coordorigin="1222,14555">
            <v:shape id="1381" coordsize="9461,0" coordorigin="1222,14555" path="m1222,14555l10683,14555e" filled="f" style="position:absolute;left:1222.0;top:14555.0;width:9461.0;height:2.0;z-index:1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1680" w:bottom="1740" w:left="1120" w:header="0" w:footer="1539" w:gutter="0"/>
        </w:sectPr>
      </w:pPr>
    </w:p>
    <w:p>
      <w:pPr>
        <w:pStyle w:val="style0"/>
        <w:spacing w:before="55" w:after="0" w:lineRule="auto" w:line="240"/>
        <w:ind w:left="1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1382" filled="f" stroked="f" style="position:absolute;margin-left:61.11pt;margin-top:41.87pt;width:473.06pt;height:.1pt;z-index:-2147483489;mso-position-horizontal-relative:page;mso-position-vertical-relative:text;mso-width-relative:page;mso-height-relative:page;mso-wrap-distance-left:0.0pt;mso-wrap-distance-right:0.0pt;visibility:visible;" coordsize="9461,2" coordorigin="1222,837">
            <v:shape id="1383" coordsize="9461,0" coordorigin="1222,837" path="m1222,837l10683,837e" filled="f" style="position:absolute;left:1222.0;top:837.0;width:9461.0;height:2.0;z-index:1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84" filled="f" stroked="f" style="position:absolute;margin-left:61.11pt;margin-top:28.41pt;width:473.06pt;height:.1pt;z-index:-2147483488;mso-position-horizontal-relative:page;mso-position-vertical-relative:text;mso-width-relative:page;mso-height-relative:page;mso-wrap-distance-left:0.0pt;mso-wrap-distance-right:0.0pt;visibility:visible;" coordsize="9461,2" coordorigin="1222,568">
            <v:shape id="1385" coordsize="9461,0" coordorigin="1222,568" path="m1222,568l10683,568e" filled="f" style="position:absolute;left:1222.0;top:568.0;width:9461.0;height:2.0;z-index:1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86" filled="f" stroked="f" style="position:absolute;margin-left:61.11pt;margin-top:54.62pt;width:473.06pt;height:.1pt;z-index:-2147483487;mso-position-horizontal-relative:page;mso-position-vertical-relative:text;mso-width-relative:page;mso-height-relative:page;mso-wrap-distance-left:0.0pt;mso-wrap-distance-right:0.0pt;visibility:visible;" coordsize="9461,2" coordorigin="1222,1092">
            <v:shape id="1387" coordsize="9461,0" coordorigin="1222,1092" path="m1222,1092l10683,1092e" filled="f" style="position:absolute;left:1222.0;top:1092.0;width:9461.0;height:2.0;z-index:1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88" filled="f" stroked="f" style="position:absolute;margin-left:61.11pt;margin-top:67.38pt;width:473.06pt;height:.1pt;z-index:-2147483486;mso-position-horizontal-relative:page;mso-position-vertical-relative:text;mso-width-relative:page;mso-height-relative:page;mso-wrap-distance-left:0.0pt;mso-wrap-distance-right:0.0pt;visibility:visible;" coordsize="9461,2" coordorigin="1222,1348">
            <v:shape id="1389" coordsize="9461,0" coordorigin="1222,1348" path="m1222,1348l10683,1348e" filled="f" style="position:absolute;left:1222.0;top:1348.0;width:9461.0;height:2.0;z-index:2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90" filled="f" stroked="f" style="position:absolute;margin-left:61.11pt;margin-top:80.13pt;width:473.06pt;height:.1pt;z-index:-2147483485;mso-position-horizontal-relative:page;mso-position-vertical-relative:text;mso-width-relative:page;mso-height-relative:page;mso-wrap-distance-left:0.0pt;mso-wrap-distance-right:0.0pt;visibility:visible;" coordsize="9461,2" coordorigin="1222,1603">
            <v:shape id="1391" coordsize="9461,0" coordorigin="1222,1603" path="m1222,1603l10683,1603e" filled="f" style="position:absolute;left:1222.0;top:1603.0;width:9461.0;height:2.0;z-index:2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92" filled="f" stroked="f" style="position:absolute;margin-left:61.11pt;margin-top:92.89pt;width:473.06pt;height:.1pt;z-index:-2147483484;mso-position-horizontal-relative:page;mso-position-vertical-relative:text;mso-width-relative:page;mso-height-relative:page;mso-wrap-distance-left:0.0pt;mso-wrap-distance-right:0.0pt;visibility:visible;" coordsize="9461,2" coordorigin="1222,1858">
            <v:shape id="1393" coordsize="9461,0" coordorigin="1222,1858" path="m1222,1858l10683,1858e" filled="f" style="position:absolute;left:1222.0;top:1858.0;width:9461.0;height:2.0;z-index:2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94" filled="f" stroked="f" style="position:absolute;margin-left:61.11pt;margin-top:105.64pt;width:473.06pt;height:.1pt;z-index:-2147483483;mso-position-horizontal-relative:page;mso-position-vertical-relative:text;mso-width-relative:page;mso-height-relative:page;mso-wrap-distance-left:0.0pt;mso-wrap-distance-right:0.0pt;visibility:visible;" coordsize="9461,2" coordorigin="1222,2113">
            <v:shape id="1395" coordsize="9461,0" coordorigin="1222,2113" path="m1222,2113l10683,2113e" filled="f" style="position:absolute;left:1222.0;top:2113.0;width:9461.0;height:2.0;z-index:2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96" filled="f" stroked="f" style="position:absolute;margin-left:61.11pt;margin-top:179.29pt;width:473.06pt;height:.1pt;z-index:-2147483482;mso-position-horizontal-relative:page;mso-position-vertical-relative:page;mso-width-relative:page;mso-height-relative:page;mso-wrap-distance-left:0.0pt;mso-wrap-distance-right:0.0pt;visibility:visible;" coordsize="9461,2" coordorigin="1222,3586">
            <v:shape id="1397" coordsize="9461,0" coordorigin="1222,3586" path="m1222,3586l10683,3586e" filled="f" style="position:absolute;left:1222.0;top:3586.0;width:9461.0;height:2.0;z-index:2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398" filled="f" stroked="f" style="position:absolute;margin-left:61.11pt;margin-top:192.04pt;width:473.06pt;height:.1pt;z-index:-2147483481;mso-position-horizontal-relative:page;mso-position-vertical-relative:page;mso-width-relative:page;mso-height-relative:page;mso-wrap-distance-left:0.0pt;mso-wrap-distance-right:0.0pt;visibility:visible;" coordsize="9461,2" coordorigin="1222,3841">
            <v:shape id="1399" coordsize="9461,0" coordorigin="1222,3841" path="m1222,3841l10683,3841e" filled="f" style="position:absolute;left:1222.0;top:3841.0;width:9461.0;height:2.0;z-index:2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00" filled="f" stroked="f" style="position:absolute;margin-left:61.11pt;margin-top:204.79pt;width:473.06pt;height:.1pt;z-index:-2147483480;mso-position-horizontal-relative:page;mso-position-vertical-relative:page;mso-width-relative:page;mso-height-relative:page;mso-wrap-distance-left:0.0pt;mso-wrap-distance-right:0.0pt;visibility:visible;" coordsize="9461,2" coordorigin="1222,4096">
            <v:shape id="1401" coordsize="9461,0" coordorigin="1222,4096" path="m1222,4096l10683,4096e" filled="f" style="position:absolute;left:1222.0;top:4096.0;width:9461.0;height:2.0;z-index:2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02" filled="f" stroked="f" style="position:absolute;margin-left:61.11pt;margin-top:217.55pt;width:473.06pt;height:.1pt;z-index:-2147483479;mso-position-horizontal-relative:page;mso-position-vertical-relative:page;mso-width-relative:page;mso-height-relative:page;mso-wrap-distance-left:0.0pt;mso-wrap-distance-right:0.0pt;visibility:visible;" coordsize="9461,2" coordorigin="1222,4351">
            <v:shape id="1403" coordsize="9461,0" coordorigin="1222,4351" path="m1222,4351l10683,4351e" filled="f" style="position:absolute;left:1222.0;top:4351.0;width:9461.0;height:2.0;z-index:2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04" filled="f" stroked="f" style="position:absolute;margin-left:61.11pt;margin-top:230.3pt;width:473.06pt;height:.1pt;z-index:-2147483478;mso-position-horizontal-relative:page;mso-position-vertical-relative:page;mso-width-relative:page;mso-height-relative:page;mso-wrap-distance-left:0.0pt;mso-wrap-distance-right:0.0pt;visibility:visible;" coordsize="9461,2" coordorigin="1222,4606">
            <v:shape id="1405" coordsize="9461,0" coordorigin="1222,4606" path="m1222,4606l10683,4606e" filled="f" style="position:absolute;left:1222.0;top:4606.0;width:9461.0;height:2.0;z-index:2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06" filled="f" stroked="f" style="position:absolute;margin-left:61.11pt;margin-top:243.06pt;width:473.06pt;height:.1pt;z-index:-2147483477;mso-position-horizontal-relative:page;mso-position-vertical-relative:page;mso-width-relative:page;mso-height-relative:page;mso-wrap-distance-left:0.0pt;mso-wrap-distance-right:0.0pt;visibility:visible;" coordsize="9461,2" coordorigin="1222,4861">
            <v:shape id="1407" coordsize="9461,0" coordorigin="1222,4861" path="m1222,4861l10683,4861e" filled="f" style="position:absolute;left:1222.0;top:4861.0;width:9461.0;height:2.0;z-index:2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08" filled="f" stroked="f" style="position:absolute;margin-left:61.11pt;margin-top:255.81pt;width:473.06pt;height:.1pt;z-index:-2147483476;mso-position-horizontal-relative:page;mso-position-vertical-relative:page;mso-width-relative:page;mso-height-relative:page;mso-wrap-distance-left:0.0pt;mso-wrap-distance-right:0.0pt;visibility:visible;" coordsize="9461,2" coordorigin="1222,5116">
            <v:shape id="1409" coordsize="9461,0" coordorigin="1222,5116" path="m1222,5116l10683,5116e" filled="f" style="position:absolute;left:1222.0;top:5116.0;width:9461.0;height:2.0;z-index:2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10" filled="f" stroked="f" style="position:absolute;margin-left:61.11pt;margin-top:268.57pt;width:473.06pt;height:.1pt;z-index:-2147483475;mso-position-horizontal-relative:page;mso-position-vertical-relative:page;mso-width-relative:page;mso-height-relative:page;mso-wrap-distance-left:0.0pt;mso-wrap-distance-right:0.0pt;visibility:visible;" coordsize="9461,2" coordorigin="1222,5371">
            <v:shape id="1411" coordsize="9461,0" coordorigin="1222,5371" path="m1222,5371l10683,5371e" filled="f" style="position:absolute;left:1222.0;top:5371.0;width:9461.0;height:2.0;z-index:2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12" filled="f" stroked="f" style="position:absolute;margin-left:61.11pt;margin-top:281.32pt;width:473.06pt;height:.1pt;z-index:-2147483474;mso-position-horizontal-relative:page;mso-position-vertical-relative:page;mso-width-relative:page;mso-height-relative:page;mso-wrap-distance-left:0.0pt;mso-wrap-distance-right:0.0pt;visibility:visible;" coordsize="9461,2" coordorigin="1222,5626">
            <v:shape id="1413" coordsize="9461,0" coordorigin="1222,5626" path="m1222,5626l10683,5626e" filled="f" style="position:absolute;left:1222.0;top:5626.0;width:9461.0;height:2.0;z-index:2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14" filled="f" stroked="f" style="position:absolute;margin-left:61.11pt;margin-top:294.08pt;width:473.06pt;height:.1pt;z-index:-2147483473;mso-position-horizontal-relative:page;mso-position-vertical-relative:page;mso-width-relative:page;mso-height-relative:page;mso-wrap-distance-left:0.0pt;mso-wrap-distance-right:0.0pt;visibility:visible;" coordsize="9461,2" coordorigin="1222,5882">
            <v:shape id="1415" coordsize="9461,0" coordorigin="1222,5882" path="m1222,5882l10683,5882e" filled="f" style="position:absolute;left:1222.0;top:5882.0;width:9461.0;height:2.0;z-index:2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16" filled="f" stroked="f" style="position:absolute;margin-left:61.11pt;margin-top:306.83pt;width:473.06pt;height:.1pt;z-index:-2147483472;mso-position-horizontal-relative:page;mso-position-vertical-relative:page;mso-width-relative:page;mso-height-relative:page;mso-wrap-distance-left:0.0pt;mso-wrap-distance-right:0.0pt;visibility:visible;" coordsize="9461,2" coordorigin="1222,6137">
            <v:shape id="1417" coordsize="9461,0" coordorigin="1222,6137" path="m1222,6137l10683,6137e" filled="f" style="position:absolute;left:1222.0;top:6137.0;width:9461.0;height:2.0;z-index:2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18" filled="f" stroked="f" style="position:absolute;margin-left:61.11pt;margin-top:319.59pt;width:473.06pt;height:.1pt;z-index:-2147483471;mso-position-horizontal-relative:page;mso-position-vertical-relative:page;mso-width-relative:page;mso-height-relative:page;mso-wrap-distance-left:0.0pt;mso-wrap-distance-right:0.0pt;visibility:visible;" coordsize="9461,2" coordorigin="1222,6392">
            <v:shape id="1419" coordsize="9461,0" coordorigin="1222,6392" path="m1222,6392l10683,6392e" filled="f" style="position:absolute;left:1222.0;top:6392.0;width:9461.0;height:2.0;z-index:2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20" filled="f" stroked="f" style="position:absolute;margin-left:61.11pt;margin-top:332.34pt;width:473.06pt;height:.1pt;z-index:-2147483470;mso-position-horizontal-relative:page;mso-position-vertical-relative:page;mso-width-relative:page;mso-height-relative:page;mso-wrap-distance-left:0.0pt;mso-wrap-distance-right:0.0pt;visibility:visible;" coordsize="9461,2" coordorigin="1222,6647">
            <v:shape id="1421" coordsize="9461,0" coordorigin="1222,6647" path="m1222,6647l10683,6647e" filled="f" style="position:absolute;left:1222.0;top:6647.0;width:9461.0;height:2.0;z-index:2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22" filled="f" stroked="f" style="position:absolute;margin-left:61.11pt;margin-top:345.1pt;width:473.06pt;height:.1pt;z-index:-2147483469;mso-position-horizontal-relative:page;mso-position-vertical-relative:page;mso-width-relative:page;mso-height-relative:page;mso-wrap-distance-left:0.0pt;mso-wrap-distance-right:0.0pt;visibility:visible;" coordsize="9461,2" coordorigin="1222,6902">
            <v:shape id="1423" coordsize="9461,0" coordorigin="1222,6902" path="m1222,6902l10683,6902e" filled="f" style="position:absolute;left:1222.0;top:6902.0;width:9461.0;height:2.0;z-index:2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24" filled="f" stroked="f" style="position:absolute;margin-left:61.11pt;margin-top:357.85pt;width:473.06pt;height:.1pt;z-index:-2147483468;mso-position-horizontal-relative:page;mso-position-vertical-relative:page;mso-width-relative:page;mso-height-relative:page;mso-wrap-distance-left:0.0pt;mso-wrap-distance-right:0.0pt;visibility:visible;" coordsize="9461,2" coordorigin="1222,7157">
            <v:shape id="1425" coordsize="9461,0" coordorigin="1222,7157" path="m1222,7157l10683,7157e" filled="f" style="position:absolute;left:1222.0;top:7157.0;width:9461.0;height:2.0;z-index:2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26" filled="f" stroked="f" style="position:absolute;margin-left:61.11pt;margin-top:370.61pt;width:473.06pt;height:.1pt;z-index:-2147483467;mso-position-horizontal-relative:page;mso-position-vertical-relative:page;mso-width-relative:page;mso-height-relative:page;mso-wrap-distance-left:0.0pt;mso-wrap-distance-right:0.0pt;visibility:visible;" coordsize="9461,2" coordorigin="1222,7412">
            <v:shape id="1427" coordsize="9461,0" coordorigin="1222,7412" path="m1222,7412l10683,7412e" filled="f" style="position:absolute;left:1222.0;top:7412.0;width:9461.0;height:2.0;z-index:2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28" filled="f" stroked="f" style="position:absolute;margin-left:61.11pt;margin-top:383.36pt;width:473.06pt;height:.1pt;z-index:-2147483466;mso-position-horizontal-relative:page;mso-position-vertical-relative:page;mso-width-relative:page;mso-height-relative:page;mso-wrap-distance-left:0.0pt;mso-wrap-distance-right:0.0pt;visibility:visible;" coordsize="9461,2" coordorigin="1222,7667">
            <v:shape id="1429" coordsize="9461,0" coordorigin="1222,7667" path="m1222,7667l10683,7667e" filled="f" style="position:absolute;left:1222.0;top:7667.0;width:9461.0;height:2.0;z-index:2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30" filled="f" stroked="f" style="position:absolute;margin-left:61.11pt;margin-top:396.12pt;width:473.06pt;height:.1pt;z-index:-2147483465;mso-position-horizontal-relative:page;mso-position-vertical-relative:page;mso-width-relative:page;mso-height-relative:page;mso-wrap-distance-left:0.0pt;mso-wrap-distance-right:0.0pt;visibility:visible;" coordsize="9461,2" coordorigin="1222,7922">
            <v:shape id="1431" coordsize="9461,0" coordorigin="1222,7922" path="m1222,7922l10683,7922e" filled="f" style="position:absolute;left:1222.0;top:7922.0;width:9461.0;height:2.0;z-index:2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32" filled="f" stroked="f" style="position:absolute;margin-left:61.11pt;margin-top:408.87pt;width:473.06pt;height:.1pt;z-index:-2147483464;mso-position-horizontal-relative:page;mso-position-vertical-relative:page;mso-width-relative:page;mso-height-relative:page;mso-wrap-distance-left:0.0pt;mso-wrap-distance-right:0.0pt;visibility:visible;" coordsize="9461,2" coordorigin="1222,8177">
            <v:shape id="1433" coordsize="9461,0" coordorigin="1222,8177" path="m1222,8177l10683,8177e" filled="f" style="position:absolute;left:1222.0;top:8177.0;width:9461.0;height:2.0;z-index:2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34" filled="f" stroked="f" style="position:absolute;margin-left:61.11pt;margin-top:421.63pt;width:473.06pt;height:.1pt;z-index:-2147483463;mso-position-horizontal-relative:page;mso-position-vertical-relative:page;mso-width-relative:page;mso-height-relative:page;mso-wrap-distance-left:0.0pt;mso-wrap-distance-right:0.0pt;visibility:visible;" coordsize="9461,2" coordorigin="1222,8433">
            <v:shape id="1435" coordsize="9461,0" coordorigin="1222,8433" path="m1222,8433l10683,8433e" filled="f" style="position:absolute;left:1222.0;top:8433.0;width:9461.0;height:2.0;z-index:2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36" filled="f" stroked="f" style="position:absolute;margin-left:61.11pt;margin-top:434.38pt;width:473.06pt;height:.1pt;z-index:-2147483462;mso-position-horizontal-relative:page;mso-position-vertical-relative:page;mso-width-relative:page;mso-height-relative:page;mso-wrap-distance-left:0.0pt;mso-wrap-distance-right:0.0pt;visibility:visible;" coordsize="9461,2" coordorigin="1222,8688">
            <v:shape id="1437" coordsize="9461,0" coordorigin="1222,8688" path="m1222,8688l10683,8688e" filled="f" style="position:absolute;left:1222.0;top:8688.0;width:9461.0;height:2.0;z-index:2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38" filled="f" stroked="f" style="position:absolute;margin-left:61.11pt;margin-top:447.14pt;width:473.06pt;height:.1pt;z-index:-2147483461;mso-position-horizontal-relative:page;mso-position-vertical-relative:page;mso-width-relative:page;mso-height-relative:page;mso-wrap-distance-left:0.0pt;mso-wrap-distance-right:0.0pt;visibility:visible;" coordsize="9461,2" coordorigin="1222,8943">
            <v:shape id="1439" coordsize="9461,0" coordorigin="1222,8943" path="m1222,8943l10683,8943e" filled="f" style="position:absolute;left:1222.0;top:8943.0;width:9461.0;height:2.0;z-index:2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40" filled="f" stroked="f" style="position:absolute;margin-left:61.11pt;margin-top:459.89pt;width:473.06pt;height:.1pt;z-index:-2147483460;mso-position-horizontal-relative:page;mso-position-vertical-relative:page;mso-width-relative:page;mso-height-relative:page;mso-wrap-distance-left:0.0pt;mso-wrap-distance-right:0.0pt;visibility:visible;" coordsize="9461,2" coordorigin="1222,9198">
            <v:shape id="1441" coordsize="9461,0" coordorigin="1222,9198" path="m1222,9198l10683,9198e" filled="f" style="position:absolute;left:1222.0;top:9198.0;width:9461.0;height:2.0;z-index:2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42" filled="f" stroked="f" style="position:absolute;margin-left:61.11pt;margin-top:472.64pt;width:473.06pt;height:.1pt;z-index:-2147483459;mso-position-horizontal-relative:page;mso-position-vertical-relative:page;mso-width-relative:page;mso-height-relative:page;mso-wrap-distance-left:0.0pt;mso-wrap-distance-right:0.0pt;visibility:visible;" coordsize="9461,2" coordorigin="1222,9453">
            <v:shape id="1443" coordsize="9461,0" coordorigin="1222,9453" path="m1222,9453l10683,9453e" filled="f" style="position:absolute;left:1222.0;top:9453.0;width:9461.0;height:2.0;z-index:2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44" filled="f" stroked="f" style="position:absolute;margin-left:61.11pt;margin-top:485.4pt;width:473.06pt;height:.1pt;z-index:-2147483458;mso-position-horizontal-relative:page;mso-position-vertical-relative:page;mso-width-relative:page;mso-height-relative:page;mso-wrap-distance-left:0.0pt;mso-wrap-distance-right:0.0pt;visibility:visible;" coordsize="9461,2" coordorigin="1222,9708">
            <v:shape id="1445" coordsize="9461,0" coordorigin="1222,9708" path="m1222,9708l10683,9708e" filled="f" style="position:absolute;left:1222.0;top:9708.0;width:9461.0;height:2.0;z-index:2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46" filled="f" stroked="f" style="position:absolute;margin-left:61.11pt;margin-top:498.15pt;width:473.06pt;height:.1pt;z-index:-2147483457;mso-position-horizontal-relative:page;mso-position-vertical-relative:page;mso-width-relative:page;mso-height-relative:page;mso-wrap-distance-left:0.0pt;mso-wrap-distance-right:0.0pt;visibility:visible;" coordsize="9461,2" coordorigin="1222,9963">
            <v:shape id="1447" coordsize="9461,0" coordorigin="1222,9963" path="m1222,9963l10683,9963e" filled="f" style="position:absolute;left:1222.0;top:9963.0;width:9461.0;height:2.0;z-index:2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48" filled="f" stroked="f" style="position:absolute;margin-left:61.11pt;margin-top:510.91pt;width:473.06pt;height:.1pt;z-index:-2147483456;mso-position-horizontal-relative:page;mso-position-vertical-relative:page;mso-width-relative:page;mso-height-relative:page;mso-wrap-distance-left:0.0pt;mso-wrap-distance-right:0.0pt;visibility:visible;" coordsize="9461,2" coordorigin="1222,10218">
            <v:shape id="1449" coordsize="9461,0" coordorigin="1222,10218" path="m1222,10218l10683,10218e" filled="f" style="position:absolute;left:1222.0;top:10218.0;width:9461.0;height:2.0;z-index:2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50" filled="f" stroked="f" style="position:absolute;margin-left:61.11pt;margin-top:523.66pt;width:473.06pt;height:.1pt;z-index:-2147483455;mso-position-horizontal-relative:page;mso-position-vertical-relative:page;mso-width-relative:page;mso-height-relative:page;mso-wrap-distance-left:0.0pt;mso-wrap-distance-right:0.0pt;visibility:visible;" coordsize="9461,2" coordorigin="1222,10473">
            <v:shape id="1451" coordsize="9461,0" coordorigin="1222,10473" path="m1222,10473l10683,10473e" filled="f" style="position:absolute;left:1222.0;top:10473.0;width:9461.0;height:2.0;z-index:2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52" filled="f" stroked="f" style="position:absolute;margin-left:61.11pt;margin-top:536.42pt;width:473.06pt;height:.1pt;z-index:-2147483454;mso-position-horizontal-relative:page;mso-position-vertical-relative:page;mso-width-relative:page;mso-height-relative:page;mso-wrap-distance-left:0.0pt;mso-wrap-distance-right:0.0pt;visibility:visible;" coordsize="9461,2" coordorigin="1222,10728">
            <v:shape id="1453" coordsize="9461,0" coordorigin="1222,10728" path="m1222,10728l10683,10728e" filled="f" style="position:absolute;left:1222.0;top:10728.0;width:9461.0;height:2.0;z-index:2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54" filled="f" stroked="f" style="position:absolute;margin-left:61.11pt;margin-top:549.17pt;width:473.06pt;height:.1pt;z-index:-2147483453;mso-position-horizontal-relative:page;mso-position-vertical-relative:page;mso-width-relative:page;mso-height-relative:page;mso-wrap-distance-left:0.0pt;mso-wrap-distance-right:0.0pt;visibility:visible;" coordsize="9461,2" coordorigin="1222,10983">
            <v:shape id="1455" coordsize="9461,0" coordorigin="1222,10983" path="m1222,10983l10683,10983e" filled="f" style="position:absolute;left:1222.0;top:10983.0;width:9461.0;height:2.0;z-index:2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56" filled="f" stroked="f" style="position:absolute;margin-left:61.11pt;margin-top:561.93pt;width:473.06pt;height:.1pt;z-index:-2147483452;mso-position-horizontal-relative:page;mso-position-vertical-relative:page;mso-width-relative:page;mso-height-relative:page;mso-wrap-distance-left:0.0pt;mso-wrap-distance-right:0.0pt;visibility:visible;" coordsize="9461,2" coordorigin="1222,11239">
            <v:shape id="1457" coordsize="9461,0" coordorigin="1222,11239" path="m1222,11239l10683,11239e" filled="f" style="position:absolute;left:1222.0;top:11239.0;width:9461.0;height:2.0;z-index:2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58" filled="f" stroked="f" style="position:absolute;margin-left:61.11pt;margin-top:574.68pt;width:473.06pt;height:.1pt;z-index:-2147483451;mso-position-horizontal-relative:page;mso-position-vertical-relative:page;mso-width-relative:page;mso-height-relative:page;mso-wrap-distance-left:0.0pt;mso-wrap-distance-right:0.0pt;visibility:visible;" coordsize="9461,2" coordorigin="1222,11494">
            <v:shape id="1459" coordsize="9461,0" coordorigin="1222,11494" path="m1222,11494l10683,11494e" filled="f" style="position:absolute;left:1222.0;top:11494.0;width:9461.0;height:2.0;z-index:2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60" filled="f" stroked="f" style="position:absolute;margin-left:61.11pt;margin-top:587.44pt;width:473.06pt;height:.1pt;z-index:-2147483450;mso-position-horizontal-relative:page;mso-position-vertical-relative:page;mso-width-relative:page;mso-height-relative:page;mso-wrap-distance-left:0.0pt;mso-wrap-distance-right:0.0pt;visibility:visible;" coordsize="9461,2" coordorigin="1222,11749">
            <v:shape id="1461" coordsize="9461,0" coordorigin="1222,11749" path="m1222,11749l10683,11749e" filled="f" style="position:absolute;left:1222.0;top:11749.0;width:9461.0;height:2.0;z-index:2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62" filled="f" stroked="f" style="position:absolute;margin-left:61.11pt;margin-top:600.19pt;width:473.06pt;height:.1pt;z-index:-2147483449;mso-position-horizontal-relative:page;mso-position-vertical-relative:page;mso-width-relative:page;mso-height-relative:page;mso-wrap-distance-left:0.0pt;mso-wrap-distance-right:0.0pt;visibility:visible;" coordsize="9461,2" coordorigin="1222,12004">
            <v:shape id="1463" coordsize="9461,0" coordorigin="1222,12004" path="m1222,12004l10683,12004e" filled="f" style="position:absolute;left:1222.0;top:12004.0;width:9461.0;height:2.0;z-index:2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64" filled="f" stroked="f" style="position:absolute;margin-left:61.11pt;margin-top:612.95pt;width:473.06pt;height:.1pt;z-index:-2147483448;mso-position-horizontal-relative:page;mso-position-vertical-relative:page;mso-width-relative:page;mso-height-relative:page;mso-wrap-distance-left:0.0pt;mso-wrap-distance-right:0.0pt;visibility:visible;" coordsize="9461,2" coordorigin="1222,12259">
            <v:shape id="1465" coordsize="9461,0" coordorigin="1222,12259" path="m1222,12259l10683,12259e" filled="f" style="position:absolute;left:1222.0;top:12259.0;width:9461.0;height:2.0;z-index:2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66" filled="f" stroked="f" style="position:absolute;margin-left:61.11pt;margin-top:625.7pt;width:473.06pt;height:.1pt;z-index:-2147483447;mso-position-horizontal-relative:page;mso-position-vertical-relative:page;mso-width-relative:page;mso-height-relative:page;mso-wrap-distance-left:0.0pt;mso-wrap-distance-right:0.0pt;visibility:visible;" coordsize="9461,2" coordorigin="1222,12514">
            <v:shape id="1467" coordsize="9461,0" coordorigin="1222,12514" path="m1222,12514l10683,12514e" filled="f" style="position:absolute;left:1222.0;top:12514.0;width:9461.0;height:2.0;z-index:2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68" filled="f" stroked="f" style="position:absolute;margin-left:61.11pt;margin-top:638.46pt;width:473.06pt;height:.1pt;z-index:-2147483446;mso-position-horizontal-relative:page;mso-position-vertical-relative:page;mso-width-relative:page;mso-height-relative:page;mso-wrap-distance-left:0.0pt;mso-wrap-distance-right:0.0pt;visibility:visible;" coordsize="9461,2" coordorigin="1222,12769">
            <v:shape id="1469" coordsize="9461,0" coordorigin="1222,12769" path="m1222,12769l10683,12769e" filled="f" style="position:absolute;left:1222.0;top:12769.0;width:9461.0;height:2.0;z-index:2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70" filled="f" stroked="f" style="position:absolute;margin-left:61.11pt;margin-top:651.21pt;width:473.06pt;height:.1pt;z-index:-2147483445;mso-position-horizontal-relative:page;mso-position-vertical-relative:page;mso-width-relative:page;mso-height-relative:page;mso-wrap-distance-left:0.0pt;mso-wrap-distance-right:0.0pt;visibility:visible;" coordsize="9461,2" coordorigin="1222,13024">
            <v:shape id="1471" coordsize="9461,0" coordorigin="1222,13024" path="m1222,13024l10683,13024e" filled="f" style="position:absolute;left:1222.0;top:13024.0;width:9461.0;height:2.0;z-index:2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72" filled="f" stroked="f" style="position:absolute;margin-left:61.11pt;margin-top:663.97pt;width:473.06pt;height:.1pt;z-index:-2147483444;mso-position-horizontal-relative:page;mso-position-vertical-relative:page;mso-width-relative:page;mso-height-relative:page;mso-wrap-distance-left:0.0pt;mso-wrap-distance-right:0.0pt;visibility:visible;" coordsize="9461,2" coordorigin="1222,13279">
            <v:shape id="1473" coordsize="9461,0" coordorigin="1222,13279" path="m1222,13279l10683,13279e" filled="f" style="position:absolute;left:1222.0;top:13279.0;width:9461.0;height:2.0;z-index:2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74" filled="f" stroked="f" style="position:absolute;margin-left:61.11pt;margin-top:676.72pt;width:473.06pt;height:.1pt;z-index:-2147483443;mso-position-horizontal-relative:page;mso-position-vertical-relative:page;mso-width-relative:page;mso-height-relative:page;mso-wrap-distance-left:0.0pt;mso-wrap-distance-right:0.0pt;visibility:visible;" coordsize="9461,2" coordorigin="1222,13534">
            <v:shape id="1475" coordsize="9461,0" coordorigin="1222,13534" path="m1222,13534l10683,13534e" filled="f" style="position:absolute;left:1222.0;top:13534.0;width:9461.0;height:2.0;z-index:2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76" filled="f" stroked="f" style="position:absolute;margin-left:61.11pt;margin-top:689.48pt;width:473.06pt;height:.1pt;z-index:-2147483442;mso-position-horizontal-relative:page;mso-position-vertical-relative:page;mso-width-relative:page;mso-height-relative:page;mso-wrap-distance-left:0.0pt;mso-wrap-distance-right:0.0pt;visibility:visible;" coordsize="9461,2" coordorigin="1222,13790">
            <v:shape id="1477" coordsize="9461,0" coordorigin="1222,13790" path="m1222,13790l10683,13790e" filled="f" style="position:absolute;left:1222.0;top:13790.0;width:9461.0;height:2.0;z-index:2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78" filled="f" stroked="f" style="position:absolute;margin-left:61.11pt;margin-top:702.23pt;width:473.06pt;height:.1pt;z-index:-2147483441;mso-position-horizontal-relative:page;mso-position-vertical-relative:page;mso-width-relative:page;mso-height-relative:page;mso-wrap-distance-left:0.0pt;mso-wrap-distance-right:0.0pt;visibility:visible;" coordsize="9461,2" coordorigin="1222,14045">
            <v:shape id="1479" coordsize="9461,0" coordorigin="1222,14045" path="m1222,14045l10683,14045e" filled="f" style="position:absolute;left:1222.0;top:14045.0;width:9461.0;height:2.0;z-index:2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80" filled="f" stroked="f" style="position:absolute;margin-left:61.11pt;margin-top:714.99pt;width:473.06pt;height:.1pt;z-index:-2147483440;mso-position-horizontal-relative:page;mso-position-vertical-relative:page;mso-width-relative:page;mso-height-relative:page;mso-wrap-distance-left:0.0pt;mso-wrap-distance-right:0.0pt;visibility:visible;" coordsize="9461,2" coordorigin="1222,14300">
            <v:shape id="1481" coordsize="9461,0" coordorigin="1222,14300" path="m1222,14300l10683,14300e" filled="f" style="position:absolute;left:1222.0;top:14300.0;width:9461.0;height:2.0;z-index:2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footerReference w:type="default" r:id="rId11"/>
          <w:pgSz w:w="11920" w:h="16840" w:orient="portrait"/>
          <w:pgMar w:top="1200" w:right="1100" w:bottom="2060" w:left="1100" w:header="0" w:footer="1873" w:gutter="0"/>
        </w:sectPr>
      </w:pPr>
    </w:p>
    <w:p>
      <w:pPr>
        <w:pStyle w:val="style0"/>
        <w:spacing w:before="2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347" w:right="-75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-4"/>
          <w:w w:val="100"/>
          <w:sz w:val="23"/>
          <w:szCs w:val="23"/>
        </w:rPr>
        <w:t>T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3"/>
          <w:szCs w:val="23"/>
        </w:rPr>
        <w:t>itle:</w:t>
      </w:r>
      <w:r>
        <w:rPr>
          <w:rFonts w:ascii="Times New Roman" w:cs="Times New Roman" w:eastAsia="Times New Roman" w:hAnsi="Times New Roman"/>
          <w:b/>
          <w:bCs/>
          <w:color w:val="ff0000"/>
          <w:spacing w:val="23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.........................................</w:t>
      </w:r>
    </w:p>
    <w:p>
      <w:pPr>
        <w:pStyle w:val="style0"/>
        <w:spacing w:before="2" w:after="0" w:lineRule="exact" w:line="110"/>
        <w:jc w:val="left"/>
        <w:rPr>
          <w:sz w:val="11"/>
          <w:szCs w:val="11"/>
        </w:rPr>
      </w:pPr>
      <w:r>
        <w:br w:type="column"/>
      </w:r>
    </w:p>
    <w:p>
      <w:pPr>
        <w:pStyle w:val="style0"/>
        <w:spacing w:before="0" w:after="0" w:lineRule="auto" w:line="240"/>
        <w:ind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Scale:</w:t>
      </w:r>
    </w:p>
    <w:p>
      <w:pPr>
        <w:pStyle w:val="style0"/>
        <w:spacing w:before="0" w:after="0" w:lineRule="exact" w:line="235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x: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before="62" w:after="0" w:lineRule="auto" w:line="240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y: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3"/>
          <w:szCs w:val="23"/>
        </w:rPr>
        <w:sectPr>
          <w:footerReference w:type="default" r:id="rId12"/>
          <w:pgSz w:w="11920" w:h="16840" w:orient="portrait"/>
          <w:pgMar w:top="1560" w:right="1180" w:bottom="1740" w:left="980" w:header="0" w:footer="1550" w:gutter="0"/>
          <w:pgNumType w:start="15"/>
          <w:cols w:equalWidth="0" w:num="2">
            <w:col w:w="3423" w:space="2637"/>
            <w:col w:w="3700"/>
          </w:cols>
        </w:sectPr>
      </w:pPr>
    </w:p>
    <w:p>
      <w:pPr>
        <w:pStyle w:val="style0"/>
        <w:spacing w:before="17" w:after="0" w:lineRule="exact" w:line="220"/>
        <w:jc w:val="left"/>
        <w:rPr>
          <w:sz w:val="22"/>
          <w:szCs w:val="22"/>
        </w:rPr>
      </w:pPr>
      <w:r>
        <w:rPr/>
        <w:pict>
          <v:group id="1482" filled="f" stroked="f" style="position:absolute;margin-left:332.38pt;margin-top:83.62pt;width:198.19pt;height:45.02pt;z-index:-2147483439;mso-position-horizontal-relative:page;mso-position-vertical-relative:page;mso-width-relative:page;mso-height-relative:page;mso-wrap-distance-left:0.0pt;mso-wrap-distance-right:0.0pt;visibility:visible;" coordsize="3964,900" coordorigin="6648,1672">
            <v:shape id="1483" coordsize="3964,900" coordorigin="6648,1672" path="m6648,1672l10611,1672,10611,2573,6648,2573,6648,1672xe" filled="f" style="position:absolute;left:6648.0;top:1672.0;width:3964.0;height:900.0;z-index:248;mso-position-horizontal-relative:text;mso-position-vertical-relative:text;mso-width-relative:page;mso-height-relative:page;visibility:visible;">
              <v:stroke color="red" weight="1.0pt"/>
              <v:fill/>
              <v:path arrowok="t"/>
            </v:shape>
            <v:fill/>
          </v:group>
        </w:pict>
      </w:r>
    </w:p>
    <w:p>
      <w:pPr>
        <w:pStyle w:val="style0"/>
        <w:spacing w:before="0" w:after="0" w:lineRule="auto" w:line="240"/>
        <w:ind w:left="113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4184" cy="7662672"/>
            <wp:effectExtent l="0" t="0" r="0" b="0"/>
            <wp:docPr id="1484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184" cy="7662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180" w:bottom="1720" w:left="980" w:header="720" w:footer="720" w:gutter="0"/>
        </w:sectPr>
      </w:pPr>
    </w:p>
    <w:p>
      <w:pPr>
        <w:pStyle w:val="style0"/>
        <w:spacing w:before="55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1485" filled="f" stroked="f" style="position:absolute;margin-left:61.11pt;margin-top:102.76pt;width:473.06pt;height:.1pt;z-index:-2147483438;mso-position-horizontal-relative:page;mso-position-vertical-relative:page;mso-width-relative:page;mso-height-relative:page;mso-wrap-distance-left:0.0pt;mso-wrap-distance-right:0.0pt;visibility:visible;" coordsize="9461,2" coordorigin="1222,2055">
            <v:shape id="1486" coordsize="9461,0" coordorigin="1222,2055" path="m1222,2055l10683,2055e" filled="f" style="position:absolute;left:1222.0;top:2055.0;width:9461.0;height:2.0;z-index:2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87" filled="f" stroked="f" style="position:absolute;margin-left:61.11pt;margin-top:89.29pt;width:473.06pt;height:.1pt;z-index:-2147483437;mso-position-horizontal-relative:page;mso-position-vertical-relative:page;mso-width-relative:page;mso-height-relative:page;mso-wrap-distance-left:0.0pt;mso-wrap-distance-right:0.0pt;visibility:visible;" coordsize="9461,2" coordorigin="1222,1786">
            <v:shape id="1488" coordsize="9461,0" coordorigin="1222,1786" path="m1222,1786l10683,1786e" filled="f" style="position:absolute;left:1222.0;top:1786.0;width:9461.0;height:2.0;z-index:2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89" filled="f" stroked="f" style="position:absolute;margin-left:61.11pt;margin-top:115.51pt;width:473.06pt;height:.1pt;z-index:-2147483436;mso-position-horizontal-relative:page;mso-position-vertical-relative:page;mso-width-relative:page;mso-height-relative:page;mso-wrap-distance-left:0.0pt;mso-wrap-distance-right:0.0pt;visibility:visible;" coordsize="9461,2" coordorigin="1222,2310">
            <v:shape id="1490" coordsize="9461,0" coordorigin="1222,2310" path="m1222,2310l10683,2310e" filled="f" style="position:absolute;left:1222.0;top:2310.0;width:9461.0;height:2.0;z-index:2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91" filled="f" stroked="f" style="position:absolute;margin-left:61.11pt;margin-top:128.27pt;width:473.06pt;height:.1pt;z-index:-2147483435;mso-position-horizontal-relative:page;mso-position-vertical-relative:page;mso-width-relative:page;mso-height-relative:page;mso-wrap-distance-left:0.0pt;mso-wrap-distance-right:0.0pt;visibility:visible;" coordsize="9461,2" coordorigin="1222,2565">
            <v:shape id="1492" coordsize="9461,0" coordorigin="1222,2565" path="m1222,2565l10683,2565e" filled="f" style="position:absolute;left:1222.0;top:2565.0;width:9461.0;height:2.0;z-index:2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93" filled="f" stroked="f" style="position:absolute;margin-left:61.11pt;margin-top:141.02pt;width:473.06pt;height:.1pt;z-index:-2147483434;mso-position-horizontal-relative:page;mso-position-vertical-relative:page;mso-width-relative:page;mso-height-relative:page;mso-wrap-distance-left:0.0pt;mso-wrap-distance-right:0.0pt;visibility:visible;" coordsize="9461,2" coordorigin="1222,2820">
            <v:shape id="1494" coordsize="9461,0" coordorigin="1222,2820" path="m1222,2820l10683,2820e" filled="f" style="position:absolute;left:1222.0;top:2820.0;width:9461.0;height:2.0;z-index:2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95" filled="f" stroked="f" style="position:absolute;margin-left:61.11pt;margin-top:153.78pt;width:473.06pt;height:.1pt;z-index:-2147483433;mso-position-horizontal-relative:page;mso-position-vertical-relative:page;mso-width-relative:page;mso-height-relative:page;mso-wrap-distance-left:0.0pt;mso-wrap-distance-right:0.0pt;visibility:visible;" coordsize="9461,2" coordorigin="1222,3076">
            <v:shape id="1496" coordsize="9461,0" coordorigin="1222,3076" path="m1222,3076l10683,3076e" filled="f" style="position:absolute;left:1222.0;top:3076.0;width:9461.0;height:2.0;z-index:2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97" filled="f" stroked="f" style="position:absolute;margin-left:61.11pt;margin-top:166.53pt;width:473.06pt;height:.1pt;z-index:-2147483432;mso-position-horizontal-relative:page;mso-position-vertical-relative:page;mso-width-relative:page;mso-height-relative:page;mso-wrap-distance-left:0.0pt;mso-wrap-distance-right:0.0pt;visibility:visible;" coordsize="9461,2" coordorigin="1222,3331">
            <v:shape id="1498" coordsize="9461,0" coordorigin="1222,3331" path="m1222,3331l10683,3331e" filled="f" style="position:absolute;left:1222.0;top:3331.0;width:9461.0;height:2.0;z-index:2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499" filled="f" stroked="f" style="position:absolute;margin-left:61.11pt;margin-top:179.29pt;width:473.06pt;height:.1pt;z-index:-2147483431;mso-position-horizontal-relative:page;mso-position-vertical-relative:page;mso-width-relative:page;mso-height-relative:page;mso-wrap-distance-left:0.0pt;mso-wrap-distance-right:0.0pt;visibility:visible;" coordsize="9461,2" coordorigin="1222,3586">
            <v:shape id="1500" coordsize="9461,0" coordorigin="1222,3586" path="m1222,3586l10683,3586e" filled="f" style="position:absolute;left:1222.0;top:3586.0;width:9461.0;height:2.0;z-index:2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01" filled="f" stroked="f" style="position:absolute;margin-left:61.11pt;margin-top:192.04pt;width:473.06pt;height:.1pt;z-index:-2147483430;mso-position-horizontal-relative:page;mso-position-vertical-relative:page;mso-width-relative:page;mso-height-relative:page;mso-wrap-distance-left:0.0pt;mso-wrap-distance-right:0.0pt;visibility:visible;" coordsize="9461,2" coordorigin="1222,3841">
            <v:shape id="1502" coordsize="9461,0" coordorigin="1222,3841" path="m1222,3841l10683,3841e" filled="f" style="position:absolute;left:1222.0;top:3841.0;width:9461.0;height:2.0;z-index:2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03" filled="f" stroked="f" style="position:absolute;margin-left:61.11pt;margin-top:204.79pt;width:473.06pt;height:.1pt;z-index:-2147483429;mso-position-horizontal-relative:page;mso-position-vertical-relative:page;mso-width-relative:page;mso-height-relative:page;mso-wrap-distance-left:0.0pt;mso-wrap-distance-right:0.0pt;visibility:visible;" coordsize="9461,2" coordorigin="1222,4096">
            <v:shape id="1504" coordsize="9461,0" coordorigin="1222,4096" path="m1222,4096l10683,4096e" filled="f" style="position:absolute;left:1222.0;top:4096.0;width:9461.0;height:2.0;z-index:2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05" filled="f" stroked="f" style="position:absolute;margin-left:61.11pt;margin-top:217.55pt;width:473.06pt;height:.1pt;z-index:-2147483428;mso-position-horizontal-relative:page;mso-position-vertical-relative:page;mso-width-relative:page;mso-height-relative:page;mso-wrap-distance-left:0.0pt;mso-wrap-distance-right:0.0pt;visibility:visible;" coordsize="9461,2" coordorigin="1222,4351">
            <v:shape id="1506" coordsize="9461,0" coordorigin="1222,4351" path="m1222,4351l10683,4351e" filled="f" style="position:absolute;left:1222.0;top:4351.0;width:9461.0;height:2.0;z-index:2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07" filled="f" stroked="f" style="position:absolute;margin-left:61.11pt;margin-top:230.3pt;width:473.06pt;height:.1pt;z-index:-2147483427;mso-position-horizontal-relative:page;mso-position-vertical-relative:page;mso-width-relative:page;mso-height-relative:page;mso-wrap-distance-left:0.0pt;mso-wrap-distance-right:0.0pt;visibility:visible;" coordsize="9461,2" coordorigin="1222,4606">
            <v:shape id="1508" coordsize="9461,0" coordorigin="1222,4606" path="m1222,4606l10683,4606e" filled="f" style="position:absolute;left:1222.0;top:4606.0;width:9461.0;height:2.0;z-index:2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09" filled="f" stroked="f" style="position:absolute;margin-left:61.11pt;margin-top:243.06pt;width:473.06pt;height:.1pt;z-index:-2147483426;mso-position-horizontal-relative:page;mso-position-vertical-relative:page;mso-width-relative:page;mso-height-relative:page;mso-wrap-distance-left:0.0pt;mso-wrap-distance-right:0.0pt;visibility:visible;" coordsize="9461,2" coordorigin="1222,4861">
            <v:shape id="1510" coordsize="9461,0" coordorigin="1222,4861" path="m1222,4861l10683,4861e" filled="f" style="position:absolute;left:1222.0;top:4861.0;width:9461.0;height:2.0;z-index:2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11" filled="f" stroked="f" style="position:absolute;margin-left:61.11pt;margin-top:255.81pt;width:473.06pt;height:.1pt;z-index:-2147483425;mso-position-horizontal-relative:page;mso-position-vertical-relative:page;mso-width-relative:page;mso-height-relative:page;mso-wrap-distance-left:0.0pt;mso-wrap-distance-right:0.0pt;visibility:visible;" coordsize="9461,2" coordorigin="1222,5116">
            <v:shape id="1512" coordsize="9461,0" coordorigin="1222,5116" path="m1222,5116l10683,5116e" filled="f" style="position:absolute;left:1222.0;top:5116.0;width:9461.0;height:2.0;z-index:2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13" filled="f" stroked="f" style="position:absolute;margin-left:61.11pt;margin-top:268.57pt;width:473.06pt;height:.1pt;z-index:-2147483424;mso-position-horizontal-relative:page;mso-position-vertical-relative:page;mso-width-relative:page;mso-height-relative:page;mso-wrap-distance-left:0.0pt;mso-wrap-distance-right:0.0pt;visibility:visible;" coordsize="9461,2" coordorigin="1222,5371">
            <v:shape id="1514" coordsize="9461,0" coordorigin="1222,5371" path="m1222,5371l10683,5371e" filled="f" style="position:absolute;left:1222.0;top:5371.0;width:9461.0;height:2.0;z-index:2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15" filled="f" stroked="f" style="position:absolute;margin-left:61.11pt;margin-top:281.32pt;width:473.06pt;height:.1pt;z-index:-2147483423;mso-position-horizontal-relative:page;mso-position-vertical-relative:page;mso-width-relative:page;mso-height-relative:page;mso-wrap-distance-left:0.0pt;mso-wrap-distance-right:0.0pt;visibility:visible;" coordsize="9461,2" coordorigin="1222,5626">
            <v:shape id="1516" coordsize="9461,0" coordorigin="1222,5626" path="m1222,5626l10683,5626e" filled="f" style="position:absolute;left:1222.0;top:5626.0;width:9461.0;height:2.0;z-index:2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17" filled="f" stroked="f" style="position:absolute;margin-left:61.11pt;margin-top:294.08pt;width:473.06pt;height:.1pt;z-index:-2147483422;mso-position-horizontal-relative:page;mso-position-vertical-relative:page;mso-width-relative:page;mso-height-relative:page;mso-wrap-distance-left:0.0pt;mso-wrap-distance-right:0.0pt;visibility:visible;" coordsize="9461,2" coordorigin="1222,5882">
            <v:shape id="1518" coordsize="9461,0" coordorigin="1222,5882" path="m1222,5882l10683,5882e" filled="f" style="position:absolute;left:1222.0;top:5882.0;width:9461.0;height:2.0;z-index:2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19" filled="f" stroked="f" style="position:absolute;margin-left:61.11pt;margin-top:306.83pt;width:473.06pt;height:.1pt;z-index:-2147483421;mso-position-horizontal-relative:page;mso-position-vertical-relative:page;mso-width-relative:page;mso-height-relative:page;mso-wrap-distance-left:0.0pt;mso-wrap-distance-right:0.0pt;visibility:visible;" coordsize="9461,2" coordorigin="1222,6137">
            <v:shape id="1520" coordsize="9461,0" coordorigin="1222,6137" path="m1222,6137l10683,6137e" filled="f" style="position:absolute;left:1222.0;top:6137.0;width:9461.0;height:2.0;z-index:2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21" filled="f" stroked="f" style="position:absolute;margin-left:61.11pt;margin-top:319.59pt;width:473.06pt;height:.1pt;z-index:-2147483420;mso-position-horizontal-relative:page;mso-position-vertical-relative:page;mso-width-relative:page;mso-height-relative:page;mso-wrap-distance-left:0.0pt;mso-wrap-distance-right:0.0pt;visibility:visible;" coordsize="9461,2" coordorigin="1222,6392">
            <v:shape id="1522" coordsize="9461,0" coordorigin="1222,6392" path="m1222,6392l10683,6392e" filled="f" style="position:absolute;left:1222.0;top:6392.0;width:9461.0;height:2.0;z-index:2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23" filled="f" stroked="f" style="position:absolute;margin-left:61.11pt;margin-top:332.34pt;width:473.06pt;height:.1pt;z-index:-2147483419;mso-position-horizontal-relative:page;mso-position-vertical-relative:page;mso-width-relative:page;mso-height-relative:page;mso-wrap-distance-left:0.0pt;mso-wrap-distance-right:0.0pt;visibility:visible;" coordsize="9461,2" coordorigin="1222,6647">
            <v:shape id="1524" coordsize="9461,0" coordorigin="1222,6647" path="m1222,6647l10683,6647e" filled="f" style="position:absolute;left:1222.0;top:6647.0;width:9461.0;height:2.0;z-index:2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25" filled="f" stroked="f" style="position:absolute;margin-left:61.11pt;margin-top:345.1pt;width:473.06pt;height:.1pt;z-index:-2147483418;mso-position-horizontal-relative:page;mso-position-vertical-relative:page;mso-width-relative:page;mso-height-relative:page;mso-wrap-distance-left:0.0pt;mso-wrap-distance-right:0.0pt;visibility:visible;" coordsize="9461,2" coordorigin="1222,6902">
            <v:shape id="1526" coordsize="9461,0" coordorigin="1222,6902" path="m1222,6902l10683,6902e" filled="f" style="position:absolute;left:1222.0;top:6902.0;width:9461.0;height:2.0;z-index:2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27" filled="f" stroked="f" style="position:absolute;margin-left:61.11pt;margin-top:357.85pt;width:473.06pt;height:.1pt;z-index:-2147483417;mso-position-horizontal-relative:page;mso-position-vertical-relative:page;mso-width-relative:page;mso-height-relative:page;mso-wrap-distance-left:0.0pt;mso-wrap-distance-right:0.0pt;visibility:visible;" coordsize="9461,2" coordorigin="1222,7157">
            <v:shape id="1528" coordsize="9461,0" coordorigin="1222,7157" path="m1222,7157l10683,7157e" filled="f" style="position:absolute;left:1222.0;top:7157.0;width:9461.0;height:2.0;z-index:2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29" filled="f" stroked="f" style="position:absolute;margin-left:61.11pt;margin-top:370.61pt;width:473.06pt;height:.1pt;z-index:-2147483416;mso-position-horizontal-relative:page;mso-position-vertical-relative:page;mso-width-relative:page;mso-height-relative:page;mso-wrap-distance-left:0.0pt;mso-wrap-distance-right:0.0pt;visibility:visible;" coordsize="9461,2" coordorigin="1222,7412">
            <v:shape id="1530" coordsize="9461,0" coordorigin="1222,7412" path="m1222,7412l10683,7412e" filled="f" style="position:absolute;left:1222.0;top:7412.0;width:9461.0;height:2.0;z-index:2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31" filled="f" stroked="f" style="position:absolute;margin-left:61.11pt;margin-top:383.36pt;width:473.06pt;height:.1pt;z-index:-2147483415;mso-position-horizontal-relative:page;mso-position-vertical-relative:page;mso-width-relative:page;mso-height-relative:page;mso-wrap-distance-left:0.0pt;mso-wrap-distance-right:0.0pt;visibility:visible;" coordsize="9461,2" coordorigin="1222,7667">
            <v:shape id="1532" coordsize="9461,0" coordorigin="1222,7667" path="m1222,7667l10683,7667e" filled="f" style="position:absolute;left:1222.0;top:7667.0;width:9461.0;height:2.0;z-index:2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33" filled="f" stroked="f" style="position:absolute;margin-left:61.11pt;margin-top:396.12pt;width:473.06pt;height:.1pt;z-index:-2147483414;mso-position-horizontal-relative:page;mso-position-vertical-relative:page;mso-width-relative:page;mso-height-relative:page;mso-wrap-distance-left:0.0pt;mso-wrap-distance-right:0.0pt;visibility:visible;" coordsize="9461,2" coordorigin="1222,7922">
            <v:shape id="1534" coordsize="9461,0" coordorigin="1222,7922" path="m1222,7922l10683,7922e" filled="f" style="position:absolute;left:1222.0;top:7922.0;width:9461.0;height:2.0;z-index:2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35" filled="f" stroked="f" style="position:absolute;margin-left:61.11pt;margin-top:408.87pt;width:473.06pt;height:.1pt;z-index:-2147483413;mso-position-horizontal-relative:page;mso-position-vertical-relative:page;mso-width-relative:page;mso-height-relative:page;mso-wrap-distance-left:0.0pt;mso-wrap-distance-right:0.0pt;visibility:visible;" coordsize="9461,2" coordorigin="1222,8177">
            <v:shape id="1536" coordsize="9461,0" coordorigin="1222,8177" path="m1222,8177l10683,8177e" filled="f" style="position:absolute;left:1222.0;top:8177.0;width:9461.0;height:2.0;z-index:2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37" filled="f" stroked="f" style="position:absolute;margin-left:61.11pt;margin-top:421.63pt;width:473.06pt;height:.1pt;z-index:-2147483412;mso-position-horizontal-relative:page;mso-position-vertical-relative:page;mso-width-relative:page;mso-height-relative:page;mso-wrap-distance-left:0.0pt;mso-wrap-distance-right:0.0pt;visibility:visible;" coordsize="9461,2" coordorigin="1222,8433">
            <v:shape id="1538" coordsize="9461,0" coordorigin="1222,8433" path="m1222,8433l10683,8433e" filled="f" style="position:absolute;left:1222.0;top:8433.0;width:9461.0;height:2.0;z-index:2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39" filled="f" stroked="f" style="position:absolute;margin-left:61.11pt;margin-top:434.38pt;width:473.06pt;height:.1pt;z-index:-2147483411;mso-position-horizontal-relative:page;mso-position-vertical-relative:page;mso-width-relative:page;mso-height-relative:page;mso-wrap-distance-left:0.0pt;mso-wrap-distance-right:0.0pt;visibility:visible;" coordsize="9461,2" coordorigin="1222,8688">
            <v:shape id="1540" coordsize="9461,0" coordorigin="1222,8688" path="m1222,8688l10683,8688e" filled="f" style="position:absolute;left:1222.0;top:8688.0;width:9461.0;height:2.0;z-index:2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41" filled="f" stroked="f" style="position:absolute;margin-left:61.11pt;margin-top:447.14pt;width:473.06pt;height:.1pt;z-index:-2147483410;mso-position-horizontal-relative:page;mso-position-vertical-relative:page;mso-width-relative:page;mso-height-relative:page;mso-wrap-distance-left:0.0pt;mso-wrap-distance-right:0.0pt;visibility:visible;" coordsize="9461,2" coordorigin="1222,8943">
            <v:shape id="1542" coordsize="9461,0" coordorigin="1222,8943" path="m1222,8943l10683,8943e" filled="f" style="position:absolute;left:1222.0;top:8943.0;width:9461.0;height:2.0;z-index:2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43" filled="f" stroked="f" style="position:absolute;margin-left:61.11pt;margin-top:459.89pt;width:473.06pt;height:.1pt;z-index:-2147483409;mso-position-horizontal-relative:page;mso-position-vertical-relative:page;mso-width-relative:page;mso-height-relative:page;mso-wrap-distance-left:0.0pt;mso-wrap-distance-right:0.0pt;visibility:visible;" coordsize="9461,2" coordorigin="1222,9198">
            <v:shape id="1544" coordsize="9461,0" coordorigin="1222,9198" path="m1222,9198l10683,9198e" filled="f" style="position:absolute;left:1222.0;top:9198.0;width:9461.0;height:2.0;z-index:2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45" filled="f" stroked="f" style="position:absolute;margin-left:61.11pt;margin-top:472.64pt;width:473.06pt;height:.1pt;z-index:-2147483408;mso-position-horizontal-relative:page;mso-position-vertical-relative:page;mso-width-relative:page;mso-height-relative:page;mso-wrap-distance-left:0.0pt;mso-wrap-distance-right:0.0pt;visibility:visible;" coordsize="9461,2" coordorigin="1222,9453">
            <v:shape id="1546" coordsize="9461,0" coordorigin="1222,9453" path="m1222,9453l10683,9453e" filled="f" style="position:absolute;left:1222.0;top:9453.0;width:9461.0;height:2.0;z-index:2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47" filled="f" stroked="f" style="position:absolute;margin-left:61.11pt;margin-top:485.4pt;width:473.06pt;height:.1pt;z-index:-2147483407;mso-position-horizontal-relative:page;mso-position-vertical-relative:page;mso-width-relative:page;mso-height-relative:page;mso-wrap-distance-left:0.0pt;mso-wrap-distance-right:0.0pt;visibility:visible;" coordsize="9461,2" coordorigin="1222,9708">
            <v:shape id="1548" coordsize="9461,0" coordorigin="1222,9708" path="m1222,9708l10683,9708e" filled="f" style="position:absolute;left:1222.0;top:9708.0;width:9461.0;height:2.0;z-index:2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49" filled="f" stroked="f" style="position:absolute;margin-left:61.11pt;margin-top:498.15pt;width:473.06pt;height:.1pt;z-index:-2147483406;mso-position-horizontal-relative:page;mso-position-vertical-relative:page;mso-width-relative:page;mso-height-relative:page;mso-wrap-distance-left:0.0pt;mso-wrap-distance-right:0.0pt;visibility:visible;" coordsize="9461,2" coordorigin="1222,9963">
            <v:shape id="1550" coordsize="9461,0" coordorigin="1222,9963" path="m1222,9963l10683,9963e" filled="f" style="position:absolute;left:1222.0;top:9963.0;width:9461.0;height:2.0;z-index:2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51" filled="f" stroked="f" style="position:absolute;margin-left:61.11pt;margin-top:510.91pt;width:473.06pt;height:.1pt;z-index:-2147483405;mso-position-horizontal-relative:page;mso-position-vertical-relative:page;mso-width-relative:page;mso-height-relative:page;mso-wrap-distance-left:0.0pt;mso-wrap-distance-right:0.0pt;visibility:visible;" coordsize="9461,2" coordorigin="1222,10218">
            <v:shape id="1552" coordsize="9461,0" coordorigin="1222,10218" path="m1222,10218l10683,10218e" filled="f" style="position:absolute;left:1222.0;top:10218.0;width:9461.0;height:2.0;z-index:2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53" filled="f" stroked="f" style="position:absolute;margin-left:61.11pt;margin-top:523.66pt;width:473.06pt;height:.1pt;z-index:-2147483404;mso-position-horizontal-relative:page;mso-position-vertical-relative:page;mso-width-relative:page;mso-height-relative:page;mso-wrap-distance-left:0.0pt;mso-wrap-distance-right:0.0pt;visibility:visible;" coordsize="9461,2" coordorigin="1222,10473">
            <v:shape id="1554" coordsize="9461,0" coordorigin="1222,10473" path="m1222,10473l10683,10473e" filled="f" style="position:absolute;left:1222.0;top:10473.0;width:9461.0;height:2.0;z-index:2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55" filled="f" stroked="f" style="position:absolute;margin-left:61.11pt;margin-top:536.42pt;width:473.06pt;height:.1pt;z-index:-2147483403;mso-position-horizontal-relative:page;mso-position-vertical-relative:page;mso-width-relative:page;mso-height-relative:page;mso-wrap-distance-left:0.0pt;mso-wrap-distance-right:0.0pt;visibility:visible;" coordsize="9461,2" coordorigin="1222,10728">
            <v:shape id="1556" coordsize="9461,0" coordorigin="1222,10728" path="m1222,10728l10683,10728e" filled="f" style="position:absolute;left:1222.0;top:10728.0;width:9461.0;height:2.0;z-index:2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57" filled="f" stroked="f" style="position:absolute;margin-left:61.11pt;margin-top:549.17pt;width:473.06pt;height:.1pt;z-index:-2147483402;mso-position-horizontal-relative:page;mso-position-vertical-relative:page;mso-width-relative:page;mso-height-relative:page;mso-wrap-distance-left:0.0pt;mso-wrap-distance-right:0.0pt;visibility:visible;" coordsize="9461,2" coordorigin="1222,10983">
            <v:shape id="1558" coordsize="9461,0" coordorigin="1222,10983" path="m1222,10983l10683,10983e" filled="f" style="position:absolute;left:1222.0;top:10983.0;width:9461.0;height:2.0;z-index:2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59" filled="f" stroked="f" style="position:absolute;margin-left:61.11pt;margin-top:561.93pt;width:473.06pt;height:.1pt;z-index:-2147483401;mso-position-horizontal-relative:page;mso-position-vertical-relative:page;mso-width-relative:page;mso-height-relative:page;mso-wrap-distance-left:0.0pt;mso-wrap-distance-right:0.0pt;visibility:visible;" coordsize="9461,2" coordorigin="1222,11239">
            <v:shape id="1560" coordsize="9461,0" coordorigin="1222,11239" path="m1222,11239l10683,11239e" filled="f" style="position:absolute;left:1222.0;top:11239.0;width:9461.0;height:2.0;z-index:2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61" filled="f" stroked="f" style="position:absolute;margin-left:61.11pt;margin-top:574.68pt;width:473.06pt;height:.1pt;z-index:-2147483400;mso-position-horizontal-relative:page;mso-position-vertical-relative:page;mso-width-relative:page;mso-height-relative:page;mso-wrap-distance-left:0.0pt;mso-wrap-distance-right:0.0pt;visibility:visible;" coordsize="9461,2" coordorigin="1222,11494">
            <v:shape id="1562" coordsize="9461,0" coordorigin="1222,11494" path="m1222,11494l10683,11494e" filled="f" style="position:absolute;left:1222.0;top:11494.0;width:9461.0;height:2.0;z-index:2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63" filled="f" stroked="f" style="position:absolute;margin-left:61.11pt;margin-top:587.44pt;width:473.06pt;height:.1pt;z-index:-2147483399;mso-position-horizontal-relative:page;mso-position-vertical-relative:page;mso-width-relative:page;mso-height-relative:page;mso-wrap-distance-left:0.0pt;mso-wrap-distance-right:0.0pt;visibility:visible;" coordsize="9461,2" coordorigin="1222,11749">
            <v:shape id="1564" coordsize="9461,0" coordorigin="1222,11749" path="m1222,11749l10683,11749e" filled="f" style="position:absolute;left:1222.0;top:11749.0;width:9461.0;height:2.0;z-index:2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65" filled="f" stroked="f" style="position:absolute;margin-left:61.11pt;margin-top:600.19pt;width:473.06pt;height:.1pt;z-index:-2147483398;mso-position-horizontal-relative:page;mso-position-vertical-relative:page;mso-width-relative:page;mso-height-relative:page;mso-wrap-distance-left:0.0pt;mso-wrap-distance-right:0.0pt;visibility:visible;" coordsize="9461,2" coordorigin="1222,12004">
            <v:shape id="1566" coordsize="9461,0" coordorigin="1222,12004" path="m1222,12004l10683,12004e" filled="f" style="position:absolute;left:1222.0;top:12004.0;width:9461.0;height:2.0;z-index:2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67" filled="f" stroked="f" style="position:absolute;margin-left:61.11pt;margin-top:612.95pt;width:473.06pt;height:.1pt;z-index:-2147483397;mso-position-horizontal-relative:page;mso-position-vertical-relative:page;mso-width-relative:page;mso-height-relative:page;mso-wrap-distance-left:0.0pt;mso-wrap-distance-right:0.0pt;visibility:visible;" coordsize="9461,2" coordorigin="1222,12259">
            <v:shape id="1568" coordsize="9461,0" coordorigin="1222,12259" path="m1222,12259l10683,12259e" filled="f" style="position:absolute;left:1222.0;top:12259.0;width:9461.0;height:2.0;z-index:2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69" filled="f" stroked="f" style="position:absolute;margin-left:61.11pt;margin-top:625.7pt;width:473.06pt;height:.1pt;z-index:-2147483396;mso-position-horizontal-relative:page;mso-position-vertical-relative:page;mso-width-relative:page;mso-height-relative:page;mso-wrap-distance-left:0.0pt;mso-wrap-distance-right:0.0pt;visibility:visible;" coordsize="9461,2" coordorigin="1222,12514">
            <v:shape id="1570" coordsize="9461,0" coordorigin="1222,12514" path="m1222,12514l10683,12514e" filled="f" style="position:absolute;left:1222.0;top:12514.0;width:9461.0;height:2.0;z-index:2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71" filled="f" stroked="f" style="position:absolute;margin-left:61.11pt;margin-top:638.46pt;width:473.06pt;height:.1pt;z-index:-2147483395;mso-position-horizontal-relative:page;mso-position-vertical-relative:page;mso-width-relative:page;mso-height-relative:page;mso-wrap-distance-left:0.0pt;mso-wrap-distance-right:0.0pt;visibility:visible;" coordsize="9461,2" coordorigin="1222,12769">
            <v:shape id="1572" coordsize="9461,0" coordorigin="1222,12769" path="m1222,12769l10683,12769e" filled="f" style="position:absolute;left:1222.0;top:12769.0;width:9461.0;height:2.0;z-index:2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73" filled="f" stroked="f" style="position:absolute;margin-left:61.11pt;margin-top:651.21pt;width:473.06pt;height:.1pt;z-index:-2147483394;mso-position-horizontal-relative:page;mso-position-vertical-relative:page;mso-width-relative:page;mso-height-relative:page;mso-wrap-distance-left:0.0pt;mso-wrap-distance-right:0.0pt;visibility:visible;" coordsize="9461,2" coordorigin="1222,13024">
            <v:shape id="1574" coordsize="9461,0" coordorigin="1222,13024" path="m1222,13024l10683,13024e" filled="f" style="position:absolute;left:1222.0;top:13024.0;width:9461.0;height:2.0;z-index:2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75" filled="f" stroked="f" style="position:absolute;margin-left:61.11pt;margin-top:663.97pt;width:473.06pt;height:.1pt;z-index:-2147483393;mso-position-horizontal-relative:page;mso-position-vertical-relative:page;mso-width-relative:page;mso-height-relative:page;mso-wrap-distance-left:0.0pt;mso-wrap-distance-right:0.0pt;visibility:visible;" coordsize="9461,2" coordorigin="1222,13279">
            <v:shape id="1576" coordsize="9461,0" coordorigin="1222,13279" path="m1222,13279l10683,13279e" filled="f" style="position:absolute;left:1222.0;top:13279.0;width:9461.0;height:2.0;z-index:2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77" filled="f" stroked="f" style="position:absolute;margin-left:61.11pt;margin-top:676.72pt;width:473.06pt;height:.1pt;z-index:-2147483392;mso-position-horizontal-relative:page;mso-position-vertical-relative:page;mso-width-relative:page;mso-height-relative:page;mso-wrap-distance-left:0.0pt;mso-wrap-distance-right:0.0pt;visibility:visible;" coordsize="9461,2" coordorigin="1222,13534">
            <v:shape id="1578" coordsize="9461,0" coordorigin="1222,13534" path="m1222,13534l10683,13534e" filled="f" style="position:absolute;left:1222.0;top:13534.0;width:9461.0;height:2.0;z-index:2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79" filled="f" stroked="f" style="position:absolute;margin-left:61.11pt;margin-top:689.48pt;width:473.06pt;height:.1pt;z-index:-2147483391;mso-position-horizontal-relative:page;mso-position-vertical-relative:page;mso-width-relative:page;mso-height-relative:page;mso-wrap-distance-left:0.0pt;mso-wrap-distance-right:0.0pt;visibility:visible;" coordsize="9461,2" coordorigin="1222,13790">
            <v:shape id="1580" coordsize="9461,0" coordorigin="1222,13790" path="m1222,13790l10683,13790e" filled="f" style="position:absolute;left:1222.0;top:13790.0;width:9461.0;height:2.0;z-index:2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81" filled="f" stroked="f" style="position:absolute;margin-left:61.11pt;margin-top:702.23pt;width:473.06pt;height:.1pt;z-index:-2147483390;mso-position-horizontal-relative:page;mso-position-vertical-relative:page;mso-width-relative:page;mso-height-relative:page;mso-wrap-distance-left:0.0pt;mso-wrap-distance-right:0.0pt;visibility:visible;" coordsize="9461,2" coordorigin="1222,14045">
            <v:shape id="1582" coordsize="9461,0" coordorigin="1222,14045" path="m1222,14045l10683,14045e" filled="f" style="position:absolute;left:1222.0;top:14045.0;width:9461.0;height:2.0;z-index:2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83" filled="f" stroked="f" style="position:absolute;margin-left:61.11pt;margin-top:714.99pt;width:473.06pt;height:.1pt;z-index:-2147483389;mso-position-horizontal-relative:page;mso-position-vertical-relative:page;mso-width-relative:page;mso-height-relative:page;mso-wrap-distance-left:0.0pt;mso-wrap-distance-right:0.0pt;visibility:visible;" coordsize="9461,2" coordorigin="1222,14300">
            <v:shape id="1584" coordsize="9461,0" coordorigin="1222,14300" path="m1222,14300l10683,14300e" filled="f" style="position:absolute;left:1222.0;top:14300.0;width:9461.0;height:2.0;z-index:2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85" filled="f" stroked="f" style="position:absolute;margin-left:61.11pt;margin-top:727.74pt;width:473.06pt;height:.1pt;z-index:-2147483388;mso-position-horizontal-relative:page;mso-position-vertical-relative:page;mso-width-relative:page;mso-height-relative:page;mso-wrap-distance-left:0.0pt;mso-wrap-distance-right:0.0pt;visibility:visible;" coordsize="9461,2" coordorigin="1222,14555">
            <v:shape id="1586" coordsize="9461,0" coordorigin="1222,14555" path="m1222,14555l10683,14555e" filled="f" style="position:absolute;left:1222.0;top:14555.0;width:9461.0;height:2.0;z-index:2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1680" w:bottom="1740" w:left="1120" w:header="0" w:footer="1550" w:gutter="0"/>
        </w:sectPr>
      </w:pPr>
    </w:p>
    <w:p>
      <w:pPr>
        <w:pStyle w:val="style0"/>
        <w:spacing w:before="55" w:after="0" w:lineRule="auto" w:line="240"/>
        <w:ind w:left="12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1587" filled="f" stroked="f" style="position:absolute;margin-left:61.11pt;margin-top:41.87pt;width:473.06pt;height:.1pt;z-index:-2147483387;mso-position-horizontal-relative:page;mso-position-vertical-relative:text;mso-width-relative:page;mso-height-relative:page;mso-wrap-distance-left:0.0pt;mso-wrap-distance-right:0.0pt;visibility:visible;" coordsize="9461,2" coordorigin="1222,837">
            <v:shape id="1588" coordsize="9461,0" coordorigin="1222,837" path="m1222,837l10683,837e" filled="f" style="position:absolute;left:1222.0;top:837.0;width:9461.0;height:2.0;z-index:3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89" filled="f" stroked="f" style="position:absolute;margin-left:61.11pt;margin-top:28.41pt;width:473.06pt;height:.1pt;z-index:-2147483386;mso-position-horizontal-relative:page;mso-position-vertical-relative:text;mso-width-relative:page;mso-height-relative:page;mso-wrap-distance-left:0.0pt;mso-wrap-distance-right:0.0pt;visibility:visible;" coordsize="9461,2" coordorigin="1222,568">
            <v:shape id="1590" coordsize="9461,0" coordorigin="1222,568" path="m1222,568l10683,568e" filled="f" style="position:absolute;left:1222.0;top:568.0;width:9461.0;height:2.0;z-index:3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91" filled="f" stroked="f" style="position:absolute;margin-left:61.11pt;margin-top:54.62pt;width:473.06pt;height:.1pt;z-index:-2147483385;mso-position-horizontal-relative:page;mso-position-vertical-relative:text;mso-width-relative:page;mso-height-relative:page;mso-wrap-distance-left:0.0pt;mso-wrap-distance-right:0.0pt;visibility:visible;" coordsize="9461,2" coordorigin="1222,1092">
            <v:shape id="1592" coordsize="9461,0" coordorigin="1222,1092" path="m1222,1092l10683,1092e" filled="f" style="position:absolute;left:1222.0;top:1092.0;width:9461.0;height:2.0;z-index:3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93" filled="f" stroked="f" style="position:absolute;margin-left:61.11pt;margin-top:67.38pt;width:473.06pt;height:.1pt;z-index:-2147483384;mso-position-horizontal-relative:page;mso-position-vertical-relative:text;mso-width-relative:page;mso-height-relative:page;mso-wrap-distance-left:0.0pt;mso-wrap-distance-right:0.0pt;visibility:visible;" coordsize="9461,2" coordorigin="1222,1348">
            <v:shape id="1594" coordsize="9461,0" coordorigin="1222,1348" path="m1222,1348l10683,1348e" filled="f" style="position:absolute;left:1222.0;top:1348.0;width:9461.0;height:2.0;z-index:3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95" filled="f" stroked="f" style="position:absolute;margin-left:61.11pt;margin-top:80.13pt;width:473.06pt;height:.1pt;z-index:-2147483383;mso-position-horizontal-relative:page;mso-position-vertical-relative:text;mso-width-relative:page;mso-height-relative:page;mso-wrap-distance-left:0.0pt;mso-wrap-distance-right:0.0pt;visibility:visible;" coordsize="9461,2" coordorigin="1222,1603">
            <v:shape id="1596" coordsize="9461,0" coordorigin="1222,1603" path="m1222,1603l10683,1603e" filled="f" style="position:absolute;left:1222.0;top:1603.0;width:9461.0;height:2.0;z-index:3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97" filled="f" stroked="f" style="position:absolute;margin-left:61.11pt;margin-top:92.89pt;width:473.06pt;height:.1pt;z-index:-2147483382;mso-position-horizontal-relative:page;mso-position-vertical-relative:text;mso-width-relative:page;mso-height-relative:page;mso-wrap-distance-left:0.0pt;mso-wrap-distance-right:0.0pt;visibility:visible;" coordsize="9461,2" coordorigin="1222,1858">
            <v:shape id="1598" coordsize="9461,0" coordorigin="1222,1858" path="m1222,1858l10683,1858e" filled="f" style="position:absolute;left:1222.0;top:1858.0;width:9461.0;height:2.0;z-index:3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599" filled="f" stroked="f" style="position:absolute;margin-left:61.11pt;margin-top:105.64pt;width:473.06pt;height:.1pt;z-index:-2147483381;mso-position-horizontal-relative:page;mso-position-vertical-relative:text;mso-width-relative:page;mso-height-relative:page;mso-wrap-distance-left:0.0pt;mso-wrap-distance-right:0.0pt;visibility:visible;" coordsize="9461,2" coordorigin="1222,2113">
            <v:shape id="1600" coordsize="9461,0" coordorigin="1222,2113" path="m1222,2113l10683,2113e" filled="f" style="position:absolute;left:1222.0;top:2113.0;width:9461.0;height:2.0;z-index:3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01" filled="f" stroked="f" style="position:absolute;margin-left:61.11pt;margin-top:179.29pt;width:473.06pt;height:.1pt;z-index:-2147483380;mso-position-horizontal-relative:page;mso-position-vertical-relative:page;mso-width-relative:page;mso-height-relative:page;mso-wrap-distance-left:0.0pt;mso-wrap-distance-right:0.0pt;visibility:visible;" coordsize="9461,2" coordorigin="1222,3586">
            <v:shape id="1602" coordsize="9461,0" coordorigin="1222,3586" path="m1222,3586l10683,3586e" filled="f" style="position:absolute;left:1222.0;top:3586.0;width:9461.0;height:2.0;z-index:3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03" filled="f" stroked="f" style="position:absolute;margin-left:61.11pt;margin-top:192.04pt;width:473.06pt;height:.1pt;z-index:-2147483379;mso-position-horizontal-relative:page;mso-position-vertical-relative:page;mso-width-relative:page;mso-height-relative:page;mso-wrap-distance-left:0.0pt;mso-wrap-distance-right:0.0pt;visibility:visible;" coordsize="9461,2" coordorigin="1222,3841">
            <v:shape id="1604" coordsize="9461,0" coordorigin="1222,3841" path="m1222,3841l10683,3841e" filled="f" style="position:absolute;left:1222.0;top:3841.0;width:9461.0;height:2.0;z-index:3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05" filled="f" stroked="f" style="position:absolute;margin-left:61.11pt;margin-top:204.79pt;width:473.06pt;height:.1pt;z-index:-2147483378;mso-position-horizontal-relative:page;mso-position-vertical-relative:page;mso-width-relative:page;mso-height-relative:page;mso-wrap-distance-left:0.0pt;mso-wrap-distance-right:0.0pt;visibility:visible;" coordsize="9461,2" coordorigin="1222,4096">
            <v:shape id="1606" coordsize="9461,0" coordorigin="1222,4096" path="m1222,4096l10683,4096e" filled="f" style="position:absolute;left:1222.0;top:4096.0;width:9461.0;height:2.0;z-index:3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07" filled="f" stroked="f" style="position:absolute;margin-left:61.11pt;margin-top:217.55pt;width:473.06pt;height:.1pt;z-index:-2147483377;mso-position-horizontal-relative:page;mso-position-vertical-relative:page;mso-width-relative:page;mso-height-relative:page;mso-wrap-distance-left:0.0pt;mso-wrap-distance-right:0.0pt;visibility:visible;" coordsize="9461,2" coordorigin="1222,4351">
            <v:shape id="1608" coordsize="9461,0" coordorigin="1222,4351" path="m1222,4351l10683,4351e" filled="f" style="position:absolute;left:1222.0;top:4351.0;width:9461.0;height:2.0;z-index:3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09" filled="f" stroked="f" style="position:absolute;margin-left:61.11pt;margin-top:230.3pt;width:473.06pt;height:.1pt;z-index:-2147483376;mso-position-horizontal-relative:page;mso-position-vertical-relative:page;mso-width-relative:page;mso-height-relative:page;mso-wrap-distance-left:0.0pt;mso-wrap-distance-right:0.0pt;visibility:visible;" coordsize="9461,2" coordorigin="1222,4606">
            <v:shape id="1610" coordsize="9461,0" coordorigin="1222,4606" path="m1222,4606l10683,4606e" filled="f" style="position:absolute;left:1222.0;top:4606.0;width:9461.0;height:2.0;z-index:3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11" filled="f" stroked="f" style="position:absolute;margin-left:61.11pt;margin-top:243.06pt;width:473.06pt;height:.1pt;z-index:-2147483375;mso-position-horizontal-relative:page;mso-position-vertical-relative:page;mso-width-relative:page;mso-height-relative:page;mso-wrap-distance-left:0.0pt;mso-wrap-distance-right:0.0pt;visibility:visible;" coordsize="9461,2" coordorigin="1222,4861">
            <v:shape id="1612" coordsize="9461,0" coordorigin="1222,4861" path="m1222,4861l10683,4861e" filled="f" style="position:absolute;left:1222.0;top:4861.0;width:9461.0;height:2.0;z-index:3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13" filled="f" stroked="f" style="position:absolute;margin-left:61.11pt;margin-top:255.81pt;width:473.06pt;height:.1pt;z-index:-2147483374;mso-position-horizontal-relative:page;mso-position-vertical-relative:page;mso-width-relative:page;mso-height-relative:page;mso-wrap-distance-left:0.0pt;mso-wrap-distance-right:0.0pt;visibility:visible;" coordsize="9461,2" coordorigin="1222,5116">
            <v:shape id="1614" coordsize="9461,0" coordorigin="1222,5116" path="m1222,5116l10683,5116e" filled="f" style="position:absolute;left:1222.0;top:5116.0;width:9461.0;height:2.0;z-index:3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15" filled="f" stroked="f" style="position:absolute;margin-left:61.11pt;margin-top:268.57pt;width:473.06pt;height:.1pt;z-index:-2147483373;mso-position-horizontal-relative:page;mso-position-vertical-relative:page;mso-width-relative:page;mso-height-relative:page;mso-wrap-distance-left:0.0pt;mso-wrap-distance-right:0.0pt;visibility:visible;" coordsize="9461,2" coordorigin="1222,5371">
            <v:shape id="1616" coordsize="9461,0" coordorigin="1222,5371" path="m1222,5371l10683,5371e" filled="f" style="position:absolute;left:1222.0;top:5371.0;width:9461.0;height:2.0;z-index:3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17" filled="f" stroked="f" style="position:absolute;margin-left:61.11pt;margin-top:281.32pt;width:473.06pt;height:.1pt;z-index:-2147483372;mso-position-horizontal-relative:page;mso-position-vertical-relative:page;mso-width-relative:page;mso-height-relative:page;mso-wrap-distance-left:0.0pt;mso-wrap-distance-right:0.0pt;visibility:visible;" coordsize="9461,2" coordorigin="1222,5626">
            <v:shape id="1618" coordsize="9461,0" coordorigin="1222,5626" path="m1222,5626l10683,5626e" filled="f" style="position:absolute;left:1222.0;top:5626.0;width:9461.0;height:2.0;z-index:3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19" filled="f" stroked="f" style="position:absolute;margin-left:61.11pt;margin-top:294.08pt;width:473.06pt;height:.1pt;z-index:-2147483371;mso-position-horizontal-relative:page;mso-position-vertical-relative:page;mso-width-relative:page;mso-height-relative:page;mso-wrap-distance-left:0.0pt;mso-wrap-distance-right:0.0pt;visibility:visible;" coordsize="9461,2" coordorigin="1222,5882">
            <v:shape id="1620" coordsize="9461,0" coordorigin="1222,5882" path="m1222,5882l10683,5882e" filled="f" style="position:absolute;left:1222.0;top:5882.0;width:9461.0;height:2.0;z-index:3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21" filled="f" stroked="f" style="position:absolute;margin-left:61.11pt;margin-top:306.83pt;width:473.06pt;height:.1pt;z-index:-2147483370;mso-position-horizontal-relative:page;mso-position-vertical-relative:page;mso-width-relative:page;mso-height-relative:page;mso-wrap-distance-left:0.0pt;mso-wrap-distance-right:0.0pt;visibility:visible;" coordsize="9461,2" coordorigin="1222,6137">
            <v:shape id="1622" coordsize="9461,0" coordorigin="1222,6137" path="m1222,6137l10683,6137e" filled="f" style="position:absolute;left:1222.0;top:6137.0;width:9461.0;height:2.0;z-index:3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23" filled="f" stroked="f" style="position:absolute;margin-left:61.11pt;margin-top:319.59pt;width:473.06pt;height:.1pt;z-index:-2147483369;mso-position-horizontal-relative:page;mso-position-vertical-relative:page;mso-width-relative:page;mso-height-relative:page;mso-wrap-distance-left:0.0pt;mso-wrap-distance-right:0.0pt;visibility:visible;" coordsize="9461,2" coordorigin="1222,6392">
            <v:shape id="1624" coordsize="9461,0" coordorigin="1222,6392" path="m1222,6392l10683,6392e" filled="f" style="position:absolute;left:1222.0;top:6392.0;width:9461.0;height:2.0;z-index:3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25" filled="f" stroked="f" style="position:absolute;margin-left:61.11pt;margin-top:332.34pt;width:473.06pt;height:.1pt;z-index:-2147483368;mso-position-horizontal-relative:page;mso-position-vertical-relative:page;mso-width-relative:page;mso-height-relative:page;mso-wrap-distance-left:0.0pt;mso-wrap-distance-right:0.0pt;visibility:visible;" coordsize="9461,2" coordorigin="1222,6647">
            <v:shape id="1626" coordsize="9461,0" coordorigin="1222,6647" path="m1222,6647l10683,6647e" filled="f" style="position:absolute;left:1222.0;top:6647.0;width:9461.0;height:2.0;z-index:3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27" filled="f" stroked="f" style="position:absolute;margin-left:61.11pt;margin-top:345.1pt;width:473.06pt;height:.1pt;z-index:-2147483367;mso-position-horizontal-relative:page;mso-position-vertical-relative:page;mso-width-relative:page;mso-height-relative:page;mso-wrap-distance-left:0.0pt;mso-wrap-distance-right:0.0pt;visibility:visible;" coordsize="9461,2" coordorigin="1222,6902">
            <v:shape id="1628" coordsize="9461,0" coordorigin="1222,6902" path="m1222,6902l10683,6902e" filled="f" style="position:absolute;left:1222.0;top:6902.0;width:9461.0;height:2.0;z-index:3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29" filled="f" stroked="f" style="position:absolute;margin-left:61.11pt;margin-top:357.85pt;width:473.06pt;height:.1pt;z-index:-2147483366;mso-position-horizontal-relative:page;mso-position-vertical-relative:page;mso-width-relative:page;mso-height-relative:page;mso-wrap-distance-left:0.0pt;mso-wrap-distance-right:0.0pt;visibility:visible;" coordsize="9461,2" coordorigin="1222,7157">
            <v:shape id="1630" coordsize="9461,0" coordorigin="1222,7157" path="m1222,7157l10683,7157e" filled="f" style="position:absolute;left:1222.0;top:7157.0;width:9461.0;height:2.0;z-index:3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31" filled="f" stroked="f" style="position:absolute;margin-left:61.11pt;margin-top:370.61pt;width:473.06pt;height:.1pt;z-index:-2147483365;mso-position-horizontal-relative:page;mso-position-vertical-relative:page;mso-width-relative:page;mso-height-relative:page;mso-wrap-distance-left:0.0pt;mso-wrap-distance-right:0.0pt;visibility:visible;" coordsize="9461,2" coordorigin="1222,7412">
            <v:shape id="1632" coordsize="9461,0" coordorigin="1222,7412" path="m1222,7412l10683,7412e" filled="f" style="position:absolute;left:1222.0;top:7412.0;width:9461.0;height:2.0;z-index:3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33" filled="f" stroked="f" style="position:absolute;margin-left:61.11pt;margin-top:383.36pt;width:473.06pt;height:.1pt;z-index:-2147483364;mso-position-horizontal-relative:page;mso-position-vertical-relative:page;mso-width-relative:page;mso-height-relative:page;mso-wrap-distance-left:0.0pt;mso-wrap-distance-right:0.0pt;visibility:visible;" coordsize="9461,2" coordorigin="1222,7667">
            <v:shape id="1634" coordsize="9461,0" coordorigin="1222,7667" path="m1222,7667l10683,7667e" filled="f" style="position:absolute;left:1222.0;top:7667.0;width:9461.0;height:2.0;z-index:3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35" filled="f" stroked="f" style="position:absolute;margin-left:61.11pt;margin-top:396.12pt;width:473.06pt;height:.1pt;z-index:-2147483363;mso-position-horizontal-relative:page;mso-position-vertical-relative:page;mso-width-relative:page;mso-height-relative:page;mso-wrap-distance-left:0.0pt;mso-wrap-distance-right:0.0pt;visibility:visible;" coordsize="9461,2" coordorigin="1222,7922">
            <v:shape id="1636" coordsize="9461,0" coordorigin="1222,7922" path="m1222,7922l10683,7922e" filled="f" style="position:absolute;left:1222.0;top:7922.0;width:9461.0;height:2.0;z-index:3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37" filled="f" stroked="f" style="position:absolute;margin-left:61.11pt;margin-top:408.87pt;width:473.06pt;height:.1pt;z-index:-2147483362;mso-position-horizontal-relative:page;mso-position-vertical-relative:page;mso-width-relative:page;mso-height-relative:page;mso-wrap-distance-left:0.0pt;mso-wrap-distance-right:0.0pt;visibility:visible;" coordsize="9461,2" coordorigin="1222,8177">
            <v:shape id="1638" coordsize="9461,0" coordorigin="1222,8177" path="m1222,8177l10683,8177e" filled="f" style="position:absolute;left:1222.0;top:8177.0;width:9461.0;height:2.0;z-index:3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39" filled="f" stroked="f" style="position:absolute;margin-left:61.11pt;margin-top:421.63pt;width:473.06pt;height:.1pt;z-index:-2147483361;mso-position-horizontal-relative:page;mso-position-vertical-relative:page;mso-width-relative:page;mso-height-relative:page;mso-wrap-distance-left:0.0pt;mso-wrap-distance-right:0.0pt;visibility:visible;" coordsize="9461,2" coordorigin="1222,8433">
            <v:shape id="1640" coordsize="9461,0" coordorigin="1222,8433" path="m1222,8433l10683,8433e" filled="f" style="position:absolute;left:1222.0;top:8433.0;width:9461.0;height:2.0;z-index:3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41" filled="f" stroked="f" style="position:absolute;margin-left:61.11pt;margin-top:434.38pt;width:473.06pt;height:.1pt;z-index:-2147483360;mso-position-horizontal-relative:page;mso-position-vertical-relative:page;mso-width-relative:page;mso-height-relative:page;mso-wrap-distance-left:0.0pt;mso-wrap-distance-right:0.0pt;visibility:visible;" coordsize="9461,2" coordorigin="1222,8688">
            <v:shape id="1642" coordsize="9461,0" coordorigin="1222,8688" path="m1222,8688l10683,8688e" filled="f" style="position:absolute;left:1222.0;top:8688.0;width:9461.0;height:2.0;z-index:3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43" filled="f" stroked="f" style="position:absolute;margin-left:61.11pt;margin-top:447.14pt;width:473.06pt;height:.1pt;z-index:-2147483359;mso-position-horizontal-relative:page;mso-position-vertical-relative:page;mso-width-relative:page;mso-height-relative:page;mso-wrap-distance-left:0.0pt;mso-wrap-distance-right:0.0pt;visibility:visible;" coordsize="9461,2" coordorigin="1222,8943">
            <v:shape id="1644" coordsize="9461,0" coordorigin="1222,8943" path="m1222,8943l10683,8943e" filled="f" style="position:absolute;left:1222.0;top:8943.0;width:9461.0;height:2.0;z-index:3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45" filled="f" stroked="f" style="position:absolute;margin-left:61.11pt;margin-top:459.89pt;width:473.06pt;height:.1pt;z-index:-2147483358;mso-position-horizontal-relative:page;mso-position-vertical-relative:page;mso-width-relative:page;mso-height-relative:page;mso-wrap-distance-left:0.0pt;mso-wrap-distance-right:0.0pt;visibility:visible;" coordsize="9461,2" coordorigin="1222,9198">
            <v:shape id="1646" coordsize="9461,0" coordorigin="1222,9198" path="m1222,9198l10683,9198e" filled="f" style="position:absolute;left:1222.0;top:9198.0;width:9461.0;height:2.0;z-index:3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47" filled="f" stroked="f" style="position:absolute;margin-left:61.11pt;margin-top:472.64pt;width:473.06pt;height:.1pt;z-index:-2147483357;mso-position-horizontal-relative:page;mso-position-vertical-relative:page;mso-width-relative:page;mso-height-relative:page;mso-wrap-distance-left:0.0pt;mso-wrap-distance-right:0.0pt;visibility:visible;" coordsize="9461,2" coordorigin="1222,9453">
            <v:shape id="1648" coordsize="9461,0" coordorigin="1222,9453" path="m1222,9453l10683,9453e" filled="f" style="position:absolute;left:1222.0;top:9453.0;width:9461.0;height:2.0;z-index:3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49" filled="f" stroked="f" style="position:absolute;margin-left:61.11pt;margin-top:485.4pt;width:473.06pt;height:.1pt;z-index:-2147483356;mso-position-horizontal-relative:page;mso-position-vertical-relative:page;mso-width-relative:page;mso-height-relative:page;mso-wrap-distance-left:0.0pt;mso-wrap-distance-right:0.0pt;visibility:visible;" coordsize="9461,2" coordorigin="1222,9708">
            <v:shape id="1650" coordsize="9461,0" coordorigin="1222,9708" path="m1222,9708l10683,9708e" filled="f" style="position:absolute;left:1222.0;top:9708.0;width:9461.0;height:2.0;z-index:3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51" filled="f" stroked="f" style="position:absolute;margin-left:61.11pt;margin-top:498.15pt;width:473.06pt;height:.1pt;z-index:-2147483355;mso-position-horizontal-relative:page;mso-position-vertical-relative:page;mso-width-relative:page;mso-height-relative:page;mso-wrap-distance-left:0.0pt;mso-wrap-distance-right:0.0pt;visibility:visible;" coordsize="9461,2" coordorigin="1222,9963">
            <v:shape id="1652" coordsize="9461,0" coordorigin="1222,9963" path="m1222,9963l10683,9963e" filled="f" style="position:absolute;left:1222.0;top:9963.0;width:9461.0;height:2.0;z-index:3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53" filled="f" stroked="f" style="position:absolute;margin-left:61.11pt;margin-top:510.91pt;width:473.06pt;height:.1pt;z-index:-2147483354;mso-position-horizontal-relative:page;mso-position-vertical-relative:page;mso-width-relative:page;mso-height-relative:page;mso-wrap-distance-left:0.0pt;mso-wrap-distance-right:0.0pt;visibility:visible;" coordsize="9461,2" coordorigin="1222,10218">
            <v:shape id="1654" coordsize="9461,0" coordorigin="1222,10218" path="m1222,10218l10683,10218e" filled="f" style="position:absolute;left:1222.0;top:10218.0;width:9461.0;height:2.0;z-index:3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55" filled="f" stroked="f" style="position:absolute;margin-left:61.11pt;margin-top:523.66pt;width:473.06pt;height:.1pt;z-index:-2147483353;mso-position-horizontal-relative:page;mso-position-vertical-relative:page;mso-width-relative:page;mso-height-relative:page;mso-wrap-distance-left:0.0pt;mso-wrap-distance-right:0.0pt;visibility:visible;" coordsize="9461,2" coordorigin="1222,10473">
            <v:shape id="1656" coordsize="9461,0" coordorigin="1222,10473" path="m1222,10473l10683,10473e" filled="f" style="position:absolute;left:1222.0;top:10473.0;width:9461.0;height:2.0;z-index:3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57" filled="f" stroked="f" style="position:absolute;margin-left:61.11pt;margin-top:536.42pt;width:473.06pt;height:.1pt;z-index:-2147483352;mso-position-horizontal-relative:page;mso-position-vertical-relative:page;mso-width-relative:page;mso-height-relative:page;mso-wrap-distance-left:0.0pt;mso-wrap-distance-right:0.0pt;visibility:visible;" coordsize="9461,2" coordorigin="1222,10728">
            <v:shape id="1658" coordsize="9461,0" coordorigin="1222,10728" path="m1222,10728l10683,10728e" filled="f" style="position:absolute;left:1222.0;top:10728.0;width:9461.0;height:2.0;z-index:3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59" filled="f" stroked="f" style="position:absolute;margin-left:61.11pt;margin-top:549.17pt;width:473.06pt;height:.1pt;z-index:-2147483351;mso-position-horizontal-relative:page;mso-position-vertical-relative:page;mso-width-relative:page;mso-height-relative:page;mso-wrap-distance-left:0.0pt;mso-wrap-distance-right:0.0pt;visibility:visible;" coordsize="9461,2" coordorigin="1222,10983">
            <v:shape id="1660" coordsize="9461,0" coordorigin="1222,10983" path="m1222,10983l10683,10983e" filled="f" style="position:absolute;left:1222.0;top:10983.0;width:9461.0;height:2.0;z-index:3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61" filled="f" stroked="f" style="position:absolute;margin-left:61.11pt;margin-top:561.93pt;width:473.06pt;height:.1pt;z-index:-2147483350;mso-position-horizontal-relative:page;mso-position-vertical-relative:page;mso-width-relative:page;mso-height-relative:page;mso-wrap-distance-left:0.0pt;mso-wrap-distance-right:0.0pt;visibility:visible;" coordsize="9461,2" coordorigin="1222,11239">
            <v:shape id="1662" coordsize="9461,0" coordorigin="1222,11239" path="m1222,11239l10683,11239e" filled="f" style="position:absolute;left:1222.0;top:11239.0;width:9461.0;height:2.0;z-index:3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63" filled="f" stroked="f" style="position:absolute;margin-left:61.11pt;margin-top:574.68pt;width:473.06pt;height:.1pt;z-index:-2147483349;mso-position-horizontal-relative:page;mso-position-vertical-relative:page;mso-width-relative:page;mso-height-relative:page;mso-wrap-distance-left:0.0pt;mso-wrap-distance-right:0.0pt;visibility:visible;" coordsize="9461,2" coordorigin="1222,11494">
            <v:shape id="1664" coordsize="9461,0" coordorigin="1222,11494" path="m1222,11494l10683,11494e" filled="f" style="position:absolute;left:1222.0;top:11494.0;width:9461.0;height:2.0;z-index:3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65" filled="f" stroked="f" style="position:absolute;margin-left:61.11pt;margin-top:587.44pt;width:473.06pt;height:.1pt;z-index:-2147483348;mso-position-horizontal-relative:page;mso-position-vertical-relative:page;mso-width-relative:page;mso-height-relative:page;mso-wrap-distance-left:0.0pt;mso-wrap-distance-right:0.0pt;visibility:visible;" coordsize="9461,2" coordorigin="1222,11749">
            <v:shape id="1666" coordsize="9461,0" coordorigin="1222,11749" path="m1222,11749l10683,11749e" filled="f" style="position:absolute;left:1222.0;top:11749.0;width:9461.0;height:2.0;z-index:3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67" filled="f" stroked="f" style="position:absolute;margin-left:61.11pt;margin-top:600.19pt;width:473.06pt;height:.1pt;z-index:-2147483347;mso-position-horizontal-relative:page;mso-position-vertical-relative:page;mso-width-relative:page;mso-height-relative:page;mso-wrap-distance-left:0.0pt;mso-wrap-distance-right:0.0pt;visibility:visible;" coordsize="9461,2" coordorigin="1222,12004">
            <v:shape id="1668" coordsize="9461,0" coordorigin="1222,12004" path="m1222,12004l10683,12004e" filled="f" style="position:absolute;left:1222.0;top:12004.0;width:9461.0;height:2.0;z-index:3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69" filled="f" stroked="f" style="position:absolute;margin-left:61.11pt;margin-top:612.95pt;width:473.06pt;height:.1pt;z-index:-2147483346;mso-position-horizontal-relative:page;mso-position-vertical-relative:page;mso-width-relative:page;mso-height-relative:page;mso-wrap-distance-left:0.0pt;mso-wrap-distance-right:0.0pt;visibility:visible;" coordsize="9461,2" coordorigin="1222,12259">
            <v:shape id="1670" coordsize="9461,0" coordorigin="1222,12259" path="m1222,12259l10683,12259e" filled="f" style="position:absolute;left:1222.0;top:12259.0;width:9461.0;height:2.0;z-index:3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71" filled="f" stroked="f" style="position:absolute;margin-left:61.11pt;margin-top:625.7pt;width:473.06pt;height:.1pt;z-index:-2147483345;mso-position-horizontal-relative:page;mso-position-vertical-relative:page;mso-width-relative:page;mso-height-relative:page;mso-wrap-distance-left:0.0pt;mso-wrap-distance-right:0.0pt;visibility:visible;" coordsize="9461,2" coordorigin="1222,12514">
            <v:shape id="1672" coordsize="9461,0" coordorigin="1222,12514" path="m1222,12514l10683,12514e" filled="f" style="position:absolute;left:1222.0;top:12514.0;width:9461.0;height:2.0;z-index:3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73" filled="f" stroked="f" style="position:absolute;margin-left:61.11pt;margin-top:638.46pt;width:473.06pt;height:.1pt;z-index:-2147483344;mso-position-horizontal-relative:page;mso-position-vertical-relative:page;mso-width-relative:page;mso-height-relative:page;mso-wrap-distance-left:0.0pt;mso-wrap-distance-right:0.0pt;visibility:visible;" coordsize="9461,2" coordorigin="1222,12769">
            <v:shape id="1674" coordsize="9461,0" coordorigin="1222,12769" path="m1222,12769l10683,12769e" filled="f" style="position:absolute;left:1222.0;top:12769.0;width:9461.0;height:2.0;z-index:3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75" filled="f" stroked="f" style="position:absolute;margin-left:61.11pt;margin-top:651.21pt;width:473.06pt;height:.1pt;z-index:-2147483343;mso-position-horizontal-relative:page;mso-position-vertical-relative:page;mso-width-relative:page;mso-height-relative:page;mso-wrap-distance-left:0.0pt;mso-wrap-distance-right:0.0pt;visibility:visible;" coordsize="9461,2" coordorigin="1222,13024">
            <v:shape id="1676" coordsize="9461,0" coordorigin="1222,13024" path="m1222,13024l10683,13024e" filled="f" style="position:absolute;left:1222.0;top:13024.0;width:9461.0;height:2.0;z-index:3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77" filled="f" stroked="f" style="position:absolute;margin-left:61.11pt;margin-top:663.97pt;width:473.06pt;height:.1pt;z-index:-2147483342;mso-position-horizontal-relative:page;mso-position-vertical-relative:page;mso-width-relative:page;mso-height-relative:page;mso-wrap-distance-left:0.0pt;mso-wrap-distance-right:0.0pt;visibility:visible;" coordsize="9461,2" coordorigin="1222,13279">
            <v:shape id="1678" coordsize="9461,0" coordorigin="1222,13279" path="m1222,13279l10683,13279e" filled="f" style="position:absolute;left:1222.0;top:13279.0;width:9461.0;height:2.0;z-index:3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79" filled="f" stroked="f" style="position:absolute;margin-left:61.11pt;margin-top:676.72pt;width:473.06pt;height:.1pt;z-index:-2147483341;mso-position-horizontal-relative:page;mso-position-vertical-relative:page;mso-width-relative:page;mso-height-relative:page;mso-wrap-distance-left:0.0pt;mso-wrap-distance-right:0.0pt;visibility:visible;" coordsize="9461,2" coordorigin="1222,13534">
            <v:shape id="1680" coordsize="9461,0" coordorigin="1222,13534" path="m1222,13534l10683,13534e" filled="f" style="position:absolute;left:1222.0;top:13534.0;width:9461.0;height:2.0;z-index:3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81" filled="f" stroked="f" style="position:absolute;margin-left:61.11pt;margin-top:689.48pt;width:473.06pt;height:.1pt;z-index:-2147483340;mso-position-horizontal-relative:page;mso-position-vertical-relative:page;mso-width-relative:page;mso-height-relative:page;mso-wrap-distance-left:0.0pt;mso-wrap-distance-right:0.0pt;visibility:visible;" coordsize="9461,2" coordorigin="1222,13790">
            <v:shape id="1682" coordsize="9461,0" coordorigin="1222,13790" path="m1222,13790l10683,13790e" filled="f" style="position:absolute;left:1222.0;top:13790.0;width:9461.0;height:2.0;z-index:3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83" filled="f" stroked="f" style="position:absolute;margin-left:61.11pt;margin-top:702.23pt;width:473.06pt;height:.1pt;z-index:-2147483339;mso-position-horizontal-relative:page;mso-position-vertical-relative:page;mso-width-relative:page;mso-height-relative:page;mso-wrap-distance-left:0.0pt;mso-wrap-distance-right:0.0pt;visibility:visible;" coordsize="9461,2" coordorigin="1222,14045">
            <v:shape id="1684" coordsize="9461,0" coordorigin="1222,14045" path="m1222,14045l10683,14045e" filled="f" style="position:absolute;left:1222.0;top:14045.0;width:9461.0;height:2.0;z-index:3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85" filled="f" stroked="f" style="position:absolute;margin-left:61.11pt;margin-top:714.99pt;width:473.06pt;height:.1pt;z-index:-2147483338;mso-position-horizontal-relative:page;mso-position-vertical-relative:page;mso-width-relative:page;mso-height-relative:page;mso-wrap-distance-left:0.0pt;mso-wrap-distance-right:0.0pt;visibility:visible;" coordsize="9461,2" coordorigin="1222,14300">
            <v:shape id="1686" coordsize="9461,0" coordorigin="1222,14300" path="m1222,14300l10683,14300e" filled="f" style="position:absolute;left:1222.0;top:14300.0;width:9461.0;height:2.0;z-index:3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footerReference w:type="default" r:id="rId14"/>
          <w:pgSz w:w="11920" w:h="16840" w:orient="portrait"/>
          <w:pgMar w:top="1200" w:right="1100" w:bottom="2060" w:left="1100" w:header="0" w:footer="1873" w:gutter="0"/>
        </w:sectPr>
      </w:pPr>
    </w:p>
    <w:p>
      <w:pPr>
        <w:pStyle w:val="style0"/>
        <w:spacing w:before="62" w:after="0" w:lineRule="auto" w:line="240"/>
        <w:ind w:left="108" w:right="8074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z w:val="22"/>
          <w:szCs w:val="22"/>
        </w:rPr>
        <w:t>EXPERIMENT</w:t>
      </w:r>
      <w:r>
        <w:rPr>
          <w:rFonts w:ascii="Times New Roman" w:cs="Times New Roman" w:eastAsia="Times New Roman" w:hAnsi="Times New Roman"/>
          <w:b/>
          <w:bCs/>
          <w:color w:val="231f20"/>
          <w:spacing w:val="-26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3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7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240"/>
        <w:ind w:left="108" w:right="3536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TITLE: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Determination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principle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buoyancy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7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240"/>
        <w:ind w:left="108" w:right="7945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INTRODUCTION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341"/>
        <w:ind w:left="108" w:right="48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partially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totally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ged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fluid,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displaces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amount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equal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ged.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Similarl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appears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ferently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out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fluid.</w:t>
      </w:r>
      <w:r>
        <w:rPr>
          <w:rFonts w:ascii="Times New Roman" w:cs="Times New Roman" w:eastAsia="Times New Roman" w:hAnsi="Times New Roman"/>
          <w:color w:val="231f20"/>
          <w:spacing w:val="-2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basis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principle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buoyancy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discovered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Archimedes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principle.</w:t>
      </w:r>
    </w:p>
    <w:p>
      <w:pPr>
        <w:pStyle w:val="style0"/>
        <w:spacing w:before="4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08" w:right="8238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OBJECTIVES: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341"/>
        <w:ind w:left="108" w:right="48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(a)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relation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between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change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(Mass)</w:t>
      </w:r>
      <w:r>
        <w:rPr>
          <w:rFonts w:ascii="Times New Roman" w:cs="Times New Roman" w:eastAsia="Times New Roman" w:hAnsi="Times New Roman"/>
          <w:color w:val="231f20"/>
          <w:spacing w:val="-2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ged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displaced.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(b)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various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fluids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relation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their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up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thrust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displaced.</w:t>
      </w:r>
    </w:p>
    <w:p>
      <w:pPr>
        <w:pStyle w:val="style0"/>
        <w:spacing w:before="8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108" w:right="2567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AP</w:t>
      </w:r>
      <w:r>
        <w:rPr>
          <w:rFonts w:ascii="Times New Roman" w:cs="Times New Roman" w:eastAsia="Times New Roman" w:hAnsi="Times New Roman"/>
          <w:b/>
          <w:bCs/>
          <w:color w:val="231f20"/>
          <w:spacing w:val="-1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AR</w:t>
      </w:r>
      <w:r>
        <w:rPr>
          <w:rFonts w:ascii="Times New Roman" w:cs="Times New Roman" w:eastAsia="Times New Roman" w:hAnsi="Times New Roman"/>
          <w:b/>
          <w:bCs/>
          <w:color w:val="231f20"/>
          <w:spacing w:val="-1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TUS/M</w:t>
      </w:r>
      <w:r>
        <w:rPr>
          <w:rFonts w:ascii="Times New Roman" w:cs="Times New Roman" w:eastAsia="Times New Roman" w:hAnsi="Times New Roman"/>
          <w:b/>
          <w:bCs/>
          <w:color w:val="231f20"/>
          <w:spacing w:val="-1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TERIIALS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Spring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balance,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String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(rope),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fluids</w:t>
      </w:r>
    </w:p>
    <w:p>
      <w:pPr>
        <w:pStyle w:val="style0"/>
        <w:spacing w:before="11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exact" w:line="276"/>
        <w:ind w:left="108" w:right="429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THEO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-2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air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experiences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reduction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drawing>
          <wp:inline distT="0" distB="0" distL="0" distR="0">
            <wp:extent cx="85730" cy="190504"/>
            <wp:effectExtent l="0" t="0" r="0" b="0"/>
            <wp:docPr id="1687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5730" cy="1905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completely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immerse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fluid.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(totally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position w:val="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ged)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corresponds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displaced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while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apparent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loss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drawing>
          <wp:inline distT="0" distB="0" distL="0" distR="0">
            <wp:extent cx="85730" cy="190504"/>
            <wp:effectExtent l="0" t="0" r="0" b="0"/>
            <wp:docPr id="1688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5730" cy="1905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describes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up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thrust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force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acting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bod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position w:val="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Fig.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3.1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illustrates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above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mentioned.</w:t>
      </w:r>
    </w:p>
    <w:p>
      <w:pPr>
        <w:pStyle w:val="style0"/>
        <w:spacing w:before="7" w:after="0" w:lineRule="exact" w:line="180"/>
        <w:jc w:val="left"/>
        <w:rPr>
          <w:sz w:val="18"/>
          <w:szCs w:val="18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706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382282" cy="2551176"/>
            <wp:effectExtent l="0" t="0" r="0" b="0"/>
            <wp:docPr id="1689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82282" cy="25511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0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27" w:after="0" w:lineRule="auto" w:line="240"/>
        <w:ind w:left="3410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3.1: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Buoyancy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Experimental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set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up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footerReference w:type="default" r:id="rId18"/>
          <w:pgSz w:w="11920" w:h="16840" w:orient="portrait"/>
          <w:pgMar w:top="1200" w:right="1000" w:bottom="1720" w:left="1040" w:header="0" w:footer="1539" w:gutter="0"/>
          <w:pgNumType w:start="18"/>
        </w:sectPr>
      </w:pPr>
    </w:p>
    <w:p>
      <w:pPr>
        <w:pStyle w:val="style0"/>
        <w:spacing w:before="68" w:after="0" w:lineRule="auto" w:line="240"/>
        <w:ind w:left="117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PROCEDURE: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820"/>
        </w:tabs>
        <w:spacing w:before="0" w:after="0" w:lineRule="auto" w:line="320"/>
        <w:ind w:left="117" w:right="46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Suspend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means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thread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from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spring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balance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record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2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-3"/>
          <w:sz w:val="11"/>
          <w:szCs w:val="11"/>
        </w:rPr>
        <w:t>1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position w:val="-3"/>
          <w:sz w:val="11"/>
          <w:szCs w:val="11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ai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position w:val="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(ii)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Next,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note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reading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Liquid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Level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-3"/>
          <w:sz w:val="11"/>
          <w:szCs w:val="11"/>
        </w:rPr>
        <w:t>1</w:t>
      </w:r>
      <w:r>
        <w:rPr>
          <w:rFonts w:ascii="Times New Roman" w:cs="Times New Roman" w:eastAsia="Times New Roman" w:hAnsi="Times New Roman"/>
          <w:color w:val="231f20"/>
          <w:spacing w:val="6"/>
          <w:w w:val="100"/>
          <w:position w:val="-3"/>
          <w:sz w:val="11"/>
          <w:szCs w:val="11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measuring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cylinder</w:t>
      </w:r>
      <w:r>
        <w:rPr>
          <w:rFonts w:ascii="Times New Roman" w:cs="Times New Roman" w:eastAsia="Times New Roman" w:hAnsi="Times New Roman"/>
          <w:color w:val="231f20"/>
          <w:spacing w:val="-34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-3"/>
          <w:sz w:val="11"/>
          <w:szCs w:val="11"/>
        </w:rPr>
        <w:t>1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Note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new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reading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</w:p>
    <w:p>
      <w:pPr>
        <w:pStyle w:val="style0"/>
        <w:spacing w:before="3" w:after="0" w:lineRule="auto" w:line="240"/>
        <w:ind w:left="837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Liquid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Level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hence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change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volume.</w:t>
      </w:r>
    </w:p>
    <w:p>
      <w:pPr>
        <w:pStyle w:val="style0"/>
        <w:spacing w:before="3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820"/>
        </w:tabs>
        <w:spacing w:before="0" w:after="0" w:lineRule="auto" w:line="240"/>
        <w:ind w:left="117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Calibri" w:cs="Calibri" w:eastAsia="Calibri" w:hAnsi="Calibri"/>
          <w:color w:val="231f20"/>
          <w:spacing w:val="0"/>
          <w:w w:val="100"/>
          <w:sz w:val="22"/>
          <w:szCs w:val="22"/>
        </w:rPr>
        <w:t>(iii)</w:t>
      </w:r>
      <w:r>
        <w:rPr>
          <w:rFonts w:ascii="Calibri" w:cs="Calibri" w:eastAsia="Calibri" w:hAnsi="Calibri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Also,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take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new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reading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spring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balance</w:t>
      </w:r>
      <w:r>
        <w:rPr>
          <w:rFonts w:ascii="Times New Roman" w:cs="Times New Roman" w:eastAsia="Times New Roman" w:hAnsi="Times New Roman"/>
          <w:color w:val="231f20"/>
          <w:spacing w:val="-2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-3"/>
          <w:sz w:val="11"/>
          <w:szCs w:val="11"/>
        </w:rPr>
        <w:t>2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.</w:t>
      </w:r>
    </w:p>
    <w:p>
      <w:pPr>
        <w:pStyle w:val="style0"/>
        <w:tabs>
          <w:tab w:val="left" w:leader="none" w:pos="820"/>
        </w:tabs>
        <w:spacing w:before="91" w:after="0" w:lineRule="auto" w:line="341"/>
        <w:ind w:left="870" w:right="149" w:hanging="753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(iv)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Record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result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ai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Liquid,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Mass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ai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Mass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Liquid,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Loss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Mass,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initial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final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liquid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level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change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Liquid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tabular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form.</w:t>
      </w:r>
    </w:p>
    <w:p>
      <w:pPr>
        <w:pStyle w:val="style0"/>
        <w:tabs>
          <w:tab w:val="left" w:leader="none" w:pos="820"/>
        </w:tabs>
        <w:spacing w:before="4" w:after="0" w:lineRule="auto" w:line="240"/>
        <w:ind w:left="117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(iv)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Repeat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procedure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Liquid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14"/>
          <w:szCs w:val="14"/>
        </w:rPr>
        <w:t>2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14"/>
          <w:szCs w:val="14"/>
        </w:rPr>
        <w:t>3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14"/>
          <w:szCs w:val="14"/>
        </w:rPr>
        <w:t>4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using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each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time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mass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20,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30,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40,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50,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60,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87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70,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80g,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50g,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100g,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150g,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200g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&amp;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250g.</w:t>
      </w:r>
    </w:p>
    <w:p>
      <w:pPr>
        <w:pStyle w:val="style0"/>
        <w:spacing w:before="0" w:after="0" w:lineRule="exact" w:line="170"/>
        <w:jc w:val="left"/>
        <w:rPr>
          <w:sz w:val="17"/>
          <w:szCs w:val="17"/>
        </w:rPr>
      </w:pPr>
    </w:p>
    <w:p>
      <w:pPr>
        <w:pStyle w:val="style0"/>
        <w:spacing w:before="0" w:after="0" w:lineRule="atLeast" w:line="550"/>
        <w:ind w:left="117" w:right="6331" w:firstLine="11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z w:val="22"/>
          <w:szCs w:val="22"/>
        </w:rPr>
        <w:t>RESU</w:t>
      </w:r>
      <w:r>
        <w:rPr>
          <w:rFonts w:ascii="Times New Roman" w:cs="Times New Roman" w:eastAsia="Times New Roman" w:hAnsi="Times New Roman"/>
          <w:b/>
          <w:bCs/>
          <w:color w:val="231f20"/>
          <w:spacing w:val="-2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sz w:val="22"/>
          <w:szCs w:val="22"/>
        </w:rPr>
        <w:t>TS</w:t>
      </w:r>
      <w:r>
        <w:rPr>
          <w:rFonts w:ascii="Times New Roman" w:cs="Times New Roman" w:eastAsia="Times New Roman" w:hAnsi="Times New Roman"/>
          <w:b/>
          <w:bCs/>
          <w:color w:val="231f20"/>
          <w:spacing w:val="-34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CALCUL</w:t>
      </w:r>
      <w:r>
        <w:rPr>
          <w:rFonts w:ascii="Times New Roman" w:cs="Times New Roman" w:eastAsia="Times New Roman" w:hAnsi="Times New Roman"/>
          <w:b/>
          <w:bCs/>
          <w:color w:val="231f20"/>
          <w:spacing w:val="-1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TIONS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EXERCISES:</w:t>
      </w:r>
    </w:p>
    <w:p>
      <w:pPr>
        <w:pStyle w:val="style0"/>
        <w:spacing w:before="7" w:after="0" w:lineRule="exact" w:line="276"/>
        <w:ind w:left="337" w:right="1494" w:hanging="2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Plot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drawing>
          <wp:inline distT="0" distB="0" distL="0" distR="0">
            <wp:extent cx="218371" cy="190501"/>
            <wp:effectExtent l="0" t="0" r="0" b="0"/>
            <wp:docPr id="1690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8371" cy="1905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14"/>
          <w:szCs w:val="14"/>
        </w:rPr>
        <w:t>1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-M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14"/>
          <w:szCs w:val="14"/>
        </w:rPr>
        <w:t>2</w:t>
      </w:r>
      <w:r>
        <w:rPr>
          <w:rFonts w:ascii="Times New Roman" w:cs="Times New Roman" w:eastAsia="Times New Roman" w:hAnsi="Times New Roman"/>
          <w:color w:val="231f20"/>
          <w:spacing w:val="20"/>
          <w:w w:val="100"/>
          <w:position w:val="0"/>
          <w:sz w:val="14"/>
          <w:szCs w:val="1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against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drawing>
          <wp:inline distT="0" distB="0" distL="0" distR="0">
            <wp:extent cx="198000" cy="190501"/>
            <wp:effectExtent l="0" t="0" r="0" b="0"/>
            <wp:docPr id="1691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905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color w:val="231f20"/>
          <w:spacing w:val="-48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14"/>
          <w:szCs w:val="14"/>
        </w:rPr>
        <w:t>2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-V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14"/>
          <w:szCs w:val="14"/>
        </w:rPr>
        <w:t>1</w:t>
      </w:r>
      <w:r>
        <w:rPr>
          <w:rFonts w:ascii="Times New Roman" w:cs="Times New Roman" w:eastAsia="Times New Roman" w:hAnsi="Times New Roman"/>
          <w:color w:val="231f20"/>
          <w:spacing w:val="20"/>
          <w:w w:val="100"/>
          <w:position w:val="0"/>
          <w:sz w:val="14"/>
          <w:szCs w:val="14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wate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position w:val="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Kerosene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Diesel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liquids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provided.</w:t>
      </w:r>
    </w:p>
    <w:p>
      <w:pPr>
        <w:pStyle w:val="style0"/>
        <w:spacing w:before="99" w:after="0" w:lineRule="auto" w:line="240"/>
        <w:ind w:left="117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slope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each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these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hence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deduce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values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their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various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densities.</w:t>
      </w:r>
    </w:p>
    <w:p>
      <w:pPr>
        <w:pStyle w:val="style0"/>
        <w:tabs>
          <w:tab w:val="left" w:leader="none" w:pos="9240"/>
        </w:tabs>
        <w:spacing w:before="7" w:after="0" w:lineRule="exact" w:line="276"/>
        <w:ind w:left="337" w:right="209" w:hanging="2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3.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Suppose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have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plotted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change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drawing>
          <wp:inline distT="0" distB="0" distL="0" distR="0">
            <wp:extent cx="85730" cy="190504"/>
            <wp:effectExtent l="0" t="0" r="0" b="0"/>
            <wp:docPr id="1692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5730" cy="1905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against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drawing>
          <wp:inline distT="0" distB="0" distL="0" distR="0">
            <wp:extent cx="85730" cy="190504"/>
            <wp:effectExtent l="0" t="0" r="0" b="0"/>
            <wp:docPr id="1693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5730" cy="1905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What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parameter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would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slope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reflect?</w:t>
      </w:r>
    </w:p>
    <w:p>
      <w:pPr>
        <w:pStyle w:val="style0"/>
        <w:spacing w:before="99" w:after="0" w:lineRule="auto" w:line="240"/>
        <w:ind w:left="117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Explain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significance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buoyancy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parachute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hot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air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balloon.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117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5.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Describe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briefly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how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hydrometer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measures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relative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liquid.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341"/>
        <w:ind w:left="314" w:right="207" w:hanging="198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z w:val="22"/>
          <w:szCs w:val="22"/>
        </w:rPr>
        <w:t>6.</w:t>
      </w:r>
      <w:r>
        <w:rPr>
          <w:rFonts w:ascii="Times New Roman" w:cs="Times New Roman" w:eastAsia="Times New Roman" w:hAnsi="Times New Roman"/>
          <w:color w:val="231f20"/>
          <w:spacing w:val="-34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34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made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Oak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side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15cm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floats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10.5cm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depth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below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surface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 </w:t>
      </w:r>
      <w:r>
        <w:rPr>
          <w:rFonts w:ascii="Times New Roman" w:cs="Times New Roman" w:eastAsia="Times New Roman" w:hAnsi="Times New Roman"/>
          <w:color w:val="231f20"/>
          <w:spacing w:val="3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side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vertical.</w:t>
      </w:r>
      <w:r>
        <w:rPr>
          <w:rFonts w:ascii="Times New Roman" w:cs="Times New Roman" w:eastAsia="Times New Roman" w:hAnsi="Times New Roman"/>
          <w:color w:val="231f20"/>
          <w:spacing w:val="-2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Oak?</w:t>
      </w:r>
    </w:p>
    <w:p>
      <w:pPr>
        <w:pStyle w:val="style0"/>
        <w:spacing w:before="0" w:after="0" w:lineRule="exact" w:line="257"/>
        <w:ind w:left="116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z w:val="22"/>
          <w:szCs w:val="22"/>
        </w:rPr>
        <w:t>7.</w:t>
      </w:r>
      <w:r>
        <w:rPr>
          <w:rFonts w:ascii="Times New Roman" w:cs="Times New Roman" w:eastAsia="Times New Roman" w:hAnsi="Times New Roman"/>
          <w:color w:val="231f20"/>
          <w:spacing w:val="-34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34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body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9.0g/cm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1"/>
          <w:sz w:val="11"/>
          <w:szCs w:val="11"/>
        </w:rPr>
        <w:t>3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position w:val="11"/>
          <w:sz w:val="11"/>
          <w:szCs w:val="11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appears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have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mass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27.0g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liquid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1.2g/cm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1"/>
          <w:sz w:val="11"/>
          <w:szCs w:val="11"/>
        </w:rPr>
        <w:t>3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31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solid?</w:t>
      </w:r>
    </w:p>
    <w:p>
      <w:pPr>
        <w:pStyle w:val="style0"/>
        <w:spacing w:before="23" w:after="0" w:lineRule="auto" w:line="240"/>
        <w:ind w:left="116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8.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State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Archimedes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'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Principles.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2"/>
          <w:szCs w:val="22"/>
        </w:rPr>
        <w:sectPr>
          <w:pgSz w:w="11920" w:h="16840" w:orient="portrait"/>
          <w:pgMar w:top="1180" w:right="1160" w:bottom="1720" w:left="960" w:header="0" w:footer="1539" w:gutter="0"/>
        </w:sectPr>
      </w:pPr>
    </w:p>
    <w:p>
      <w:pPr>
        <w:pStyle w:val="style0"/>
        <w:spacing w:before="55" w:after="0" w:lineRule="auto" w:line="240"/>
        <w:ind w:left="114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1694" filled="f" stroked="f" style="position:absolute;margin-left:61.39pt;margin-top:102.76pt;width:473.06pt;height:.1pt;z-index:-2147483337;mso-position-horizontal-relative:page;mso-position-vertical-relative:page;mso-width-relative:page;mso-height-relative:page;mso-wrap-distance-left:0.0pt;mso-wrap-distance-right:0.0pt;visibility:visible;" coordsize="9461,2" coordorigin="1228,2055">
            <v:shape id="1695" coordsize="9461,0" coordorigin="1228,2055" path="m1228,2055l10689,2055e" filled="f" style="position:absolute;left:1228.0;top:2055.0;width:9461.0;height:2.0;z-index:3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96" filled="f" stroked="f" style="position:absolute;margin-left:61.39pt;margin-top:89.29pt;width:473.06pt;height:.1pt;z-index:-2147483336;mso-position-horizontal-relative:page;mso-position-vertical-relative:page;mso-width-relative:page;mso-height-relative:page;mso-wrap-distance-left:0.0pt;mso-wrap-distance-right:0.0pt;visibility:visible;" coordsize="9461,2" coordorigin="1228,1786">
            <v:shape id="1697" coordsize="9461,0" coordorigin="1228,1786" path="m1228,1786l10689,1786e" filled="f" style="position:absolute;left:1228.0;top:1786.0;width:9461.0;height:2.0;z-index:3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698" filled="f" stroked="f" style="position:absolute;margin-left:61.39pt;margin-top:115.51pt;width:473.06pt;height:.1pt;z-index:-2147483335;mso-position-horizontal-relative:page;mso-position-vertical-relative:page;mso-width-relative:page;mso-height-relative:page;mso-wrap-distance-left:0.0pt;mso-wrap-distance-right:0.0pt;visibility:visible;" coordsize="9461,2" coordorigin="1228,2310">
            <v:shape id="1699" coordsize="9461,0" coordorigin="1228,2310" path="m1228,2310l10689,2310e" filled="f" style="position:absolute;left:1228.0;top:2310.0;width:9461.0;height:2.0;z-index:3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00" filled="f" stroked="f" style="position:absolute;margin-left:61.39pt;margin-top:128.27pt;width:473.06pt;height:.1pt;z-index:-2147483334;mso-position-horizontal-relative:page;mso-position-vertical-relative:page;mso-width-relative:page;mso-height-relative:page;mso-wrap-distance-left:0.0pt;mso-wrap-distance-right:0.0pt;visibility:visible;" coordsize="9461,2" coordorigin="1228,2565">
            <v:shape id="1701" coordsize="9461,0" coordorigin="1228,2565" path="m1228,2565l10689,2565e" filled="f" style="position:absolute;left:1228.0;top:2565.0;width:9461.0;height:2.0;z-index:3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02" filled="f" stroked="f" style="position:absolute;margin-left:61.39pt;margin-top:141.02pt;width:473.06pt;height:.1pt;z-index:-2147483333;mso-position-horizontal-relative:page;mso-position-vertical-relative:page;mso-width-relative:page;mso-height-relative:page;mso-wrap-distance-left:0.0pt;mso-wrap-distance-right:0.0pt;visibility:visible;" coordsize="9461,2" coordorigin="1228,2820">
            <v:shape id="1703" coordsize="9461,0" coordorigin="1228,2820" path="m1228,2820l10689,2820e" filled="f" style="position:absolute;left:1228.0;top:2820.0;width:9461.0;height:2.0;z-index:3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04" filled="f" stroked="f" style="position:absolute;margin-left:61.39pt;margin-top:153.78pt;width:473.06pt;height:.1pt;z-index:-2147483332;mso-position-horizontal-relative:page;mso-position-vertical-relative:page;mso-width-relative:page;mso-height-relative:page;mso-wrap-distance-left:0.0pt;mso-wrap-distance-right:0.0pt;visibility:visible;" coordsize="9461,2" coordorigin="1228,3076">
            <v:shape id="1705" coordsize="9461,0" coordorigin="1228,3076" path="m1228,3076l10689,3076e" filled="f" style="position:absolute;left:1228.0;top:3076.0;width:9461.0;height:2.0;z-index:3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06" filled="f" stroked="f" style="position:absolute;margin-left:61.39pt;margin-top:166.53pt;width:473.06pt;height:.1pt;z-index:-2147483331;mso-position-horizontal-relative:page;mso-position-vertical-relative:page;mso-width-relative:page;mso-height-relative:page;mso-wrap-distance-left:0.0pt;mso-wrap-distance-right:0.0pt;visibility:visible;" coordsize="9461,2" coordorigin="1228,3331">
            <v:shape id="1707" coordsize="9461,0" coordorigin="1228,3331" path="m1228,3331l10689,3331e" filled="f" style="position:absolute;left:1228.0;top:3331.0;width:9461.0;height:2.0;z-index:3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08" filled="f" stroked="f" style="position:absolute;margin-left:61.39pt;margin-top:179.29pt;width:473.06pt;height:.1pt;z-index:-2147483330;mso-position-horizontal-relative:page;mso-position-vertical-relative:page;mso-width-relative:page;mso-height-relative:page;mso-wrap-distance-left:0.0pt;mso-wrap-distance-right:0.0pt;visibility:visible;" coordsize="9461,2" coordorigin="1228,3586">
            <v:shape id="1709" coordsize="9461,0" coordorigin="1228,3586" path="m1228,3586l10689,3586e" filled="f" style="position:absolute;left:1228.0;top:3586.0;width:9461.0;height:2.0;z-index:3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10" filled="f" stroked="f" style="position:absolute;margin-left:61.39pt;margin-top:192.04pt;width:473.06pt;height:.1pt;z-index:-2147483329;mso-position-horizontal-relative:page;mso-position-vertical-relative:page;mso-width-relative:page;mso-height-relative:page;mso-wrap-distance-left:0.0pt;mso-wrap-distance-right:0.0pt;visibility:visible;" coordsize="9461,2" coordorigin="1228,3841">
            <v:shape id="1711" coordsize="9461,0" coordorigin="1228,3841" path="m1228,3841l10689,3841e" filled="f" style="position:absolute;left:1228.0;top:3841.0;width:9461.0;height:2.0;z-index:3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12" filled="f" stroked="f" style="position:absolute;margin-left:61.39pt;margin-top:204.79pt;width:473.06pt;height:.1pt;z-index:-2147483328;mso-position-horizontal-relative:page;mso-position-vertical-relative:page;mso-width-relative:page;mso-height-relative:page;mso-wrap-distance-left:0.0pt;mso-wrap-distance-right:0.0pt;visibility:visible;" coordsize="9461,2" coordorigin="1228,4096">
            <v:shape id="1713" coordsize="9461,0" coordorigin="1228,4096" path="m1228,4096l10689,4096e" filled="f" style="position:absolute;left:1228.0;top:4096.0;width:9461.0;height:2.0;z-index:3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14" filled="f" stroked="f" style="position:absolute;margin-left:61.39pt;margin-top:217.55pt;width:473.06pt;height:.1pt;z-index:-2147483327;mso-position-horizontal-relative:page;mso-position-vertical-relative:page;mso-width-relative:page;mso-height-relative:page;mso-wrap-distance-left:0.0pt;mso-wrap-distance-right:0.0pt;visibility:visible;" coordsize="9461,2" coordorigin="1228,4351">
            <v:shape id="1715" coordsize="9461,0" coordorigin="1228,4351" path="m1228,4351l10689,4351e" filled="f" style="position:absolute;left:1228.0;top:4351.0;width:9461.0;height:2.0;z-index:3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16" filled="f" stroked="f" style="position:absolute;margin-left:61.39pt;margin-top:230.3pt;width:473.06pt;height:.1pt;z-index:-2147483326;mso-position-horizontal-relative:page;mso-position-vertical-relative:page;mso-width-relative:page;mso-height-relative:page;mso-wrap-distance-left:0.0pt;mso-wrap-distance-right:0.0pt;visibility:visible;" coordsize="9461,2" coordorigin="1228,4606">
            <v:shape id="1717" coordsize="9461,0" coordorigin="1228,4606" path="m1228,4606l10689,4606e" filled="f" style="position:absolute;left:1228.0;top:4606.0;width:9461.0;height:2.0;z-index:3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18" filled="f" stroked="f" style="position:absolute;margin-left:61.39pt;margin-top:243.06pt;width:473.06pt;height:.1pt;z-index:-2147483325;mso-position-horizontal-relative:page;mso-position-vertical-relative:page;mso-width-relative:page;mso-height-relative:page;mso-wrap-distance-left:0.0pt;mso-wrap-distance-right:0.0pt;visibility:visible;" coordsize="9461,2" coordorigin="1228,4861">
            <v:shape id="1719" coordsize="9461,0" coordorigin="1228,4861" path="m1228,4861l10689,4861e" filled="f" style="position:absolute;left:1228.0;top:4861.0;width:9461.0;height:2.0;z-index:3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20" filled="f" stroked="f" style="position:absolute;margin-left:61.39pt;margin-top:255.81pt;width:473.06pt;height:.1pt;z-index:-2147483324;mso-position-horizontal-relative:page;mso-position-vertical-relative:page;mso-width-relative:page;mso-height-relative:page;mso-wrap-distance-left:0.0pt;mso-wrap-distance-right:0.0pt;visibility:visible;" coordsize="9461,2" coordorigin="1228,5116">
            <v:shape id="1721" coordsize="9461,0" coordorigin="1228,5116" path="m1228,5116l10689,5116e" filled="f" style="position:absolute;left:1228.0;top:5116.0;width:9461.0;height:2.0;z-index:3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22" filled="f" stroked="f" style="position:absolute;margin-left:61.39pt;margin-top:268.57pt;width:473.06pt;height:.1pt;z-index:-2147483323;mso-position-horizontal-relative:page;mso-position-vertical-relative:page;mso-width-relative:page;mso-height-relative:page;mso-wrap-distance-left:0.0pt;mso-wrap-distance-right:0.0pt;visibility:visible;" coordsize="9461,2" coordorigin="1228,5371">
            <v:shape id="1723" coordsize="9461,0" coordorigin="1228,5371" path="m1228,5371l10689,5371e" filled="f" style="position:absolute;left:1228.0;top:5371.0;width:9461.0;height:2.0;z-index:3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24" filled="f" stroked="f" style="position:absolute;margin-left:61.39pt;margin-top:281.32pt;width:473.06pt;height:.1pt;z-index:-2147483322;mso-position-horizontal-relative:page;mso-position-vertical-relative:page;mso-width-relative:page;mso-height-relative:page;mso-wrap-distance-left:0.0pt;mso-wrap-distance-right:0.0pt;visibility:visible;" coordsize="9461,2" coordorigin="1228,5626">
            <v:shape id="1725" coordsize="9461,0" coordorigin="1228,5626" path="m1228,5626l10689,5626e" filled="f" style="position:absolute;left:1228.0;top:5626.0;width:9461.0;height:2.0;z-index:3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26" filled="f" stroked="f" style="position:absolute;margin-left:61.39pt;margin-top:294.08pt;width:473.06pt;height:.1pt;z-index:-2147483321;mso-position-horizontal-relative:page;mso-position-vertical-relative:page;mso-width-relative:page;mso-height-relative:page;mso-wrap-distance-left:0.0pt;mso-wrap-distance-right:0.0pt;visibility:visible;" coordsize="9461,2" coordorigin="1228,5882">
            <v:shape id="1727" coordsize="9461,0" coordorigin="1228,5882" path="m1228,5882l10689,5882e" filled="f" style="position:absolute;left:1228.0;top:5882.0;width:9461.0;height:2.0;z-index:3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28" filled="f" stroked="f" style="position:absolute;margin-left:61.39pt;margin-top:306.83pt;width:473.06pt;height:.1pt;z-index:-2147483320;mso-position-horizontal-relative:page;mso-position-vertical-relative:page;mso-width-relative:page;mso-height-relative:page;mso-wrap-distance-left:0.0pt;mso-wrap-distance-right:0.0pt;visibility:visible;" coordsize="9461,2" coordorigin="1228,6137">
            <v:shape id="1729" coordsize="9461,0" coordorigin="1228,6137" path="m1228,6137l10689,6137e" filled="f" style="position:absolute;left:1228.0;top:6137.0;width:9461.0;height:2.0;z-index:3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30" filled="f" stroked="f" style="position:absolute;margin-left:61.39pt;margin-top:319.59pt;width:473.06pt;height:.1pt;z-index:-2147483319;mso-position-horizontal-relative:page;mso-position-vertical-relative:page;mso-width-relative:page;mso-height-relative:page;mso-wrap-distance-left:0.0pt;mso-wrap-distance-right:0.0pt;visibility:visible;" coordsize="9461,2" coordorigin="1228,6392">
            <v:shape id="1731" coordsize="9461,0" coordorigin="1228,6392" path="m1228,6392l10689,6392e" filled="f" style="position:absolute;left:1228.0;top:6392.0;width:9461.0;height:2.0;z-index:3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32" filled="f" stroked="f" style="position:absolute;margin-left:61.39pt;margin-top:332.34pt;width:473.06pt;height:.1pt;z-index:-2147483318;mso-position-horizontal-relative:page;mso-position-vertical-relative:page;mso-width-relative:page;mso-height-relative:page;mso-wrap-distance-left:0.0pt;mso-wrap-distance-right:0.0pt;visibility:visible;" coordsize="9461,2" coordorigin="1228,6647">
            <v:shape id="1733" coordsize="9461,0" coordorigin="1228,6647" path="m1228,6647l10689,6647e" filled="f" style="position:absolute;left:1228.0;top:6647.0;width:9461.0;height:2.0;z-index:3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34" filled="f" stroked="f" style="position:absolute;margin-left:61.39pt;margin-top:345.1pt;width:473.06pt;height:.1pt;z-index:-2147483317;mso-position-horizontal-relative:page;mso-position-vertical-relative:page;mso-width-relative:page;mso-height-relative:page;mso-wrap-distance-left:0.0pt;mso-wrap-distance-right:0.0pt;visibility:visible;" coordsize="9461,2" coordorigin="1228,6902">
            <v:shape id="1735" coordsize="9461,0" coordorigin="1228,6902" path="m1228,6902l10689,6902e" filled="f" style="position:absolute;left:1228.0;top:6902.0;width:9461.0;height:2.0;z-index:3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36" filled="f" stroked="f" style="position:absolute;margin-left:61.39pt;margin-top:357.85pt;width:473.06pt;height:.1pt;z-index:-2147483316;mso-position-horizontal-relative:page;mso-position-vertical-relative:page;mso-width-relative:page;mso-height-relative:page;mso-wrap-distance-left:0.0pt;mso-wrap-distance-right:0.0pt;visibility:visible;" coordsize="9461,2" coordorigin="1228,7157">
            <v:shape id="1737" coordsize="9461,0" coordorigin="1228,7157" path="m1228,7157l10689,7157e" filled="f" style="position:absolute;left:1228.0;top:7157.0;width:9461.0;height:2.0;z-index:3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38" filled="f" stroked="f" style="position:absolute;margin-left:61.39pt;margin-top:370.61pt;width:473.06pt;height:.1pt;z-index:-2147483315;mso-position-horizontal-relative:page;mso-position-vertical-relative:page;mso-width-relative:page;mso-height-relative:page;mso-wrap-distance-left:0.0pt;mso-wrap-distance-right:0.0pt;visibility:visible;" coordsize="9461,2" coordorigin="1228,7412">
            <v:shape id="1739" coordsize="9461,0" coordorigin="1228,7412" path="m1228,7412l10689,7412e" filled="f" style="position:absolute;left:1228.0;top:7412.0;width:9461.0;height:2.0;z-index:3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40" filled="f" stroked="f" style="position:absolute;margin-left:61.39pt;margin-top:383.36pt;width:473.06pt;height:.1pt;z-index:-2147483314;mso-position-horizontal-relative:page;mso-position-vertical-relative:page;mso-width-relative:page;mso-height-relative:page;mso-wrap-distance-left:0.0pt;mso-wrap-distance-right:0.0pt;visibility:visible;" coordsize="9461,2" coordorigin="1228,7667">
            <v:shape id="1741" coordsize="9461,0" coordorigin="1228,7667" path="m1228,7667l10689,7667e" filled="f" style="position:absolute;left:1228.0;top:7667.0;width:9461.0;height:2.0;z-index:3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42" filled="f" stroked="f" style="position:absolute;margin-left:61.39pt;margin-top:396.12pt;width:473.06pt;height:.1pt;z-index:-2147483313;mso-position-horizontal-relative:page;mso-position-vertical-relative:page;mso-width-relative:page;mso-height-relative:page;mso-wrap-distance-left:0.0pt;mso-wrap-distance-right:0.0pt;visibility:visible;" coordsize="9461,2" coordorigin="1228,7922">
            <v:shape id="1743" coordsize="9461,0" coordorigin="1228,7922" path="m1228,7922l10689,7922e" filled="f" style="position:absolute;left:1228.0;top:7922.0;width:9461.0;height:2.0;z-index:3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44" filled="f" stroked="f" style="position:absolute;margin-left:61.39pt;margin-top:408.87pt;width:473.06pt;height:.1pt;z-index:-2147483312;mso-position-horizontal-relative:page;mso-position-vertical-relative:page;mso-width-relative:page;mso-height-relative:page;mso-wrap-distance-left:0.0pt;mso-wrap-distance-right:0.0pt;visibility:visible;" coordsize="9461,2" coordorigin="1228,8177">
            <v:shape id="1745" coordsize="9461,0" coordorigin="1228,8177" path="m1228,8177l10689,8177e" filled="f" style="position:absolute;left:1228.0;top:8177.0;width:9461.0;height:2.0;z-index:3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46" filled="f" stroked="f" style="position:absolute;margin-left:61.39pt;margin-top:421.63pt;width:473.06pt;height:.1pt;z-index:-2147483311;mso-position-horizontal-relative:page;mso-position-vertical-relative:page;mso-width-relative:page;mso-height-relative:page;mso-wrap-distance-left:0.0pt;mso-wrap-distance-right:0.0pt;visibility:visible;" coordsize="9461,2" coordorigin="1228,8433">
            <v:shape id="1747" coordsize="9461,0" coordorigin="1228,8433" path="m1228,8433l10689,8433e" filled="f" style="position:absolute;left:1228.0;top:8433.0;width:9461.0;height:2.0;z-index:3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48" filled="f" stroked="f" style="position:absolute;margin-left:61.39pt;margin-top:434.38pt;width:473.06pt;height:.1pt;z-index:-2147483310;mso-position-horizontal-relative:page;mso-position-vertical-relative:page;mso-width-relative:page;mso-height-relative:page;mso-wrap-distance-left:0.0pt;mso-wrap-distance-right:0.0pt;visibility:visible;" coordsize="9461,2" coordorigin="1228,8688">
            <v:shape id="1749" coordsize="9461,0" coordorigin="1228,8688" path="m1228,8688l10689,8688e" filled="f" style="position:absolute;left:1228.0;top:8688.0;width:9461.0;height:2.0;z-index:3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50" filled="f" stroked="f" style="position:absolute;margin-left:61.39pt;margin-top:447.14pt;width:473.06pt;height:.1pt;z-index:-2147483309;mso-position-horizontal-relative:page;mso-position-vertical-relative:page;mso-width-relative:page;mso-height-relative:page;mso-wrap-distance-left:0.0pt;mso-wrap-distance-right:0.0pt;visibility:visible;" coordsize="9461,2" coordorigin="1228,8943">
            <v:shape id="1751" coordsize="9461,0" coordorigin="1228,8943" path="m1228,8943l10689,8943e" filled="f" style="position:absolute;left:1228.0;top:8943.0;width:9461.0;height:2.0;z-index:3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52" filled="f" stroked="f" style="position:absolute;margin-left:61.39pt;margin-top:459.89pt;width:473.06pt;height:.1pt;z-index:-2147483308;mso-position-horizontal-relative:page;mso-position-vertical-relative:page;mso-width-relative:page;mso-height-relative:page;mso-wrap-distance-left:0.0pt;mso-wrap-distance-right:0.0pt;visibility:visible;" coordsize="9461,2" coordorigin="1228,9198">
            <v:shape id="1753" coordsize="9461,0" coordorigin="1228,9198" path="m1228,9198l10689,9198e" filled="f" style="position:absolute;left:1228.0;top:9198.0;width:9461.0;height:2.0;z-index:3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54" filled="f" stroked="f" style="position:absolute;margin-left:61.39pt;margin-top:472.64pt;width:473.06pt;height:.1pt;z-index:-2147483307;mso-position-horizontal-relative:page;mso-position-vertical-relative:page;mso-width-relative:page;mso-height-relative:page;mso-wrap-distance-left:0.0pt;mso-wrap-distance-right:0.0pt;visibility:visible;" coordsize="9461,2" coordorigin="1228,9453">
            <v:shape id="1755" coordsize="9461,0" coordorigin="1228,9453" path="m1228,9453l10689,9453e" filled="f" style="position:absolute;left:1228.0;top:9453.0;width:9461.0;height:2.0;z-index:3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56" filled="f" stroked="f" style="position:absolute;margin-left:61.39pt;margin-top:485.4pt;width:473.06pt;height:.1pt;z-index:-2147483306;mso-position-horizontal-relative:page;mso-position-vertical-relative:page;mso-width-relative:page;mso-height-relative:page;mso-wrap-distance-left:0.0pt;mso-wrap-distance-right:0.0pt;visibility:visible;" coordsize="9461,2" coordorigin="1228,9708">
            <v:shape id="1757" coordsize="9461,0" coordorigin="1228,9708" path="m1228,9708l10689,9708e" filled="f" style="position:absolute;left:1228.0;top:9708.0;width:9461.0;height:2.0;z-index:3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58" filled="f" stroked="f" style="position:absolute;margin-left:61.39pt;margin-top:498.15pt;width:473.06pt;height:.1pt;z-index:-2147483305;mso-position-horizontal-relative:page;mso-position-vertical-relative:page;mso-width-relative:page;mso-height-relative:page;mso-wrap-distance-left:0.0pt;mso-wrap-distance-right:0.0pt;visibility:visible;" coordsize="9461,2" coordorigin="1228,9963">
            <v:shape id="1759" coordsize="9461,0" coordorigin="1228,9963" path="m1228,9963l10689,9963e" filled="f" style="position:absolute;left:1228.0;top:9963.0;width:9461.0;height:2.0;z-index:3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60" filled="f" stroked="f" style="position:absolute;margin-left:61.39pt;margin-top:510.91pt;width:473.06pt;height:.1pt;z-index:-2147483304;mso-position-horizontal-relative:page;mso-position-vertical-relative:page;mso-width-relative:page;mso-height-relative:page;mso-wrap-distance-left:0.0pt;mso-wrap-distance-right:0.0pt;visibility:visible;" coordsize="9461,2" coordorigin="1228,10218">
            <v:shape id="1761" coordsize="9461,0" coordorigin="1228,10218" path="m1228,10218l10689,10218e" filled="f" style="position:absolute;left:1228.0;top:10218.0;width:9461.0;height:2.0;z-index:3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62" filled="f" stroked="f" style="position:absolute;margin-left:61.39pt;margin-top:523.66pt;width:473.06pt;height:.1pt;z-index:-2147483303;mso-position-horizontal-relative:page;mso-position-vertical-relative:page;mso-width-relative:page;mso-height-relative:page;mso-wrap-distance-left:0.0pt;mso-wrap-distance-right:0.0pt;visibility:visible;" coordsize="9461,2" coordorigin="1228,10473">
            <v:shape id="1763" coordsize="9461,0" coordorigin="1228,10473" path="m1228,10473l10689,10473e" filled="f" style="position:absolute;left:1228.0;top:10473.0;width:9461.0;height:2.0;z-index:3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64" filled="f" stroked="f" style="position:absolute;margin-left:61.39pt;margin-top:536.42pt;width:473.06pt;height:.1pt;z-index:-2147483302;mso-position-horizontal-relative:page;mso-position-vertical-relative:page;mso-width-relative:page;mso-height-relative:page;mso-wrap-distance-left:0.0pt;mso-wrap-distance-right:0.0pt;visibility:visible;" coordsize="9461,2" coordorigin="1228,10728">
            <v:shape id="1765" coordsize="9461,0" coordorigin="1228,10728" path="m1228,10728l10689,10728e" filled="f" style="position:absolute;left:1228.0;top:10728.0;width:9461.0;height:2.0;z-index:3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66" filled="f" stroked="f" style="position:absolute;margin-left:61.39pt;margin-top:549.17pt;width:473.06pt;height:.1pt;z-index:-2147483301;mso-position-horizontal-relative:page;mso-position-vertical-relative:page;mso-width-relative:page;mso-height-relative:page;mso-wrap-distance-left:0.0pt;mso-wrap-distance-right:0.0pt;visibility:visible;" coordsize="9461,2" coordorigin="1228,10983">
            <v:shape id="1767" coordsize="9461,0" coordorigin="1228,10983" path="m1228,10983l10689,10983e" filled="f" style="position:absolute;left:1228.0;top:10983.0;width:9461.0;height:2.0;z-index:3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68" filled="f" stroked="f" style="position:absolute;margin-left:61.39pt;margin-top:561.93pt;width:473.06pt;height:.1pt;z-index:-2147483300;mso-position-horizontal-relative:page;mso-position-vertical-relative:page;mso-width-relative:page;mso-height-relative:page;mso-wrap-distance-left:0.0pt;mso-wrap-distance-right:0.0pt;visibility:visible;" coordsize="9461,2" coordorigin="1228,11239">
            <v:shape id="1769" coordsize="9461,0" coordorigin="1228,11239" path="m1228,11239l10689,11239e" filled="f" style="position:absolute;left:1228.0;top:11239.0;width:9461.0;height:2.0;z-index:3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70" filled="f" stroked="f" style="position:absolute;margin-left:61.39pt;margin-top:574.68pt;width:473.06pt;height:.1pt;z-index:-2147483299;mso-position-horizontal-relative:page;mso-position-vertical-relative:page;mso-width-relative:page;mso-height-relative:page;mso-wrap-distance-left:0.0pt;mso-wrap-distance-right:0.0pt;visibility:visible;" coordsize="9461,2" coordorigin="1228,11494">
            <v:shape id="1771" coordsize="9461,0" coordorigin="1228,11494" path="m1228,11494l10689,11494e" filled="f" style="position:absolute;left:1228.0;top:11494.0;width:9461.0;height:2.0;z-index:3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72" filled="f" stroked="f" style="position:absolute;margin-left:61.39pt;margin-top:587.44pt;width:473.06pt;height:.1pt;z-index:-2147483298;mso-position-horizontal-relative:page;mso-position-vertical-relative:page;mso-width-relative:page;mso-height-relative:page;mso-wrap-distance-left:0.0pt;mso-wrap-distance-right:0.0pt;visibility:visible;" coordsize="9461,2" coordorigin="1228,11749">
            <v:shape id="1773" coordsize="9461,0" coordorigin="1228,11749" path="m1228,11749l10689,11749e" filled="f" style="position:absolute;left:1228.0;top:11749.0;width:9461.0;height:2.0;z-index:3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74" filled="f" stroked="f" style="position:absolute;margin-left:61.39pt;margin-top:600.19pt;width:473.06pt;height:.1pt;z-index:-2147483297;mso-position-horizontal-relative:page;mso-position-vertical-relative:page;mso-width-relative:page;mso-height-relative:page;mso-wrap-distance-left:0.0pt;mso-wrap-distance-right:0.0pt;visibility:visible;" coordsize="9461,2" coordorigin="1228,12004">
            <v:shape id="1775" coordsize="9461,0" coordorigin="1228,12004" path="m1228,12004l10689,12004e" filled="f" style="position:absolute;left:1228.0;top:12004.0;width:9461.0;height:2.0;z-index:3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76" filled="f" stroked="f" style="position:absolute;margin-left:61.39pt;margin-top:612.95pt;width:473.06pt;height:.1pt;z-index:-2147483296;mso-position-horizontal-relative:page;mso-position-vertical-relative:page;mso-width-relative:page;mso-height-relative:page;mso-wrap-distance-left:0.0pt;mso-wrap-distance-right:0.0pt;visibility:visible;" coordsize="9461,2" coordorigin="1228,12259">
            <v:shape id="1777" coordsize="9461,0" coordorigin="1228,12259" path="m1228,12259l10689,12259e" filled="f" style="position:absolute;left:1228.0;top:12259.0;width:9461.0;height:2.0;z-index:3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78" filled="f" stroked="f" style="position:absolute;margin-left:61.39pt;margin-top:625.7pt;width:473.06pt;height:.1pt;z-index:-2147483295;mso-position-horizontal-relative:page;mso-position-vertical-relative:page;mso-width-relative:page;mso-height-relative:page;mso-wrap-distance-left:0.0pt;mso-wrap-distance-right:0.0pt;visibility:visible;" coordsize="9461,2" coordorigin="1228,12514">
            <v:shape id="1779" coordsize="9461,0" coordorigin="1228,12514" path="m1228,12514l10689,12514e" filled="f" style="position:absolute;left:1228.0;top:12514.0;width:9461.0;height:2.0;z-index:3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80" filled="f" stroked="f" style="position:absolute;margin-left:61.39pt;margin-top:638.46pt;width:473.06pt;height:.1pt;z-index:-2147483294;mso-position-horizontal-relative:page;mso-position-vertical-relative:page;mso-width-relative:page;mso-height-relative:page;mso-wrap-distance-left:0.0pt;mso-wrap-distance-right:0.0pt;visibility:visible;" coordsize="9461,2" coordorigin="1228,12769">
            <v:shape id="1781" coordsize="9461,0" coordorigin="1228,12769" path="m1228,12769l10689,12769e" filled="f" style="position:absolute;left:1228.0;top:12769.0;width:9461.0;height:2.0;z-index:3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82" filled="f" stroked="f" style="position:absolute;margin-left:61.39pt;margin-top:651.21pt;width:473.06pt;height:.1pt;z-index:-2147483293;mso-position-horizontal-relative:page;mso-position-vertical-relative:page;mso-width-relative:page;mso-height-relative:page;mso-wrap-distance-left:0.0pt;mso-wrap-distance-right:0.0pt;visibility:visible;" coordsize="9461,2" coordorigin="1228,13024">
            <v:shape id="1783" coordsize="9461,0" coordorigin="1228,13024" path="m1228,13024l10689,13024e" filled="f" style="position:absolute;left:1228.0;top:13024.0;width:9461.0;height:2.0;z-index:3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84" filled="f" stroked="f" style="position:absolute;margin-left:61.39pt;margin-top:663.97pt;width:473.06pt;height:.1pt;z-index:-2147483292;mso-position-horizontal-relative:page;mso-position-vertical-relative:page;mso-width-relative:page;mso-height-relative:page;mso-wrap-distance-left:0.0pt;mso-wrap-distance-right:0.0pt;visibility:visible;" coordsize="9461,2" coordorigin="1228,13279">
            <v:shape id="1785" coordsize="9461,0" coordorigin="1228,13279" path="m1228,13279l10689,13279e" filled="f" style="position:absolute;left:1228.0;top:13279.0;width:9461.0;height:2.0;z-index:3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86" filled="f" stroked="f" style="position:absolute;margin-left:61.39pt;margin-top:676.72pt;width:473.06pt;height:.1pt;z-index:-2147483291;mso-position-horizontal-relative:page;mso-position-vertical-relative:page;mso-width-relative:page;mso-height-relative:page;mso-wrap-distance-left:0.0pt;mso-wrap-distance-right:0.0pt;visibility:visible;" coordsize="9461,2" coordorigin="1228,13534">
            <v:shape id="1787" coordsize="9461,0" coordorigin="1228,13534" path="m1228,13534l10689,13534e" filled="f" style="position:absolute;left:1228.0;top:13534.0;width:9461.0;height:2.0;z-index:3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88" filled="f" stroked="f" style="position:absolute;margin-left:61.39pt;margin-top:689.48pt;width:473.06pt;height:.1pt;z-index:-2147483290;mso-position-horizontal-relative:page;mso-position-vertical-relative:page;mso-width-relative:page;mso-height-relative:page;mso-wrap-distance-left:0.0pt;mso-wrap-distance-right:0.0pt;visibility:visible;" coordsize="9461,2" coordorigin="1228,13790">
            <v:shape id="1789" coordsize="9461,0" coordorigin="1228,13790" path="m1228,13790l10689,13790e" filled="f" style="position:absolute;left:1228.0;top:13790.0;width:9461.0;height:2.0;z-index:3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90" filled="f" stroked="f" style="position:absolute;margin-left:61.39pt;margin-top:702.23pt;width:473.06pt;height:.1pt;z-index:-2147483289;mso-position-horizontal-relative:page;mso-position-vertical-relative:page;mso-width-relative:page;mso-height-relative:page;mso-wrap-distance-left:0.0pt;mso-wrap-distance-right:0.0pt;visibility:visible;" coordsize="9461,2" coordorigin="1228,14045">
            <v:shape id="1791" coordsize="9461,0" coordorigin="1228,14045" path="m1228,14045l10689,14045e" filled="f" style="position:absolute;left:1228.0;top:14045.0;width:9461.0;height:2.0;z-index:3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92" filled="f" stroked="f" style="position:absolute;margin-left:61.39pt;margin-top:714.99pt;width:473.06pt;height:.1pt;z-index:-2147483288;mso-position-horizontal-relative:page;mso-position-vertical-relative:page;mso-width-relative:page;mso-height-relative:page;mso-wrap-distance-left:0.0pt;mso-wrap-distance-right:0.0pt;visibility:visible;" coordsize="9461,2" coordorigin="1228,14300">
            <v:shape id="1793" coordsize="9461,0" coordorigin="1228,14300" path="m1228,14300l10689,14300e" filled="f" style="position:absolute;left:1228.0;top:14300.0;width:9461.0;height:2.0;z-index:4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794" filled="f" stroked="f" style="position:absolute;margin-left:61.39pt;margin-top:727.74pt;width:473.06pt;height:.1pt;z-index:-2147483287;mso-position-horizontal-relative:page;mso-position-vertical-relative:page;mso-width-relative:page;mso-height-relative:page;mso-wrap-distance-left:0.0pt;mso-wrap-distance-right:0.0pt;visibility:visible;" coordsize="9461,2" coordorigin="1228,14555">
            <v:shape id="1795" coordsize="9461,0" coordorigin="1228,14555" path="m1228,14555l10689,14555e" filled="f" style="position:absolute;left:1228.0;top:14555.0;width:9461.0;height:2.0;z-index:4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1680" w:bottom="1720" w:left="1120" w:header="0" w:footer="1539" w:gutter="0"/>
        </w:sectPr>
      </w:pPr>
    </w:p>
    <w:p>
      <w:pPr>
        <w:pStyle w:val="style0"/>
        <w:spacing w:before="2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334" w:right="-75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-4"/>
          <w:w w:val="100"/>
          <w:sz w:val="23"/>
          <w:szCs w:val="23"/>
        </w:rPr>
        <w:t>T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3"/>
          <w:szCs w:val="23"/>
        </w:rPr>
        <w:t>itle:</w:t>
      </w:r>
      <w:r>
        <w:rPr>
          <w:rFonts w:ascii="Times New Roman" w:cs="Times New Roman" w:eastAsia="Times New Roman" w:hAnsi="Times New Roman"/>
          <w:b/>
          <w:bCs/>
          <w:color w:val="ff0000"/>
          <w:spacing w:val="23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.........................................</w:t>
      </w:r>
    </w:p>
    <w:p>
      <w:pPr>
        <w:pStyle w:val="style0"/>
        <w:spacing w:before="2" w:after="0" w:lineRule="exact" w:line="110"/>
        <w:jc w:val="left"/>
        <w:rPr>
          <w:sz w:val="11"/>
          <w:szCs w:val="11"/>
        </w:rPr>
      </w:pPr>
      <w:r>
        <w:br w:type="column"/>
      </w:r>
    </w:p>
    <w:p>
      <w:pPr>
        <w:pStyle w:val="style0"/>
        <w:spacing w:before="0" w:after="0" w:lineRule="auto" w:line="240"/>
        <w:ind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Scale:</w:t>
      </w:r>
    </w:p>
    <w:p>
      <w:pPr>
        <w:pStyle w:val="style0"/>
        <w:spacing w:before="0" w:after="0" w:lineRule="exact" w:line="235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x: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before="62" w:after="0" w:lineRule="auto" w:line="240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y: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3"/>
          <w:szCs w:val="23"/>
        </w:rPr>
        <w:sectPr>
          <w:pgSz w:w="11920" w:h="16840" w:orient="portrait"/>
          <w:pgMar w:top="1560" w:right="1100" w:bottom="1720" w:left="1080" w:header="0" w:footer="1539" w:gutter="0"/>
          <w:cols w:equalWidth="0" w:num="2">
            <w:col w:w="3410" w:space="2637"/>
            <w:col w:w="3693"/>
          </w:cols>
        </w:sectPr>
      </w:pPr>
    </w:p>
    <w:p>
      <w:pPr>
        <w:pStyle w:val="style0"/>
        <w:spacing w:before="17" w:after="0" w:lineRule="exact" w:line="220"/>
        <w:jc w:val="left"/>
        <w:rPr>
          <w:sz w:val="22"/>
          <w:szCs w:val="22"/>
        </w:rPr>
      </w:pPr>
      <w:r>
        <w:rPr/>
        <w:pict>
          <v:group id="1796" filled="f" stroked="f" style="position:absolute;margin-left:336.76pt;margin-top:83.62pt;width:198.19pt;height:45.02pt;z-index:-2147483286;mso-position-horizontal-relative:page;mso-position-vertical-relative:page;mso-width-relative:page;mso-height-relative:page;mso-wrap-distance-left:0.0pt;mso-wrap-distance-right:0.0pt;visibility:visible;" coordsize="3964,900" coordorigin="6735,1672">
            <v:shape id="1797" coordsize="3964,900" coordorigin="6735,1672" path="m6735,1672l10699,1672,10699,2573,6735,2573,6735,1672xe" filled="f" style="position:absolute;left:6735.0;top:1672.0;width:3964.0;height:900.0;z-index:402;mso-position-horizontal-relative:text;mso-position-vertical-relative:text;mso-width-relative:page;mso-height-relative:page;visibility:visible;">
              <v:stroke color="red" weight="1.0pt"/>
              <v:fill/>
              <v:path arrowok="t"/>
            </v:shape>
            <v:fill/>
          </v:group>
        </w:pict>
      </w:r>
    </w:p>
    <w:p>
      <w:pPr>
        <w:pStyle w:val="style0"/>
        <w:spacing w:before="0" w:after="0" w:lineRule="auto" w:line="240"/>
        <w:ind w:left="101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4184" cy="7662672"/>
            <wp:effectExtent l="0" t="0" r="0" b="0"/>
            <wp:docPr id="1798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184" cy="7662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100" w:bottom="1720" w:left="1080" w:header="720" w:footer="720" w:gutter="0"/>
        </w:sectPr>
      </w:pPr>
    </w:p>
    <w:p>
      <w:pPr>
        <w:pStyle w:val="style0"/>
        <w:spacing w:before="2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353" w:right="-75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-4"/>
          <w:w w:val="100"/>
          <w:sz w:val="23"/>
          <w:szCs w:val="23"/>
        </w:rPr>
        <w:t>T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3"/>
          <w:szCs w:val="23"/>
        </w:rPr>
        <w:t>itle:</w:t>
      </w:r>
      <w:r>
        <w:rPr>
          <w:rFonts w:ascii="Times New Roman" w:cs="Times New Roman" w:eastAsia="Times New Roman" w:hAnsi="Times New Roman"/>
          <w:b/>
          <w:bCs/>
          <w:color w:val="ff0000"/>
          <w:spacing w:val="23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.........................................</w:t>
      </w:r>
    </w:p>
    <w:p>
      <w:pPr>
        <w:pStyle w:val="style0"/>
        <w:spacing w:before="2" w:after="0" w:lineRule="exact" w:line="110"/>
        <w:jc w:val="left"/>
        <w:rPr>
          <w:sz w:val="11"/>
          <w:szCs w:val="11"/>
        </w:rPr>
      </w:pPr>
      <w:r>
        <w:br w:type="column"/>
      </w:r>
    </w:p>
    <w:p>
      <w:pPr>
        <w:pStyle w:val="style0"/>
        <w:spacing w:before="0" w:after="0" w:lineRule="auto" w:line="240"/>
        <w:ind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Scale:</w:t>
      </w:r>
    </w:p>
    <w:p>
      <w:pPr>
        <w:pStyle w:val="style0"/>
        <w:spacing w:before="0" w:after="0" w:lineRule="exact" w:line="235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x: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before="62" w:after="0" w:lineRule="auto" w:line="240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y: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3"/>
          <w:szCs w:val="23"/>
        </w:rPr>
        <w:sectPr>
          <w:pgSz w:w="11920" w:h="16840" w:orient="portrait"/>
          <w:pgMar w:top="1560" w:right="1080" w:bottom="1720" w:left="1080" w:header="0" w:footer="1539" w:gutter="0"/>
          <w:cols w:equalWidth="0" w:num="2">
            <w:col w:w="3429" w:space="2637"/>
            <w:col w:w="3694"/>
          </w:cols>
        </w:sectPr>
      </w:pPr>
    </w:p>
    <w:p>
      <w:pPr>
        <w:pStyle w:val="style0"/>
        <w:spacing w:before="17" w:after="0" w:lineRule="exact" w:line="220"/>
        <w:jc w:val="left"/>
        <w:rPr>
          <w:sz w:val="22"/>
          <w:szCs w:val="22"/>
        </w:rPr>
      </w:pPr>
      <w:r>
        <w:rPr/>
        <w:pict>
          <v:group id="1799" filled="f" stroked="f" style="position:absolute;margin-left:337.68pt;margin-top:83.62pt;width:198.19pt;height:45.02pt;z-index:-2147483285;mso-position-horizontal-relative:page;mso-position-vertical-relative:page;mso-width-relative:page;mso-height-relative:page;mso-wrap-distance-left:0.0pt;mso-wrap-distance-right:0.0pt;visibility:visible;" coordsize="3964,900" coordorigin="6754,1672">
            <v:shape id="1800" coordsize="3964,900" coordorigin="6754,1672" path="m6754,1672l10717,1672,10717,2573,6754,2573,6754,1672xe" filled="f" style="position:absolute;left:6754.0;top:1672.0;width:3964.0;height:900.0;z-index:403;mso-position-horizontal-relative:text;mso-position-vertical-relative:text;mso-width-relative:page;mso-height-relative:page;visibility:visible;">
              <v:stroke color="red" weight="1.0pt"/>
              <v:fill/>
              <v:path arrowok="t"/>
            </v:shape>
            <v:fill/>
          </v:group>
        </w:pict>
      </w:r>
    </w:p>
    <w:p>
      <w:pPr>
        <w:pStyle w:val="style0"/>
        <w:spacing w:before="0" w:after="0" w:lineRule="auto" w:line="240"/>
        <w:ind w:left="119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4184" cy="7662672"/>
            <wp:effectExtent l="0" t="0" r="0" b="0"/>
            <wp:docPr id="1801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184" cy="7662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080" w:bottom="1720" w:left="1080" w:header="720" w:footer="720" w:gutter="0"/>
        </w:sectPr>
      </w:pPr>
    </w:p>
    <w:p>
      <w:pPr>
        <w:pStyle w:val="style0"/>
        <w:spacing w:before="2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334" w:right="-75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-4"/>
          <w:w w:val="100"/>
          <w:sz w:val="23"/>
          <w:szCs w:val="23"/>
        </w:rPr>
        <w:t>T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3"/>
          <w:szCs w:val="23"/>
        </w:rPr>
        <w:t>itle:</w:t>
      </w:r>
      <w:r>
        <w:rPr>
          <w:rFonts w:ascii="Times New Roman" w:cs="Times New Roman" w:eastAsia="Times New Roman" w:hAnsi="Times New Roman"/>
          <w:b/>
          <w:bCs/>
          <w:color w:val="ff0000"/>
          <w:spacing w:val="23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.........................................</w:t>
      </w:r>
    </w:p>
    <w:p>
      <w:pPr>
        <w:pStyle w:val="style0"/>
        <w:spacing w:before="2" w:after="0" w:lineRule="exact" w:line="110"/>
        <w:jc w:val="left"/>
        <w:rPr>
          <w:sz w:val="11"/>
          <w:szCs w:val="11"/>
        </w:rPr>
      </w:pPr>
      <w:r>
        <w:br w:type="column"/>
      </w:r>
    </w:p>
    <w:p>
      <w:pPr>
        <w:pStyle w:val="style0"/>
        <w:spacing w:before="0" w:after="0" w:lineRule="auto" w:line="240"/>
        <w:ind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Scale:</w:t>
      </w:r>
    </w:p>
    <w:p>
      <w:pPr>
        <w:pStyle w:val="style0"/>
        <w:spacing w:before="0" w:after="0" w:lineRule="exact" w:line="235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x: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before="62" w:after="0" w:lineRule="auto" w:line="240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y: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3"/>
          <w:szCs w:val="23"/>
        </w:rPr>
        <w:sectPr>
          <w:pgSz w:w="11920" w:h="16840" w:orient="portrait"/>
          <w:pgMar w:top="1560" w:right="1100" w:bottom="1720" w:left="1080" w:header="0" w:footer="1539" w:gutter="0"/>
          <w:cols w:equalWidth="0" w:num="2">
            <w:col w:w="3410" w:space="2637"/>
            <w:col w:w="3693"/>
          </w:cols>
        </w:sectPr>
      </w:pPr>
    </w:p>
    <w:p>
      <w:pPr>
        <w:pStyle w:val="style0"/>
        <w:spacing w:before="17" w:after="0" w:lineRule="exact" w:line="220"/>
        <w:jc w:val="left"/>
        <w:rPr>
          <w:sz w:val="22"/>
          <w:szCs w:val="22"/>
        </w:rPr>
      </w:pPr>
      <w:r>
        <w:rPr/>
        <w:pict>
          <v:group id="1802" filled="f" stroked="f" style="position:absolute;margin-left:336.75pt;margin-top:83.62pt;width:198.19pt;height:45.02pt;z-index:-2147483284;mso-position-horizontal-relative:page;mso-position-vertical-relative:page;mso-width-relative:page;mso-height-relative:page;mso-wrap-distance-left:0.0pt;mso-wrap-distance-right:0.0pt;visibility:visible;" coordsize="3964,900" coordorigin="6735,1672">
            <v:shape id="1803" coordsize="3964,900" coordorigin="6735,1672" path="m6735,1672l10699,1672,10699,2573,6735,2573,6735,1672xe" filled="f" style="position:absolute;left:6735.0;top:1672.0;width:3964.0;height:900.0;z-index:404;mso-position-horizontal-relative:text;mso-position-vertical-relative:text;mso-width-relative:page;mso-height-relative:page;visibility:visible;">
              <v:stroke color="red" weight="1.0pt"/>
              <v:fill/>
              <v:path arrowok="t"/>
            </v:shape>
            <v:fill/>
          </v:group>
        </w:pict>
      </w:r>
    </w:p>
    <w:p>
      <w:pPr>
        <w:pStyle w:val="style0"/>
        <w:spacing w:before="0" w:after="0" w:lineRule="auto" w:line="240"/>
        <w:ind w:left="101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4184" cy="7662672"/>
            <wp:effectExtent l="0" t="0" r="0" b="0"/>
            <wp:docPr id="1804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184" cy="7662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100" w:bottom="1720" w:left="1080" w:header="720" w:footer="720" w:gutter="0"/>
        </w:sectPr>
      </w:pPr>
    </w:p>
    <w:p>
      <w:pPr>
        <w:pStyle w:val="style0"/>
        <w:spacing w:before="55" w:after="0" w:lineRule="auto" w:line="240"/>
        <w:ind w:left="118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1805" filled="f" stroked="f" style="position:absolute;margin-left:61.61pt;margin-top:102.76pt;width:473.06pt;height:.1pt;z-index:-2147483283;mso-position-horizontal-relative:page;mso-position-vertical-relative:page;mso-width-relative:page;mso-height-relative:page;mso-wrap-distance-left:0.0pt;mso-wrap-distance-right:0.0pt;visibility:visible;" coordsize="9461,2" coordorigin="1232,2055">
            <v:shape id="1806" coordsize="9461,0" coordorigin="1232,2055" path="m1232,2055l10693,2055e" filled="f" style="position:absolute;left:1232.0;top:2055.0;width:9461.0;height:2.0;z-index:4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07" filled="f" stroked="f" style="position:absolute;margin-left:61.61pt;margin-top:89.29pt;width:473.06pt;height:.1pt;z-index:-2147483282;mso-position-horizontal-relative:page;mso-position-vertical-relative:page;mso-width-relative:page;mso-height-relative:page;mso-wrap-distance-left:0.0pt;mso-wrap-distance-right:0.0pt;visibility:visible;" coordsize="9461,2" coordorigin="1232,1786">
            <v:shape id="1808" coordsize="9461,0" coordorigin="1232,1786" path="m1232,1786l10693,1786e" filled="f" style="position:absolute;left:1232.0;top:1786.0;width:9461.0;height:2.0;z-index:4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09" filled="f" stroked="f" style="position:absolute;margin-left:61.61pt;margin-top:115.51pt;width:473.06pt;height:.1pt;z-index:-2147483281;mso-position-horizontal-relative:page;mso-position-vertical-relative:page;mso-width-relative:page;mso-height-relative:page;mso-wrap-distance-left:0.0pt;mso-wrap-distance-right:0.0pt;visibility:visible;" coordsize="9461,2" coordorigin="1232,2310">
            <v:shape id="1810" coordsize="9461,0" coordorigin="1232,2310" path="m1232,2310l10693,2310e" filled="f" style="position:absolute;left:1232.0;top:2310.0;width:9461.0;height:2.0;z-index:4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11" filled="f" stroked="f" style="position:absolute;margin-left:61.61pt;margin-top:128.27pt;width:473.06pt;height:.1pt;z-index:-2147483280;mso-position-horizontal-relative:page;mso-position-vertical-relative:page;mso-width-relative:page;mso-height-relative:page;mso-wrap-distance-left:0.0pt;mso-wrap-distance-right:0.0pt;visibility:visible;" coordsize="9461,2" coordorigin="1232,2565">
            <v:shape id="1812" coordsize="9461,0" coordorigin="1232,2565" path="m1232,2565l10693,2565e" filled="f" style="position:absolute;left:1232.0;top:2565.0;width:9461.0;height:2.0;z-index:4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13" filled="f" stroked="f" style="position:absolute;margin-left:61.61pt;margin-top:141.02pt;width:473.06pt;height:.1pt;z-index:-2147483279;mso-position-horizontal-relative:page;mso-position-vertical-relative:page;mso-width-relative:page;mso-height-relative:page;mso-wrap-distance-left:0.0pt;mso-wrap-distance-right:0.0pt;visibility:visible;" coordsize="9461,2" coordorigin="1232,2820">
            <v:shape id="1814" coordsize="9461,0" coordorigin="1232,2820" path="m1232,2820l10693,2820e" filled="f" style="position:absolute;left:1232.0;top:2820.0;width:9461.0;height:2.0;z-index:4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15" filled="f" stroked="f" style="position:absolute;margin-left:61.61pt;margin-top:153.78pt;width:473.06pt;height:.1pt;z-index:-2147483278;mso-position-horizontal-relative:page;mso-position-vertical-relative:page;mso-width-relative:page;mso-height-relative:page;mso-wrap-distance-left:0.0pt;mso-wrap-distance-right:0.0pt;visibility:visible;" coordsize="9461,2" coordorigin="1232,3076">
            <v:shape id="1816" coordsize="9461,0" coordorigin="1232,3076" path="m1232,3076l10693,3076e" filled="f" style="position:absolute;left:1232.0;top:3076.0;width:9461.0;height:2.0;z-index:4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17" filled="f" stroked="f" style="position:absolute;margin-left:61.61pt;margin-top:166.53pt;width:473.06pt;height:.1pt;z-index:-2147483277;mso-position-horizontal-relative:page;mso-position-vertical-relative:page;mso-width-relative:page;mso-height-relative:page;mso-wrap-distance-left:0.0pt;mso-wrap-distance-right:0.0pt;visibility:visible;" coordsize="9461,2" coordorigin="1232,3331">
            <v:shape id="1818" coordsize="9461,0" coordorigin="1232,3331" path="m1232,3331l10693,3331e" filled="f" style="position:absolute;left:1232.0;top:3331.0;width:9461.0;height:2.0;z-index:4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19" filled="f" stroked="f" style="position:absolute;margin-left:61.61pt;margin-top:179.29pt;width:473.06pt;height:.1pt;z-index:-2147483276;mso-position-horizontal-relative:page;mso-position-vertical-relative:page;mso-width-relative:page;mso-height-relative:page;mso-wrap-distance-left:0.0pt;mso-wrap-distance-right:0.0pt;visibility:visible;" coordsize="9461,2" coordorigin="1232,3586">
            <v:shape id="1820" coordsize="9461,0" coordorigin="1232,3586" path="m1232,3586l10693,3586e" filled="f" style="position:absolute;left:1232.0;top:3586.0;width:9461.0;height:2.0;z-index:4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21" filled="f" stroked="f" style="position:absolute;margin-left:61.61pt;margin-top:192.04pt;width:473.06pt;height:.1pt;z-index:-2147483275;mso-position-horizontal-relative:page;mso-position-vertical-relative:page;mso-width-relative:page;mso-height-relative:page;mso-wrap-distance-left:0.0pt;mso-wrap-distance-right:0.0pt;visibility:visible;" coordsize="9461,2" coordorigin="1232,3841">
            <v:shape id="1822" coordsize="9461,0" coordorigin="1232,3841" path="m1232,3841l10693,3841e" filled="f" style="position:absolute;left:1232.0;top:3841.0;width:9461.0;height:2.0;z-index:4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23" filled="f" stroked="f" style="position:absolute;margin-left:61.61pt;margin-top:204.79pt;width:473.06pt;height:.1pt;z-index:-2147483274;mso-position-horizontal-relative:page;mso-position-vertical-relative:page;mso-width-relative:page;mso-height-relative:page;mso-wrap-distance-left:0.0pt;mso-wrap-distance-right:0.0pt;visibility:visible;" coordsize="9461,2" coordorigin="1232,4096">
            <v:shape id="1824" coordsize="9461,0" coordorigin="1232,4096" path="m1232,4096l10693,4096e" filled="f" style="position:absolute;left:1232.0;top:4096.0;width:9461.0;height:2.0;z-index:4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25" filled="f" stroked="f" style="position:absolute;margin-left:61.61pt;margin-top:217.55pt;width:473.06pt;height:.1pt;z-index:-2147483273;mso-position-horizontal-relative:page;mso-position-vertical-relative:page;mso-width-relative:page;mso-height-relative:page;mso-wrap-distance-left:0.0pt;mso-wrap-distance-right:0.0pt;visibility:visible;" coordsize="9461,2" coordorigin="1232,4351">
            <v:shape id="1826" coordsize="9461,0" coordorigin="1232,4351" path="m1232,4351l10693,4351e" filled="f" style="position:absolute;left:1232.0;top:4351.0;width:9461.0;height:2.0;z-index:4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27" filled="f" stroked="f" style="position:absolute;margin-left:61.61pt;margin-top:230.3pt;width:473.06pt;height:.1pt;z-index:-2147483272;mso-position-horizontal-relative:page;mso-position-vertical-relative:page;mso-width-relative:page;mso-height-relative:page;mso-wrap-distance-left:0.0pt;mso-wrap-distance-right:0.0pt;visibility:visible;" coordsize="9461,2" coordorigin="1232,4606">
            <v:shape id="1828" coordsize="9461,0" coordorigin="1232,4606" path="m1232,4606l10693,4606e" filled="f" style="position:absolute;left:1232.0;top:4606.0;width:9461.0;height:2.0;z-index:4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29" filled="f" stroked="f" style="position:absolute;margin-left:61.61pt;margin-top:243.06pt;width:473.06pt;height:.1pt;z-index:-2147483271;mso-position-horizontal-relative:page;mso-position-vertical-relative:page;mso-width-relative:page;mso-height-relative:page;mso-wrap-distance-left:0.0pt;mso-wrap-distance-right:0.0pt;visibility:visible;" coordsize="9461,2" coordorigin="1232,4861">
            <v:shape id="1830" coordsize="9461,0" coordorigin="1232,4861" path="m1232,4861l10693,4861e" filled="f" style="position:absolute;left:1232.0;top:4861.0;width:9461.0;height:2.0;z-index:4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31" filled="f" stroked="f" style="position:absolute;margin-left:61.61pt;margin-top:255.81pt;width:473.06pt;height:.1pt;z-index:-2147483270;mso-position-horizontal-relative:page;mso-position-vertical-relative:page;mso-width-relative:page;mso-height-relative:page;mso-wrap-distance-left:0.0pt;mso-wrap-distance-right:0.0pt;visibility:visible;" coordsize="9461,2" coordorigin="1232,5116">
            <v:shape id="1832" coordsize="9461,0" coordorigin="1232,5116" path="m1232,5116l10693,5116e" filled="f" style="position:absolute;left:1232.0;top:5116.0;width:9461.0;height:2.0;z-index:4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33" filled="f" stroked="f" style="position:absolute;margin-left:61.61pt;margin-top:268.57pt;width:473.06pt;height:.1pt;z-index:-2147483269;mso-position-horizontal-relative:page;mso-position-vertical-relative:page;mso-width-relative:page;mso-height-relative:page;mso-wrap-distance-left:0.0pt;mso-wrap-distance-right:0.0pt;visibility:visible;" coordsize="9461,2" coordorigin="1232,5371">
            <v:shape id="1834" coordsize="9461,0" coordorigin="1232,5371" path="m1232,5371l10693,5371e" filled="f" style="position:absolute;left:1232.0;top:5371.0;width:9461.0;height:2.0;z-index:4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35" filled="f" stroked="f" style="position:absolute;margin-left:61.61pt;margin-top:281.32pt;width:473.06pt;height:.1pt;z-index:-2147483268;mso-position-horizontal-relative:page;mso-position-vertical-relative:page;mso-width-relative:page;mso-height-relative:page;mso-wrap-distance-left:0.0pt;mso-wrap-distance-right:0.0pt;visibility:visible;" coordsize="9461,2" coordorigin="1232,5626">
            <v:shape id="1836" coordsize="9461,0" coordorigin="1232,5626" path="m1232,5626l10693,5626e" filled="f" style="position:absolute;left:1232.0;top:5626.0;width:9461.0;height:2.0;z-index:4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37" filled="f" stroked="f" style="position:absolute;margin-left:61.61pt;margin-top:294.08pt;width:473.06pt;height:.1pt;z-index:-2147483267;mso-position-horizontal-relative:page;mso-position-vertical-relative:page;mso-width-relative:page;mso-height-relative:page;mso-wrap-distance-left:0.0pt;mso-wrap-distance-right:0.0pt;visibility:visible;" coordsize="9461,2" coordorigin="1232,5882">
            <v:shape id="1838" coordsize="9461,0" coordorigin="1232,5882" path="m1232,5882l10693,5882e" filled="f" style="position:absolute;left:1232.0;top:5882.0;width:9461.0;height:2.0;z-index:4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39" filled="f" stroked="f" style="position:absolute;margin-left:61.61pt;margin-top:306.83pt;width:473.06pt;height:.1pt;z-index:-2147483266;mso-position-horizontal-relative:page;mso-position-vertical-relative:page;mso-width-relative:page;mso-height-relative:page;mso-wrap-distance-left:0.0pt;mso-wrap-distance-right:0.0pt;visibility:visible;" coordsize="9461,2" coordorigin="1232,6137">
            <v:shape id="1840" coordsize="9461,0" coordorigin="1232,6137" path="m1232,6137l10693,6137e" filled="f" style="position:absolute;left:1232.0;top:6137.0;width:9461.0;height:2.0;z-index:4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41" filled="f" stroked="f" style="position:absolute;margin-left:61.61pt;margin-top:319.59pt;width:473.06pt;height:.1pt;z-index:-2147483265;mso-position-horizontal-relative:page;mso-position-vertical-relative:page;mso-width-relative:page;mso-height-relative:page;mso-wrap-distance-left:0.0pt;mso-wrap-distance-right:0.0pt;visibility:visible;" coordsize="9461,2" coordorigin="1232,6392">
            <v:shape id="1842" coordsize="9461,0" coordorigin="1232,6392" path="m1232,6392l10693,6392e" filled="f" style="position:absolute;left:1232.0;top:6392.0;width:9461.0;height:2.0;z-index:4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43" filled="f" stroked="f" style="position:absolute;margin-left:61.61pt;margin-top:332.34pt;width:473.06pt;height:.1pt;z-index:-2147483264;mso-position-horizontal-relative:page;mso-position-vertical-relative:page;mso-width-relative:page;mso-height-relative:page;mso-wrap-distance-left:0.0pt;mso-wrap-distance-right:0.0pt;visibility:visible;" coordsize="9461,2" coordorigin="1232,6647">
            <v:shape id="1844" coordsize="9461,0" coordorigin="1232,6647" path="m1232,6647l10693,6647e" filled="f" style="position:absolute;left:1232.0;top:6647.0;width:9461.0;height:2.0;z-index:4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45" filled="f" stroked="f" style="position:absolute;margin-left:61.61pt;margin-top:345.1pt;width:473.06pt;height:.1pt;z-index:-2147483263;mso-position-horizontal-relative:page;mso-position-vertical-relative:page;mso-width-relative:page;mso-height-relative:page;mso-wrap-distance-left:0.0pt;mso-wrap-distance-right:0.0pt;visibility:visible;" coordsize="9461,2" coordorigin="1232,6902">
            <v:shape id="1846" coordsize="9461,0" coordorigin="1232,6902" path="m1232,6902l10693,6902e" filled="f" style="position:absolute;left:1232.0;top:6902.0;width:9461.0;height:2.0;z-index:4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47" filled="f" stroked="f" style="position:absolute;margin-left:61.61pt;margin-top:357.85pt;width:473.06pt;height:.1pt;z-index:-2147483262;mso-position-horizontal-relative:page;mso-position-vertical-relative:page;mso-width-relative:page;mso-height-relative:page;mso-wrap-distance-left:0.0pt;mso-wrap-distance-right:0.0pt;visibility:visible;" coordsize="9461,2" coordorigin="1232,7157">
            <v:shape id="1848" coordsize="9461,0" coordorigin="1232,7157" path="m1232,7157l10693,7157e" filled="f" style="position:absolute;left:1232.0;top:7157.0;width:9461.0;height:2.0;z-index:4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49" filled="f" stroked="f" style="position:absolute;margin-left:61.61pt;margin-top:370.61pt;width:473.06pt;height:.1pt;z-index:-2147483261;mso-position-horizontal-relative:page;mso-position-vertical-relative:page;mso-width-relative:page;mso-height-relative:page;mso-wrap-distance-left:0.0pt;mso-wrap-distance-right:0.0pt;visibility:visible;" coordsize="9461,2" coordorigin="1232,7412">
            <v:shape id="1850" coordsize="9461,0" coordorigin="1232,7412" path="m1232,7412l10693,7412e" filled="f" style="position:absolute;left:1232.0;top:7412.0;width:9461.0;height:2.0;z-index:4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51" filled="f" stroked="f" style="position:absolute;margin-left:61.61pt;margin-top:383.36pt;width:473.06pt;height:.1pt;z-index:-2147483260;mso-position-horizontal-relative:page;mso-position-vertical-relative:page;mso-width-relative:page;mso-height-relative:page;mso-wrap-distance-left:0.0pt;mso-wrap-distance-right:0.0pt;visibility:visible;" coordsize="9461,2" coordorigin="1232,7667">
            <v:shape id="1852" coordsize="9461,0" coordorigin="1232,7667" path="m1232,7667l10693,7667e" filled="f" style="position:absolute;left:1232.0;top:7667.0;width:9461.0;height:2.0;z-index:4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53" filled="f" stroked="f" style="position:absolute;margin-left:61.61pt;margin-top:396.12pt;width:473.06pt;height:.1pt;z-index:-2147483259;mso-position-horizontal-relative:page;mso-position-vertical-relative:page;mso-width-relative:page;mso-height-relative:page;mso-wrap-distance-left:0.0pt;mso-wrap-distance-right:0.0pt;visibility:visible;" coordsize="9461,2" coordorigin="1232,7922">
            <v:shape id="1854" coordsize="9461,0" coordorigin="1232,7922" path="m1232,7922l10693,7922e" filled="f" style="position:absolute;left:1232.0;top:7922.0;width:9461.0;height:2.0;z-index:4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55" filled="f" stroked="f" style="position:absolute;margin-left:61.61pt;margin-top:408.87pt;width:473.06pt;height:.1pt;z-index:-2147483258;mso-position-horizontal-relative:page;mso-position-vertical-relative:page;mso-width-relative:page;mso-height-relative:page;mso-wrap-distance-left:0.0pt;mso-wrap-distance-right:0.0pt;visibility:visible;" coordsize="9461,2" coordorigin="1232,8177">
            <v:shape id="1856" coordsize="9461,0" coordorigin="1232,8177" path="m1232,8177l10693,8177e" filled="f" style="position:absolute;left:1232.0;top:8177.0;width:9461.0;height:2.0;z-index:4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57" filled="f" stroked="f" style="position:absolute;margin-left:61.61pt;margin-top:421.63pt;width:473.06pt;height:.1pt;z-index:-2147483257;mso-position-horizontal-relative:page;mso-position-vertical-relative:page;mso-width-relative:page;mso-height-relative:page;mso-wrap-distance-left:0.0pt;mso-wrap-distance-right:0.0pt;visibility:visible;" coordsize="9461,2" coordorigin="1232,8433">
            <v:shape id="1858" coordsize="9461,0" coordorigin="1232,8433" path="m1232,8433l10693,8433e" filled="f" style="position:absolute;left:1232.0;top:8433.0;width:9461.0;height:2.0;z-index:4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59" filled="f" stroked="f" style="position:absolute;margin-left:61.61pt;margin-top:434.38pt;width:473.06pt;height:.1pt;z-index:-2147483256;mso-position-horizontal-relative:page;mso-position-vertical-relative:page;mso-width-relative:page;mso-height-relative:page;mso-wrap-distance-left:0.0pt;mso-wrap-distance-right:0.0pt;visibility:visible;" coordsize="9461,2" coordorigin="1232,8688">
            <v:shape id="1860" coordsize="9461,0" coordorigin="1232,8688" path="m1232,8688l10693,8688e" filled="f" style="position:absolute;left:1232.0;top:8688.0;width:9461.0;height:2.0;z-index:4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61" filled="f" stroked="f" style="position:absolute;margin-left:61.61pt;margin-top:447.14pt;width:473.06pt;height:.1pt;z-index:-2147483255;mso-position-horizontal-relative:page;mso-position-vertical-relative:page;mso-width-relative:page;mso-height-relative:page;mso-wrap-distance-left:0.0pt;mso-wrap-distance-right:0.0pt;visibility:visible;" coordsize="9461,2" coordorigin="1232,8943">
            <v:shape id="1862" coordsize="9461,0" coordorigin="1232,8943" path="m1232,8943l10693,8943e" filled="f" style="position:absolute;left:1232.0;top:8943.0;width:9461.0;height:2.0;z-index:4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63" filled="f" stroked="f" style="position:absolute;margin-left:61.61pt;margin-top:459.89pt;width:473.06pt;height:.1pt;z-index:-2147483254;mso-position-horizontal-relative:page;mso-position-vertical-relative:page;mso-width-relative:page;mso-height-relative:page;mso-wrap-distance-left:0.0pt;mso-wrap-distance-right:0.0pt;visibility:visible;" coordsize="9461,2" coordorigin="1232,9198">
            <v:shape id="1864" coordsize="9461,0" coordorigin="1232,9198" path="m1232,9198l10693,9198e" filled="f" style="position:absolute;left:1232.0;top:9198.0;width:9461.0;height:2.0;z-index:4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65" filled="f" stroked="f" style="position:absolute;margin-left:61.61pt;margin-top:472.64pt;width:473.06pt;height:.1pt;z-index:-2147483253;mso-position-horizontal-relative:page;mso-position-vertical-relative:page;mso-width-relative:page;mso-height-relative:page;mso-wrap-distance-left:0.0pt;mso-wrap-distance-right:0.0pt;visibility:visible;" coordsize="9461,2" coordorigin="1232,9453">
            <v:shape id="1866" coordsize="9461,0" coordorigin="1232,9453" path="m1232,9453l10693,9453e" filled="f" style="position:absolute;left:1232.0;top:9453.0;width:9461.0;height:2.0;z-index:4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67" filled="f" stroked="f" style="position:absolute;margin-left:61.61pt;margin-top:485.4pt;width:473.06pt;height:.1pt;z-index:-2147483252;mso-position-horizontal-relative:page;mso-position-vertical-relative:page;mso-width-relative:page;mso-height-relative:page;mso-wrap-distance-left:0.0pt;mso-wrap-distance-right:0.0pt;visibility:visible;" coordsize="9461,2" coordorigin="1232,9708">
            <v:shape id="1868" coordsize="9461,0" coordorigin="1232,9708" path="m1232,9708l10693,9708e" filled="f" style="position:absolute;left:1232.0;top:9708.0;width:9461.0;height:2.0;z-index:4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69" filled="f" stroked="f" style="position:absolute;margin-left:61.61pt;margin-top:498.15pt;width:473.06pt;height:.1pt;z-index:-2147483251;mso-position-horizontal-relative:page;mso-position-vertical-relative:page;mso-width-relative:page;mso-height-relative:page;mso-wrap-distance-left:0.0pt;mso-wrap-distance-right:0.0pt;visibility:visible;" coordsize="9461,2" coordorigin="1232,9963">
            <v:shape id="1870" coordsize="9461,0" coordorigin="1232,9963" path="m1232,9963l10693,9963e" filled="f" style="position:absolute;left:1232.0;top:9963.0;width:9461.0;height:2.0;z-index:4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71" filled="f" stroked="f" style="position:absolute;margin-left:61.61pt;margin-top:510.91pt;width:473.06pt;height:.1pt;z-index:-2147483250;mso-position-horizontal-relative:page;mso-position-vertical-relative:page;mso-width-relative:page;mso-height-relative:page;mso-wrap-distance-left:0.0pt;mso-wrap-distance-right:0.0pt;visibility:visible;" coordsize="9461,2" coordorigin="1232,10218">
            <v:shape id="1872" coordsize="9461,0" coordorigin="1232,10218" path="m1232,10218l10693,10218e" filled="f" style="position:absolute;left:1232.0;top:10218.0;width:9461.0;height:2.0;z-index:4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73" filled="f" stroked="f" style="position:absolute;margin-left:61.61pt;margin-top:523.66pt;width:473.06pt;height:.1pt;z-index:-2147483249;mso-position-horizontal-relative:page;mso-position-vertical-relative:page;mso-width-relative:page;mso-height-relative:page;mso-wrap-distance-left:0.0pt;mso-wrap-distance-right:0.0pt;visibility:visible;" coordsize="9461,2" coordorigin="1232,10473">
            <v:shape id="1874" coordsize="9461,0" coordorigin="1232,10473" path="m1232,10473l10693,10473e" filled="f" style="position:absolute;left:1232.0;top:10473.0;width:9461.0;height:2.0;z-index:4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75" filled="f" stroked="f" style="position:absolute;margin-left:61.61pt;margin-top:536.42pt;width:473.06pt;height:.1pt;z-index:-2147483248;mso-position-horizontal-relative:page;mso-position-vertical-relative:page;mso-width-relative:page;mso-height-relative:page;mso-wrap-distance-left:0.0pt;mso-wrap-distance-right:0.0pt;visibility:visible;" coordsize="9461,2" coordorigin="1232,10728">
            <v:shape id="1876" coordsize="9461,0" coordorigin="1232,10728" path="m1232,10728l10693,10728e" filled="f" style="position:absolute;left:1232.0;top:10728.0;width:9461.0;height:2.0;z-index:4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77" filled="f" stroked="f" style="position:absolute;margin-left:61.61pt;margin-top:549.17pt;width:473.06pt;height:.1pt;z-index:-2147483247;mso-position-horizontal-relative:page;mso-position-vertical-relative:page;mso-width-relative:page;mso-height-relative:page;mso-wrap-distance-left:0.0pt;mso-wrap-distance-right:0.0pt;visibility:visible;" coordsize="9461,2" coordorigin="1232,10983">
            <v:shape id="1878" coordsize="9461,0" coordorigin="1232,10983" path="m1232,10983l10693,10983e" filled="f" style="position:absolute;left:1232.0;top:10983.0;width:9461.0;height:2.0;z-index:4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79" filled="f" stroked="f" style="position:absolute;margin-left:61.61pt;margin-top:561.93pt;width:473.06pt;height:.1pt;z-index:-2147483246;mso-position-horizontal-relative:page;mso-position-vertical-relative:page;mso-width-relative:page;mso-height-relative:page;mso-wrap-distance-left:0.0pt;mso-wrap-distance-right:0.0pt;visibility:visible;" coordsize="9461,2" coordorigin="1232,11239">
            <v:shape id="1880" coordsize="9461,0" coordorigin="1232,11239" path="m1232,11239l10693,11239e" filled="f" style="position:absolute;left:1232.0;top:11239.0;width:9461.0;height:2.0;z-index:4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81" filled="f" stroked="f" style="position:absolute;margin-left:61.61pt;margin-top:574.68pt;width:473.06pt;height:.1pt;z-index:-2147483245;mso-position-horizontal-relative:page;mso-position-vertical-relative:page;mso-width-relative:page;mso-height-relative:page;mso-wrap-distance-left:0.0pt;mso-wrap-distance-right:0.0pt;visibility:visible;" coordsize="9461,2" coordorigin="1232,11494">
            <v:shape id="1882" coordsize="9461,0" coordorigin="1232,11494" path="m1232,11494l10693,11494e" filled="f" style="position:absolute;left:1232.0;top:11494.0;width:9461.0;height:2.0;z-index:4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83" filled="f" stroked="f" style="position:absolute;margin-left:61.61pt;margin-top:587.44pt;width:473.06pt;height:.1pt;z-index:-2147483244;mso-position-horizontal-relative:page;mso-position-vertical-relative:page;mso-width-relative:page;mso-height-relative:page;mso-wrap-distance-left:0.0pt;mso-wrap-distance-right:0.0pt;visibility:visible;" coordsize="9461,2" coordorigin="1232,11749">
            <v:shape id="1884" coordsize="9461,0" coordorigin="1232,11749" path="m1232,11749l10693,11749e" filled="f" style="position:absolute;left:1232.0;top:11749.0;width:9461.0;height:2.0;z-index:4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85" filled="f" stroked="f" style="position:absolute;margin-left:61.61pt;margin-top:600.19pt;width:473.06pt;height:.1pt;z-index:-2147483243;mso-position-horizontal-relative:page;mso-position-vertical-relative:page;mso-width-relative:page;mso-height-relative:page;mso-wrap-distance-left:0.0pt;mso-wrap-distance-right:0.0pt;visibility:visible;" coordsize="9461,2" coordorigin="1232,12004">
            <v:shape id="1886" coordsize="9461,0" coordorigin="1232,12004" path="m1232,12004l10693,12004e" filled="f" style="position:absolute;left:1232.0;top:12004.0;width:9461.0;height:2.0;z-index:4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87" filled="f" stroked="f" style="position:absolute;margin-left:61.61pt;margin-top:612.95pt;width:473.06pt;height:.1pt;z-index:-2147483242;mso-position-horizontal-relative:page;mso-position-vertical-relative:page;mso-width-relative:page;mso-height-relative:page;mso-wrap-distance-left:0.0pt;mso-wrap-distance-right:0.0pt;visibility:visible;" coordsize="9461,2" coordorigin="1232,12259">
            <v:shape id="1888" coordsize="9461,0" coordorigin="1232,12259" path="m1232,12259l10693,12259e" filled="f" style="position:absolute;left:1232.0;top:12259.0;width:9461.0;height:2.0;z-index:4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89" filled="f" stroked="f" style="position:absolute;margin-left:61.61pt;margin-top:625.7pt;width:473.06pt;height:.1pt;z-index:-2147483241;mso-position-horizontal-relative:page;mso-position-vertical-relative:page;mso-width-relative:page;mso-height-relative:page;mso-wrap-distance-left:0.0pt;mso-wrap-distance-right:0.0pt;visibility:visible;" coordsize="9461,2" coordorigin="1232,12514">
            <v:shape id="1890" coordsize="9461,0" coordorigin="1232,12514" path="m1232,12514l10693,12514e" filled="f" style="position:absolute;left:1232.0;top:12514.0;width:9461.0;height:2.0;z-index:4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91" filled="f" stroked="f" style="position:absolute;margin-left:61.61pt;margin-top:638.46pt;width:473.06pt;height:.1pt;z-index:-2147483240;mso-position-horizontal-relative:page;mso-position-vertical-relative:page;mso-width-relative:page;mso-height-relative:page;mso-wrap-distance-left:0.0pt;mso-wrap-distance-right:0.0pt;visibility:visible;" coordsize="9461,2" coordorigin="1232,12769">
            <v:shape id="1892" coordsize="9461,0" coordorigin="1232,12769" path="m1232,12769l10693,12769e" filled="f" style="position:absolute;left:1232.0;top:12769.0;width:9461.0;height:2.0;z-index:4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93" filled="f" stroked="f" style="position:absolute;margin-left:61.61pt;margin-top:651.21pt;width:473.06pt;height:.1pt;z-index:-2147483239;mso-position-horizontal-relative:page;mso-position-vertical-relative:page;mso-width-relative:page;mso-height-relative:page;mso-wrap-distance-left:0.0pt;mso-wrap-distance-right:0.0pt;visibility:visible;" coordsize="9461,2" coordorigin="1232,13024">
            <v:shape id="1894" coordsize="9461,0" coordorigin="1232,13024" path="m1232,13024l10693,13024e" filled="f" style="position:absolute;left:1232.0;top:13024.0;width:9461.0;height:2.0;z-index:4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95" filled="f" stroked="f" style="position:absolute;margin-left:61.61pt;margin-top:663.97pt;width:473.06pt;height:.1pt;z-index:-2147483238;mso-position-horizontal-relative:page;mso-position-vertical-relative:page;mso-width-relative:page;mso-height-relative:page;mso-wrap-distance-left:0.0pt;mso-wrap-distance-right:0.0pt;visibility:visible;" coordsize="9461,2" coordorigin="1232,13279">
            <v:shape id="1896" coordsize="9461,0" coordorigin="1232,13279" path="m1232,13279l10693,13279e" filled="f" style="position:absolute;left:1232.0;top:13279.0;width:9461.0;height:2.0;z-index:4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97" filled="f" stroked="f" style="position:absolute;margin-left:61.61pt;margin-top:676.72pt;width:473.06pt;height:.1pt;z-index:-2147483237;mso-position-horizontal-relative:page;mso-position-vertical-relative:page;mso-width-relative:page;mso-height-relative:page;mso-wrap-distance-left:0.0pt;mso-wrap-distance-right:0.0pt;visibility:visible;" coordsize="9461,2" coordorigin="1232,13534">
            <v:shape id="1898" coordsize="9461,0" coordorigin="1232,13534" path="m1232,13534l10693,13534e" filled="f" style="position:absolute;left:1232.0;top:13534.0;width:9461.0;height:2.0;z-index:4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899" filled="f" stroked="f" style="position:absolute;margin-left:61.61pt;margin-top:689.48pt;width:473.06pt;height:.1pt;z-index:-2147483236;mso-position-horizontal-relative:page;mso-position-vertical-relative:page;mso-width-relative:page;mso-height-relative:page;mso-wrap-distance-left:0.0pt;mso-wrap-distance-right:0.0pt;visibility:visible;" coordsize="9461,2" coordorigin="1232,13790">
            <v:shape id="1900" coordsize="9461,0" coordorigin="1232,13790" path="m1232,13790l10693,13790e" filled="f" style="position:absolute;left:1232.0;top:13790.0;width:9461.0;height:2.0;z-index:4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01" filled="f" stroked="f" style="position:absolute;margin-left:61.61pt;margin-top:702.23pt;width:473.06pt;height:.1pt;z-index:-2147483235;mso-position-horizontal-relative:page;mso-position-vertical-relative:page;mso-width-relative:page;mso-height-relative:page;mso-wrap-distance-left:0.0pt;mso-wrap-distance-right:0.0pt;visibility:visible;" coordsize="9461,2" coordorigin="1232,14045">
            <v:shape id="1902" coordsize="9461,0" coordorigin="1232,14045" path="m1232,14045l10693,14045e" filled="f" style="position:absolute;left:1232.0;top:14045.0;width:9461.0;height:2.0;z-index:4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03" filled="f" stroked="f" style="position:absolute;margin-left:61.61pt;margin-top:714.99pt;width:473.06pt;height:.1pt;z-index:-2147483234;mso-position-horizontal-relative:page;mso-position-vertical-relative:page;mso-width-relative:page;mso-height-relative:page;mso-wrap-distance-left:0.0pt;mso-wrap-distance-right:0.0pt;visibility:visible;" coordsize="9461,2" coordorigin="1232,14300">
            <v:shape id="1904" coordsize="9461,0" coordorigin="1232,14300" path="m1232,14300l10693,14300e" filled="f" style="position:absolute;left:1232.0;top:14300.0;width:9461.0;height:2.0;z-index:4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05" filled="f" stroked="f" style="position:absolute;margin-left:61.61pt;margin-top:727.74pt;width:473.06pt;height:.1pt;z-index:-2147483233;mso-position-horizontal-relative:page;mso-position-vertical-relative:page;mso-width-relative:page;mso-height-relative:page;mso-wrap-distance-left:0.0pt;mso-wrap-distance-right:0.0pt;visibility:visible;" coordsize="9461,2" coordorigin="1232,14555">
            <v:shape id="1906" coordsize="9461,0" coordorigin="1232,14555" path="m1232,14555l10693,14555e" filled="f" style="position:absolute;left:1232.0;top:14555.0;width:9461.0;height:2.0;z-index:4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1680" w:bottom="1740" w:left="1120" w:header="0" w:footer="1539" w:gutter="0"/>
        </w:sectPr>
      </w:pPr>
    </w:p>
    <w:p>
      <w:pPr>
        <w:pStyle w:val="style0"/>
        <w:spacing w:before="55" w:after="0" w:lineRule="auto" w:line="240"/>
        <w:ind w:left="106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1907" filled="f" stroked="f" style="position:absolute;margin-left:61.01pt;margin-top:41.87pt;width:473.06pt;height:.1pt;z-index:-2147483232;mso-position-horizontal-relative:page;mso-position-vertical-relative:text;mso-width-relative:page;mso-height-relative:page;mso-wrap-distance-left:0.0pt;mso-wrap-distance-right:0.0pt;visibility:visible;" coordsize="9461,2" coordorigin="1220,837">
            <v:shape id="1908" coordsize="9461,0" coordorigin="1220,837" path="m1220,837l10681,837e" filled="f" style="position:absolute;left:1220.0;top:837.0;width:9461.0;height:2.0;z-index:4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09" filled="f" stroked="f" style="position:absolute;margin-left:61.01pt;margin-top:28.41pt;width:473.06pt;height:.1pt;z-index:-2147483231;mso-position-horizontal-relative:page;mso-position-vertical-relative:text;mso-width-relative:page;mso-height-relative:page;mso-wrap-distance-left:0.0pt;mso-wrap-distance-right:0.0pt;visibility:visible;" coordsize="9461,2" coordorigin="1220,568">
            <v:shape id="1910" coordsize="9461,0" coordorigin="1220,568" path="m1220,568l10681,568e" filled="f" style="position:absolute;left:1220.0;top:568.0;width:9461.0;height:2.0;z-index:4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11" filled="f" stroked="f" style="position:absolute;margin-left:61.01pt;margin-top:54.62pt;width:473.06pt;height:.1pt;z-index:-2147483230;mso-position-horizontal-relative:page;mso-position-vertical-relative:text;mso-width-relative:page;mso-height-relative:page;mso-wrap-distance-left:0.0pt;mso-wrap-distance-right:0.0pt;visibility:visible;" coordsize="9461,2" coordorigin="1220,1092">
            <v:shape id="1912" coordsize="9461,0" coordorigin="1220,1092" path="m1220,1092l10681,1092e" filled="f" style="position:absolute;left:1220.0;top:1092.0;width:9461.0;height:2.0;z-index:4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13" filled="f" stroked="f" style="position:absolute;margin-left:61.01pt;margin-top:67.38pt;width:473.06pt;height:.1pt;z-index:-2147483229;mso-position-horizontal-relative:page;mso-position-vertical-relative:text;mso-width-relative:page;mso-height-relative:page;mso-wrap-distance-left:0.0pt;mso-wrap-distance-right:0.0pt;visibility:visible;" coordsize="9461,2" coordorigin="1220,1348">
            <v:shape id="1914" coordsize="9461,0" coordorigin="1220,1348" path="m1220,1348l10681,1348e" filled="f" style="position:absolute;left:1220.0;top:1348.0;width:9461.0;height:2.0;z-index:4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15" filled="f" stroked="f" style="position:absolute;margin-left:61.01pt;margin-top:80.13pt;width:473.06pt;height:.1pt;z-index:-2147483228;mso-position-horizontal-relative:page;mso-position-vertical-relative:text;mso-width-relative:page;mso-height-relative:page;mso-wrap-distance-left:0.0pt;mso-wrap-distance-right:0.0pt;visibility:visible;" coordsize="9461,2" coordorigin="1220,1603">
            <v:shape id="1916" coordsize="9461,0" coordorigin="1220,1603" path="m1220,1603l10681,1603e" filled="f" style="position:absolute;left:1220.0;top:1603.0;width:9461.0;height:2.0;z-index:4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17" filled="f" stroked="f" style="position:absolute;margin-left:61.01pt;margin-top:92.89pt;width:473.06pt;height:.1pt;z-index:-2147483227;mso-position-horizontal-relative:page;mso-position-vertical-relative:text;mso-width-relative:page;mso-height-relative:page;mso-wrap-distance-left:0.0pt;mso-wrap-distance-right:0.0pt;visibility:visible;" coordsize="9461,2" coordorigin="1220,1858">
            <v:shape id="1918" coordsize="9461,0" coordorigin="1220,1858" path="m1220,1858l10681,1858e" filled="f" style="position:absolute;left:1220.0;top:1858.0;width:9461.0;height:2.0;z-index:4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19" filled="f" stroked="f" style="position:absolute;margin-left:61.01pt;margin-top:105.64pt;width:473.06pt;height:.1pt;z-index:-2147483226;mso-position-horizontal-relative:page;mso-position-vertical-relative:text;mso-width-relative:page;mso-height-relative:page;mso-wrap-distance-left:0.0pt;mso-wrap-distance-right:0.0pt;visibility:visible;" coordsize="9461,2" coordorigin="1220,2113">
            <v:shape id="1920" coordsize="9461,0" coordorigin="1220,2113" path="m1220,2113l10681,2113e" filled="f" style="position:absolute;left:1220.0;top:2113.0;width:9461.0;height:2.0;z-index:4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21" filled="f" stroked="f" style="position:absolute;margin-left:61.01pt;margin-top:179.29pt;width:473.06pt;height:.1pt;z-index:-2147483225;mso-position-horizontal-relative:page;mso-position-vertical-relative:page;mso-width-relative:page;mso-height-relative:page;mso-wrap-distance-left:0.0pt;mso-wrap-distance-right:0.0pt;visibility:visible;" coordsize="9461,2" coordorigin="1220,3586">
            <v:shape id="1922" coordsize="9461,0" coordorigin="1220,3586" path="m1220,3586l10681,3586e" filled="f" style="position:absolute;left:1220.0;top:3586.0;width:9461.0;height:2.0;z-index:4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23" filled="f" stroked="f" style="position:absolute;margin-left:61.01pt;margin-top:192.04pt;width:473.06pt;height:.1pt;z-index:-2147483224;mso-position-horizontal-relative:page;mso-position-vertical-relative:page;mso-width-relative:page;mso-height-relative:page;mso-wrap-distance-left:0.0pt;mso-wrap-distance-right:0.0pt;visibility:visible;" coordsize="9461,2" coordorigin="1220,3841">
            <v:shape id="1924" coordsize="9461,0" coordorigin="1220,3841" path="m1220,3841l10681,3841e" filled="f" style="position:absolute;left:1220.0;top:3841.0;width:9461.0;height:2.0;z-index:4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25" filled="f" stroked="f" style="position:absolute;margin-left:61.01pt;margin-top:204.79pt;width:473.06pt;height:.1pt;z-index:-2147483223;mso-position-horizontal-relative:page;mso-position-vertical-relative:page;mso-width-relative:page;mso-height-relative:page;mso-wrap-distance-left:0.0pt;mso-wrap-distance-right:0.0pt;visibility:visible;" coordsize="9461,2" coordorigin="1220,4096">
            <v:shape id="1926" coordsize="9461,0" coordorigin="1220,4096" path="m1220,4096l10681,4096e" filled="f" style="position:absolute;left:1220.0;top:4096.0;width:9461.0;height:2.0;z-index:4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27" filled="f" stroked="f" style="position:absolute;margin-left:61.01pt;margin-top:217.55pt;width:473.06pt;height:.1pt;z-index:-2147483222;mso-position-horizontal-relative:page;mso-position-vertical-relative:page;mso-width-relative:page;mso-height-relative:page;mso-wrap-distance-left:0.0pt;mso-wrap-distance-right:0.0pt;visibility:visible;" coordsize="9461,2" coordorigin="1220,4351">
            <v:shape id="1928" coordsize="9461,0" coordorigin="1220,4351" path="m1220,4351l10681,4351e" filled="f" style="position:absolute;left:1220.0;top:4351.0;width:9461.0;height:2.0;z-index:4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29" filled="f" stroked="f" style="position:absolute;margin-left:61.01pt;margin-top:230.3pt;width:473.06pt;height:.1pt;z-index:-2147483221;mso-position-horizontal-relative:page;mso-position-vertical-relative:page;mso-width-relative:page;mso-height-relative:page;mso-wrap-distance-left:0.0pt;mso-wrap-distance-right:0.0pt;visibility:visible;" coordsize="9461,2" coordorigin="1220,4606">
            <v:shape id="1930" coordsize="9461,0" coordorigin="1220,4606" path="m1220,4606l10681,4606e" filled="f" style="position:absolute;left:1220.0;top:4606.0;width:9461.0;height:2.0;z-index:4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31" filled="f" stroked="f" style="position:absolute;margin-left:61.01pt;margin-top:243.06pt;width:473.06pt;height:.1pt;z-index:-2147483220;mso-position-horizontal-relative:page;mso-position-vertical-relative:page;mso-width-relative:page;mso-height-relative:page;mso-wrap-distance-left:0.0pt;mso-wrap-distance-right:0.0pt;visibility:visible;" coordsize="9461,2" coordorigin="1220,4861">
            <v:shape id="1932" coordsize="9461,0" coordorigin="1220,4861" path="m1220,4861l10681,4861e" filled="f" style="position:absolute;left:1220.0;top:4861.0;width:9461.0;height:2.0;z-index:4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33" filled="f" stroked="f" style="position:absolute;margin-left:61.01pt;margin-top:255.81pt;width:473.06pt;height:.1pt;z-index:-2147483219;mso-position-horizontal-relative:page;mso-position-vertical-relative:page;mso-width-relative:page;mso-height-relative:page;mso-wrap-distance-left:0.0pt;mso-wrap-distance-right:0.0pt;visibility:visible;" coordsize="9461,2" coordorigin="1220,5116">
            <v:shape id="1934" coordsize="9461,0" coordorigin="1220,5116" path="m1220,5116l10681,5116e" filled="f" style="position:absolute;left:1220.0;top:5116.0;width:9461.0;height:2.0;z-index:4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35" filled="f" stroked="f" style="position:absolute;margin-left:61.01pt;margin-top:268.57pt;width:473.06pt;height:.1pt;z-index:-2147483218;mso-position-horizontal-relative:page;mso-position-vertical-relative:page;mso-width-relative:page;mso-height-relative:page;mso-wrap-distance-left:0.0pt;mso-wrap-distance-right:0.0pt;visibility:visible;" coordsize="9461,2" coordorigin="1220,5371">
            <v:shape id="1936" coordsize="9461,0" coordorigin="1220,5371" path="m1220,5371l10681,5371e" filled="f" style="position:absolute;left:1220.0;top:5371.0;width:9461.0;height:2.0;z-index:4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37" filled="f" stroked="f" style="position:absolute;margin-left:61.01pt;margin-top:281.32pt;width:473.06pt;height:.1pt;z-index:-2147483217;mso-position-horizontal-relative:page;mso-position-vertical-relative:page;mso-width-relative:page;mso-height-relative:page;mso-wrap-distance-left:0.0pt;mso-wrap-distance-right:0.0pt;visibility:visible;" coordsize="9461,2" coordorigin="1220,5626">
            <v:shape id="1938" coordsize="9461,0" coordorigin="1220,5626" path="m1220,5626l10681,5626e" filled="f" style="position:absolute;left:1220.0;top:5626.0;width:9461.0;height:2.0;z-index:4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39" filled="f" stroked="f" style="position:absolute;margin-left:61.01pt;margin-top:294.08pt;width:473.06pt;height:.1pt;z-index:-2147483216;mso-position-horizontal-relative:page;mso-position-vertical-relative:page;mso-width-relative:page;mso-height-relative:page;mso-wrap-distance-left:0.0pt;mso-wrap-distance-right:0.0pt;visibility:visible;" coordsize="9461,2" coordorigin="1220,5882">
            <v:shape id="1940" coordsize="9461,0" coordorigin="1220,5882" path="m1220,5882l10681,5882e" filled="f" style="position:absolute;left:1220.0;top:5882.0;width:9461.0;height:2.0;z-index:4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41" filled="f" stroked="f" style="position:absolute;margin-left:61.01pt;margin-top:306.83pt;width:473.06pt;height:.1pt;z-index:-2147483215;mso-position-horizontal-relative:page;mso-position-vertical-relative:page;mso-width-relative:page;mso-height-relative:page;mso-wrap-distance-left:0.0pt;mso-wrap-distance-right:0.0pt;visibility:visible;" coordsize="9461,2" coordorigin="1220,6137">
            <v:shape id="1942" coordsize="9461,0" coordorigin="1220,6137" path="m1220,6137l10681,6137e" filled="f" style="position:absolute;left:1220.0;top:6137.0;width:9461.0;height:2.0;z-index:4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43" filled="f" stroked="f" style="position:absolute;margin-left:61.01pt;margin-top:319.59pt;width:473.06pt;height:.1pt;z-index:-2147483214;mso-position-horizontal-relative:page;mso-position-vertical-relative:page;mso-width-relative:page;mso-height-relative:page;mso-wrap-distance-left:0.0pt;mso-wrap-distance-right:0.0pt;visibility:visible;" coordsize="9461,2" coordorigin="1220,6392">
            <v:shape id="1944" coordsize="9461,0" coordorigin="1220,6392" path="m1220,6392l10681,6392e" filled="f" style="position:absolute;left:1220.0;top:6392.0;width:9461.0;height:2.0;z-index:4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45" filled="f" stroked="f" style="position:absolute;margin-left:61.01pt;margin-top:332.34pt;width:473.06pt;height:.1pt;z-index:-2147483213;mso-position-horizontal-relative:page;mso-position-vertical-relative:page;mso-width-relative:page;mso-height-relative:page;mso-wrap-distance-left:0.0pt;mso-wrap-distance-right:0.0pt;visibility:visible;" coordsize="9461,2" coordorigin="1220,6647">
            <v:shape id="1946" coordsize="9461,0" coordorigin="1220,6647" path="m1220,6647l10681,6647e" filled="f" style="position:absolute;left:1220.0;top:6647.0;width:9461.0;height:2.0;z-index:4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47" filled="f" stroked="f" style="position:absolute;margin-left:61.01pt;margin-top:345.1pt;width:473.06pt;height:.1pt;z-index:-2147483212;mso-position-horizontal-relative:page;mso-position-vertical-relative:page;mso-width-relative:page;mso-height-relative:page;mso-wrap-distance-left:0.0pt;mso-wrap-distance-right:0.0pt;visibility:visible;" coordsize="9461,2" coordorigin="1220,6902">
            <v:shape id="1948" coordsize="9461,0" coordorigin="1220,6902" path="m1220,6902l10681,6902e" filled="f" style="position:absolute;left:1220.0;top:6902.0;width:9461.0;height:2.0;z-index:4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49" filled="f" stroked="f" style="position:absolute;margin-left:61.01pt;margin-top:357.85pt;width:473.06pt;height:.1pt;z-index:-2147483211;mso-position-horizontal-relative:page;mso-position-vertical-relative:page;mso-width-relative:page;mso-height-relative:page;mso-wrap-distance-left:0.0pt;mso-wrap-distance-right:0.0pt;visibility:visible;" coordsize="9461,2" coordorigin="1220,7157">
            <v:shape id="1950" coordsize="9461,0" coordorigin="1220,7157" path="m1220,7157l10681,7157e" filled="f" style="position:absolute;left:1220.0;top:7157.0;width:9461.0;height:2.0;z-index:4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51" filled="f" stroked="f" style="position:absolute;margin-left:61.01pt;margin-top:370.61pt;width:473.06pt;height:.1pt;z-index:-2147483210;mso-position-horizontal-relative:page;mso-position-vertical-relative:page;mso-width-relative:page;mso-height-relative:page;mso-wrap-distance-left:0.0pt;mso-wrap-distance-right:0.0pt;visibility:visible;" coordsize="9461,2" coordorigin="1220,7412">
            <v:shape id="1952" coordsize="9461,0" coordorigin="1220,7412" path="m1220,7412l10681,7412e" filled="f" style="position:absolute;left:1220.0;top:7412.0;width:9461.0;height:2.0;z-index:4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53" filled="f" stroked="f" style="position:absolute;margin-left:61.01pt;margin-top:383.36pt;width:473.06pt;height:.1pt;z-index:-2147483209;mso-position-horizontal-relative:page;mso-position-vertical-relative:page;mso-width-relative:page;mso-height-relative:page;mso-wrap-distance-left:0.0pt;mso-wrap-distance-right:0.0pt;visibility:visible;" coordsize="9461,2" coordorigin="1220,7667">
            <v:shape id="1954" coordsize="9461,0" coordorigin="1220,7667" path="m1220,7667l10681,7667e" filled="f" style="position:absolute;left:1220.0;top:7667.0;width:9461.0;height:2.0;z-index:4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55" filled="f" stroked="f" style="position:absolute;margin-left:61.01pt;margin-top:396.12pt;width:473.06pt;height:.1pt;z-index:-2147483208;mso-position-horizontal-relative:page;mso-position-vertical-relative:page;mso-width-relative:page;mso-height-relative:page;mso-wrap-distance-left:0.0pt;mso-wrap-distance-right:0.0pt;visibility:visible;" coordsize="9461,2" coordorigin="1220,7922">
            <v:shape id="1956" coordsize="9461,0" coordorigin="1220,7922" path="m1220,7922l10681,7922e" filled="f" style="position:absolute;left:1220.0;top:7922.0;width:9461.0;height:2.0;z-index:4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57" filled="f" stroked="f" style="position:absolute;margin-left:61.01pt;margin-top:408.87pt;width:473.06pt;height:.1pt;z-index:-2147483207;mso-position-horizontal-relative:page;mso-position-vertical-relative:page;mso-width-relative:page;mso-height-relative:page;mso-wrap-distance-left:0.0pt;mso-wrap-distance-right:0.0pt;visibility:visible;" coordsize="9461,2" coordorigin="1220,8177">
            <v:shape id="1958" coordsize="9461,0" coordorigin="1220,8177" path="m1220,8177l10681,8177e" filled="f" style="position:absolute;left:1220.0;top:8177.0;width:9461.0;height:2.0;z-index:4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59" filled="f" stroked="f" style="position:absolute;margin-left:61.01pt;margin-top:421.63pt;width:473.06pt;height:.1pt;z-index:-2147483206;mso-position-horizontal-relative:page;mso-position-vertical-relative:page;mso-width-relative:page;mso-height-relative:page;mso-wrap-distance-left:0.0pt;mso-wrap-distance-right:0.0pt;visibility:visible;" coordsize="9461,2" coordorigin="1220,8433">
            <v:shape id="1960" coordsize="9461,0" coordorigin="1220,8433" path="m1220,8433l10681,8433e" filled="f" style="position:absolute;left:1220.0;top:8433.0;width:9461.0;height:2.0;z-index:4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61" filled="f" stroked="f" style="position:absolute;margin-left:61.01pt;margin-top:434.38pt;width:473.06pt;height:.1pt;z-index:-2147483205;mso-position-horizontal-relative:page;mso-position-vertical-relative:page;mso-width-relative:page;mso-height-relative:page;mso-wrap-distance-left:0.0pt;mso-wrap-distance-right:0.0pt;visibility:visible;" coordsize="9461,2" coordorigin="1220,8688">
            <v:shape id="1962" coordsize="9461,0" coordorigin="1220,8688" path="m1220,8688l10681,8688e" filled="f" style="position:absolute;left:1220.0;top:8688.0;width:9461.0;height:2.0;z-index:4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63" filled="f" stroked="f" style="position:absolute;margin-left:61.01pt;margin-top:447.14pt;width:473.06pt;height:.1pt;z-index:-2147483204;mso-position-horizontal-relative:page;mso-position-vertical-relative:page;mso-width-relative:page;mso-height-relative:page;mso-wrap-distance-left:0.0pt;mso-wrap-distance-right:0.0pt;visibility:visible;" coordsize="9461,2" coordorigin="1220,8943">
            <v:shape id="1964" coordsize="9461,0" coordorigin="1220,8943" path="m1220,8943l10681,8943e" filled="f" style="position:absolute;left:1220.0;top:8943.0;width:9461.0;height:2.0;z-index:4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65" filled="f" stroked="f" style="position:absolute;margin-left:61.01pt;margin-top:459.89pt;width:473.06pt;height:.1pt;z-index:-2147483203;mso-position-horizontal-relative:page;mso-position-vertical-relative:page;mso-width-relative:page;mso-height-relative:page;mso-wrap-distance-left:0.0pt;mso-wrap-distance-right:0.0pt;visibility:visible;" coordsize="9461,2" coordorigin="1220,9198">
            <v:shape id="1966" coordsize="9461,0" coordorigin="1220,9198" path="m1220,9198l10681,9198e" filled="f" style="position:absolute;left:1220.0;top:9198.0;width:9461.0;height:2.0;z-index:4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67" filled="f" stroked="f" style="position:absolute;margin-left:61.01pt;margin-top:472.64pt;width:473.06pt;height:.1pt;z-index:-2147483202;mso-position-horizontal-relative:page;mso-position-vertical-relative:page;mso-width-relative:page;mso-height-relative:page;mso-wrap-distance-left:0.0pt;mso-wrap-distance-right:0.0pt;visibility:visible;" coordsize="9461,2" coordorigin="1220,9453">
            <v:shape id="1968" coordsize="9461,0" coordorigin="1220,9453" path="m1220,9453l10681,9453e" filled="f" style="position:absolute;left:1220.0;top:9453.0;width:9461.0;height:2.0;z-index:4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69" filled="f" stroked="f" style="position:absolute;margin-left:61.01pt;margin-top:485.4pt;width:473.06pt;height:.1pt;z-index:-2147483201;mso-position-horizontal-relative:page;mso-position-vertical-relative:page;mso-width-relative:page;mso-height-relative:page;mso-wrap-distance-left:0.0pt;mso-wrap-distance-right:0.0pt;visibility:visible;" coordsize="9461,2" coordorigin="1220,9708">
            <v:shape id="1970" coordsize="9461,0" coordorigin="1220,9708" path="m1220,9708l10681,9708e" filled="f" style="position:absolute;left:1220.0;top:9708.0;width:9461.0;height:2.0;z-index:4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71" filled="f" stroked="f" style="position:absolute;margin-left:61.01pt;margin-top:498.15pt;width:473.06pt;height:.1pt;z-index:-2147483200;mso-position-horizontal-relative:page;mso-position-vertical-relative:page;mso-width-relative:page;mso-height-relative:page;mso-wrap-distance-left:0.0pt;mso-wrap-distance-right:0.0pt;visibility:visible;" coordsize="9461,2" coordorigin="1220,9963">
            <v:shape id="1972" coordsize="9461,0" coordorigin="1220,9963" path="m1220,9963l10681,9963e" filled="f" style="position:absolute;left:1220.0;top:9963.0;width:9461.0;height:2.0;z-index:4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73" filled="f" stroked="f" style="position:absolute;margin-left:61.01pt;margin-top:510.91pt;width:473.06pt;height:.1pt;z-index:-2147483199;mso-position-horizontal-relative:page;mso-position-vertical-relative:page;mso-width-relative:page;mso-height-relative:page;mso-wrap-distance-left:0.0pt;mso-wrap-distance-right:0.0pt;visibility:visible;" coordsize="9461,2" coordorigin="1220,10218">
            <v:shape id="1974" coordsize="9461,0" coordorigin="1220,10218" path="m1220,10218l10681,10218e" filled="f" style="position:absolute;left:1220.0;top:10218.0;width:9461.0;height:2.0;z-index:4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75" filled="f" stroked="f" style="position:absolute;margin-left:61.01pt;margin-top:523.66pt;width:473.06pt;height:.1pt;z-index:-2147483198;mso-position-horizontal-relative:page;mso-position-vertical-relative:page;mso-width-relative:page;mso-height-relative:page;mso-wrap-distance-left:0.0pt;mso-wrap-distance-right:0.0pt;visibility:visible;" coordsize="9461,2" coordorigin="1220,10473">
            <v:shape id="1976" coordsize="9461,0" coordorigin="1220,10473" path="m1220,10473l10681,10473e" filled="f" style="position:absolute;left:1220.0;top:10473.0;width:9461.0;height:2.0;z-index:4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77" filled="f" stroked="f" style="position:absolute;margin-left:61.01pt;margin-top:536.42pt;width:473.06pt;height:.1pt;z-index:-2147483197;mso-position-horizontal-relative:page;mso-position-vertical-relative:page;mso-width-relative:page;mso-height-relative:page;mso-wrap-distance-left:0.0pt;mso-wrap-distance-right:0.0pt;visibility:visible;" coordsize="9461,2" coordorigin="1220,10728">
            <v:shape id="1978" coordsize="9461,0" coordorigin="1220,10728" path="m1220,10728l10681,10728e" filled="f" style="position:absolute;left:1220.0;top:10728.0;width:9461.0;height:2.0;z-index:4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79" filled="f" stroked="f" style="position:absolute;margin-left:61.01pt;margin-top:549.17pt;width:473.06pt;height:.1pt;z-index:-2147483196;mso-position-horizontal-relative:page;mso-position-vertical-relative:page;mso-width-relative:page;mso-height-relative:page;mso-wrap-distance-left:0.0pt;mso-wrap-distance-right:0.0pt;visibility:visible;" coordsize="9461,2" coordorigin="1220,10983">
            <v:shape id="1980" coordsize="9461,0" coordorigin="1220,10983" path="m1220,10983l10681,10983e" filled="f" style="position:absolute;left:1220.0;top:10983.0;width:9461.0;height:2.0;z-index:4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81" filled="f" stroked="f" style="position:absolute;margin-left:61.01pt;margin-top:561.93pt;width:473.06pt;height:.1pt;z-index:-2147483195;mso-position-horizontal-relative:page;mso-position-vertical-relative:page;mso-width-relative:page;mso-height-relative:page;mso-wrap-distance-left:0.0pt;mso-wrap-distance-right:0.0pt;visibility:visible;" coordsize="9461,2" coordorigin="1220,11239">
            <v:shape id="1982" coordsize="9461,0" coordorigin="1220,11239" path="m1220,11239l10681,11239e" filled="f" style="position:absolute;left:1220.0;top:11239.0;width:9461.0;height:2.0;z-index:4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83" filled="f" stroked="f" style="position:absolute;margin-left:61.01pt;margin-top:574.68pt;width:473.06pt;height:.1pt;z-index:-2147483194;mso-position-horizontal-relative:page;mso-position-vertical-relative:page;mso-width-relative:page;mso-height-relative:page;mso-wrap-distance-left:0.0pt;mso-wrap-distance-right:0.0pt;visibility:visible;" coordsize="9461,2" coordorigin="1220,11494">
            <v:shape id="1984" coordsize="9461,0" coordorigin="1220,11494" path="m1220,11494l10681,11494e" filled="f" style="position:absolute;left:1220.0;top:11494.0;width:9461.0;height:2.0;z-index:4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85" filled="f" stroked="f" style="position:absolute;margin-left:61.01pt;margin-top:587.44pt;width:473.06pt;height:.1pt;z-index:-2147483193;mso-position-horizontal-relative:page;mso-position-vertical-relative:page;mso-width-relative:page;mso-height-relative:page;mso-wrap-distance-left:0.0pt;mso-wrap-distance-right:0.0pt;visibility:visible;" coordsize="9461,2" coordorigin="1220,11749">
            <v:shape id="1986" coordsize="9461,0" coordorigin="1220,11749" path="m1220,11749l10681,11749e" filled="f" style="position:absolute;left:1220.0;top:11749.0;width:9461.0;height:2.0;z-index:4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87" filled="f" stroked="f" style="position:absolute;margin-left:61.01pt;margin-top:600.19pt;width:473.06pt;height:.1pt;z-index:-2147483192;mso-position-horizontal-relative:page;mso-position-vertical-relative:page;mso-width-relative:page;mso-height-relative:page;mso-wrap-distance-left:0.0pt;mso-wrap-distance-right:0.0pt;visibility:visible;" coordsize="9461,2" coordorigin="1220,12004">
            <v:shape id="1988" coordsize="9461,0" coordorigin="1220,12004" path="m1220,12004l10681,12004e" filled="f" style="position:absolute;left:1220.0;top:12004.0;width:9461.0;height:2.0;z-index:4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89" filled="f" stroked="f" style="position:absolute;margin-left:61.01pt;margin-top:612.95pt;width:473.06pt;height:.1pt;z-index:-2147483191;mso-position-horizontal-relative:page;mso-position-vertical-relative:page;mso-width-relative:page;mso-height-relative:page;mso-wrap-distance-left:0.0pt;mso-wrap-distance-right:0.0pt;visibility:visible;" coordsize="9461,2" coordorigin="1220,12259">
            <v:shape id="1990" coordsize="9461,0" coordorigin="1220,12259" path="m1220,12259l10681,12259e" filled="f" style="position:absolute;left:1220.0;top:12259.0;width:9461.0;height:2.0;z-index:4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91" filled="f" stroked="f" style="position:absolute;margin-left:61.01pt;margin-top:625.7pt;width:473.06pt;height:.1pt;z-index:-2147483190;mso-position-horizontal-relative:page;mso-position-vertical-relative:page;mso-width-relative:page;mso-height-relative:page;mso-wrap-distance-left:0.0pt;mso-wrap-distance-right:0.0pt;visibility:visible;" coordsize="9461,2" coordorigin="1220,12514">
            <v:shape id="1992" coordsize="9461,0" coordorigin="1220,12514" path="m1220,12514l10681,12514e" filled="f" style="position:absolute;left:1220.0;top:12514.0;width:9461.0;height:2.0;z-index:4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93" filled="f" stroked="f" style="position:absolute;margin-left:61.01pt;margin-top:638.46pt;width:473.06pt;height:.1pt;z-index:-2147483189;mso-position-horizontal-relative:page;mso-position-vertical-relative:page;mso-width-relative:page;mso-height-relative:page;mso-wrap-distance-left:0.0pt;mso-wrap-distance-right:0.0pt;visibility:visible;" coordsize="9461,2" coordorigin="1220,12769">
            <v:shape id="1994" coordsize="9461,0" coordorigin="1220,12769" path="m1220,12769l10681,12769e" filled="f" style="position:absolute;left:1220.0;top:12769.0;width:9461.0;height:2.0;z-index:4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95" filled="f" stroked="f" style="position:absolute;margin-left:61.01pt;margin-top:651.21pt;width:473.06pt;height:.1pt;z-index:-2147483188;mso-position-horizontal-relative:page;mso-position-vertical-relative:page;mso-width-relative:page;mso-height-relative:page;mso-wrap-distance-left:0.0pt;mso-wrap-distance-right:0.0pt;visibility:visible;" coordsize="9461,2" coordorigin="1220,13024">
            <v:shape id="1996" coordsize="9461,0" coordorigin="1220,13024" path="m1220,13024l10681,13024e" filled="f" style="position:absolute;left:1220.0;top:13024.0;width:9461.0;height:2.0;z-index:5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97" filled="f" stroked="f" style="position:absolute;margin-left:61.01pt;margin-top:663.97pt;width:473.06pt;height:.1pt;z-index:-2147483187;mso-position-horizontal-relative:page;mso-position-vertical-relative:page;mso-width-relative:page;mso-height-relative:page;mso-wrap-distance-left:0.0pt;mso-wrap-distance-right:0.0pt;visibility:visible;" coordsize="9461,2" coordorigin="1220,13279">
            <v:shape id="1998" coordsize="9461,0" coordorigin="1220,13279" path="m1220,13279l10681,13279e" filled="f" style="position:absolute;left:1220.0;top:13279.0;width:9461.0;height:2.0;z-index:5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1999" filled="f" stroked="f" style="position:absolute;margin-left:61.01pt;margin-top:676.72pt;width:473.06pt;height:.1pt;z-index:-2147483186;mso-position-horizontal-relative:page;mso-position-vertical-relative:page;mso-width-relative:page;mso-height-relative:page;mso-wrap-distance-left:0.0pt;mso-wrap-distance-right:0.0pt;visibility:visible;" coordsize="9461,2" coordorigin="1220,13534">
            <v:shape id="2000" coordsize="9461,0" coordorigin="1220,13534" path="m1220,13534l10681,13534e" filled="f" style="position:absolute;left:1220.0;top:13534.0;width:9461.0;height:2.0;z-index:5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01" filled="f" stroked="f" style="position:absolute;margin-left:61.01pt;margin-top:689.48pt;width:473.06pt;height:.1pt;z-index:-2147483185;mso-position-horizontal-relative:page;mso-position-vertical-relative:page;mso-width-relative:page;mso-height-relative:page;mso-wrap-distance-left:0.0pt;mso-wrap-distance-right:0.0pt;visibility:visible;" coordsize="9461,2" coordorigin="1220,13790">
            <v:shape id="2002" coordsize="9461,0" coordorigin="1220,13790" path="m1220,13790l10681,13790e" filled="f" style="position:absolute;left:1220.0;top:13790.0;width:9461.0;height:2.0;z-index:5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03" filled="f" stroked="f" style="position:absolute;margin-left:61.01pt;margin-top:702.23pt;width:473.06pt;height:.1pt;z-index:-2147483184;mso-position-horizontal-relative:page;mso-position-vertical-relative:page;mso-width-relative:page;mso-height-relative:page;mso-wrap-distance-left:0.0pt;mso-wrap-distance-right:0.0pt;visibility:visible;" coordsize="9461,2" coordorigin="1220,14045">
            <v:shape id="2004" coordsize="9461,0" coordorigin="1220,14045" path="m1220,14045l10681,14045e" filled="f" style="position:absolute;left:1220.0;top:14045.0;width:9461.0;height:2.0;z-index:5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2005" filled="f" stroked="f" style="position:absolute;margin-left:61.01pt;margin-top:714.99pt;width:473.06pt;height:.1pt;z-index:-2147483183;mso-position-horizontal-relative:page;mso-position-vertical-relative:page;mso-width-relative:page;mso-height-relative:page;mso-wrap-distance-left:0.0pt;mso-wrap-distance-right:0.0pt;visibility:visible;" coordsize="9461,2" coordorigin="1220,14300">
            <v:shape id="2006" coordsize="9461,0" coordorigin="1220,14300" path="m1220,14300l10681,14300e" filled="f" style="position:absolute;left:1220.0;top:14300.0;width:9461.0;height:2.0;z-index:5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footerReference w:type="default" r:id="rId26"/>
          <w:pgSz w:w="11920" w:h="16840" w:orient="portrait"/>
          <w:pgMar w:top="1200" w:right="1100" w:bottom="2060" w:left="1120" w:header="0" w:footer="1873" w:gutter="0"/>
        </w:sectPr>
      </w:pPr>
    </w:p>
    <w:p>
      <w:pPr>
        <w:pStyle w:val="style0"/>
        <w:spacing w:before="57" w:after="0" w:lineRule="auto" w:line="240"/>
        <w:ind w:left="117" w:right="8105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z w:val="22"/>
          <w:szCs w:val="22"/>
        </w:rPr>
        <w:t>EXPERIMENT</w:t>
      </w:r>
      <w:r>
        <w:rPr>
          <w:rFonts w:ascii="Times New Roman" w:cs="Times New Roman" w:eastAsia="Times New Roman" w:hAnsi="Times New Roman"/>
          <w:b/>
          <w:bCs/>
          <w:color w:val="231f20"/>
          <w:spacing w:val="-26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4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7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240"/>
        <w:ind w:left="117" w:right="6230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TITLE: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Cent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essu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bCs/>
          <w:color w:val="231f20"/>
          <w:spacing w:val="-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Apparatus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7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240"/>
        <w:ind w:left="117" w:right="1989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z w:val="22"/>
          <w:szCs w:val="22"/>
        </w:rPr>
        <w:t>Aim/Objective</w:t>
      </w:r>
      <w:r>
        <w:rPr>
          <w:rFonts w:ascii="Times New Roman" w:cs="Times New Roman" w:eastAsia="Times New Roman" w:hAnsi="Times New Roman"/>
          <w:color w:val="231f20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231f20"/>
          <w:spacing w:val="-26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moment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pressure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acting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surface.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7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240"/>
        <w:ind w:left="117" w:right="377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z w:val="22"/>
          <w:szCs w:val="22"/>
        </w:rPr>
        <w:t>Equipment/</w:t>
      </w:r>
      <w:r>
        <w:rPr>
          <w:rFonts w:ascii="Times New Roman" w:cs="Times New Roman" w:eastAsia="Times New Roman" w:hAnsi="Times New Roman"/>
          <w:b/>
          <w:bCs/>
          <w:color w:val="231f20"/>
          <w:spacing w:val="-34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Apparatus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Perspex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(water),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(mass),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hange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spirit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level,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coloured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ink,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7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240"/>
        <w:ind w:left="117" w:right="8541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Int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oduction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341"/>
        <w:ind w:left="117" w:right="50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Definition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Centre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Pressure: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Centre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pressure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may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defined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point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at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which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total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thrust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said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acting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normal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plane.</w:t>
      </w:r>
    </w:p>
    <w:p>
      <w:pPr>
        <w:pStyle w:val="style0"/>
        <w:spacing w:before="4" w:after="0" w:lineRule="auto" w:line="341"/>
        <w:ind w:left="117" w:right="50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Centre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Pressure</w:t>
      </w:r>
      <w:r>
        <w:rPr>
          <w:rFonts w:ascii="Times New Roman" w:cs="Times New Roman" w:eastAsia="Times New Roman" w:hAnsi="Times New Roman"/>
          <w:color w:val="231f20"/>
          <w:spacing w:val="-2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Apparatus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permits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moment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thrust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wholly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partially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surface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measured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directly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compared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theoretical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analysis.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Provision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made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varying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inclination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surface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subjected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pressure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general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case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studied.</w:t>
      </w:r>
    </w:p>
    <w:p>
      <w:pPr>
        <w:pStyle w:val="style0"/>
        <w:spacing w:before="4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117" w:right="7409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Description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b/>
          <w:bCs/>
          <w:color w:val="231f20"/>
          <w:spacing w:val="-3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Apparatus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341"/>
        <w:ind w:left="117" w:right="50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ater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contained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quadrant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semi-circular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Perspex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assembly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which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allowed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swing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smooth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cylindrical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sides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quadrant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have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their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axes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coincident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centre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rotation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assembl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therefore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total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pressure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acting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these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surfaces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exerts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no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moment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about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that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centre.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only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moment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present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that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pressure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acting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surface.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This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moment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experimentally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applying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hanger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mounted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opposite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side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quadrant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tank.</w:t>
      </w:r>
    </w:p>
    <w:p>
      <w:pPr>
        <w:pStyle w:val="style0"/>
        <w:spacing w:before="4" w:after="0" w:lineRule="auto" w:line="341"/>
        <w:ind w:left="117" w:right="51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second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tank,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situated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same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side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assembly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hange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provides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trimming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facility</w:t>
      </w:r>
      <w:r>
        <w:rPr>
          <w:rFonts w:ascii="Times New Roman" w:cs="Times New Roman" w:eastAsia="Times New Roman" w:hAnsi="Times New Roman"/>
          <w:color w:val="231f20"/>
          <w:spacing w:val="-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enables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ferent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angles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balance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achieved.</w:t>
      </w:r>
    </w:p>
    <w:p>
      <w:pPr>
        <w:pStyle w:val="style0"/>
        <w:spacing w:before="4" w:after="0" w:lineRule="auto" w:line="341"/>
        <w:ind w:left="116" w:right="51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angular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position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height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water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above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measured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angular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scale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engraved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linear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scale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panel.</w:t>
      </w:r>
    </w:p>
    <w:p>
      <w:pPr>
        <w:pStyle w:val="style0"/>
        <w:spacing w:before="4" w:after="0" w:lineRule="auto" w:line="240"/>
        <w:ind w:left="116" w:right="3992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Included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apparatus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base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levelling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feet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spirit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level.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341"/>
        <w:ind w:left="116" w:right="43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quadrant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hopper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fabrication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held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right-hand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side,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hopper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fabrication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centre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support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frame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assembl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</w:p>
    <w:p>
      <w:pPr>
        <w:pStyle w:val="style0"/>
        <w:spacing w:before="4" w:after="0" w:lineRule="auto" w:line="341"/>
        <w:ind w:left="116" w:right="51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Level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base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plate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screwing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adjustable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feet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observing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spirit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level.</w:t>
      </w:r>
      <w:r>
        <w:rPr>
          <w:rFonts w:ascii="Times New Roman" w:cs="Times New Roman" w:eastAsia="Times New Roman" w:hAnsi="Times New Roman"/>
          <w:color w:val="231f20"/>
          <w:spacing w:val="-3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3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coloured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dye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supplied</w:t>
      </w:r>
      <w:r>
        <w:rPr>
          <w:rFonts w:ascii="Times New Roman" w:cs="Times New Roman" w:eastAsia="Times New Roman" w:hAnsi="Times New Roman"/>
          <w:color w:val="231f20"/>
          <w:spacing w:val="-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apparatus,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which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added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help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observation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during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experimentation.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should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necessary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add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small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amount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dye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(one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two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cupful)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produce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suitable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colouring.</w:t>
      </w:r>
    </w:p>
    <w:p>
      <w:pPr>
        <w:pStyle w:val="style0"/>
        <w:spacing w:after="0" w:lineRule="auto" w:line="341"/>
        <w:jc w:val="both"/>
        <w:rPr>
          <w:rFonts w:ascii="Times New Roman" w:cs="Times New Roman" w:eastAsia="Times New Roman" w:hAnsi="Times New Roman"/>
          <w:sz w:val="22"/>
          <w:szCs w:val="22"/>
        </w:rPr>
        <w:sectPr>
          <w:footerReference w:type="default" r:id="rId27"/>
          <w:pgSz w:w="11920" w:h="16840" w:orient="portrait"/>
          <w:pgMar w:top="1220" w:right="1040" w:bottom="1720" w:left="960" w:header="0" w:footer="1539" w:gutter="0"/>
          <w:pgNumType w:start="26"/>
        </w:sectPr>
      </w:pP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1490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507987" cy="3803903"/>
            <wp:effectExtent l="0" t="0" r="0" b="0"/>
            <wp:docPr id="2007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07987" cy="38039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7" w:after="0" w:lineRule="auto" w:line="240"/>
        <w:ind w:left="2866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Figure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4.1: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Centre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Pressure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Apparatus</w:t>
      </w:r>
    </w:p>
    <w:p>
      <w:pPr>
        <w:pStyle w:val="style0"/>
        <w:spacing w:before="4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0" w:after="0" w:lineRule="auto" w:line="240"/>
        <w:ind w:left="108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Theory:</w:t>
      </w:r>
    </w:p>
    <w:p>
      <w:pPr>
        <w:pStyle w:val="style0"/>
        <w:spacing w:before="23" w:after="0" w:lineRule="auto" w:line="261"/>
        <w:ind w:left="108" w:right="51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Centre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pressure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defined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point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which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total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thrust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said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acting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normal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that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plane.</w:t>
      </w:r>
    </w:p>
    <w:p>
      <w:pPr>
        <w:pStyle w:val="style0"/>
        <w:spacing w:before="0" w:after="0" w:lineRule="exact" w:line="150"/>
        <w:jc w:val="left"/>
        <w:rPr>
          <w:sz w:val="15"/>
          <w:szCs w:val="15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7" w:after="0" w:lineRule="auto" w:line="240"/>
        <w:ind w:left="2480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anchor distT="0" distB="0" distL="0" distR="0" simplePos="false" relativeHeight="465" behindDoc="true" locked="false" layoutInCell="true" allowOverlap="true">
            <wp:simplePos x="0" y="0"/>
            <wp:positionH relativeFrom="page">
              <wp:posOffset>1820138</wp:posOffset>
            </wp:positionH>
            <wp:positionV relativeFrom="paragraph">
              <wp:posOffset>-2824479</wp:posOffset>
            </wp:positionV>
            <wp:extent cx="4081269" cy="2892556"/>
            <wp:effectExtent l="0" t="0" r="0" b="0"/>
            <wp:wrapNone/>
            <wp:docPr id="2008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269" cy="28925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4.2: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Schematic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Centre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Pressure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0"/>
          <w:szCs w:val="20"/>
        </w:rPr>
        <w:t>Apparatus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pgSz w:w="11920" w:h="16840" w:orient="portrait"/>
          <w:pgMar w:top="1300" w:right="1520" w:bottom="1720" w:left="1040" w:header="0" w:footer="1539" w:gutter="0"/>
        </w:sectPr>
      </w:pPr>
    </w:p>
    <w:p>
      <w:pPr>
        <w:pStyle w:val="style0"/>
        <w:spacing w:before="62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Analysis: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341"/>
        <w:ind w:left="120" w:right="53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following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analysis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applies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condition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surface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at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various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angles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wholly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partially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fluid.</w:t>
      </w:r>
    </w:p>
    <w:p>
      <w:pPr>
        <w:pStyle w:val="style0"/>
        <w:tabs>
          <w:tab w:val="left" w:leader="none" w:pos="5160"/>
        </w:tabs>
        <w:spacing w:before="4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Let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breadth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quadrant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5160"/>
        </w:tabs>
        <w:spacing w:before="0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unit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volume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</w:t>
      </w:r>
    </w:p>
    <w:p>
      <w:pPr>
        <w:pStyle w:val="style0"/>
        <w:spacing w:before="18" w:after="0" w:lineRule="exact" w:line="279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/>
        <w:pict>
          <v:group id="2009" filled="f" stroked="f" style="position:absolute;margin-left:388.35pt;margin-top:14.35pt;width:15.39pt;height:29.89pt;z-index:-2147483181;mso-position-horizontal-relative:page;mso-position-vertical-relative:text;mso-width-relative:page;mso-height-relative:page;mso-wrap-distance-left:0.0pt;mso-wrap-distance-right:0.0pt;visibility:visible;" coordsize="308,598" coordorigin="7767,287">
            <v:shape id="2010" type="#_x0000_t75" style="position:absolute;left:7767.0;top:287.0;width:135.0;height:300.0;z-index:507;mso-position-horizontal-relative:text;mso-position-vertical-relative:text;mso-width-relative:page;mso-height-relative:page;visibility:visible;">
              <v:imagedata r:id="rId30" embosscolor="white" id="rId33" o:title=""/>
              <v:fill/>
            </v:shape>
            <v:shape id="2011" type="#_x0000_t75" style="position:absolute;left:7940.0;top:585.0;width:135.0;height:300.0;z-index:508;mso-position-horizontal-relative:text;mso-position-vertical-relative:text;mso-width-relative:page;mso-height-relative:page;visibility:visible;">
              <v:imagedata r:id="rId31" embosscolor="white" id="rId34" o:title=""/>
              <v:fill/>
            </v:shape>
            <v:fill/>
          </v:group>
        </w:pic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Referring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Figure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4.2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consider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element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at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start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depth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position w:val="1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width</w:t>
      </w:r>
      <w:r>
        <w:rPr>
          <w:rFonts w:ascii="Times New Roman" w:cs="Times New Roman" w:eastAsia="Times New Roman" w:hAnsi="Times New Roman"/>
          <w:color w:val="231f20"/>
          <w:spacing w:val="-25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25"/>
          <w:w w:val="100"/>
          <w:position w:val="1"/>
          <w:sz w:val="22"/>
          <w:szCs w:val="22"/>
        </w:rPr>
        <w:drawing>
          <wp:inline distT="0" distB="0" distL="0" distR="0">
            <wp:extent cx="85730" cy="190504"/>
            <wp:effectExtent l="0" t="0" r="0" b="0"/>
            <wp:docPr id="2012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5730" cy="1905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y</w:t>
      </w:r>
    </w:p>
    <w:p>
      <w:pPr>
        <w:pStyle w:val="style0"/>
        <w:tabs>
          <w:tab w:val="left" w:leader="none" w:pos="5160"/>
        </w:tabs>
        <w:spacing w:before="0" w:after="0" w:lineRule="exact" w:line="279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Force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element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drawing>
          <wp:inline distT="0" distB="0" distL="0" distR="0">
            <wp:extent cx="85730" cy="190504"/>
            <wp:effectExtent l="0" t="0" r="0" b="0"/>
            <wp:docPr id="2013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5730" cy="1905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w(y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cos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θ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–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h)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2"/>
          <w:sz w:val="22"/>
          <w:szCs w:val="22"/>
        </w:rPr>
        <w:t>y</w:t>
      </w:r>
    </w:p>
    <w:p>
      <w:pPr>
        <w:pStyle w:val="style0"/>
        <w:tabs>
          <w:tab w:val="left" w:leader="none" w:pos="5160"/>
        </w:tabs>
        <w:spacing w:before="0" w:after="0" w:lineRule="exact" w:line="253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moment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force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element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about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B(y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θ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–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</w:t>
      </w:r>
    </w:p>
    <w:p>
      <w:pPr>
        <w:pStyle w:val="style0"/>
        <w:tabs>
          <w:tab w:val="left" w:leader="none" w:pos="5160"/>
        </w:tabs>
        <w:spacing w:before="15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Therefore,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total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moment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about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M=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wB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(cos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θ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1"/>
          <w:sz w:val="11"/>
          <w:szCs w:val="11"/>
        </w:rPr>
        <w:t>2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1"/>
          <w:sz w:val="11"/>
          <w:szCs w:val="11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1"/>
          <w:sz w:val="11"/>
          <w:szCs w:val="11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–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hy)</w:t>
      </w:r>
      <w:r>
        <w:rPr>
          <w:rFonts w:ascii="Times New Roman" w:cs="Times New Roman" w:eastAsia="Times New Roman" w:hAnsi="Times New Roman"/>
          <w:color w:val="231f20"/>
          <w:spacing w:val="-37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37"/>
          <w:w w:val="100"/>
          <w:position w:val="0"/>
          <w:sz w:val="22"/>
          <w:szCs w:val="22"/>
        </w:rPr>
        <w:drawing>
          <wp:inline distT="0" distB="0" distL="0" distR="0">
            <wp:extent cx="85730" cy="190504"/>
            <wp:effectExtent l="0" t="0" r="0" b="0"/>
            <wp:docPr id="2014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5730" cy="1905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y</w:t>
      </w:r>
    </w:p>
    <w:p>
      <w:pPr>
        <w:pStyle w:val="style0"/>
        <w:spacing w:before="12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Experimental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ocedu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e: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9140"/>
        </w:tabs>
        <w:spacing w:before="0" w:after="0" w:lineRule="auto" w:line="341"/>
        <w:ind w:left="120" w:right="53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(i)</w:t>
      </w:r>
      <w:r>
        <w:rPr>
          <w:rFonts w:ascii="Times New Roman" w:cs="Times New Roman" w:eastAsia="Times New Roman" w:hAnsi="Times New Roman"/>
          <w:color w:val="231f20"/>
          <w:spacing w:val="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Set</w:t>
      </w:r>
      <w:r>
        <w:rPr>
          <w:rFonts w:ascii="Times New Roman" w:cs="Times New Roman" w:eastAsia="Times New Roman" w:hAnsi="Times New Roman"/>
          <w:color w:val="231f20"/>
          <w:spacing w:val="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up</w:t>
      </w:r>
      <w:r>
        <w:rPr>
          <w:rFonts w:ascii="Times New Roman" w:cs="Times New Roman" w:eastAsia="Times New Roman" w:hAnsi="Times New Roman"/>
          <w:color w:val="231f20"/>
          <w:spacing w:val="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equipment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</w:t>
      </w:r>
      <w:r>
        <w:rPr>
          <w:rFonts w:ascii="Times New Roman" w:cs="Times New Roman" w:eastAsia="Times New Roman" w:hAnsi="Times New Roman"/>
          <w:color w:val="231f20"/>
          <w:spacing w:val="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previously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described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above,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fix</w:t>
      </w:r>
      <w:r>
        <w:rPr>
          <w:rFonts w:ascii="Times New Roman" w:cs="Times New Roman" w:eastAsia="Times New Roman" w:hAnsi="Times New Roman"/>
          <w:color w:val="231f20"/>
          <w:spacing w:val="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hanger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hanger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support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located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top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hoppe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</w:p>
    <w:p>
      <w:pPr>
        <w:pStyle w:val="style0"/>
        <w:spacing w:before="0" w:after="0" w:lineRule="exact" w:line="257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(ii)</w:t>
      </w:r>
      <w:r>
        <w:rPr>
          <w:rFonts w:ascii="Times New Roman" w:cs="Times New Roman" w:eastAsia="Times New Roman" w:hAnsi="Times New Roman"/>
          <w:color w:val="231f20"/>
          <w:spacing w:val="-2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apparatus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will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now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require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trimming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order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bring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ged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vertical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(i.e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1"/>
          <w:sz w:val="11"/>
          <w:szCs w:val="11"/>
        </w:rPr>
        <w:t>o</w:t>
      </w:r>
      <w:r>
        <w:rPr>
          <w:rFonts w:ascii="Times New Roman" w:cs="Times New Roman" w:eastAsia="Times New Roman" w:hAnsi="Times New Roman"/>
          <w:color w:val="231f20"/>
          <w:spacing w:val="10"/>
          <w:w w:val="100"/>
          <w:position w:val="11"/>
          <w:sz w:val="11"/>
          <w:szCs w:val="11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position).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341"/>
        <w:ind w:left="120" w:right="53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This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achieved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gently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pouring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water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into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trim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until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desired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position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achieved.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horizontal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assembly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should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against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zero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back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scale.</w:t>
      </w:r>
    </w:p>
    <w:p>
      <w:pPr>
        <w:pStyle w:val="style0"/>
        <w:spacing w:before="4" w:after="0" w:lineRule="auto" w:line="334"/>
        <w:ind w:left="120" w:right="52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(iii)</w:t>
      </w:r>
      <w:r>
        <w:rPr>
          <w:rFonts w:ascii="Times New Roman" w:cs="Times New Roman" w:eastAsia="Times New Roman" w:hAnsi="Times New Roman"/>
          <w:color w:val="231f20"/>
          <w:spacing w:val="-17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Add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20g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(w)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hange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Pour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dye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added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if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necessar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into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quadrant</w:t>
      </w:r>
      <w:r>
        <w:rPr>
          <w:rFonts w:ascii="Times New Roman" w:cs="Times New Roman" w:eastAsia="Times New Roman" w:hAnsi="Times New Roman"/>
          <w:color w:val="231f20"/>
          <w:spacing w:val="-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tank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until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1"/>
          <w:sz w:val="11"/>
          <w:szCs w:val="11"/>
        </w:rPr>
        <w:t>o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position w:val="11"/>
          <w:sz w:val="11"/>
          <w:szCs w:val="11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balance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restored.</w:t>
      </w:r>
    </w:p>
    <w:p>
      <w:pPr>
        <w:pStyle w:val="style0"/>
        <w:spacing w:before="6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(iv)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Note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height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reading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(h).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(v)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Repeat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procedure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full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range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weights.</w:t>
      </w:r>
    </w:p>
    <w:p>
      <w:pPr>
        <w:pStyle w:val="style0"/>
        <w:spacing w:before="23" w:after="0" w:lineRule="auto" w:line="240"/>
        <w:ind w:left="120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Readings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should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tabulated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table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below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results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calculated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theory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given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above.</w:t>
      </w:r>
    </w:p>
    <w:p>
      <w:pPr>
        <w:pStyle w:val="style0"/>
        <w:spacing w:before="1" w:after="0" w:lineRule="exact" w:line="190"/>
        <w:jc w:val="left"/>
        <w:rPr>
          <w:sz w:val="19"/>
          <w:szCs w:val="19"/>
        </w:rPr>
      </w:pPr>
    </w:p>
    <w:p>
      <w:pPr>
        <w:pStyle w:val="style0"/>
        <w:spacing w:before="24" w:after="0" w:lineRule="auto" w:line="240"/>
        <w:ind w:left="30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4.1: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able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results</w:t>
      </w:r>
    </w:p>
    <w:p>
      <w:pPr>
        <w:pStyle w:val="style0"/>
        <w:spacing w:before="3" w:after="0" w:lineRule="exact" w:line="60"/>
        <w:jc w:val="left"/>
        <w:rPr>
          <w:sz w:val="6"/>
          <w:szCs w:val="6"/>
        </w:rPr>
      </w:pPr>
    </w:p>
    <w:tbl>
      <w:tblPr>
        <w:tblW w:w="0" w:type="auto"/>
        <w:jc w:val="left"/>
        <w:tblInd w:w="289" w:type="dxa"/>
        <w:tblCellMar>
          <w:top w:w="0" w:type="dxa"/>
          <w:left w:w="0" w:type="dxa"/>
          <w:bottom w:w="0" w:type="dxa"/>
          <w:right w:w="0" w:type="dxa"/>
        </w:tblCellMar>
        <w:tblLook w:firstRow="0" w:lastRow="0" w:firstColumn="0" w:lastColumn="0" w:noHBand="0" w:noVBand="1"/>
      </w:tblPr>
      <w:tblGrid/>
      <w:tr>
        <w:trPr>
          <w:trHeight w:val="730" w:hRule="exact"/>
          <w:jc w:val="lef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spacing w:before="98" w:after="0" w:lineRule="auto" w:line="240"/>
              <w:ind w:left="98" w:right="-2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>
              <w:rPr>
                <w:rFonts w:ascii="Calibri" w:cs="Calibri" w:eastAsia="Calibri" w:hAnsi="Calibri"/>
                <w:color w:val="231f20"/>
                <w:sz w:val="22"/>
                <w:szCs w:val="22"/>
              </w:rPr>
              <w:t>W</w:t>
            </w:r>
            <w:r>
              <w:rPr>
                <w:rFonts w:ascii="Calibri" w:cs="Calibri" w:eastAsia="Calibri" w:hAnsi="Calibri"/>
                <w:color w:val="231f20"/>
                <w:spacing w:val="-20"/>
                <w:sz w:val="22"/>
                <w:szCs w:val="22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1"/>
                <w:w w:val="100"/>
                <w:sz w:val="22"/>
                <w:szCs w:val="22"/>
              </w:rPr>
              <w:t>(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sz w:val="22"/>
                <w:szCs w:val="22"/>
              </w:rPr>
              <w:t>gm)</w:t>
            </w: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spacing w:before="98" w:after="0" w:lineRule="auto" w:line="240"/>
              <w:ind w:left="98" w:right="-2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>
              <w:rPr>
                <w:rFonts w:ascii="Calibri" w:cs="Calibri" w:eastAsia="Calibri" w:hAnsi="Calibri"/>
                <w:color w:val="231f20"/>
                <w:sz w:val="22"/>
                <w:szCs w:val="22"/>
              </w:rPr>
              <w:t>M</w:t>
            </w:r>
            <w:r>
              <w:rPr>
                <w:rFonts w:ascii="Calibri" w:cs="Calibri" w:eastAsia="Calibri" w:hAnsi="Calibri"/>
                <w:color w:val="231f20"/>
                <w:spacing w:val="-20"/>
                <w:sz w:val="22"/>
                <w:szCs w:val="22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sz w:val="22"/>
                <w:szCs w:val="22"/>
              </w:rPr>
              <w:t>=</w:t>
            </w:r>
            <w:r>
              <w:rPr>
                <w:rFonts w:ascii="Calibri" w:cs="Calibri" w:eastAsia="Calibri" w:hAnsi="Calibri"/>
                <w:color w:val="231f20"/>
                <w:spacing w:val="30"/>
                <w:w w:val="100"/>
                <w:sz w:val="22"/>
                <w:szCs w:val="22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sz w:val="22"/>
                <w:szCs w:val="22"/>
              </w:rPr>
              <w:t>(W</w:t>
            </w:r>
            <w:r>
              <w:rPr>
                <w:rFonts w:ascii="Calibri" w:cs="Calibri" w:eastAsia="Calibri" w:hAnsi="Calibri"/>
                <w:color w:val="231f20"/>
                <w:spacing w:val="-20"/>
                <w:w w:val="100"/>
                <w:sz w:val="22"/>
                <w:szCs w:val="22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sz w:val="22"/>
                <w:szCs w:val="22"/>
              </w:rPr>
              <w:t>×</w:t>
            </w:r>
            <w:r>
              <w:rPr>
                <w:rFonts w:ascii="Calibri" w:cs="Calibri" w:eastAsia="Calibri" w:hAnsi="Calibri"/>
                <w:color w:val="231f20"/>
                <w:spacing w:val="-20"/>
                <w:w w:val="100"/>
                <w:sz w:val="22"/>
                <w:szCs w:val="22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sz w:val="22"/>
                <w:szCs w:val="22"/>
              </w:rPr>
              <w:t>9.81</w:t>
            </w:r>
            <w:r>
              <w:rPr>
                <w:rFonts w:ascii="Calibri" w:cs="Calibri" w:eastAsia="Calibri" w:hAnsi="Calibri"/>
                <w:color w:val="231f20"/>
                <w:spacing w:val="-20"/>
                <w:w w:val="100"/>
                <w:sz w:val="22"/>
                <w:szCs w:val="22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sz w:val="22"/>
                <w:szCs w:val="22"/>
              </w:rPr>
              <w:t>×</w:t>
            </w:r>
            <w:r>
              <w:rPr>
                <w:rFonts w:ascii="Calibri" w:cs="Calibri" w:eastAsia="Calibri" w:hAnsi="Calibri"/>
                <w:color w:val="231f20"/>
                <w:spacing w:val="-20"/>
                <w:w w:val="100"/>
                <w:sz w:val="22"/>
                <w:szCs w:val="22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-3"/>
                <w:sz w:val="11"/>
                <w:szCs w:val="11"/>
              </w:rPr>
              <w:t>3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0"/>
                <w:sz w:val="22"/>
                <w:szCs w:val="22"/>
              </w:rPr>
              <w:t>/10^3)</w:t>
            </w:r>
            <w:r>
              <w:rPr>
                <w:rFonts w:ascii="Calibri" w:cs="Calibri" w:eastAsia="Calibri" w:hAnsi="Calibri"/>
                <w:color w:val="231f20"/>
                <w:spacing w:val="-20"/>
                <w:w w:val="100"/>
                <w:position w:val="0"/>
                <w:sz w:val="22"/>
                <w:szCs w:val="22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0"/>
                <w:sz w:val="22"/>
                <w:szCs w:val="22"/>
              </w:rPr>
              <w:t>(Nm)</w:t>
            </w: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spacing w:before="98" w:after="0" w:lineRule="auto" w:line="240"/>
              <w:ind w:left="98" w:right="-2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>
              <w:rPr>
                <w:rFonts w:ascii="Calibri" w:cs="Calibri" w:eastAsia="Calibri" w:hAnsi="Calibri"/>
                <w:color w:val="231f20"/>
                <w:spacing w:val="0"/>
                <w:w w:val="100"/>
                <w:sz w:val="22"/>
                <w:szCs w:val="22"/>
              </w:rPr>
              <w:t>h</w:t>
            </w:r>
            <w:r>
              <w:rPr>
                <w:rFonts w:ascii="Calibri" w:cs="Calibri" w:eastAsia="Calibri" w:hAnsi="Calibri"/>
                <w:color w:val="231f20"/>
                <w:spacing w:val="30"/>
                <w:w w:val="100"/>
                <w:sz w:val="22"/>
                <w:szCs w:val="22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sz w:val="22"/>
                <w:szCs w:val="22"/>
              </w:rPr>
              <w:t>(mm)</w:t>
            </w: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spacing w:before="98" w:after="0" w:lineRule="auto" w:line="240"/>
              <w:ind w:left="98" w:right="-2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>
              <w:rPr>
                <w:rFonts w:ascii="Calibri" w:cs="Calibri" w:eastAsia="Calibri" w:hAnsi="Calibri"/>
                <w:color w:val="231f20"/>
                <w:sz w:val="22"/>
                <w:szCs w:val="22"/>
              </w:rPr>
              <w:t>h</w:t>
            </w:r>
            <w:r>
              <w:rPr>
                <w:rFonts w:ascii="Calibri" w:cs="Calibri" w:eastAsia="Calibri" w:hAnsi="Calibri"/>
                <w:color w:val="231f20"/>
                <w:spacing w:val="-20"/>
                <w:sz w:val="22"/>
                <w:szCs w:val="22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sz w:val="22"/>
                <w:szCs w:val="22"/>
              </w:rPr>
              <w:t>(m)</w:t>
            </w: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spacing w:before="98" w:after="0" w:lineRule="auto" w:line="240"/>
              <w:ind w:left="98" w:right="-2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>
              <w:rPr>
                <w:rFonts w:ascii="Calibri" w:cs="Calibri" w:eastAsia="Calibri" w:hAnsi="Calibri"/>
                <w:color w:val="231f20"/>
                <w:spacing w:val="0"/>
                <w:w w:val="100"/>
                <w:sz w:val="22"/>
                <w:szCs w:val="22"/>
              </w:rPr>
              <w:t>h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11"/>
                <w:sz w:val="11"/>
                <w:szCs w:val="11"/>
              </w:rPr>
              <w:t>3</w:t>
            </w:r>
            <w:r>
              <w:rPr>
                <w:rFonts w:ascii="Calibri" w:cs="Calibri" w:eastAsia="Calibri" w:hAnsi="Calibri"/>
                <w:color w:val="231f20"/>
                <w:spacing w:val="5"/>
                <w:w w:val="100"/>
                <w:position w:val="11"/>
                <w:sz w:val="11"/>
                <w:szCs w:val="11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0"/>
                <w:sz w:val="22"/>
                <w:szCs w:val="22"/>
              </w:rPr>
              <w:t>(m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11"/>
                <w:sz w:val="11"/>
                <w:szCs w:val="11"/>
              </w:rPr>
              <w:t>3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0"/>
                <w:sz w:val="22"/>
                <w:szCs w:val="22"/>
              </w:rPr>
              <w:t>)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spacing w:before="98" w:after="0" w:lineRule="exact" w:line="224"/>
              <w:ind w:left="60" w:right="420"/>
              <w:jc w:val="center"/>
              <w:rPr>
                <w:rFonts w:ascii="Calibri" w:cs="Calibri" w:eastAsia="Calibri" w:hAnsi="Calibri"/>
                <w:sz w:val="22"/>
                <w:szCs w:val="22"/>
              </w:rPr>
            </w:pP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-3"/>
                <w:sz w:val="22"/>
                <w:szCs w:val="22"/>
              </w:rPr>
              <w:t>M+(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-3"/>
                <w:sz w:val="22"/>
                <w:szCs w:val="22"/>
              </w:rPr>
              <w:t>ω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-3"/>
                <w:sz w:val="22"/>
                <w:szCs w:val="22"/>
              </w:rPr>
              <w:t>BR</w:t>
            </w:r>
            <w:r>
              <w:rPr>
                <w:rFonts w:ascii="Calibri" w:cs="Calibri" w:eastAsia="Calibri" w:hAnsi="Calibri"/>
                <w:color w:val="231f20"/>
                <w:spacing w:val="6"/>
                <w:w w:val="100"/>
                <w:position w:val="-3"/>
                <w:sz w:val="22"/>
                <w:szCs w:val="22"/>
              </w:rPr>
              <w:t xml:space="preserve"> 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7"/>
                <w:sz w:val="11"/>
                <w:szCs w:val="11"/>
              </w:rPr>
              <w:t>2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-3"/>
                <w:sz w:val="22"/>
                <w:szCs w:val="22"/>
              </w:rPr>
              <w:t>h/2</w:t>
            </w: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-3"/>
                <w:sz w:val="22"/>
                <w:szCs w:val="22"/>
              </w:rPr>
              <w:t>)(Nm)</w:t>
            </w:r>
          </w:p>
          <w:p>
            <w:pPr>
              <w:pStyle w:val="style0"/>
              <w:spacing w:before="0" w:after="0" w:lineRule="exact" w:line="64"/>
              <w:ind w:left="826" w:right="1316"/>
              <w:jc w:val="center"/>
              <w:rPr>
                <w:rFonts w:ascii="Calibri" w:cs="Calibri" w:eastAsia="Calibri" w:hAnsi="Calibri"/>
                <w:sz w:val="11"/>
                <w:szCs w:val="11"/>
              </w:rPr>
            </w:pP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2"/>
                <w:sz w:val="11"/>
                <w:szCs w:val="11"/>
              </w:rPr>
              <w:t>2</w:t>
            </w: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spacing w:before="94" w:after="0" w:lineRule="auto" w:line="240"/>
              <w:ind w:left="98" w:right="-20"/>
              <w:jc w:val="left"/>
              <w:rPr>
                <w:rFonts w:ascii="Times New Roman" w:cs="Times New Roman" w:eastAsia="Times New Roman" w:hAnsi="Times New Roman"/>
                <w:sz w:val="11"/>
                <w:szCs w:val="11"/>
              </w:rPr>
            </w:pPr>
            <w:r>
              <w:rPr>
                <w:rFonts w:ascii="Calibri" w:cs="Calibri" w:eastAsia="Calibri" w:hAnsi="Calibri"/>
                <w:color w:val="231f20"/>
                <w:spacing w:val="0"/>
                <w:w w:val="100"/>
                <w:position w:val="-10"/>
                <w:sz w:val="22"/>
                <w:szCs w:val="22"/>
              </w:rPr>
              <w:t>θ</w:t>
            </w:r>
            <w:r>
              <w:rPr>
                <w:rFonts w:ascii="Times New Roman" w:cs="Times New Roman" w:eastAsia="Times New Roman" w:hAnsi="Times New Roman"/>
                <w:color w:val="231f20"/>
                <w:spacing w:val="0"/>
                <w:w w:val="100"/>
                <w:position w:val="0"/>
                <w:sz w:val="11"/>
                <w:szCs w:val="11"/>
              </w:rPr>
              <w:t>0</w:t>
            </w:r>
          </w:p>
        </w:tc>
      </w:tr>
      <w:tr>
        <w:tblPrEx/>
        <w:trPr>
          <w:trHeight w:val="386" w:hRule="exact"/>
          <w:jc w:val="lef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327" w:hRule="exact"/>
          <w:jc w:val="lef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327" w:hRule="exact"/>
          <w:jc w:val="lef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291" w:hRule="exact"/>
          <w:jc w:val="lef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309" w:hRule="exact"/>
          <w:jc w:val="lef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  <w:tr>
        <w:tblPrEx/>
        <w:trPr>
          <w:trHeight w:val="273" w:hRule="exact"/>
          <w:jc w:val="lef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rPr/>
            </w:pPr>
          </w:p>
        </w:tc>
      </w:tr>
    </w:tbl>
    <w:p>
      <w:pPr>
        <w:pStyle w:val="style0"/>
        <w:spacing w:before="6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24" w:after="0" w:lineRule="auto" w:line="240"/>
        <w:ind w:left="30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/>
        <w:pict>
          <v:group id="2015" filled="f" stroked="f" style="position:absolute;margin-left:68.4pt;margin-top:19.78pt;width:185.87pt;height:114.62pt;z-index:-2147483180;mso-position-horizontal-relative:page;mso-position-vertical-relative:text;mso-width-relative:page;mso-height-relative:page;mso-wrap-distance-left:0.0pt;mso-wrap-distance-right:0.0pt;visibility:visible;" coordsize="3717,2292" coordorigin="1368,396">
            <v:group id="2016" filled="f" stroked="f" style="position:absolute;left:1378.0;top:2433.0;width:3707.0;height:155.0;z-index:509;mso-position-horizontal-relative:text;mso-position-vertical-relative:text;mso-width-relative:page;mso-height-relative:page;visibility:visible;" coordsize="3707,155" coordorigin="1378,2433">
              <v:shape id="2017" coordsize="3707,155" coordorigin="1378,2433" path="m5068,2520l5030,2520,4947,2569,4942,2571,4941,2577,4943,2582,4946,2586,4952,2588,4956,2585,5068,2520xe" fillcolor="black" stroked="f" style="position:absolute;left:1378.0;top:2433.0;width:3707.0;height:155.0;z-index:5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18" coordsize="3707,155" coordorigin="1378,2433" path="m5030,2501l1382,2501,1378,2505,1378,2515,1382,2520,5030,2520,5047,2510,5030,2501xe" fillcolor="black" stroked="f" style="position:absolute;left:1378.0;top:2433.0;width:3707.0;height:155.0;z-index:5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19" coordsize="3707,155" coordorigin="1378,2433" path="m5074,2516l5068,2520,5071,2520,5074,2516xe" fillcolor="black" stroked="f" style="position:absolute;left:1378.0;top:2433.0;width:3707.0;height:155.0;z-index:5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20" coordsize="3707,155" coordorigin="1378,2433" path="m5061,2502l5047,2510,5061,2518,5061,2502xe" fillcolor="black" stroked="f" style="position:absolute;left:1378.0;top:2433.0;width:3707.0;height:155.0;z-index:5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21" coordsize="3707,155" coordorigin="1378,2433" path="m5074,2504l5075,2505,5075,2515,5074,2516,5084,2510,5074,2504xe" fillcolor="black" stroked="f" style="position:absolute;left:1378.0;top:2433.0;width:3707.0;height:155.0;z-index:5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22" coordsize="3707,155" coordorigin="1378,2433" path="m5071,2501l5068,2501,5074,2504,5071,2501xe" fillcolor="black" stroked="f" style="position:absolute;left:1378.0;top:2433.0;width:3707.0;height:155.0;z-index:5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23" coordsize="3707,155" coordorigin="1378,2433" path="m4952,2433l4946,2434,4943,2439,4941,2443,4942,2449,4947,2452,5030,2501,5068,2501,4956,2435,4952,2433xe" fillcolor="black" stroked="f" style="position:absolute;left:1378.0;top:2433.0;width:3707.0;height:155.0;z-index:5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2024" filled="f" stroked="f" style="position:absolute;left:1378.0;top:2510.0;width:3697.0;height:2.0;z-index:517;mso-position-horizontal-relative:text;mso-position-vertical-relative:text;mso-width-relative:page;mso-height-relative:page;visibility:visible;" coordsize="3697,2" coordorigin="1378,2510">
              <v:shape id="2025" coordsize="3697,0" coordorigin="1378,2510" path="m1378,2510l5075,2510e" filled="f" style="position:absolute;left:1378.0;top:2510.0;width:3697.0;height:2.0;z-index:518;mso-position-horizontal-relative:text;mso-position-vertical-relative:text;mso-width-relative:page;mso-height-relative:page;visibility:visible;">
                <v:stroke weight=".95pt"/>
                <v:fill/>
                <v:path arrowok="t"/>
              </v:shape>
              <v:fill/>
            </v:group>
            <v:group id="2026" filled="f" stroked="f" style="position:absolute;left:4941.0;top:2433.0;width:144.0;height:155.0;z-index:519;mso-position-horizontal-relative:text;mso-position-vertical-relative:text;mso-width-relative:page;mso-height-relative:page;visibility:visible;" coordsize="144,155" coordorigin="4941,2433">
              <v:shape id="2027" coordsize="144,155" coordorigin="4941,2433" path="m4956,2435l5084,2510,4956,2585,4952,2588,4946,2586,4943,2582,4941,2577,4942,2571,4947,2569,5061,2502,5061,2518,4947,2452,4942,2449,4941,2443,4943,2439,4946,2434,4952,2433,4956,2435xe" filled="f" style="position:absolute;left:4941.0;top:2433.0;width:144.0;height:155.0;z-index:520;mso-position-horizontal-relative:text;mso-position-vertical-relative:text;mso-width-relative:page;mso-height-relative:page;visibility:visible;">
                <v:stroke weight=".11pt"/>
                <v:fill/>
                <v:path arrowok="t"/>
              </v:shape>
              <v:fill/>
            </v:group>
            <v:group id="2028" filled="f" stroked="f" style="position:absolute;left:1523.0;top:397.0;width:155.0;height:2282.0;z-index:521;mso-position-horizontal-relative:text;mso-position-vertical-relative:text;mso-width-relative:page;mso-height-relative:page;visibility:visible;" coordsize="155,2282" coordorigin="1523,397">
              <v:shape id="2029" coordsize="155,2282" coordorigin="1523,397" path="m1601,434l1591,451,1591,2674,1596,2678,1606,2678,1610,2674,1610,451,1601,434xe" fillcolor="black" stroked="f" style="position:absolute;left:1523.0;top:397.0;width:155.0;height:2282.0;z-index:5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30" coordsize="155,2282" coordorigin="1523,397" path="m1591,413l1526,525,1523,529,1525,535,1530,538,1534,540,1540,539,1543,534,1591,451,1591,413xe" fillcolor="black" stroked="f" style="position:absolute;left:1523.0;top:397.0;width:155.0;height:2282.0;z-index:5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31" coordsize="155,2282" coordorigin="1523,397" path="m1610,413l1611,451,1659,534,1662,539,1668,540,1672,538,1677,535,1678,529,1676,525,1610,413xe" fillcolor="black" stroked="f" style="position:absolute;left:1523.0;top:397.0;width:155.0;height:2282.0;z-index:5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32" coordsize="155,2282" coordorigin="1523,397" path="m1609,420l1593,420,1601,434,1609,420xe" fillcolor="black" stroked="f" style="position:absolute;left:1523.0;top:397.0;width:155.0;height:2282.0;z-index:5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33" coordsize="155,2282" coordorigin="1523,397" path="m1607,407l1610,413,1610,410,1607,407xe" fillcolor="black" stroked="f" style="position:absolute;left:1523.0;top:397.0;width:155.0;height:2282.0;z-index:5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34" coordsize="155,2282" coordorigin="1523,397" path="m1595,407l1591,410,1591,413,1595,407xe" fillcolor="black" stroked="f" style="position:absolute;left:1523.0;top:397.0;width:155.0;height:2282.0;z-index:5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35" coordsize="155,2282" coordorigin="1523,397" path="m1601,397l1595,407,1596,406,1606,406,1601,397xe" fillcolor="black" stroked="f" style="position:absolute;left:1523.0;top:397.0;width:155.0;height:2282.0;z-index:5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36" coordsize="155,2282" coordorigin="1523,397" path="m1606,406l1606,406,1607,407,1606,406xe" fillcolor="black" stroked="f" style="position:absolute;left:1523.0;top:397.0;width:155.0;height:2282.0;z-index:5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2037" filled="f" stroked="f" style="position:absolute;left:1601.0;top:406.0;width:2.0;height:2272.0;z-index:530;mso-position-horizontal-relative:text;mso-position-vertical-relative:text;mso-width-relative:page;mso-height-relative:page;visibility:visible;" coordsize="2,2272" coordorigin="1601,406">
              <v:shape id="2038" coordsize="0,2272" coordorigin="1601,406" path="m1601,406l1601,2678e" filled="f" style="position:absolute;left:1601.0;top:406.0;width:2.0;height:2272.0;z-index:531;mso-position-horizontal-relative:text;mso-position-vertical-relative:text;mso-width-relative:page;mso-height-relative:page;visibility:visible;">
                <v:stroke weight=".95pt"/>
                <v:fill/>
                <v:path arrowok="t"/>
              </v:shape>
              <v:fill/>
            </v:group>
            <v:group id="2039" filled="f" stroked="f" style="position:absolute;left:1523.0;top:397.0;width:155.0;height:144.0;z-index:532;mso-position-horizontal-relative:text;mso-position-vertical-relative:text;mso-width-relative:page;mso-height-relative:page;visibility:visible;" coordsize="155,144" coordorigin="1523,397">
              <v:shape id="2040" coordsize="155,144" coordorigin="1523,397" path="m1526,525l1601,397,1676,525,1678,529,1677,535,1672,538,1668,540,1662,539,1659,534,1593,420,1609,420,1543,534,1540,539,1534,540,1530,538,1525,535,1523,529,1526,525xe" filled="f" style="position:absolute;left:1523.0;top:397.0;width:155.0;height:144.0;z-index:533;mso-position-horizontal-relative:text;mso-position-vertical-relative:text;mso-width-relative:page;mso-height-relative:page;visibility:visible;">
                <v:stroke weight=".11pt"/>
                <v:fill/>
                <v:path arrowok="t"/>
              </v:shape>
              <v:fill/>
            </v:group>
            <v:group id="2041" filled="f" stroked="f" style="position:absolute;left:1601.0;top:628.0;width:3123.0;height:1882.0;z-index:534;mso-position-horizontal-relative:text;mso-position-vertical-relative:text;mso-width-relative:page;mso-height-relative:page;visibility:visible;" coordsize="3123,1882" coordorigin="1601,628">
              <v:shape id="2042" coordsize="3123,1882" coordorigin="1601,628" path="m1601,628l4724,2510e" filled="f" style="position:absolute;left:1601.0;top:628.0;width:3123.0;height:1882.0;z-index:535;mso-position-horizontal-relative:text;mso-position-vertical-relative:text;mso-width-relative:page;mso-height-relative:page;visibility:visible;">
                <v:stroke weight=".48pt"/>
                <v:fill/>
                <v:path arrowok="t"/>
              </v:shape>
              <v:fill/>
            </v:group>
            <v:fill/>
          </v:group>
        </w:pic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Figures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4.3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4.4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show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general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form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expected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from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experiment.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1" w:after="0" w:lineRule="exact" w:line="220"/>
        <w:jc w:val="left"/>
        <w:rPr>
          <w:sz w:val="22"/>
          <w:szCs w:val="22"/>
        </w:rPr>
      </w:pPr>
    </w:p>
    <w:p>
      <w:pPr>
        <w:pStyle w:val="style0"/>
        <w:spacing w:before="20" w:after="0" w:lineRule="exact" w:line="249"/>
        <w:ind w:left="375" w:right="-20"/>
        <w:jc w:val="left"/>
        <w:rPr>
          <w:rFonts w:ascii="Calibri" w:cs="Calibri" w:eastAsia="Calibri" w:hAnsi="Calibri"/>
          <w:sz w:val="21"/>
          <w:szCs w:val="21"/>
        </w:rPr>
      </w:pPr>
      <w:r>
        <w:rPr>
          <w:rFonts w:ascii="Calibri" w:cs="Calibri" w:eastAsia="Calibri" w:hAnsi="Calibri"/>
          <w:spacing w:val="0"/>
          <w:w w:val="100"/>
          <w:sz w:val="21"/>
          <w:szCs w:val="21"/>
        </w:rPr>
        <w:t>M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20" w:after="0" w:lineRule="exact" w:line="228"/>
        <w:ind w:left="1711" w:right="-20"/>
        <w:jc w:val="left"/>
        <w:rPr>
          <w:rFonts w:ascii="Calibri" w:cs="Calibri" w:eastAsia="Calibri" w:hAnsi="Calibri"/>
          <w:sz w:val="21"/>
          <w:szCs w:val="21"/>
        </w:rPr>
      </w:pPr>
      <w:r>
        <w:rPr>
          <w:rFonts w:ascii="Calibri" w:cs="Calibri" w:eastAsia="Calibri" w:hAnsi="Calibri"/>
          <w:spacing w:val="0"/>
          <w:w w:val="100"/>
          <w:position w:val="-1"/>
          <w:sz w:val="21"/>
          <w:szCs w:val="21"/>
        </w:rPr>
        <w:t>h</w:t>
      </w:r>
    </w:p>
    <w:p>
      <w:pPr>
        <w:pStyle w:val="style0"/>
        <w:spacing w:before="0" w:after="0" w:lineRule="exact" w:line="189"/>
        <w:ind w:left="30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Figure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4.3: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shown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plane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fully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position w:val="1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"/>
          <w:sz w:val="22"/>
          <w:szCs w:val="22"/>
        </w:rPr>
        <w:t>ged</w:t>
      </w:r>
    </w:p>
    <w:p>
      <w:pPr>
        <w:pStyle w:val="style0"/>
        <w:spacing w:after="0" w:lineRule="exact" w:line="189"/>
        <w:jc w:val="left"/>
        <w:rPr>
          <w:rFonts w:ascii="Times New Roman" w:cs="Times New Roman" w:eastAsia="Times New Roman" w:hAnsi="Times New Roman"/>
          <w:sz w:val="22"/>
          <w:szCs w:val="22"/>
        </w:rPr>
        <w:sectPr>
          <w:pgSz w:w="11920" w:h="16840" w:orient="portrait"/>
          <w:pgMar w:top="1200" w:right="980" w:bottom="1720" w:left="1000" w:header="0" w:footer="1539" w:gutter="0"/>
        </w:sect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3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39" w:after="0" w:lineRule="auto" w:line="240"/>
        <w:ind w:left="1784" w:right="-20"/>
        <w:jc w:val="left"/>
        <w:rPr>
          <w:rFonts w:ascii="Calibri" w:cs="Calibri" w:eastAsia="Calibri" w:hAnsi="Calibri"/>
          <w:sz w:val="21"/>
          <w:szCs w:val="21"/>
        </w:rPr>
      </w:pPr>
      <w:r>
        <w:rPr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2043" type="#_x0000_t202" filled="f" stroked="f" style="position:absolute;margin-left:176.27pt;margin-top:9.45pt;width:3.45pt;height:6.81pt;z-index:-2147483178;mso-position-horizontal-relative:page;mso-position-vertical-relative:text;mso-width-relative:page;mso-height-relative:page;mso-wrap-distance-left:0.0pt;mso-wrap-distance-right:0.0pt;visibility:visible;">
            <v:stroke on="f"/>
            <v:fill/>
            <v:textbox inset=".0pt,.0pt,.0pt,.0pt">
              <w:txbxContent>
                <w:p>
                  <w:pPr>
                    <w:pStyle w:val="style0"/>
                    <w:spacing w:before="0" w:after="0" w:lineRule="exact" w:line="136"/>
                    <w:ind w:right="-60"/>
                    <w:jc w:val="left"/>
                    <w:rPr>
                      <w:rFonts w:ascii="Calibri" w:cs="Calibri" w:eastAsia="Calibri" w:hAnsi="Calibri"/>
                      <w:sz w:val="13"/>
                      <w:szCs w:val="13"/>
                    </w:rPr>
                  </w:pPr>
                  <w:r>
                    <w:rPr>
                      <w:rFonts w:ascii="Calibri" w:cs="Calibri" w:eastAsia="Calibri" w:hAnsi="Calibri"/>
                      <w:spacing w:val="0"/>
                      <w:w w:val="104"/>
                      <w:sz w:val="13"/>
                      <w:szCs w:val="13"/>
                    </w:rPr>
                    <w:t>2</w:t>
                  </w:r>
                </w:p>
              </w:txbxContent>
            </v:textbox>
          </v:shape>
        </w:pict>
      </w:r>
      <w:r>
        <w:rPr>
          <w:rFonts w:ascii="Calibri" w:cs="Calibri" w:eastAsia="Calibri" w:hAnsi="Calibri"/>
          <w:spacing w:val="0"/>
          <w:w w:val="100"/>
          <w:sz w:val="21"/>
          <w:szCs w:val="21"/>
        </w:rPr>
        <w:t>M+</w:t>
      </w:r>
      <w:r>
        <w:rPr>
          <w:rFonts w:ascii="Calibri" w:cs="Calibri" w:eastAsia="Calibri" w:hAnsi="Calibri"/>
          <w:spacing w:val="2"/>
          <w:w w:val="100"/>
          <w:sz w:val="21"/>
          <w:szCs w:val="21"/>
        </w:rPr>
        <w:t>(</w:t>
      </w:r>
      <w:r>
        <w:rPr>
          <w:rFonts w:ascii="Calibri" w:cs="Calibri" w:eastAsia="Calibri" w:hAnsi="Calibri"/>
          <w:spacing w:val="0"/>
          <w:w w:val="100"/>
          <w:sz w:val="21"/>
          <w:szCs w:val="21"/>
        </w:rPr>
        <w:t>ω</w:t>
      </w:r>
      <w:r>
        <w:rPr>
          <w:rFonts w:ascii="Calibri" w:cs="Calibri" w:eastAsia="Calibri" w:hAnsi="Calibri"/>
          <w:spacing w:val="0"/>
          <w:w w:val="100"/>
          <w:sz w:val="21"/>
          <w:szCs w:val="21"/>
        </w:rPr>
        <w:t>BR</w:t>
      </w:r>
      <w:r>
        <w:rPr>
          <w:rFonts w:ascii="Calibri" w:cs="Calibri" w:eastAsia="Calibri" w:hAnsi="Calibri"/>
          <w:spacing w:val="32"/>
          <w:w w:val="100"/>
          <w:sz w:val="21"/>
          <w:szCs w:val="21"/>
        </w:rPr>
        <w:t xml:space="preserve"> </w:t>
      </w:r>
      <w:r>
        <w:rPr>
          <w:rFonts w:ascii="Calibri" w:cs="Calibri" w:eastAsia="Calibri" w:hAnsi="Calibri"/>
          <w:spacing w:val="-1"/>
          <w:w w:val="104"/>
          <w:position w:val="10"/>
          <w:sz w:val="13"/>
          <w:szCs w:val="13"/>
        </w:rPr>
        <w:t>2</w:t>
      </w:r>
      <w:r>
        <w:rPr>
          <w:rFonts w:ascii="Calibri" w:cs="Calibri" w:eastAsia="Calibri" w:hAnsi="Calibri"/>
          <w:spacing w:val="0"/>
          <w:w w:val="102"/>
          <w:position w:val="0"/>
          <w:sz w:val="21"/>
          <w:szCs w:val="21"/>
        </w:rPr>
        <w:t>/2)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18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39" w:after="0" w:lineRule="auto" w:line="240"/>
        <w:ind w:left="4165" w:right="5018"/>
        <w:jc w:val="center"/>
        <w:rPr>
          <w:rFonts w:ascii="Calibri" w:cs="Calibri" w:eastAsia="Calibri" w:hAnsi="Calibri"/>
          <w:sz w:val="21"/>
          <w:szCs w:val="21"/>
        </w:rPr>
      </w:pPr>
      <w:r>
        <w:rPr/>
        <w:pict>
          <v:group id="2044" filled="f" stroked="f" style="position:absolute;margin-left:131.56pt;margin-top:-142.03pt;width:292.28pt;height:142.3pt;z-index:-2147483179;mso-position-horizontal-relative:page;mso-position-vertical-relative:text;mso-width-relative:page;mso-height-relative:page;mso-wrap-distance-left:0.0pt;mso-wrap-distance-right:0.0pt;visibility:visible;" coordsize="5846,2846" coordorigin="2631,-2841">
            <v:group id="2045" filled="f" stroked="f" style="position:absolute;left:2636.0;top:-756.0;width:1620.0;height:411.0;z-index:536;mso-position-horizontal-relative:text;mso-position-vertical-relative:text;mso-width-relative:page;mso-height-relative:page;visibility:visible;" coordsize="1620,411" coordorigin="2636,-756">
              <v:shape id="2046" coordsize="1620,411" coordorigin="2636,-756" path="m2636,-756l2636,-345,4256,-345,4256,-756,2636,-756xe" filled="f" style="position:absolute;left:2636.0;top:-756.0;width:1620.0;height:411.0;z-index:537;mso-position-horizontal-relative:text;mso-position-vertical-relative:text;mso-width-relative:page;mso-height-relative:page;visibility:visible;">
                <v:stroke weight=".49pt"/>
                <v:fill/>
                <v:path arrowok="t"/>
              </v:shape>
              <v:fill/>
            </v:group>
            <v:group id="2047" filled="f" stroked="f" style="position:absolute;left:4111.0;top:-290.0;width:4364.0;height:159.0;z-index:538;mso-position-horizontal-relative:text;mso-position-vertical-relative:text;mso-width-relative:page;mso-height-relative:page;visibility:visible;" coordsize="4364,159" coordorigin="4111,-290">
              <v:shape id="6145" coordsize="4364,159" coordorigin="4111,-290" path="m8459,-201l8420,-201,8334,-150,8329,-148,8328,-142,8333,-133,8339,-131,8344,-134,8459,-201xe" fillcolor="black" stroked="f" style="position:absolute;left:4111.0;top:-290.0;width:4364.0;height:159.0;z-index:5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46" coordsize="4364,159" coordorigin="4111,-290" path="m8420,-220l4116,-220,4111,-216,4111,-205,4116,-201,8420,-201,8437,-211,8420,-220xe" fillcolor="black" stroked="f" style="position:absolute;left:4111.0;top:-290.0;width:4364.0;height:159.0;z-index:5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47" coordsize="4364,159" coordorigin="4111,-290" path="m8466,-205l8459,-201,8462,-201,8466,-205xe" fillcolor="black" stroked="f" style="position:absolute;left:4111.0;top:-290.0;width:4364.0;height:159.0;z-index:5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48" coordsize="4364,159" coordorigin="4111,-290" path="m8451,-219l8437,-211,8451,-202,8451,-219xe" fillcolor="black" stroked="f" style="position:absolute;left:4111.0;top:-290.0;width:4364.0;height:159.0;z-index:5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49" coordsize="4364,159" coordorigin="4111,-290" path="m8465,-217l8466,-216,8466,-205,8466,-205,8476,-211,8465,-217xe" fillcolor="black" stroked="f" style="position:absolute;left:4111.0;top:-290.0;width:4364.0;height:159.0;z-index:5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50" coordsize="4364,159" coordorigin="4111,-290" path="m8462,-220l8459,-220,8465,-217,8462,-220xe" fillcolor="black" stroked="f" style="position:absolute;left:4111.0;top:-290.0;width:4364.0;height:159.0;z-index:5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51" coordsize="4364,159" coordorigin="4111,-290" path="m8339,-290l8333,-289,8328,-279,8329,-273,8334,-271,8420,-220,8459,-220,8344,-288,8339,-290xe" fillcolor="black" stroked="f" style="position:absolute;left:4111.0;top:-290.0;width:4364.0;height:159.0;z-index:5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52" filled="f" stroked="f" style="position:absolute;left:4111.0;top:-211.0;width:4355.0;height:2.0;z-index:546;mso-position-horizontal-relative:text;mso-position-vertical-relative:text;mso-width-relative:page;mso-height-relative:page;visibility:visible;" coordsize="4355,2" coordorigin="4111,-211">
              <v:shape id="6153" coordsize="4355,0" coordorigin="4111,-211" path="m4111,-211l8466,-211e" filled="f" style="position:absolute;left:4111.0;top:-211.0;width:4355.0;height:2.0;z-index:547;mso-position-horizontal-relative:text;mso-position-vertical-relative:text;mso-width-relative:page;mso-height-relative:page;visibility:visible;">
                <v:stroke weight=".97pt"/>
                <v:fill/>
                <v:path arrowok="t"/>
              </v:shape>
              <v:fill/>
            </v:group>
            <v:group id="6154" filled="f" stroked="f" style="position:absolute;left:8328.0;top:-290.0;width:148.0;height:159.0;z-index:548;mso-position-horizontal-relative:text;mso-position-vertical-relative:text;mso-width-relative:page;mso-height-relative:page;visibility:visible;" coordsize="148,159" coordorigin="8328,-290">
              <v:shape id="6155" coordsize="148,159" coordorigin="8328,-290" path="m8344,-288l8476,-211,8344,-134,8339,-131,8333,-133,8330,-137,8328,-142,8329,-148,8334,-150,8451,-219,8451,-202,8334,-271,8329,-273,8328,-279,8330,-284,8333,-289,8339,-290,8344,-288xe" filled="f" style="position:absolute;left:8328.0;top:-290.0;width:148.0;height:159.0;z-index:549;mso-position-horizontal-relative:text;mso-position-vertical-relative:text;mso-width-relative:page;mso-height-relative:page;visibility:visible;">
                <v:stroke weight=".12pt"/>
                <v:fill/>
                <v:path arrowok="t"/>
              </v:shape>
              <v:fill/>
            </v:group>
            <v:group id="6156" filled="f" stroked="f" style="position:absolute;left:4294.0;top:-2839.0;width:159.0;height:2835.0;z-index:550;mso-position-horizontal-relative:text;mso-position-vertical-relative:text;mso-width-relative:page;mso-height-relative:page;visibility:visible;" coordsize="159,2835" coordorigin="4294,-2839">
              <v:shape id="6157" coordsize="159,2835" coordorigin="4294,-2839" path="m4374,-2801l4364,-2784,4364,-9,4368,-4,4379,-4,4383,-9,4383,-2784,4374,-2801xe" fillcolor="black" stroked="f" style="position:absolute;left:4294.0;top:-2839.0;width:159.0;height:2835.0;z-index:5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58" coordsize="159,2835" coordorigin="4294,-2839" path="m4364,-2822l4297,-2707,4294,-2703,4295,-2697,4300,-2694,4305,-2691,4311,-2693,4314,-2698,4364,-2784,4364,-2822xe" fillcolor="black" stroked="f" style="position:absolute;left:4294.0;top:-2839.0;width:159.0;height:2835.0;z-index:5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59" coordsize="159,2835" coordorigin="4294,-2839" path="m4383,-2822l4383,-2784,4434,-2698,4436,-2693,4442,-2691,4447,-2694,4452,-2697,4453,-2703,4450,-2707,4383,-2822xe" fillcolor="black" stroked="f" style="position:absolute;left:4294.0;top:-2839.0;width:159.0;height:2835.0;z-index:5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0" coordsize="159,2835" coordorigin="4294,-2839" path="m4382,-2815l4365,-2815,4374,-2801,4382,-2815xe" fillcolor="black" stroked="f" style="position:absolute;left:4294.0;top:-2839.0;width:159.0;height:2835.0;z-index:5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1" coordsize="159,2835" coordorigin="4294,-2839" path="m4379,-2829l4383,-2822,4383,-2825,4379,-2829xe" fillcolor="black" stroked="f" style="position:absolute;left:4294.0;top:-2839.0;width:159.0;height:2835.0;z-index:5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2" coordsize="159,2835" coordorigin="4294,-2839" path="m4368,-2829l4364,-2825,4364,-2822,4368,-2829xe" fillcolor="black" stroked="f" style="position:absolute;left:4294.0;top:-2839.0;width:159.0;height:2835.0;z-index:5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3" coordsize="159,2835" coordorigin="4294,-2839" path="m4374,-2839l4368,-2829,4368,-2830,4379,-2830,4374,-2839xe" fillcolor="black" stroked="f" style="position:absolute;left:4294.0;top:-2839.0;width:159.0;height:2835.0;z-index:5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4" coordsize="159,2835" coordorigin="4294,-2839" path="m4379,-2830l4379,-2830,4379,-2829,4379,-2830xe" fillcolor="black" stroked="f" style="position:absolute;left:4294.0;top:-2839.0;width:159.0;height:2835.0;z-index:5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65" filled="f" stroked="f" style="position:absolute;left:4374.0;top:-2830.0;width:2.0;height:2825.0;z-index:559;mso-position-horizontal-relative:text;mso-position-vertical-relative:text;mso-width-relative:page;mso-height-relative:page;visibility:visible;" coordsize="2,2825" coordorigin="4374,-2830">
              <v:shape id="6166" coordsize="0,2825" coordorigin="4374,-2830" path="m4374,-2830l4374,-4e" filled="f" style="position:absolute;left:4374.0;top:-2830.0;width:2.0;height:2825.0;z-index:560;mso-position-horizontal-relative:text;mso-position-vertical-relative:text;mso-width-relative:page;mso-height-relative:page;visibility:visible;">
                <v:stroke weight=".98pt"/>
                <v:fill/>
                <v:path arrowok="t"/>
              </v:shape>
              <v:fill/>
            </v:group>
            <v:group id="6167" filled="f" stroked="f" style="position:absolute;left:4294.0;top:-2839.0;width:159.0;height:148.0;z-index:561;mso-position-horizontal-relative:text;mso-position-vertical-relative:text;mso-width-relative:page;mso-height-relative:page;visibility:visible;" coordsize="159,148" coordorigin="4294,-2839">
              <v:shape id="6168" coordsize="159,148" coordorigin="4294,-2839" path="m4297,-2707l4374,-2839,4450,-2707,4453,-2703,4452,-2697,4447,-2694,4442,-2691,4436,-2693,4434,-2698,4365,-2815,4382,-2815,4314,-2698,4311,-2693,4305,-2691,4300,-2694,4295,-2697,4294,-2703,4297,-2707xe" filled="f" style="position:absolute;left:4294.0;top:-2839.0;width:159.0;height:148.0;z-index:562;mso-position-horizontal-relative:text;mso-position-vertical-relative:text;mso-width-relative:page;mso-height-relative:page;visibility:visible;">
                <v:stroke weight=".12pt"/>
                <v:fill/>
                <v:path arrowok="t"/>
              </v:shape>
              <v:fill/>
            </v:group>
            <v:group id="6169" filled="f" stroked="f" style="position:absolute;left:4374.0;top:-2818.0;width:3918.0;height:2270.0;z-index:563;mso-position-horizontal-relative:text;mso-position-vertical-relative:text;mso-width-relative:page;mso-height-relative:page;visibility:visible;" coordsize="3918,2270" coordorigin="4374,-2818">
              <v:shape id="6170" coordsize="3918,2270" coordorigin="4374,-2818" path="m4374,-547l8292,-2818e" filled="f" style="position:absolute;left:4374.0;top:-2818.0;width:3918.0;height:2270.0;z-index:564;mso-position-horizontal-relative:text;mso-position-vertical-relative:text;mso-width-relative:page;mso-height-relative:page;visibility:visible;">
                <v:stroke weight=".48pt"/>
                <v:fill/>
                <v:path arrowok="t"/>
              </v:shape>
              <v:fill/>
            </v:group>
            <v:fill/>
          </v:group>
        </w:pict>
      </w:r>
      <w:r>
        <w:rPr>
          <w:rFonts w:ascii="Calibri" w:cs="Calibri" w:eastAsia="Calibri" w:hAnsi="Calibri"/>
          <w:spacing w:val="-1"/>
          <w:w w:val="100"/>
          <w:sz w:val="21"/>
          <w:szCs w:val="21"/>
        </w:rPr>
        <w:t>h</w:t>
      </w:r>
      <w:r>
        <w:rPr>
          <w:rFonts w:ascii="Calibri" w:cs="Calibri" w:eastAsia="Calibri" w:hAnsi="Calibri"/>
          <w:spacing w:val="0"/>
          <w:w w:val="100"/>
          <w:position w:val="10"/>
          <w:sz w:val="13"/>
          <w:szCs w:val="13"/>
        </w:rPr>
        <w:t>3</w:t>
      </w:r>
      <w:r>
        <w:rPr>
          <w:rFonts w:ascii="Calibri" w:cs="Calibri" w:eastAsia="Calibri" w:hAnsi="Calibri"/>
          <w:spacing w:val="5"/>
          <w:w w:val="100"/>
          <w:position w:val="10"/>
          <w:sz w:val="13"/>
          <w:szCs w:val="13"/>
        </w:rPr>
        <w:t xml:space="preserve"> </w:t>
      </w:r>
      <w:r>
        <w:rPr>
          <w:rFonts w:ascii="Calibri" w:cs="Calibri" w:eastAsia="Calibri" w:hAnsi="Calibri"/>
          <w:spacing w:val="0"/>
          <w:w w:val="102"/>
          <w:position w:val="0"/>
          <w:sz w:val="21"/>
          <w:szCs w:val="21"/>
        </w:rPr>
        <w:t>(</w:t>
      </w:r>
      <w:r>
        <w:rPr>
          <w:rFonts w:ascii="Calibri" w:cs="Calibri" w:eastAsia="Calibri" w:hAnsi="Calibri"/>
          <w:spacing w:val="1"/>
          <w:w w:val="102"/>
          <w:position w:val="0"/>
          <w:sz w:val="21"/>
          <w:szCs w:val="21"/>
        </w:rPr>
        <w:t>m</w:t>
      </w:r>
      <w:r>
        <w:rPr>
          <w:rFonts w:ascii="Calibri" w:cs="Calibri" w:eastAsia="Calibri" w:hAnsi="Calibri"/>
          <w:spacing w:val="-1"/>
          <w:w w:val="104"/>
          <w:position w:val="10"/>
          <w:sz w:val="13"/>
          <w:szCs w:val="13"/>
        </w:rPr>
        <w:t>3</w:t>
      </w:r>
      <w:r>
        <w:rPr>
          <w:rFonts w:ascii="Calibri" w:cs="Calibri" w:eastAsia="Calibri" w:hAnsi="Calibri"/>
          <w:spacing w:val="0"/>
          <w:w w:val="102"/>
          <w:position w:val="0"/>
          <w:sz w:val="21"/>
          <w:szCs w:val="21"/>
        </w:rPr>
        <w:t>)</w:t>
      </w:r>
    </w:p>
    <w:p>
      <w:pPr>
        <w:pStyle w:val="style0"/>
        <w:spacing w:before="5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auto" w:line="240"/>
        <w:ind w:left="446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Figure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4.4: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shown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partially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ged</w:t>
      </w:r>
    </w:p>
    <w:p>
      <w:pPr>
        <w:pStyle w:val="style0"/>
        <w:spacing w:before="15" w:after="0" w:lineRule="exact" w:line="240"/>
        <w:jc w:val="left"/>
        <w:rPr>
          <w:sz w:val="24"/>
          <w:szCs w:val="24"/>
        </w:rPr>
      </w:pPr>
    </w:p>
    <w:p>
      <w:pPr>
        <w:pStyle w:val="style0"/>
        <w:spacing w:before="0" w:after="0" w:lineRule="auto" w:line="341"/>
        <w:ind w:left="286" w:right="229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results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obtained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from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experiment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tend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agree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very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well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results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calculated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from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hydrostatic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theor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Disagreement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between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observation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theory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likely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error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measurement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construction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tolerances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apparatus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rather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imprecision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theor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</w:p>
    <w:p>
      <w:pPr>
        <w:pStyle w:val="style0"/>
        <w:spacing w:before="4" w:after="0" w:lineRule="auto" w:line="341"/>
        <w:ind w:left="286" w:right="46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apparatus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should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cleaned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regularly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using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soap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wate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cleaning,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should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taken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ensure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that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traces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grit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hard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abrasive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materials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present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used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cloth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used.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not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use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materials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containing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man-made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fibres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these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will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scratch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Perspex.</w:t>
      </w:r>
    </w:p>
    <w:p>
      <w:pPr>
        <w:pStyle w:val="style0"/>
        <w:spacing w:before="4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240"/>
        <w:ind w:left="286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EXERCISES: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820"/>
        </w:tabs>
        <w:spacing w:before="0" w:after="0" w:lineRule="auto" w:line="240"/>
        <w:ind w:left="106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(a)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Plot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against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h.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tabs>
          <w:tab w:val="left" w:leader="none" w:pos="820"/>
        </w:tabs>
        <w:spacing w:before="0" w:after="0" w:lineRule="auto" w:line="240"/>
        <w:ind w:left="10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(b)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slope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(a).</w:t>
      </w:r>
    </w:p>
    <w:p>
      <w:pPr>
        <w:pStyle w:val="style0"/>
        <w:tabs>
          <w:tab w:val="left" w:leader="none" w:pos="820"/>
        </w:tabs>
        <w:spacing w:before="99" w:after="0" w:lineRule="auto" w:line="338"/>
        <w:ind w:left="105" w:right="4439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/>
        <w:pict>
          <v:shape id="6171" type="#_x0000_t202" filled="f" stroked="f" style="position:absolute;margin-left:204.81pt;margin-top:13.54pt;width:2.75pt;height:5.5pt;z-index:-2147483177;mso-position-horizontal-relative:page;mso-position-vertical-relative:text;mso-width-relative:page;mso-height-relative:page;mso-wrap-distance-left:0.0pt;mso-wrap-distance-right:0.0pt;visibility:visible;">
            <v:stroke on="f"/>
            <v:fill/>
            <v:textbox inset=".0pt,.0pt,.0pt,.0pt">
              <w:txbxContent>
                <w:p>
                  <w:pPr>
                    <w:pStyle w:val="style0"/>
                    <w:spacing w:before="0" w:after="0" w:lineRule="exact" w:line="109"/>
                    <w:ind w:right="-57"/>
                    <w:jc w:val="left"/>
                    <w:rPr>
                      <w:rFonts w:ascii="Times New Roman" w:cs="Times New Roman" w:eastAsia="Times New Roman" w:hAnsi="Times New Roman"/>
                      <w:sz w:val="11"/>
                      <w:szCs w:val="11"/>
                    </w:rPr>
                  </w:pPr>
                  <w:r>
                    <w:rPr>
                      <w:rFonts w:ascii="Times New Roman" w:cs="Times New Roman" w:eastAsia="Times New Roman" w:hAnsi="Times New Roman"/>
                      <w:color w:val="231f20"/>
                      <w:spacing w:val="0"/>
                      <w:w w:val="100"/>
                      <w:sz w:val="11"/>
                      <w:szCs w:val="11"/>
                    </w:rPr>
                    <w:t>2</w:t>
                  </w:r>
                </w:p>
              </w:txbxContent>
            </v:textbox>
          </v:shape>
        </w:pic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(c)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Plot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M+(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ω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1"/>
          <w:sz w:val="11"/>
          <w:szCs w:val="11"/>
        </w:rPr>
        <w:t>2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h/2)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(Nm)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against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1"/>
          <w:sz w:val="11"/>
          <w:szCs w:val="11"/>
        </w:rPr>
        <w:t>3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position w:val="11"/>
          <w:sz w:val="11"/>
          <w:szCs w:val="11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(m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11"/>
          <w:sz w:val="11"/>
          <w:szCs w:val="11"/>
        </w:rPr>
        <w:t>3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).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(d)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slope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graph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position w:val="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(b).</w:t>
      </w:r>
    </w:p>
    <w:p>
      <w:pPr>
        <w:pStyle w:val="style0"/>
        <w:tabs>
          <w:tab w:val="left" w:leader="none" w:pos="820"/>
        </w:tabs>
        <w:spacing w:before="7" w:after="0" w:lineRule="auto" w:line="240"/>
        <w:ind w:left="10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(e)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moment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pressure?</w:t>
      </w:r>
    </w:p>
    <w:p>
      <w:pPr>
        <w:pStyle w:val="style0"/>
        <w:tabs>
          <w:tab w:val="left" w:leader="none" w:pos="820"/>
        </w:tabs>
        <w:spacing w:before="23" w:after="0" w:lineRule="auto" w:line="240"/>
        <w:ind w:left="105" w:right="-20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(f)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ab/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What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precautions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observed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experiment?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2"/>
          <w:szCs w:val="22"/>
        </w:rPr>
        <w:sectPr>
          <w:pgSz w:w="11920" w:h="16840" w:orient="portrait"/>
          <w:pgMar w:top="1560" w:right="1040" w:bottom="1720" w:left="1000" w:header="0" w:footer="1539" w:gutter="0"/>
        </w:sectPr>
      </w:pPr>
    </w:p>
    <w:p>
      <w:pPr>
        <w:pStyle w:val="style0"/>
        <w:spacing w:before="55" w:after="0" w:lineRule="auto" w:line="240"/>
        <w:ind w:left="110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6172" filled="f" stroked="f" style="position:absolute;margin-left:61.2pt;margin-top:102.76pt;width:473.06pt;height:.1pt;z-index:-2147483176;mso-position-horizontal-relative:page;mso-position-vertical-relative:page;mso-width-relative:page;mso-height-relative:page;mso-wrap-distance-left:0.0pt;mso-wrap-distance-right:0.0pt;visibility:visible;" coordsize="9461,2" coordorigin="1224,2055">
            <v:shape id="6173" coordsize="9461,0" coordorigin="1224,2055" path="m1224,2055l10685,2055e" filled="f" style="position:absolute;left:1224.0;top:2055.0;width:9461.0;height:2.0;z-index:5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74" filled="f" stroked="f" style="position:absolute;margin-left:61.2pt;margin-top:89.29pt;width:473.06pt;height:.1pt;z-index:-2147483175;mso-position-horizontal-relative:page;mso-position-vertical-relative:page;mso-width-relative:page;mso-height-relative:page;mso-wrap-distance-left:0.0pt;mso-wrap-distance-right:0.0pt;visibility:visible;" coordsize="9461,2" coordorigin="1224,1786">
            <v:shape id="6175" coordsize="9461,0" coordorigin="1224,1786" path="m1224,1786l10685,1786e" filled="f" style="position:absolute;left:1224.0;top:1786.0;width:9461.0;height:2.0;z-index:5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76" filled="f" stroked="f" style="position:absolute;margin-left:61.2pt;margin-top:115.51pt;width:473.06pt;height:.1pt;z-index:-2147483174;mso-position-horizontal-relative:page;mso-position-vertical-relative:page;mso-width-relative:page;mso-height-relative:page;mso-wrap-distance-left:0.0pt;mso-wrap-distance-right:0.0pt;visibility:visible;" coordsize="9461,2" coordorigin="1224,2310">
            <v:shape id="6177" coordsize="9461,0" coordorigin="1224,2310" path="m1224,2310l10685,2310e" filled="f" style="position:absolute;left:1224.0;top:2310.0;width:9461.0;height:2.0;z-index:5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78" filled="f" stroked="f" style="position:absolute;margin-left:61.2pt;margin-top:128.27pt;width:473.06pt;height:.1pt;z-index:-2147483173;mso-position-horizontal-relative:page;mso-position-vertical-relative:page;mso-width-relative:page;mso-height-relative:page;mso-wrap-distance-left:0.0pt;mso-wrap-distance-right:0.0pt;visibility:visible;" coordsize="9461,2" coordorigin="1224,2565">
            <v:shape id="6179" coordsize="9461,0" coordorigin="1224,2565" path="m1224,2565l10685,2565e" filled="f" style="position:absolute;left:1224.0;top:2565.0;width:9461.0;height:2.0;z-index:5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80" filled="f" stroked="f" style="position:absolute;margin-left:61.2pt;margin-top:141.02pt;width:473.06pt;height:.1pt;z-index:-2147483172;mso-position-horizontal-relative:page;mso-position-vertical-relative:page;mso-width-relative:page;mso-height-relative:page;mso-wrap-distance-left:0.0pt;mso-wrap-distance-right:0.0pt;visibility:visible;" coordsize="9461,2" coordorigin="1224,2820">
            <v:shape id="6181" coordsize="9461,0" coordorigin="1224,2820" path="m1224,2820l10685,2820e" filled="f" style="position:absolute;left:1224.0;top:2820.0;width:9461.0;height:2.0;z-index:5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82" filled="f" stroked="f" style="position:absolute;margin-left:61.2pt;margin-top:153.78pt;width:473.06pt;height:.1pt;z-index:-2147483171;mso-position-horizontal-relative:page;mso-position-vertical-relative:page;mso-width-relative:page;mso-height-relative:page;mso-wrap-distance-left:0.0pt;mso-wrap-distance-right:0.0pt;visibility:visible;" coordsize="9461,2" coordorigin="1224,3076">
            <v:shape id="6183" coordsize="9461,0" coordorigin="1224,3076" path="m1224,3076l10685,3076e" filled="f" style="position:absolute;left:1224.0;top:3076.0;width:9461.0;height:2.0;z-index:5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84" filled="f" stroked="f" style="position:absolute;margin-left:61.2pt;margin-top:166.53pt;width:473.06pt;height:.1pt;z-index:-2147483170;mso-position-horizontal-relative:page;mso-position-vertical-relative:page;mso-width-relative:page;mso-height-relative:page;mso-wrap-distance-left:0.0pt;mso-wrap-distance-right:0.0pt;visibility:visible;" coordsize="9461,2" coordorigin="1224,3331">
            <v:shape id="6185" coordsize="9461,0" coordorigin="1224,3331" path="m1224,3331l10685,3331e" filled="f" style="position:absolute;left:1224.0;top:3331.0;width:9461.0;height:2.0;z-index:5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86" filled="f" stroked="f" style="position:absolute;margin-left:61.2pt;margin-top:179.29pt;width:473.06pt;height:.1pt;z-index:-2147483169;mso-position-horizontal-relative:page;mso-position-vertical-relative:page;mso-width-relative:page;mso-height-relative:page;mso-wrap-distance-left:0.0pt;mso-wrap-distance-right:0.0pt;visibility:visible;" coordsize="9461,2" coordorigin="1224,3586">
            <v:shape id="6187" coordsize="9461,0" coordorigin="1224,3586" path="m1224,3586l10685,3586e" filled="f" style="position:absolute;left:1224.0;top:3586.0;width:9461.0;height:2.0;z-index:5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88" filled="f" stroked="f" style="position:absolute;margin-left:61.2pt;margin-top:192.04pt;width:473.06pt;height:.1pt;z-index:-2147483168;mso-position-horizontal-relative:page;mso-position-vertical-relative:page;mso-width-relative:page;mso-height-relative:page;mso-wrap-distance-left:0.0pt;mso-wrap-distance-right:0.0pt;visibility:visible;" coordsize="9461,2" coordorigin="1224,3841">
            <v:shape id="6189" coordsize="9461,0" coordorigin="1224,3841" path="m1224,3841l10685,3841e" filled="f" style="position:absolute;left:1224.0;top:3841.0;width:9461.0;height:2.0;z-index:5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90" filled="f" stroked="f" style="position:absolute;margin-left:61.2pt;margin-top:204.79pt;width:473.06pt;height:.1pt;z-index:-2147483167;mso-position-horizontal-relative:page;mso-position-vertical-relative:page;mso-width-relative:page;mso-height-relative:page;mso-wrap-distance-left:0.0pt;mso-wrap-distance-right:0.0pt;visibility:visible;" coordsize="9461,2" coordorigin="1224,4096">
            <v:shape id="6191" coordsize="9461,0" coordorigin="1224,4096" path="m1224,4096l10685,4096e" filled="f" style="position:absolute;left:1224.0;top:4096.0;width:9461.0;height:2.0;z-index:5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92" filled="f" stroked="f" style="position:absolute;margin-left:61.2pt;margin-top:217.55pt;width:473.06pt;height:.1pt;z-index:-2147483166;mso-position-horizontal-relative:page;mso-position-vertical-relative:page;mso-width-relative:page;mso-height-relative:page;mso-wrap-distance-left:0.0pt;mso-wrap-distance-right:0.0pt;visibility:visible;" coordsize="9461,2" coordorigin="1224,4351">
            <v:shape id="6193" coordsize="9461,0" coordorigin="1224,4351" path="m1224,4351l10685,4351e" filled="f" style="position:absolute;left:1224.0;top:4351.0;width:9461.0;height:2.0;z-index:5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94" filled="f" stroked="f" style="position:absolute;margin-left:61.2pt;margin-top:230.3pt;width:473.06pt;height:.1pt;z-index:-2147483165;mso-position-horizontal-relative:page;mso-position-vertical-relative:page;mso-width-relative:page;mso-height-relative:page;mso-wrap-distance-left:0.0pt;mso-wrap-distance-right:0.0pt;visibility:visible;" coordsize="9461,2" coordorigin="1224,4606">
            <v:shape id="6195" coordsize="9461,0" coordorigin="1224,4606" path="m1224,4606l10685,4606e" filled="f" style="position:absolute;left:1224.0;top:4606.0;width:9461.0;height:2.0;z-index:5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96" filled="f" stroked="f" style="position:absolute;margin-left:61.2pt;margin-top:243.06pt;width:473.06pt;height:.1pt;z-index:-2147483164;mso-position-horizontal-relative:page;mso-position-vertical-relative:page;mso-width-relative:page;mso-height-relative:page;mso-wrap-distance-left:0.0pt;mso-wrap-distance-right:0.0pt;visibility:visible;" coordsize="9461,2" coordorigin="1224,4861">
            <v:shape id="6197" coordsize="9461,0" coordorigin="1224,4861" path="m1224,4861l10685,4861e" filled="f" style="position:absolute;left:1224.0;top:4861.0;width:9461.0;height:2.0;z-index:5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198" filled="f" stroked="f" style="position:absolute;margin-left:61.2pt;margin-top:255.81pt;width:473.06pt;height:.1pt;z-index:-2147483163;mso-position-horizontal-relative:page;mso-position-vertical-relative:page;mso-width-relative:page;mso-height-relative:page;mso-wrap-distance-left:0.0pt;mso-wrap-distance-right:0.0pt;visibility:visible;" coordsize="9461,2" coordorigin="1224,5116">
            <v:shape id="6199" coordsize="9461,0" coordorigin="1224,5116" path="m1224,5116l10685,5116e" filled="f" style="position:absolute;left:1224.0;top:5116.0;width:9461.0;height:2.0;z-index:5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00" filled="f" stroked="f" style="position:absolute;margin-left:61.2pt;margin-top:268.57pt;width:473.06pt;height:.1pt;z-index:-2147483162;mso-position-horizontal-relative:page;mso-position-vertical-relative:page;mso-width-relative:page;mso-height-relative:page;mso-wrap-distance-left:0.0pt;mso-wrap-distance-right:0.0pt;visibility:visible;" coordsize="9461,2" coordorigin="1224,5371">
            <v:shape id="6201" coordsize="9461,0" coordorigin="1224,5371" path="m1224,5371l10685,5371e" filled="f" style="position:absolute;left:1224.0;top:5371.0;width:9461.0;height:2.0;z-index:5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02" filled="f" stroked="f" style="position:absolute;margin-left:61.2pt;margin-top:281.32pt;width:473.06pt;height:.1pt;z-index:-2147483161;mso-position-horizontal-relative:page;mso-position-vertical-relative:page;mso-width-relative:page;mso-height-relative:page;mso-wrap-distance-left:0.0pt;mso-wrap-distance-right:0.0pt;visibility:visible;" coordsize="9461,2" coordorigin="1224,5626">
            <v:shape id="6203" coordsize="9461,0" coordorigin="1224,5626" path="m1224,5626l10685,5626e" filled="f" style="position:absolute;left:1224.0;top:5626.0;width:9461.0;height:2.0;z-index:5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04" filled="f" stroked="f" style="position:absolute;margin-left:61.2pt;margin-top:294.08pt;width:473.06pt;height:.1pt;z-index:-2147483160;mso-position-horizontal-relative:page;mso-position-vertical-relative:page;mso-width-relative:page;mso-height-relative:page;mso-wrap-distance-left:0.0pt;mso-wrap-distance-right:0.0pt;visibility:visible;" coordsize="9461,2" coordorigin="1224,5882">
            <v:shape id="6205" coordsize="9461,0" coordorigin="1224,5882" path="m1224,5882l10685,5882e" filled="f" style="position:absolute;left:1224.0;top:5882.0;width:9461.0;height:2.0;z-index:5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06" filled="f" stroked="f" style="position:absolute;margin-left:61.2pt;margin-top:306.83pt;width:473.06pt;height:.1pt;z-index:-2147483159;mso-position-horizontal-relative:page;mso-position-vertical-relative:page;mso-width-relative:page;mso-height-relative:page;mso-wrap-distance-left:0.0pt;mso-wrap-distance-right:0.0pt;visibility:visible;" coordsize="9461,2" coordorigin="1224,6137">
            <v:shape id="6207" coordsize="9461,0" coordorigin="1224,6137" path="m1224,6137l10685,6137e" filled="f" style="position:absolute;left:1224.0;top:6137.0;width:9461.0;height:2.0;z-index:5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08" filled="f" stroked="f" style="position:absolute;margin-left:61.2pt;margin-top:319.59pt;width:473.06pt;height:.1pt;z-index:-2147483158;mso-position-horizontal-relative:page;mso-position-vertical-relative:page;mso-width-relative:page;mso-height-relative:page;mso-wrap-distance-left:0.0pt;mso-wrap-distance-right:0.0pt;visibility:visible;" coordsize="9461,2" coordorigin="1224,6392">
            <v:shape id="6209" coordsize="9461,0" coordorigin="1224,6392" path="m1224,6392l10685,6392e" filled="f" style="position:absolute;left:1224.0;top:6392.0;width:9461.0;height:2.0;z-index:5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10" filled="f" stroked="f" style="position:absolute;margin-left:61.2pt;margin-top:332.34pt;width:473.06pt;height:.1pt;z-index:-2147483157;mso-position-horizontal-relative:page;mso-position-vertical-relative:page;mso-width-relative:page;mso-height-relative:page;mso-wrap-distance-left:0.0pt;mso-wrap-distance-right:0.0pt;visibility:visible;" coordsize="9461,2" coordorigin="1224,6647">
            <v:shape id="6211" coordsize="9461,0" coordorigin="1224,6647" path="m1224,6647l10685,6647e" filled="f" style="position:absolute;left:1224.0;top:6647.0;width:9461.0;height:2.0;z-index:5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12" filled="f" stroked="f" style="position:absolute;margin-left:61.2pt;margin-top:345.1pt;width:473.06pt;height:.1pt;z-index:-2147483156;mso-position-horizontal-relative:page;mso-position-vertical-relative:page;mso-width-relative:page;mso-height-relative:page;mso-wrap-distance-left:0.0pt;mso-wrap-distance-right:0.0pt;visibility:visible;" coordsize="9461,2" coordorigin="1224,6902">
            <v:shape id="6213" coordsize="9461,0" coordorigin="1224,6902" path="m1224,6902l10685,6902e" filled="f" style="position:absolute;left:1224.0;top:6902.0;width:9461.0;height:2.0;z-index:5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14" filled="f" stroked="f" style="position:absolute;margin-left:61.2pt;margin-top:357.85pt;width:473.06pt;height:.1pt;z-index:-2147483155;mso-position-horizontal-relative:page;mso-position-vertical-relative:page;mso-width-relative:page;mso-height-relative:page;mso-wrap-distance-left:0.0pt;mso-wrap-distance-right:0.0pt;visibility:visible;" coordsize="9461,2" coordorigin="1224,7157">
            <v:shape id="6215" coordsize="9461,0" coordorigin="1224,7157" path="m1224,7157l10685,7157e" filled="f" style="position:absolute;left:1224.0;top:7157.0;width:9461.0;height:2.0;z-index:5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16" filled="f" stroked="f" style="position:absolute;margin-left:61.2pt;margin-top:370.61pt;width:473.06pt;height:.1pt;z-index:-2147483154;mso-position-horizontal-relative:page;mso-position-vertical-relative:page;mso-width-relative:page;mso-height-relative:page;mso-wrap-distance-left:0.0pt;mso-wrap-distance-right:0.0pt;visibility:visible;" coordsize="9461,2" coordorigin="1224,7412">
            <v:shape id="6217" coordsize="9461,0" coordorigin="1224,7412" path="m1224,7412l10685,7412e" filled="f" style="position:absolute;left:1224.0;top:7412.0;width:9461.0;height:2.0;z-index:5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18" filled="f" stroked="f" style="position:absolute;margin-left:61.2pt;margin-top:383.36pt;width:473.06pt;height:.1pt;z-index:-2147483153;mso-position-horizontal-relative:page;mso-position-vertical-relative:page;mso-width-relative:page;mso-height-relative:page;mso-wrap-distance-left:0.0pt;mso-wrap-distance-right:0.0pt;visibility:visible;" coordsize="9461,2" coordorigin="1224,7667">
            <v:shape id="6219" coordsize="9461,0" coordorigin="1224,7667" path="m1224,7667l10685,7667e" filled="f" style="position:absolute;left:1224.0;top:7667.0;width:9461.0;height:2.0;z-index:5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20" filled="f" stroked="f" style="position:absolute;margin-left:61.2pt;margin-top:396.12pt;width:473.06pt;height:.1pt;z-index:-2147483152;mso-position-horizontal-relative:page;mso-position-vertical-relative:page;mso-width-relative:page;mso-height-relative:page;mso-wrap-distance-left:0.0pt;mso-wrap-distance-right:0.0pt;visibility:visible;" coordsize="9461,2" coordorigin="1224,7922">
            <v:shape id="6221" coordsize="9461,0" coordorigin="1224,7922" path="m1224,7922l10685,7922e" filled="f" style="position:absolute;left:1224.0;top:7922.0;width:9461.0;height:2.0;z-index:5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22" filled="f" stroked="f" style="position:absolute;margin-left:61.2pt;margin-top:408.87pt;width:473.06pt;height:.1pt;z-index:-2147483151;mso-position-horizontal-relative:page;mso-position-vertical-relative:page;mso-width-relative:page;mso-height-relative:page;mso-wrap-distance-left:0.0pt;mso-wrap-distance-right:0.0pt;visibility:visible;" coordsize="9461,2" coordorigin="1224,8177">
            <v:shape id="6223" coordsize="9461,0" coordorigin="1224,8177" path="m1224,8177l10685,8177e" filled="f" style="position:absolute;left:1224.0;top:8177.0;width:9461.0;height:2.0;z-index:5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24" filled="f" stroked="f" style="position:absolute;margin-left:61.2pt;margin-top:421.63pt;width:473.06pt;height:.1pt;z-index:-2147483150;mso-position-horizontal-relative:page;mso-position-vertical-relative:page;mso-width-relative:page;mso-height-relative:page;mso-wrap-distance-left:0.0pt;mso-wrap-distance-right:0.0pt;visibility:visible;" coordsize="9461,2" coordorigin="1224,8433">
            <v:shape id="6225" coordsize="9461,0" coordorigin="1224,8433" path="m1224,8433l10685,8433e" filled="f" style="position:absolute;left:1224.0;top:8433.0;width:9461.0;height:2.0;z-index:5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26" filled="f" stroked="f" style="position:absolute;margin-left:61.2pt;margin-top:434.38pt;width:473.06pt;height:.1pt;z-index:-2147483149;mso-position-horizontal-relative:page;mso-position-vertical-relative:page;mso-width-relative:page;mso-height-relative:page;mso-wrap-distance-left:0.0pt;mso-wrap-distance-right:0.0pt;visibility:visible;" coordsize="9461,2" coordorigin="1224,8688">
            <v:shape id="6227" coordsize="9461,0" coordorigin="1224,8688" path="m1224,8688l10685,8688e" filled="f" style="position:absolute;left:1224.0;top:8688.0;width:9461.0;height:2.0;z-index:5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28" filled="f" stroked="f" style="position:absolute;margin-left:61.2pt;margin-top:447.14pt;width:473.06pt;height:.1pt;z-index:-2147483148;mso-position-horizontal-relative:page;mso-position-vertical-relative:page;mso-width-relative:page;mso-height-relative:page;mso-wrap-distance-left:0.0pt;mso-wrap-distance-right:0.0pt;visibility:visible;" coordsize="9461,2" coordorigin="1224,8943">
            <v:shape id="6229" coordsize="9461,0" coordorigin="1224,8943" path="m1224,8943l10685,8943e" filled="f" style="position:absolute;left:1224.0;top:8943.0;width:9461.0;height:2.0;z-index:5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30" filled="f" stroked="f" style="position:absolute;margin-left:61.2pt;margin-top:459.89pt;width:473.06pt;height:.1pt;z-index:-2147483147;mso-position-horizontal-relative:page;mso-position-vertical-relative:page;mso-width-relative:page;mso-height-relative:page;mso-wrap-distance-left:0.0pt;mso-wrap-distance-right:0.0pt;visibility:visible;" coordsize="9461,2" coordorigin="1224,9198">
            <v:shape id="6231" coordsize="9461,0" coordorigin="1224,9198" path="m1224,9198l10685,9198e" filled="f" style="position:absolute;left:1224.0;top:9198.0;width:9461.0;height:2.0;z-index:5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32" filled="f" stroked="f" style="position:absolute;margin-left:61.2pt;margin-top:472.64pt;width:473.06pt;height:.1pt;z-index:-2147483146;mso-position-horizontal-relative:page;mso-position-vertical-relative:page;mso-width-relative:page;mso-height-relative:page;mso-wrap-distance-left:0.0pt;mso-wrap-distance-right:0.0pt;visibility:visible;" coordsize="9461,2" coordorigin="1224,9453">
            <v:shape id="6233" coordsize="9461,0" coordorigin="1224,9453" path="m1224,9453l10685,9453e" filled="f" style="position:absolute;left:1224.0;top:9453.0;width:9461.0;height:2.0;z-index:5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34" filled="f" stroked="f" style="position:absolute;margin-left:61.2pt;margin-top:485.4pt;width:473.06pt;height:.1pt;z-index:-2147483145;mso-position-horizontal-relative:page;mso-position-vertical-relative:page;mso-width-relative:page;mso-height-relative:page;mso-wrap-distance-left:0.0pt;mso-wrap-distance-right:0.0pt;visibility:visible;" coordsize="9461,2" coordorigin="1224,9708">
            <v:shape id="6235" coordsize="9461,0" coordorigin="1224,9708" path="m1224,9708l10685,9708e" filled="f" style="position:absolute;left:1224.0;top:9708.0;width:9461.0;height:2.0;z-index:5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36" filled="f" stroked="f" style="position:absolute;margin-left:61.2pt;margin-top:498.15pt;width:473.06pt;height:.1pt;z-index:-2147483144;mso-position-horizontal-relative:page;mso-position-vertical-relative:page;mso-width-relative:page;mso-height-relative:page;mso-wrap-distance-left:0.0pt;mso-wrap-distance-right:0.0pt;visibility:visible;" coordsize="9461,2" coordorigin="1224,9963">
            <v:shape id="6237" coordsize="9461,0" coordorigin="1224,9963" path="m1224,9963l10685,9963e" filled="f" style="position:absolute;left:1224.0;top:9963.0;width:9461.0;height:2.0;z-index:5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38" filled="f" stroked="f" style="position:absolute;margin-left:61.2pt;margin-top:510.91pt;width:473.06pt;height:.1pt;z-index:-2147483143;mso-position-horizontal-relative:page;mso-position-vertical-relative:page;mso-width-relative:page;mso-height-relative:page;mso-wrap-distance-left:0.0pt;mso-wrap-distance-right:0.0pt;visibility:visible;" coordsize="9461,2" coordorigin="1224,10218">
            <v:shape id="6239" coordsize="9461,0" coordorigin="1224,10218" path="m1224,10218l10685,10218e" filled="f" style="position:absolute;left:1224.0;top:10218.0;width:9461.0;height:2.0;z-index:5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40" filled="f" stroked="f" style="position:absolute;margin-left:61.2pt;margin-top:523.66pt;width:473.06pt;height:.1pt;z-index:-2147483142;mso-position-horizontal-relative:page;mso-position-vertical-relative:page;mso-width-relative:page;mso-height-relative:page;mso-wrap-distance-left:0.0pt;mso-wrap-distance-right:0.0pt;visibility:visible;" coordsize="9461,2" coordorigin="1224,10473">
            <v:shape id="6241" coordsize="9461,0" coordorigin="1224,10473" path="m1224,10473l10685,10473e" filled="f" style="position:absolute;left:1224.0;top:10473.0;width:9461.0;height:2.0;z-index:5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42" filled="f" stroked="f" style="position:absolute;margin-left:61.2pt;margin-top:536.42pt;width:473.06pt;height:.1pt;z-index:-2147483141;mso-position-horizontal-relative:page;mso-position-vertical-relative:page;mso-width-relative:page;mso-height-relative:page;mso-wrap-distance-left:0.0pt;mso-wrap-distance-right:0.0pt;visibility:visible;" coordsize="9461,2" coordorigin="1224,10728">
            <v:shape id="6243" coordsize="9461,0" coordorigin="1224,10728" path="m1224,10728l10685,10728e" filled="f" style="position:absolute;left:1224.0;top:10728.0;width:9461.0;height:2.0;z-index:6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44" filled="f" stroked="f" style="position:absolute;margin-left:61.2pt;margin-top:549.17pt;width:473.06pt;height:.1pt;z-index:-2147483140;mso-position-horizontal-relative:page;mso-position-vertical-relative:page;mso-width-relative:page;mso-height-relative:page;mso-wrap-distance-left:0.0pt;mso-wrap-distance-right:0.0pt;visibility:visible;" coordsize="9461,2" coordorigin="1224,10983">
            <v:shape id="6245" coordsize="9461,0" coordorigin="1224,10983" path="m1224,10983l10685,10983e" filled="f" style="position:absolute;left:1224.0;top:10983.0;width:9461.0;height:2.0;z-index:6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46" filled="f" stroked="f" style="position:absolute;margin-left:61.2pt;margin-top:561.93pt;width:473.06pt;height:.1pt;z-index:-2147483139;mso-position-horizontal-relative:page;mso-position-vertical-relative:page;mso-width-relative:page;mso-height-relative:page;mso-wrap-distance-left:0.0pt;mso-wrap-distance-right:0.0pt;visibility:visible;" coordsize="9461,2" coordorigin="1224,11239">
            <v:shape id="6247" coordsize="9461,0" coordorigin="1224,11239" path="m1224,11239l10685,11239e" filled="f" style="position:absolute;left:1224.0;top:11239.0;width:9461.0;height:2.0;z-index:6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48" filled="f" stroked="f" style="position:absolute;margin-left:61.2pt;margin-top:574.68pt;width:473.06pt;height:.1pt;z-index:-2147483138;mso-position-horizontal-relative:page;mso-position-vertical-relative:page;mso-width-relative:page;mso-height-relative:page;mso-wrap-distance-left:0.0pt;mso-wrap-distance-right:0.0pt;visibility:visible;" coordsize="9461,2" coordorigin="1224,11494">
            <v:shape id="6249" coordsize="9461,0" coordorigin="1224,11494" path="m1224,11494l10685,11494e" filled="f" style="position:absolute;left:1224.0;top:11494.0;width:9461.0;height:2.0;z-index:6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50" filled="f" stroked="f" style="position:absolute;margin-left:61.2pt;margin-top:587.44pt;width:473.06pt;height:.1pt;z-index:-2147483137;mso-position-horizontal-relative:page;mso-position-vertical-relative:page;mso-width-relative:page;mso-height-relative:page;mso-wrap-distance-left:0.0pt;mso-wrap-distance-right:0.0pt;visibility:visible;" coordsize="9461,2" coordorigin="1224,11749">
            <v:shape id="6251" coordsize="9461,0" coordorigin="1224,11749" path="m1224,11749l10685,11749e" filled="f" style="position:absolute;left:1224.0;top:11749.0;width:9461.0;height:2.0;z-index:6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52" filled="f" stroked="f" style="position:absolute;margin-left:61.2pt;margin-top:600.19pt;width:473.06pt;height:.1pt;z-index:-2147483136;mso-position-horizontal-relative:page;mso-position-vertical-relative:page;mso-width-relative:page;mso-height-relative:page;mso-wrap-distance-left:0.0pt;mso-wrap-distance-right:0.0pt;visibility:visible;" coordsize="9461,2" coordorigin="1224,12004">
            <v:shape id="6253" coordsize="9461,0" coordorigin="1224,12004" path="m1224,12004l10685,12004e" filled="f" style="position:absolute;left:1224.0;top:12004.0;width:9461.0;height:2.0;z-index:6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54" filled="f" stroked="f" style="position:absolute;margin-left:61.2pt;margin-top:612.95pt;width:473.06pt;height:.1pt;z-index:-2147483135;mso-position-horizontal-relative:page;mso-position-vertical-relative:page;mso-width-relative:page;mso-height-relative:page;mso-wrap-distance-left:0.0pt;mso-wrap-distance-right:0.0pt;visibility:visible;" coordsize="9461,2" coordorigin="1224,12259">
            <v:shape id="6255" coordsize="9461,0" coordorigin="1224,12259" path="m1224,12259l10685,12259e" filled="f" style="position:absolute;left:1224.0;top:12259.0;width:9461.0;height:2.0;z-index:6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56" filled="f" stroked="f" style="position:absolute;margin-left:61.2pt;margin-top:625.7pt;width:473.06pt;height:.1pt;z-index:-2147483134;mso-position-horizontal-relative:page;mso-position-vertical-relative:page;mso-width-relative:page;mso-height-relative:page;mso-wrap-distance-left:0.0pt;mso-wrap-distance-right:0.0pt;visibility:visible;" coordsize="9461,2" coordorigin="1224,12514">
            <v:shape id="6257" coordsize="9461,0" coordorigin="1224,12514" path="m1224,12514l10685,12514e" filled="f" style="position:absolute;left:1224.0;top:12514.0;width:9461.0;height:2.0;z-index:6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58" filled="f" stroked="f" style="position:absolute;margin-left:61.2pt;margin-top:638.46pt;width:473.06pt;height:.1pt;z-index:-2147483133;mso-position-horizontal-relative:page;mso-position-vertical-relative:page;mso-width-relative:page;mso-height-relative:page;mso-wrap-distance-left:0.0pt;mso-wrap-distance-right:0.0pt;visibility:visible;" coordsize="9461,2" coordorigin="1224,12769">
            <v:shape id="6259" coordsize="9461,0" coordorigin="1224,12769" path="m1224,12769l10685,12769e" filled="f" style="position:absolute;left:1224.0;top:12769.0;width:9461.0;height:2.0;z-index:6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60" filled="f" stroked="f" style="position:absolute;margin-left:61.2pt;margin-top:651.21pt;width:473.06pt;height:.1pt;z-index:-2147483132;mso-position-horizontal-relative:page;mso-position-vertical-relative:page;mso-width-relative:page;mso-height-relative:page;mso-wrap-distance-left:0.0pt;mso-wrap-distance-right:0.0pt;visibility:visible;" coordsize="9461,2" coordorigin="1224,13024">
            <v:shape id="6261" coordsize="9461,0" coordorigin="1224,13024" path="m1224,13024l10685,13024e" filled="f" style="position:absolute;left:1224.0;top:13024.0;width:9461.0;height:2.0;z-index:6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62" filled="f" stroked="f" style="position:absolute;margin-left:61.2pt;margin-top:663.97pt;width:473.06pt;height:.1pt;z-index:-2147483131;mso-position-horizontal-relative:page;mso-position-vertical-relative:page;mso-width-relative:page;mso-height-relative:page;mso-wrap-distance-left:0.0pt;mso-wrap-distance-right:0.0pt;visibility:visible;" coordsize="9461,2" coordorigin="1224,13279">
            <v:shape id="6263" coordsize="9461,0" coordorigin="1224,13279" path="m1224,13279l10685,13279e" filled="f" style="position:absolute;left:1224.0;top:13279.0;width:9461.0;height:2.0;z-index:6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64" filled="f" stroked="f" style="position:absolute;margin-left:61.2pt;margin-top:676.72pt;width:473.06pt;height:.1pt;z-index:-2147483130;mso-position-horizontal-relative:page;mso-position-vertical-relative:page;mso-width-relative:page;mso-height-relative:page;mso-wrap-distance-left:0.0pt;mso-wrap-distance-right:0.0pt;visibility:visible;" coordsize="9461,2" coordorigin="1224,13534">
            <v:shape id="6265" coordsize="9461,0" coordorigin="1224,13534" path="m1224,13534l10685,13534e" filled="f" style="position:absolute;left:1224.0;top:13534.0;width:9461.0;height:2.0;z-index:6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66" filled="f" stroked="f" style="position:absolute;margin-left:61.2pt;margin-top:689.48pt;width:473.06pt;height:.1pt;z-index:-2147483129;mso-position-horizontal-relative:page;mso-position-vertical-relative:page;mso-width-relative:page;mso-height-relative:page;mso-wrap-distance-left:0.0pt;mso-wrap-distance-right:0.0pt;visibility:visible;" coordsize="9461,2" coordorigin="1224,13790">
            <v:shape id="6267" coordsize="9461,0" coordorigin="1224,13790" path="m1224,13790l10685,13790e" filled="f" style="position:absolute;left:1224.0;top:13790.0;width:9461.0;height:2.0;z-index:6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68" filled="f" stroked="f" style="position:absolute;margin-left:61.2pt;margin-top:702.23pt;width:473.06pt;height:.1pt;z-index:-2147483128;mso-position-horizontal-relative:page;mso-position-vertical-relative:page;mso-width-relative:page;mso-height-relative:page;mso-wrap-distance-left:0.0pt;mso-wrap-distance-right:0.0pt;visibility:visible;" coordsize="9461,2" coordorigin="1224,14045">
            <v:shape id="6269" coordsize="9461,0" coordorigin="1224,14045" path="m1224,14045l10685,14045e" filled="f" style="position:absolute;left:1224.0;top:14045.0;width:9461.0;height:2.0;z-index:6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70" filled="f" stroked="f" style="position:absolute;margin-left:61.2pt;margin-top:714.99pt;width:473.06pt;height:.1pt;z-index:-2147483127;mso-position-horizontal-relative:page;mso-position-vertical-relative:page;mso-width-relative:page;mso-height-relative:page;mso-wrap-distance-left:0.0pt;mso-wrap-distance-right:0.0pt;visibility:visible;" coordsize="9461,2" coordorigin="1224,14300">
            <v:shape id="6271" coordsize="9461,0" coordorigin="1224,14300" path="m1224,14300l10685,14300e" filled="f" style="position:absolute;left:1224.0;top:14300.0;width:9461.0;height:2.0;z-index:6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72" filled="f" stroked="f" style="position:absolute;margin-left:61.2pt;margin-top:727.74pt;width:473.06pt;height:.1pt;z-index:-2147483126;mso-position-horizontal-relative:page;mso-position-vertical-relative:page;mso-width-relative:page;mso-height-relative:page;mso-wrap-distance-left:0.0pt;mso-wrap-distance-right:0.0pt;visibility:visible;" coordsize="9461,2" coordorigin="1224,14555">
            <v:shape id="6273" coordsize="9461,0" coordorigin="1224,14555" path="m1224,14555l10685,14555e" filled="f" style="position:absolute;left:1224.0;top:14555.0;width:9461.0;height:2.0;z-index:6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1680" w:bottom="1720" w:left="1120" w:header="0" w:footer="1539" w:gutter="0"/>
        </w:sectPr>
      </w:pPr>
    </w:p>
    <w:p>
      <w:pPr>
        <w:pStyle w:val="style0"/>
        <w:spacing w:before="55" w:after="0" w:lineRule="auto" w:line="240"/>
        <w:ind w:left="125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6274" filled="f" stroked="f" style="position:absolute;margin-left:60.98pt;margin-top:41.87pt;width:473.06pt;height:.1pt;z-index:-2147483125;mso-position-horizontal-relative:page;mso-position-vertical-relative:text;mso-width-relative:page;mso-height-relative:page;mso-wrap-distance-left:0.0pt;mso-wrap-distance-right:0.0pt;visibility:visible;" coordsize="9461,2" coordorigin="1220,837">
            <v:shape id="6275" coordsize="9461,0" coordorigin="1220,837" path="m1220,837l10681,837e" filled="f" style="position:absolute;left:1220.0;top:837.0;width:9461.0;height:2.0;z-index:6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76" filled="f" stroked="f" style="position:absolute;margin-left:60.98pt;margin-top:28.41pt;width:473.06pt;height:.1pt;z-index:-2147483124;mso-position-horizontal-relative:page;mso-position-vertical-relative:text;mso-width-relative:page;mso-height-relative:page;mso-wrap-distance-left:0.0pt;mso-wrap-distance-right:0.0pt;visibility:visible;" coordsize="9461,2" coordorigin="1220,568">
            <v:shape id="6277" coordsize="9461,0" coordorigin="1220,568" path="m1220,568l10681,568e" filled="f" style="position:absolute;left:1220.0;top:568.0;width:9461.0;height:2.0;z-index:6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78" filled="f" stroked="f" style="position:absolute;margin-left:60.98pt;margin-top:54.62pt;width:473.06pt;height:.1pt;z-index:-2147483123;mso-position-horizontal-relative:page;mso-position-vertical-relative:text;mso-width-relative:page;mso-height-relative:page;mso-wrap-distance-left:0.0pt;mso-wrap-distance-right:0.0pt;visibility:visible;" coordsize="9461,2" coordorigin="1220,1092">
            <v:shape id="6279" coordsize="9461,0" coordorigin="1220,1092" path="m1220,1092l10681,1092e" filled="f" style="position:absolute;left:1220.0;top:1092.0;width:9461.0;height:2.0;z-index:6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80" filled="f" stroked="f" style="position:absolute;margin-left:60.98pt;margin-top:67.38pt;width:473.06pt;height:.1pt;z-index:-2147483122;mso-position-horizontal-relative:page;mso-position-vertical-relative:text;mso-width-relative:page;mso-height-relative:page;mso-wrap-distance-left:0.0pt;mso-wrap-distance-right:0.0pt;visibility:visible;" coordsize="9461,2" coordorigin="1220,1348">
            <v:shape id="6281" coordsize="9461,0" coordorigin="1220,1348" path="m1220,1348l10681,1348e" filled="f" style="position:absolute;left:1220.0;top:1348.0;width:9461.0;height:2.0;z-index:6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82" filled="f" stroked="f" style="position:absolute;margin-left:60.98pt;margin-top:80.13pt;width:473.06pt;height:.1pt;z-index:-2147483121;mso-position-horizontal-relative:page;mso-position-vertical-relative:text;mso-width-relative:page;mso-height-relative:page;mso-wrap-distance-left:0.0pt;mso-wrap-distance-right:0.0pt;visibility:visible;" coordsize="9461,2" coordorigin="1220,1603">
            <v:shape id="6283" coordsize="9461,0" coordorigin="1220,1603" path="m1220,1603l10681,1603e" filled="f" style="position:absolute;left:1220.0;top:1603.0;width:9461.0;height:2.0;z-index:6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84" filled="f" stroked="f" style="position:absolute;margin-left:60.98pt;margin-top:92.89pt;width:473.06pt;height:.1pt;z-index:-2147483120;mso-position-horizontal-relative:page;mso-position-vertical-relative:text;mso-width-relative:page;mso-height-relative:page;mso-wrap-distance-left:0.0pt;mso-wrap-distance-right:0.0pt;visibility:visible;" coordsize="9461,2" coordorigin="1220,1858">
            <v:shape id="6285" coordsize="9461,0" coordorigin="1220,1858" path="m1220,1858l10681,1858e" filled="f" style="position:absolute;left:1220.0;top:1858.0;width:9461.0;height:2.0;z-index:6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86" filled="f" stroked="f" style="position:absolute;margin-left:60.98pt;margin-top:105.64pt;width:473.06pt;height:.1pt;z-index:-2147483119;mso-position-horizontal-relative:page;mso-position-vertical-relative:text;mso-width-relative:page;mso-height-relative:page;mso-wrap-distance-left:0.0pt;mso-wrap-distance-right:0.0pt;visibility:visible;" coordsize="9461,2" coordorigin="1220,2113">
            <v:shape id="6287" coordsize="9461,0" coordorigin="1220,2113" path="m1220,2113l10681,2113e" filled="f" style="position:absolute;left:1220.0;top:2113.0;width:9461.0;height:2.0;z-index:6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88" filled="f" stroked="f" style="position:absolute;margin-left:60.98pt;margin-top:179.29pt;width:473.06pt;height:.1pt;z-index:-2147483118;mso-position-horizontal-relative:page;mso-position-vertical-relative:page;mso-width-relative:page;mso-height-relative:page;mso-wrap-distance-left:0.0pt;mso-wrap-distance-right:0.0pt;visibility:visible;" coordsize="9461,2" coordorigin="1220,3586">
            <v:shape id="6289" coordsize="9461,0" coordorigin="1220,3586" path="m1220,3586l10681,3586e" filled="f" style="position:absolute;left:1220.0;top:3586.0;width:9461.0;height:2.0;z-index:6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90" filled="f" stroked="f" style="position:absolute;margin-left:60.98pt;margin-top:192.04pt;width:473.06pt;height:.1pt;z-index:-2147483117;mso-position-horizontal-relative:page;mso-position-vertical-relative:page;mso-width-relative:page;mso-height-relative:page;mso-wrap-distance-left:0.0pt;mso-wrap-distance-right:0.0pt;visibility:visible;" coordsize="9461,2" coordorigin="1220,3841">
            <v:shape id="6291" coordsize="9461,0" coordorigin="1220,3841" path="m1220,3841l10681,3841e" filled="f" style="position:absolute;left:1220.0;top:3841.0;width:9461.0;height:2.0;z-index:6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92" filled="f" stroked="f" style="position:absolute;margin-left:60.98pt;margin-top:204.79pt;width:473.06pt;height:.1pt;z-index:-2147483116;mso-position-horizontal-relative:page;mso-position-vertical-relative:page;mso-width-relative:page;mso-height-relative:page;mso-wrap-distance-left:0.0pt;mso-wrap-distance-right:0.0pt;visibility:visible;" coordsize="9461,2" coordorigin="1220,4096">
            <v:shape id="6293" coordsize="9461,0" coordorigin="1220,4096" path="m1220,4096l10681,4096e" filled="f" style="position:absolute;left:1220.0;top:4096.0;width:9461.0;height:2.0;z-index:6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94" filled="f" stroked="f" style="position:absolute;margin-left:60.98pt;margin-top:217.55pt;width:473.06pt;height:.1pt;z-index:-2147483115;mso-position-horizontal-relative:page;mso-position-vertical-relative:page;mso-width-relative:page;mso-height-relative:page;mso-wrap-distance-left:0.0pt;mso-wrap-distance-right:0.0pt;visibility:visible;" coordsize="9461,2" coordorigin="1220,4351">
            <v:shape id="6295" coordsize="9461,0" coordorigin="1220,4351" path="m1220,4351l10681,4351e" filled="f" style="position:absolute;left:1220.0;top:4351.0;width:9461.0;height:2.0;z-index:6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96" filled="f" stroked="f" style="position:absolute;margin-left:60.98pt;margin-top:230.3pt;width:473.06pt;height:.1pt;z-index:-2147483114;mso-position-horizontal-relative:page;mso-position-vertical-relative:page;mso-width-relative:page;mso-height-relative:page;mso-wrap-distance-left:0.0pt;mso-wrap-distance-right:0.0pt;visibility:visible;" coordsize="9461,2" coordorigin="1220,4606">
            <v:shape id="6297" coordsize="9461,0" coordorigin="1220,4606" path="m1220,4606l10681,4606e" filled="f" style="position:absolute;left:1220.0;top:4606.0;width:9461.0;height:2.0;z-index:6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298" filled="f" stroked="f" style="position:absolute;margin-left:60.98pt;margin-top:243.06pt;width:473.06pt;height:.1pt;z-index:-2147483113;mso-position-horizontal-relative:page;mso-position-vertical-relative:page;mso-width-relative:page;mso-height-relative:page;mso-wrap-distance-left:0.0pt;mso-wrap-distance-right:0.0pt;visibility:visible;" coordsize="9461,2" coordorigin="1220,4861">
            <v:shape id="6299" coordsize="9461,0" coordorigin="1220,4861" path="m1220,4861l10681,4861e" filled="f" style="position:absolute;left:1220.0;top:4861.0;width:9461.0;height:2.0;z-index:6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00" filled="f" stroked="f" style="position:absolute;margin-left:60.98pt;margin-top:255.81pt;width:473.06pt;height:.1pt;z-index:-2147483112;mso-position-horizontal-relative:page;mso-position-vertical-relative:page;mso-width-relative:page;mso-height-relative:page;mso-wrap-distance-left:0.0pt;mso-wrap-distance-right:0.0pt;visibility:visible;" coordsize="9461,2" coordorigin="1220,5116">
            <v:shape id="6301" coordsize="9461,0" coordorigin="1220,5116" path="m1220,5116l10681,5116e" filled="f" style="position:absolute;left:1220.0;top:5116.0;width:9461.0;height:2.0;z-index:6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02" filled="f" stroked="f" style="position:absolute;margin-left:60.98pt;margin-top:268.57pt;width:473.06pt;height:.1pt;z-index:-2147483111;mso-position-horizontal-relative:page;mso-position-vertical-relative:page;mso-width-relative:page;mso-height-relative:page;mso-wrap-distance-left:0.0pt;mso-wrap-distance-right:0.0pt;visibility:visible;" coordsize="9461,2" coordorigin="1220,5371">
            <v:shape id="6303" coordsize="9461,0" coordorigin="1220,5371" path="m1220,5371l10681,5371e" filled="f" style="position:absolute;left:1220.0;top:5371.0;width:9461.0;height:2.0;z-index:6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04" filled="f" stroked="f" style="position:absolute;margin-left:60.98pt;margin-top:281.32pt;width:473.06pt;height:.1pt;z-index:-2147483110;mso-position-horizontal-relative:page;mso-position-vertical-relative:page;mso-width-relative:page;mso-height-relative:page;mso-wrap-distance-left:0.0pt;mso-wrap-distance-right:0.0pt;visibility:visible;" coordsize="9461,2" coordorigin="1220,5626">
            <v:shape id="6305" coordsize="9461,0" coordorigin="1220,5626" path="m1220,5626l10681,5626e" filled="f" style="position:absolute;left:1220.0;top:5626.0;width:9461.0;height:2.0;z-index:6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06" filled="f" stroked="f" style="position:absolute;margin-left:60.98pt;margin-top:294.08pt;width:473.06pt;height:.1pt;z-index:-2147483109;mso-position-horizontal-relative:page;mso-position-vertical-relative:page;mso-width-relative:page;mso-height-relative:page;mso-wrap-distance-left:0.0pt;mso-wrap-distance-right:0.0pt;visibility:visible;" coordsize="9461,2" coordorigin="1220,5882">
            <v:shape id="6307" coordsize="9461,0" coordorigin="1220,5882" path="m1220,5882l10681,5882e" filled="f" style="position:absolute;left:1220.0;top:5882.0;width:9461.0;height:2.0;z-index:6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08" filled="f" stroked="f" style="position:absolute;margin-left:60.98pt;margin-top:306.83pt;width:473.06pt;height:.1pt;z-index:-2147483108;mso-position-horizontal-relative:page;mso-position-vertical-relative:page;mso-width-relative:page;mso-height-relative:page;mso-wrap-distance-left:0.0pt;mso-wrap-distance-right:0.0pt;visibility:visible;" coordsize="9461,2" coordorigin="1220,6137">
            <v:shape id="6309" coordsize="9461,0" coordorigin="1220,6137" path="m1220,6137l10681,6137e" filled="f" style="position:absolute;left:1220.0;top:6137.0;width:9461.0;height:2.0;z-index:6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10" filled="f" stroked="f" style="position:absolute;margin-left:60.98pt;margin-top:319.59pt;width:473.06pt;height:.1pt;z-index:-2147483107;mso-position-horizontal-relative:page;mso-position-vertical-relative:page;mso-width-relative:page;mso-height-relative:page;mso-wrap-distance-left:0.0pt;mso-wrap-distance-right:0.0pt;visibility:visible;" coordsize="9461,2" coordorigin="1220,6392">
            <v:shape id="6311" coordsize="9461,0" coordorigin="1220,6392" path="m1220,6392l10681,6392e" filled="f" style="position:absolute;left:1220.0;top:6392.0;width:9461.0;height:2.0;z-index:6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12" filled="f" stroked="f" style="position:absolute;margin-left:60.98pt;margin-top:332.34pt;width:473.06pt;height:.1pt;z-index:-2147483106;mso-position-horizontal-relative:page;mso-position-vertical-relative:page;mso-width-relative:page;mso-height-relative:page;mso-wrap-distance-left:0.0pt;mso-wrap-distance-right:0.0pt;visibility:visible;" coordsize="9461,2" coordorigin="1220,6647">
            <v:shape id="6313" coordsize="9461,0" coordorigin="1220,6647" path="m1220,6647l10681,6647e" filled="f" style="position:absolute;left:1220.0;top:6647.0;width:9461.0;height:2.0;z-index:6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14" filled="f" stroked="f" style="position:absolute;margin-left:60.98pt;margin-top:345.1pt;width:473.06pt;height:.1pt;z-index:-2147483105;mso-position-horizontal-relative:page;mso-position-vertical-relative:page;mso-width-relative:page;mso-height-relative:page;mso-wrap-distance-left:0.0pt;mso-wrap-distance-right:0.0pt;visibility:visible;" coordsize="9461,2" coordorigin="1220,6902">
            <v:shape id="6315" coordsize="9461,0" coordorigin="1220,6902" path="m1220,6902l10681,6902e" filled="f" style="position:absolute;left:1220.0;top:6902.0;width:9461.0;height:2.0;z-index:6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16" filled="f" stroked="f" style="position:absolute;margin-left:60.98pt;margin-top:357.85pt;width:473.06pt;height:.1pt;z-index:-2147483104;mso-position-horizontal-relative:page;mso-position-vertical-relative:page;mso-width-relative:page;mso-height-relative:page;mso-wrap-distance-left:0.0pt;mso-wrap-distance-right:0.0pt;visibility:visible;" coordsize="9461,2" coordorigin="1220,7157">
            <v:shape id="6317" coordsize="9461,0" coordorigin="1220,7157" path="m1220,7157l10681,7157e" filled="f" style="position:absolute;left:1220.0;top:7157.0;width:9461.0;height:2.0;z-index:6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18" filled="f" stroked="f" style="position:absolute;margin-left:60.98pt;margin-top:370.61pt;width:473.06pt;height:.1pt;z-index:-2147483103;mso-position-horizontal-relative:page;mso-position-vertical-relative:page;mso-width-relative:page;mso-height-relative:page;mso-wrap-distance-left:0.0pt;mso-wrap-distance-right:0.0pt;visibility:visible;" coordsize="9461,2" coordorigin="1220,7412">
            <v:shape id="6319" coordsize="9461,0" coordorigin="1220,7412" path="m1220,7412l10681,7412e" filled="f" style="position:absolute;left:1220.0;top:7412.0;width:9461.0;height:2.0;z-index:6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20" filled="f" stroked="f" style="position:absolute;margin-left:60.98pt;margin-top:383.36pt;width:473.06pt;height:.1pt;z-index:-2147483102;mso-position-horizontal-relative:page;mso-position-vertical-relative:page;mso-width-relative:page;mso-height-relative:page;mso-wrap-distance-left:0.0pt;mso-wrap-distance-right:0.0pt;visibility:visible;" coordsize="9461,2" coordorigin="1220,7667">
            <v:shape id="6321" coordsize="9461,0" coordorigin="1220,7667" path="m1220,7667l10681,7667e" filled="f" style="position:absolute;left:1220.0;top:7667.0;width:9461.0;height:2.0;z-index:6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22" filled="f" stroked="f" style="position:absolute;margin-left:60.98pt;margin-top:396.12pt;width:473.06pt;height:.1pt;z-index:-2147483101;mso-position-horizontal-relative:page;mso-position-vertical-relative:page;mso-width-relative:page;mso-height-relative:page;mso-wrap-distance-left:0.0pt;mso-wrap-distance-right:0.0pt;visibility:visible;" coordsize="9461,2" coordorigin="1220,7922">
            <v:shape id="6323" coordsize="9461,0" coordorigin="1220,7922" path="m1220,7922l10681,7922e" filled="f" style="position:absolute;left:1220.0;top:7922.0;width:9461.0;height:2.0;z-index:6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24" filled="f" stroked="f" style="position:absolute;margin-left:60.98pt;margin-top:408.87pt;width:473.06pt;height:.1pt;z-index:-2147483100;mso-position-horizontal-relative:page;mso-position-vertical-relative:page;mso-width-relative:page;mso-height-relative:page;mso-wrap-distance-left:0.0pt;mso-wrap-distance-right:0.0pt;visibility:visible;" coordsize="9461,2" coordorigin="1220,8177">
            <v:shape id="6325" coordsize="9461,0" coordorigin="1220,8177" path="m1220,8177l10681,8177e" filled="f" style="position:absolute;left:1220.0;top:8177.0;width:9461.0;height:2.0;z-index:6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26" filled="f" stroked="f" style="position:absolute;margin-left:60.98pt;margin-top:421.63pt;width:473.06pt;height:.1pt;z-index:-2147483099;mso-position-horizontal-relative:page;mso-position-vertical-relative:page;mso-width-relative:page;mso-height-relative:page;mso-wrap-distance-left:0.0pt;mso-wrap-distance-right:0.0pt;visibility:visible;" coordsize="9461,2" coordorigin="1220,8433">
            <v:shape id="6327" coordsize="9461,0" coordorigin="1220,8433" path="m1220,8433l10681,8433e" filled="f" style="position:absolute;left:1220.0;top:8433.0;width:9461.0;height:2.0;z-index:6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28" filled="f" stroked="f" style="position:absolute;margin-left:60.98pt;margin-top:434.38pt;width:473.06pt;height:.1pt;z-index:-2147483098;mso-position-horizontal-relative:page;mso-position-vertical-relative:page;mso-width-relative:page;mso-height-relative:page;mso-wrap-distance-left:0.0pt;mso-wrap-distance-right:0.0pt;visibility:visible;" coordsize="9461,2" coordorigin="1220,8688">
            <v:shape id="6329" coordsize="9461,0" coordorigin="1220,8688" path="m1220,8688l10681,8688e" filled="f" style="position:absolute;left:1220.0;top:8688.0;width:9461.0;height:2.0;z-index:6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30" filled="f" stroked="f" style="position:absolute;margin-left:60.98pt;margin-top:447.14pt;width:473.06pt;height:.1pt;z-index:-2147483097;mso-position-horizontal-relative:page;mso-position-vertical-relative:page;mso-width-relative:page;mso-height-relative:page;mso-wrap-distance-left:0.0pt;mso-wrap-distance-right:0.0pt;visibility:visible;" coordsize="9461,2" coordorigin="1220,8943">
            <v:shape id="6331" coordsize="9461,0" coordorigin="1220,8943" path="m1220,8943l10681,8943e" filled="f" style="position:absolute;left:1220.0;top:8943.0;width:9461.0;height:2.0;z-index:6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32" filled="f" stroked="f" style="position:absolute;margin-left:60.98pt;margin-top:459.89pt;width:473.06pt;height:.1pt;z-index:-2147483096;mso-position-horizontal-relative:page;mso-position-vertical-relative:page;mso-width-relative:page;mso-height-relative:page;mso-wrap-distance-left:0.0pt;mso-wrap-distance-right:0.0pt;visibility:visible;" coordsize="9461,2" coordorigin="1220,9198">
            <v:shape id="6333" coordsize="9461,0" coordorigin="1220,9198" path="m1220,9198l10681,9198e" filled="f" style="position:absolute;left:1220.0;top:9198.0;width:9461.0;height:2.0;z-index:6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34" filled="f" stroked="f" style="position:absolute;margin-left:60.98pt;margin-top:472.64pt;width:473.06pt;height:.1pt;z-index:-2147483095;mso-position-horizontal-relative:page;mso-position-vertical-relative:page;mso-width-relative:page;mso-height-relative:page;mso-wrap-distance-left:0.0pt;mso-wrap-distance-right:0.0pt;visibility:visible;" coordsize="9461,2" coordorigin="1220,9453">
            <v:shape id="6335" coordsize="9461,0" coordorigin="1220,9453" path="m1220,9453l10681,9453e" filled="f" style="position:absolute;left:1220.0;top:9453.0;width:9461.0;height:2.0;z-index:6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36" filled="f" stroked="f" style="position:absolute;margin-left:60.98pt;margin-top:485.4pt;width:473.06pt;height:.1pt;z-index:-2147483094;mso-position-horizontal-relative:page;mso-position-vertical-relative:page;mso-width-relative:page;mso-height-relative:page;mso-wrap-distance-left:0.0pt;mso-wrap-distance-right:0.0pt;visibility:visible;" coordsize="9461,2" coordorigin="1220,9708">
            <v:shape id="6337" coordsize="9461,0" coordorigin="1220,9708" path="m1220,9708l10681,9708e" filled="f" style="position:absolute;left:1220.0;top:9708.0;width:9461.0;height:2.0;z-index:6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38" filled="f" stroked="f" style="position:absolute;margin-left:60.98pt;margin-top:498.15pt;width:473.06pt;height:.1pt;z-index:-2147483093;mso-position-horizontal-relative:page;mso-position-vertical-relative:page;mso-width-relative:page;mso-height-relative:page;mso-wrap-distance-left:0.0pt;mso-wrap-distance-right:0.0pt;visibility:visible;" coordsize="9461,2" coordorigin="1220,9963">
            <v:shape id="6339" coordsize="9461,0" coordorigin="1220,9963" path="m1220,9963l10681,9963e" filled="f" style="position:absolute;left:1220.0;top:9963.0;width:9461.0;height:2.0;z-index:6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40" filled="f" stroked="f" style="position:absolute;margin-left:60.98pt;margin-top:510.91pt;width:473.06pt;height:.1pt;z-index:-2147483092;mso-position-horizontal-relative:page;mso-position-vertical-relative:page;mso-width-relative:page;mso-height-relative:page;mso-wrap-distance-left:0.0pt;mso-wrap-distance-right:0.0pt;visibility:visible;" coordsize="9461,2" coordorigin="1220,10218">
            <v:shape id="6341" coordsize="9461,0" coordorigin="1220,10218" path="m1220,10218l10681,10218e" filled="f" style="position:absolute;left:1220.0;top:10218.0;width:9461.0;height:2.0;z-index:6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42" filled="f" stroked="f" style="position:absolute;margin-left:60.98pt;margin-top:523.66pt;width:473.06pt;height:.1pt;z-index:-2147483091;mso-position-horizontal-relative:page;mso-position-vertical-relative:page;mso-width-relative:page;mso-height-relative:page;mso-wrap-distance-left:0.0pt;mso-wrap-distance-right:0.0pt;visibility:visible;" coordsize="9461,2" coordorigin="1220,10473">
            <v:shape id="6343" coordsize="9461,0" coordorigin="1220,10473" path="m1220,10473l10681,10473e" filled="f" style="position:absolute;left:1220.0;top:10473.0;width:9461.0;height:2.0;z-index:6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44" filled="f" stroked="f" style="position:absolute;margin-left:60.98pt;margin-top:536.42pt;width:473.06pt;height:.1pt;z-index:-2147483090;mso-position-horizontal-relative:page;mso-position-vertical-relative:page;mso-width-relative:page;mso-height-relative:page;mso-wrap-distance-left:0.0pt;mso-wrap-distance-right:0.0pt;visibility:visible;" coordsize="9461,2" coordorigin="1220,10728">
            <v:shape id="6345" coordsize="9461,0" coordorigin="1220,10728" path="m1220,10728l10681,10728e" filled="f" style="position:absolute;left:1220.0;top:10728.0;width:9461.0;height:2.0;z-index:6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46" filled="f" stroked="f" style="position:absolute;margin-left:60.98pt;margin-top:549.17pt;width:473.06pt;height:.1pt;z-index:-2147483089;mso-position-horizontal-relative:page;mso-position-vertical-relative:page;mso-width-relative:page;mso-height-relative:page;mso-wrap-distance-left:0.0pt;mso-wrap-distance-right:0.0pt;visibility:visible;" coordsize="9461,2" coordorigin="1220,10983">
            <v:shape id="6347" coordsize="9461,0" coordorigin="1220,10983" path="m1220,10983l10681,10983e" filled="f" style="position:absolute;left:1220.0;top:10983.0;width:9461.0;height:2.0;z-index:6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48" filled="f" stroked="f" style="position:absolute;margin-left:60.98pt;margin-top:561.93pt;width:473.06pt;height:.1pt;z-index:-2147483088;mso-position-horizontal-relative:page;mso-position-vertical-relative:page;mso-width-relative:page;mso-height-relative:page;mso-wrap-distance-left:0.0pt;mso-wrap-distance-right:0.0pt;visibility:visible;" coordsize="9461,2" coordorigin="1220,11239">
            <v:shape id="6349" coordsize="9461,0" coordorigin="1220,11239" path="m1220,11239l10681,11239e" filled="f" style="position:absolute;left:1220.0;top:11239.0;width:9461.0;height:2.0;z-index:6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50" filled="f" stroked="f" style="position:absolute;margin-left:60.98pt;margin-top:574.68pt;width:473.06pt;height:.1pt;z-index:-2147483087;mso-position-horizontal-relative:page;mso-position-vertical-relative:page;mso-width-relative:page;mso-height-relative:page;mso-wrap-distance-left:0.0pt;mso-wrap-distance-right:0.0pt;visibility:visible;" coordsize="9461,2" coordorigin="1220,11494">
            <v:shape id="6351" coordsize="9461,0" coordorigin="1220,11494" path="m1220,11494l10681,11494e" filled="f" style="position:absolute;left:1220.0;top:11494.0;width:9461.0;height:2.0;z-index:6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52" filled="f" stroked="f" style="position:absolute;margin-left:60.98pt;margin-top:587.44pt;width:473.06pt;height:.1pt;z-index:-2147483086;mso-position-horizontal-relative:page;mso-position-vertical-relative:page;mso-width-relative:page;mso-height-relative:page;mso-wrap-distance-left:0.0pt;mso-wrap-distance-right:0.0pt;visibility:visible;" coordsize="9461,2" coordorigin="1220,11749">
            <v:shape id="6353" coordsize="9461,0" coordorigin="1220,11749" path="m1220,11749l10681,11749e" filled="f" style="position:absolute;left:1220.0;top:11749.0;width:9461.0;height:2.0;z-index:6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54" filled="f" stroked="f" style="position:absolute;margin-left:60.98pt;margin-top:600.19pt;width:473.06pt;height:.1pt;z-index:-2147483085;mso-position-horizontal-relative:page;mso-position-vertical-relative:page;mso-width-relative:page;mso-height-relative:page;mso-wrap-distance-left:0.0pt;mso-wrap-distance-right:0.0pt;visibility:visible;" coordsize="9461,2" coordorigin="1220,12004">
            <v:shape id="6355" coordsize="9461,0" coordorigin="1220,12004" path="m1220,12004l10681,12004e" filled="f" style="position:absolute;left:1220.0;top:12004.0;width:9461.0;height:2.0;z-index:6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56" filled="f" stroked="f" style="position:absolute;margin-left:60.98pt;margin-top:612.95pt;width:473.06pt;height:.1pt;z-index:-2147483084;mso-position-horizontal-relative:page;mso-position-vertical-relative:page;mso-width-relative:page;mso-height-relative:page;mso-wrap-distance-left:0.0pt;mso-wrap-distance-right:0.0pt;visibility:visible;" coordsize="9461,2" coordorigin="1220,12259">
            <v:shape id="6357" coordsize="9461,0" coordorigin="1220,12259" path="m1220,12259l10681,12259e" filled="f" style="position:absolute;left:1220.0;top:12259.0;width:9461.0;height:2.0;z-index:6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58" filled="f" stroked="f" style="position:absolute;margin-left:60.98pt;margin-top:625.7pt;width:473.06pt;height:.1pt;z-index:-2147483083;mso-position-horizontal-relative:page;mso-position-vertical-relative:page;mso-width-relative:page;mso-height-relative:page;mso-wrap-distance-left:0.0pt;mso-wrap-distance-right:0.0pt;visibility:visible;" coordsize="9461,2" coordorigin="1220,12514">
            <v:shape id="6359" coordsize="9461,0" coordorigin="1220,12514" path="m1220,12514l10681,12514e" filled="f" style="position:absolute;left:1220.0;top:12514.0;width:9461.0;height:2.0;z-index:6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60" filled="f" stroked="f" style="position:absolute;margin-left:60.98pt;margin-top:638.46pt;width:473.06pt;height:.1pt;z-index:-2147483082;mso-position-horizontal-relative:page;mso-position-vertical-relative:page;mso-width-relative:page;mso-height-relative:page;mso-wrap-distance-left:0.0pt;mso-wrap-distance-right:0.0pt;visibility:visible;" coordsize="9461,2" coordorigin="1220,12769">
            <v:shape id="6361" coordsize="9461,0" coordorigin="1220,12769" path="m1220,12769l10681,12769e" filled="f" style="position:absolute;left:1220.0;top:12769.0;width:9461.0;height:2.0;z-index:6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62" filled="f" stroked="f" style="position:absolute;margin-left:60.98pt;margin-top:651.21pt;width:473.06pt;height:.1pt;z-index:-2147483081;mso-position-horizontal-relative:page;mso-position-vertical-relative:page;mso-width-relative:page;mso-height-relative:page;mso-wrap-distance-left:0.0pt;mso-wrap-distance-right:0.0pt;visibility:visible;" coordsize="9461,2" coordorigin="1220,13024">
            <v:shape id="6363" coordsize="9461,0" coordorigin="1220,13024" path="m1220,13024l10681,13024e" filled="f" style="position:absolute;left:1220.0;top:13024.0;width:9461.0;height:2.0;z-index:6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64" filled="f" stroked="f" style="position:absolute;margin-left:60.98pt;margin-top:663.97pt;width:473.06pt;height:.1pt;z-index:-2147483080;mso-position-horizontal-relative:page;mso-position-vertical-relative:page;mso-width-relative:page;mso-height-relative:page;mso-wrap-distance-left:0.0pt;mso-wrap-distance-right:0.0pt;visibility:visible;" coordsize="9461,2" coordorigin="1220,13279">
            <v:shape id="6365" coordsize="9461,0" coordorigin="1220,13279" path="m1220,13279l10681,13279e" filled="f" style="position:absolute;left:1220.0;top:13279.0;width:9461.0;height:2.0;z-index:6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66" filled="f" stroked="f" style="position:absolute;margin-left:60.98pt;margin-top:676.72pt;width:473.06pt;height:.1pt;z-index:-2147483079;mso-position-horizontal-relative:page;mso-position-vertical-relative:page;mso-width-relative:page;mso-height-relative:page;mso-wrap-distance-left:0.0pt;mso-wrap-distance-right:0.0pt;visibility:visible;" coordsize="9461,2" coordorigin="1220,13534">
            <v:shape id="6367" coordsize="9461,0" coordorigin="1220,13534" path="m1220,13534l10681,13534e" filled="f" style="position:absolute;left:1220.0;top:13534.0;width:9461.0;height:2.0;z-index:6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68" filled="f" stroked="f" style="position:absolute;margin-left:60.98pt;margin-top:689.48pt;width:473.06pt;height:.1pt;z-index:-2147483078;mso-position-horizontal-relative:page;mso-position-vertical-relative:page;mso-width-relative:page;mso-height-relative:page;mso-wrap-distance-left:0.0pt;mso-wrap-distance-right:0.0pt;visibility:visible;" coordsize="9461,2" coordorigin="1220,13790">
            <v:shape id="6369" coordsize="9461,0" coordorigin="1220,13790" path="m1220,13790l10681,13790e" filled="f" style="position:absolute;left:1220.0;top:13790.0;width:9461.0;height:2.0;z-index:6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70" filled="f" stroked="f" style="position:absolute;margin-left:60.98pt;margin-top:702.23pt;width:473.06pt;height:.1pt;z-index:-2147483077;mso-position-horizontal-relative:page;mso-position-vertical-relative:page;mso-width-relative:page;mso-height-relative:page;mso-wrap-distance-left:0.0pt;mso-wrap-distance-right:0.0pt;visibility:visible;" coordsize="9461,2" coordorigin="1220,14045">
            <v:shape id="6371" coordsize="9461,0" coordorigin="1220,14045" path="m1220,14045l10681,14045e" filled="f" style="position:absolute;left:1220.0;top:14045.0;width:9461.0;height:2.0;z-index:6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72" filled="f" stroked="f" style="position:absolute;margin-left:60.98pt;margin-top:714.99pt;width:473.06pt;height:.1pt;z-index:-2147483076;mso-position-horizontal-relative:page;mso-position-vertical-relative:page;mso-width-relative:page;mso-height-relative:page;mso-wrap-distance-left:0.0pt;mso-wrap-distance-right:0.0pt;visibility:visible;" coordsize="9461,2" coordorigin="1220,14300">
            <v:shape id="6373" coordsize="9461,0" coordorigin="1220,14300" path="m1220,14300l10681,14300e" filled="f" style="position:absolute;left:1220.0;top:14300.0;width:9461.0;height:2.0;z-index:6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footerReference w:type="default" r:id="rId35"/>
          <w:pgSz w:w="11920" w:h="16840" w:orient="portrait"/>
          <w:pgMar w:top="1200" w:right="1100" w:bottom="2060" w:left="1100" w:header="0" w:footer="1873" w:gutter="0"/>
        </w:sectPr>
      </w:pPr>
    </w:p>
    <w:p>
      <w:pPr>
        <w:pStyle w:val="style0"/>
        <w:spacing w:before="2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336" w:right="-75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-4"/>
          <w:w w:val="100"/>
          <w:sz w:val="23"/>
          <w:szCs w:val="23"/>
        </w:rPr>
        <w:t>T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3"/>
          <w:szCs w:val="23"/>
        </w:rPr>
        <w:t>itle:</w:t>
      </w:r>
      <w:r>
        <w:rPr>
          <w:rFonts w:ascii="Times New Roman" w:cs="Times New Roman" w:eastAsia="Times New Roman" w:hAnsi="Times New Roman"/>
          <w:b/>
          <w:bCs/>
          <w:color w:val="ff0000"/>
          <w:spacing w:val="23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.........................................</w:t>
      </w:r>
    </w:p>
    <w:p>
      <w:pPr>
        <w:pStyle w:val="style0"/>
        <w:spacing w:before="2" w:after="0" w:lineRule="exact" w:line="110"/>
        <w:jc w:val="left"/>
        <w:rPr>
          <w:sz w:val="11"/>
          <w:szCs w:val="11"/>
        </w:rPr>
      </w:pPr>
      <w:r>
        <w:br w:type="column"/>
      </w:r>
    </w:p>
    <w:p>
      <w:pPr>
        <w:pStyle w:val="style0"/>
        <w:spacing w:before="0" w:after="0" w:lineRule="auto" w:line="240"/>
        <w:ind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Scale:</w:t>
      </w:r>
    </w:p>
    <w:p>
      <w:pPr>
        <w:pStyle w:val="style0"/>
        <w:spacing w:before="0" w:after="0" w:lineRule="exact" w:line="235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x: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before="62" w:after="0" w:lineRule="auto" w:line="240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y: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3"/>
          <w:szCs w:val="23"/>
        </w:rPr>
        <w:sectPr>
          <w:footerReference w:type="default" r:id="rId36"/>
          <w:pgSz w:w="11920" w:h="16840" w:orient="portrait"/>
          <w:pgMar w:top="1560" w:right="1100" w:bottom="1720" w:left="1080" w:header="0" w:footer="1539" w:gutter="0"/>
          <w:pgNumType w:start="32"/>
          <w:cols w:equalWidth="0" w:num="2">
            <w:col w:w="3412" w:space="2637"/>
            <w:col w:w="3691"/>
          </w:cols>
        </w:sectPr>
      </w:pPr>
    </w:p>
    <w:p>
      <w:pPr>
        <w:pStyle w:val="style0"/>
        <w:spacing w:before="17" w:after="0" w:lineRule="exact" w:line="220"/>
        <w:jc w:val="left"/>
        <w:rPr>
          <w:sz w:val="22"/>
          <w:szCs w:val="22"/>
        </w:rPr>
      </w:pPr>
      <w:r>
        <w:rPr/>
        <w:pict>
          <v:group id="6374" filled="f" stroked="f" style="position:absolute;margin-left:336.85pt;margin-top:83.62pt;width:198.19pt;height:45.02pt;z-index:-2147483075;mso-position-horizontal-relative:page;mso-position-vertical-relative:page;mso-width-relative:page;mso-height-relative:page;mso-wrap-distance-left:0.0pt;mso-wrap-distance-right:0.0pt;visibility:visible;" coordsize="3964,900" coordorigin="6737,1672">
            <v:shape id="6375" coordsize="3964,900" coordorigin="6737,1672" path="m6737,1672l10701,1672,10701,2573,6737,2573,6737,1672xe" filled="f" style="position:absolute;left:6737.0;top:1672.0;width:3964.0;height:900.0;z-index:667;mso-position-horizontal-relative:text;mso-position-vertical-relative:text;mso-width-relative:page;mso-height-relative:page;visibility:visible;">
              <v:stroke color="red" weight="1.0pt"/>
              <v:fill/>
              <v:path arrowok="t"/>
            </v:shape>
            <v:fill/>
          </v:group>
        </w:pict>
      </w:r>
    </w:p>
    <w:p>
      <w:pPr>
        <w:pStyle w:val="style0"/>
        <w:spacing w:before="0" w:after="0" w:lineRule="auto" w:line="240"/>
        <w:ind w:left="102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4184" cy="7662672"/>
            <wp:effectExtent l="0" t="0" r="0" b="0"/>
            <wp:docPr id="6376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184" cy="7662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100" w:bottom="1720" w:left="1080" w:header="720" w:footer="720" w:gutter="0"/>
        </w:sectPr>
      </w:pPr>
    </w:p>
    <w:p>
      <w:pPr>
        <w:pStyle w:val="style0"/>
        <w:spacing w:before="2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334" w:right="-75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-4"/>
          <w:w w:val="100"/>
          <w:sz w:val="23"/>
          <w:szCs w:val="23"/>
        </w:rPr>
        <w:t>T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0"/>
          <w:sz w:val="23"/>
          <w:szCs w:val="23"/>
        </w:rPr>
        <w:t>itle:</w:t>
      </w:r>
      <w:r>
        <w:rPr>
          <w:rFonts w:ascii="Times New Roman" w:cs="Times New Roman" w:eastAsia="Times New Roman" w:hAnsi="Times New Roman"/>
          <w:b/>
          <w:bCs/>
          <w:color w:val="ff0000"/>
          <w:spacing w:val="23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.........................................</w:t>
      </w:r>
    </w:p>
    <w:p>
      <w:pPr>
        <w:pStyle w:val="style0"/>
        <w:spacing w:before="2" w:after="0" w:lineRule="exact" w:line="110"/>
        <w:jc w:val="left"/>
        <w:rPr>
          <w:sz w:val="11"/>
          <w:szCs w:val="11"/>
        </w:rPr>
      </w:pPr>
      <w:r>
        <w:br w:type="column"/>
      </w:r>
    </w:p>
    <w:p>
      <w:pPr>
        <w:pStyle w:val="style0"/>
        <w:spacing w:before="0" w:after="0" w:lineRule="auto" w:line="240"/>
        <w:ind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b/>
          <w:bCs/>
          <w:color w:val="ff0000"/>
          <w:spacing w:val="0"/>
          <w:w w:val="104"/>
          <w:sz w:val="23"/>
          <w:szCs w:val="23"/>
        </w:rPr>
        <w:t>Scale:</w:t>
      </w:r>
    </w:p>
    <w:p>
      <w:pPr>
        <w:pStyle w:val="style0"/>
        <w:spacing w:before="0" w:after="0" w:lineRule="exact" w:line="235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x: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before="62" w:after="0" w:lineRule="auto" w:line="240"/>
        <w:ind w:left="28" w:right="-20"/>
        <w:jc w:val="left"/>
        <w:rPr>
          <w:rFonts w:ascii="Times New Roman" w:cs="Times New Roman" w:eastAsia="Times New Roman" w:hAnsi="Times New Roman"/>
          <w:sz w:val="23"/>
          <w:szCs w:val="23"/>
        </w:rPr>
      </w:pPr>
      <w:r>
        <w:rPr>
          <w:rFonts w:ascii="Times New Roman" w:cs="Times New Roman" w:eastAsia="Times New Roman" w:hAnsi="Times New Roman"/>
          <w:color w:val="ff0000"/>
          <w:spacing w:val="0"/>
          <w:w w:val="100"/>
          <w:sz w:val="23"/>
          <w:szCs w:val="23"/>
        </w:rPr>
        <w:t>y:</w:t>
      </w:r>
      <w:r>
        <w:rPr>
          <w:rFonts w:ascii="Times New Roman" w:cs="Times New Roman" w:eastAsia="Times New Roman" w:hAnsi="Times New Roman"/>
          <w:color w:val="ff0000"/>
          <w:spacing w:val="9"/>
          <w:w w:val="100"/>
          <w:sz w:val="23"/>
          <w:szCs w:val="23"/>
        </w:rPr>
        <w:t xml:space="preserve"> </w:t>
      </w:r>
      <w:r>
        <w:rPr>
          <w:rFonts w:ascii="Times New Roman" w:cs="Times New Roman" w:eastAsia="Times New Roman" w:hAnsi="Times New Roman"/>
          <w:color w:val="ff0000"/>
          <w:spacing w:val="0"/>
          <w:w w:val="104"/>
          <w:sz w:val="23"/>
          <w:szCs w:val="23"/>
        </w:rPr>
        <w:t>......................................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3"/>
          <w:szCs w:val="23"/>
        </w:rPr>
        <w:sectPr>
          <w:pgSz w:w="11920" w:h="16840" w:orient="portrait"/>
          <w:pgMar w:top="1560" w:right="1080" w:bottom="1720" w:left="1080" w:header="0" w:footer="1539" w:gutter="0"/>
          <w:cols w:equalWidth="0" w:num="2">
            <w:col w:w="3411" w:space="2637"/>
            <w:col w:w="3712"/>
          </w:cols>
        </w:sectPr>
      </w:pPr>
    </w:p>
    <w:p>
      <w:pPr>
        <w:pStyle w:val="style0"/>
        <w:spacing w:before="14" w:after="0" w:lineRule="exact" w:line="220"/>
        <w:jc w:val="left"/>
        <w:rPr>
          <w:sz w:val="22"/>
          <w:szCs w:val="22"/>
        </w:rPr>
      </w:pPr>
      <w:r>
        <w:rPr/>
        <w:pict>
          <v:group id="6377" filled="f" stroked="f" style="position:absolute;margin-left:336.77pt;margin-top:83.62pt;width:198.19pt;height:45.02pt;z-index:-2147483074;mso-position-horizontal-relative:page;mso-position-vertical-relative:page;mso-width-relative:page;mso-height-relative:page;mso-wrap-distance-left:0.0pt;mso-wrap-distance-right:0.0pt;visibility:visible;" coordsize="3964,900" coordorigin="6735,1672">
            <v:shape id="6378" coordsize="3964,900" coordorigin="6735,1672" path="m6735,1672l10699,1672,10699,2573,6735,2573,6735,1672xe" filled="f" style="position:absolute;left:6735.0;top:1672.0;width:3964.0;height:900.0;z-index:668;mso-position-horizontal-relative:text;mso-position-vertical-relative:text;mso-width-relative:page;mso-height-relative:page;visibility:visible;">
              <v:stroke color="red" weight="1.0pt"/>
              <v:fill/>
              <v:path arrowok="t"/>
            </v:shape>
            <v:fill/>
          </v:group>
        </w:pict>
      </w:r>
    </w:p>
    <w:p>
      <w:pPr>
        <w:pStyle w:val="style0"/>
        <w:spacing w:before="0" w:after="0" w:lineRule="auto" w:line="240"/>
        <w:ind w:left="111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4184" cy="7662672"/>
            <wp:effectExtent l="0" t="0" r="0" b="0"/>
            <wp:docPr id="6379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184" cy="7662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080" w:bottom="1720" w:left="1080" w:header="720" w:footer="720" w:gutter="0"/>
        </w:sectPr>
      </w:pPr>
    </w:p>
    <w:p>
      <w:pPr>
        <w:pStyle w:val="style0"/>
        <w:spacing w:before="55" w:after="0" w:lineRule="auto" w:line="240"/>
        <w:ind w:left="107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6380" filled="f" stroked="f" style="position:absolute;margin-left:61.04pt;margin-top:102.76pt;width:473.06pt;height:.1pt;z-index:-2147483073;mso-position-horizontal-relative:page;mso-position-vertical-relative:page;mso-width-relative:page;mso-height-relative:page;mso-wrap-distance-left:0.0pt;mso-wrap-distance-right:0.0pt;visibility:visible;" coordsize="9461,2" coordorigin="1221,2055">
            <v:shape id="6381" coordsize="9461,0" coordorigin="1221,2055" path="m1221,2055l10682,2055e" filled="f" style="position:absolute;left:1221.0;top:2055.0;width:9461.0;height:2.0;z-index:6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82" filled="f" stroked="f" style="position:absolute;margin-left:61.04pt;margin-top:89.29pt;width:473.06pt;height:.1pt;z-index:-2147483072;mso-position-horizontal-relative:page;mso-position-vertical-relative:page;mso-width-relative:page;mso-height-relative:page;mso-wrap-distance-left:0.0pt;mso-wrap-distance-right:0.0pt;visibility:visible;" coordsize="9461,2" coordorigin="1221,1786">
            <v:shape id="6383" coordsize="9461,0" coordorigin="1221,1786" path="m1221,1786l10682,1786e" filled="f" style="position:absolute;left:1221.0;top:1786.0;width:9461.0;height:2.0;z-index:6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84" filled="f" stroked="f" style="position:absolute;margin-left:61.04pt;margin-top:115.51pt;width:473.06pt;height:.1pt;z-index:-2147483071;mso-position-horizontal-relative:page;mso-position-vertical-relative:page;mso-width-relative:page;mso-height-relative:page;mso-wrap-distance-left:0.0pt;mso-wrap-distance-right:0.0pt;visibility:visible;" coordsize="9461,2" coordorigin="1221,2310">
            <v:shape id="6385" coordsize="9461,0" coordorigin="1221,2310" path="m1221,2310l10682,2310e" filled="f" style="position:absolute;left:1221.0;top:2310.0;width:9461.0;height:2.0;z-index:6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86" filled="f" stroked="f" style="position:absolute;margin-left:61.04pt;margin-top:128.27pt;width:473.06pt;height:.1pt;z-index:-2147483070;mso-position-horizontal-relative:page;mso-position-vertical-relative:page;mso-width-relative:page;mso-height-relative:page;mso-wrap-distance-left:0.0pt;mso-wrap-distance-right:0.0pt;visibility:visible;" coordsize="9461,2" coordorigin="1221,2565">
            <v:shape id="6387" coordsize="9461,0" coordorigin="1221,2565" path="m1221,2565l10682,2565e" filled="f" style="position:absolute;left:1221.0;top:2565.0;width:9461.0;height:2.0;z-index:6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88" filled="f" stroked="f" style="position:absolute;margin-left:61.04pt;margin-top:141.02pt;width:473.06pt;height:.1pt;z-index:-2147483069;mso-position-horizontal-relative:page;mso-position-vertical-relative:page;mso-width-relative:page;mso-height-relative:page;mso-wrap-distance-left:0.0pt;mso-wrap-distance-right:0.0pt;visibility:visible;" coordsize="9461,2" coordorigin="1221,2820">
            <v:shape id="6389" coordsize="9461,0" coordorigin="1221,2820" path="m1221,2820l10682,2820e" filled="f" style="position:absolute;left:1221.0;top:2820.0;width:9461.0;height:2.0;z-index:6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90" filled="f" stroked="f" style="position:absolute;margin-left:61.04pt;margin-top:153.78pt;width:473.06pt;height:.1pt;z-index:-2147483068;mso-position-horizontal-relative:page;mso-position-vertical-relative:page;mso-width-relative:page;mso-height-relative:page;mso-wrap-distance-left:0.0pt;mso-wrap-distance-right:0.0pt;visibility:visible;" coordsize="9461,2" coordorigin="1221,3076">
            <v:shape id="6391" coordsize="9461,0" coordorigin="1221,3076" path="m1221,3076l10682,3076e" filled="f" style="position:absolute;left:1221.0;top:3076.0;width:9461.0;height:2.0;z-index:6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92" filled="f" stroked="f" style="position:absolute;margin-left:61.04pt;margin-top:166.53pt;width:473.06pt;height:.1pt;z-index:-2147483067;mso-position-horizontal-relative:page;mso-position-vertical-relative:page;mso-width-relative:page;mso-height-relative:page;mso-wrap-distance-left:0.0pt;mso-wrap-distance-right:0.0pt;visibility:visible;" coordsize="9461,2" coordorigin="1221,3331">
            <v:shape id="6393" coordsize="9461,0" coordorigin="1221,3331" path="m1221,3331l10682,3331e" filled="f" style="position:absolute;left:1221.0;top:3331.0;width:9461.0;height:2.0;z-index:6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94" filled="f" stroked="f" style="position:absolute;margin-left:61.04pt;margin-top:179.29pt;width:473.06pt;height:.1pt;z-index:-2147483066;mso-position-horizontal-relative:page;mso-position-vertical-relative:page;mso-width-relative:page;mso-height-relative:page;mso-wrap-distance-left:0.0pt;mso-wrap-distance-right:0.0pt;visibility:visible;" coordsize="9461,2" coordorigin="1221,3586">
            <v:shape id="6395" coordsize="9461,0" coordorigin="1221,3586" path="m1221,3586l10682,3586e" filled="f" style="position:absolute;left:1221.0;top:3586.0;width:9461.0;height:2.0;z-index:6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96" filled="f" stroked="f" style="position:absolute;margin-left:61.04pt;margin-top:192.04pt;width:473.06pt;height:.1pt;z-index:-2147483065;mso-position-horizontal-relative:page;mso-position-vertical-relative:page;mso-width-relative:page;mso-height-relative:page;mso-wrap-distance-left:0.0pt;mso-wrap-distance-right:0.0pt;visibility:visible;" coordsize="9461,2" coordorigin="1221,3841">
            <v:shape id="6397" coordsize="9461,0" coordorigin="1221,3841" path="m1221,3841l10682,3841e" filled="f" style="position:absolute;left:1221.0;top:3841.0;width:9461.0;height:2.0;z-index:6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398" filled="f" stroked="f" style="position:absolute;margin-left:61.04pt;margin-top:204.79pt;width:473.06pt;height:.1pt;z-index:-2147483064;mso-position-horizontal-relative:page;mso-position-vertical-relative:page;mso-width-relative:page;mso-height-relative:page;mso-wrap-distance-left:0.0pt;mso-wrap-distance-right:0.0pt;visibility:visible;" coordsize="9461,2" coordorigin="1221,4096">
            <v:shape id="6399" coordsize="9461,0" coordorigin="1221,4096" path="m1221,4096l10682,4096e" filled="f" style="position:absolute;left:1221.0;top:4096.0;width:9461.0;height:2.0;z-index:6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00" filled="f" stroked="f" style="position:absolute;margin-left:61.04pt;margin-top:217.55pt;width:473.06pt;height:.1pt;z-index:-2147483063;mso-position-horizontal-relative:page;mso-position-vertical-relative:page;mso-width-relative:page;mso-height-relative:page;mso-wrap-distance-left:0.0pt;mso-wrap-distance-right:0.0pt;visibility:visible;" coordsize="9461,2" coordorigin="1221,4351">
            <v:shape id="6401" coordsize="9461,0" coordorigin="1221,4351" path="m1221,4351l10682,4351e" filled="f" style="position:absolute;left:1221.0;top:4351.0;width:9461.0;height:2.0;z-index:6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02" filled="f" stroked="f" style="position:absolute;margin-left:61.04pt;margin-top:230.3pt;width:473.06pt;height:.1pt;z-index:-2147483062;mso-position-horizontal-relative:page;mso-position-vertical-relative:page;mso-width-relative:page;mso-height-relative:page;mso-wrap-distance-left:0.0pt;mso-wrap-distance-right:0.0pt;visibility:visible;" coordsize="9461,2" coordorigin="1221,4606">
            <v:shape id="6403" coordsize="9461,0" coordorigin="1221,4606" path="m1221,4606l10682,4606e" filled="f" style="position:absolute;left:1221.0;top:4606.0;width:9461.0;height:2.0;z-index:6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04" filled="f" stroked="f" style="position:absolute;margin-left:61.04pt;margin-top:243.06pt;width:473.06pt;height:.1pt;z-index:-2147483061;mso-position-horizontal-relative:page;mso-position-vertical-relative:page;mso-width-relative:page;mso-height-relative:page;mso-wrap-distance-left:0.0pt;mso-wrap-distance-right:0.0pt;visibility:visible;" coordsize="9461,2" coordorigin="1221,4861">
            <v:shape id="6405" coordsize="9461,0" coordorigin="1221,4861" path="m1221,4861l10682,4861e" filled="f" style="position:absolute;left:1221.0;top:4861.0;width:9461.0;height:2.0;z-index:6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06" filled="f" stroked="f" style="position:absolute;margin-left:61.04pt;margin-top:255.81pt;width:473.06pt;height:.1pt;z-index:-2147483060;mso-position-horizontal-relative:page;mso-position-vertical-relative:page;mso-width-relative:page;mso-height-relative:page;mso-wrap-distance-left:0.0pt;mso-wrap-distance-right:0.0pt;visibility:visible;" coordsize="9461,2" coordorigin="1221,5116">
            <v:shape id="6407" coordsize="9461,0" coordorigin="1221,5116" path="m1221,5116l10682,5116e" filled="f" style="position:absolute;left:1221.0;top:5116.0;width:9461.0;height:2.0;z-index:6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08" filled="f" stroked="f" style="position:absolute;margin-left:61.04pt;margin-top:268.57pt;width:473.06pt;height:.1pt;z-index:-2147483059;mso-position-horizontal-relative:page;mso-position-vertical-relative:page;mso-width-relative:page;mso-height-relative:page;mso-wrap-distance-left:0.0pt;mso-wrap-distance-right:0.0pt;visibility:visible;" coordsize="9461,2" coordorigin="1221,5371">
            <v:shape id="6409" coordsize="9461,0" coordorigin="1221,5371" path="m1221,5371l10682,5371e" filled="f" style="position:absolute;left:1221.0;top:5371.0;width:9461.0;height:2.0;z-index:6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10" filled="f" stroked="f" style="position:absolute;margin-left:61.04pt;margin-top:281.32pt;width:473.06pt;height:.1pt;z-index:-2147483058;mso-position-horizontal-relative:page;mso-position-vertical-relative:page;mso-width-relative:page;mso-height-relative:page;mso-wrap-distance-left:0.0pt;mso-wrap-distance-right:0.0pt;visibility:visible;" coordsize="9461,2" coordorigin="1221,5626">
            <v:shape id="6411" coordsize="9461,0" coordorigin="1221,5626" path="m1221,5626l10682,5626e" filled="f" style="position:absolute;left:1221.0;top:5626.0;width:9461.0;height:2.0;z-index:6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12" filled="f" stroked="f" style="position:absolute;margin-left:61.04pt;margin-top:294.08pt;width:473.06pt;height:.1pt;z-index:-2147483057;mso-position-horizontal-relative:page;mso-position-vertical-relative:page;mso-width-relative:page;mso-height-relative:page;mso-wrap-distance-left:0.0pt;mso-wrap-distance-right:0.0pt;visibility:visible;" coordsize="9461,2" coordorigin="1221,5882">
            <v:shape id="6413" coordsize="9461,0" coordorigin="1221,5882" path="m1221,5882l10682,5882e" filled="f" style="position:absolute;left:1221.0;top:5882.0;width:9461.0;height:2.0;z-index:6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14" filled="f" stroked="f" style="position:absolute;margin-left:61.04pt;margin-top:306.83pt;width:473.06pt;height:.1pt;z-index:-2147483056;mso-position-horizontal-relative:page;mso-position-vertical-relative:page;mso-width-relative:page;mso-height-relative:page;mso-wrap-distance-left:0.0pt;mso-wrap-distance-right:0.0pt;visibility:visible;" coordsize="9461,2" coordorigin="1221,6137">
            <v:shape id="6415" coordsize="9461,0" coordorigin="1221,6137" path="m1221,6137l10682,6137e" filled="f" style="position:absolute;left:1221.0;top:6137.0;width:9461.0;height:2.0;z-index:6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16" filled="f" stroked="f" style="position:absolute;margin-left:61.04pt;margin-top:319.59pt;width:473.06pt;height:.1pt;z-index:-2147483055;mso-position-horizontal-relative:page;mso-position-vertical-relative:page;mso-width-relative:page;mso-height-relative:page;mso-wrap-distance-left:0.0pt;mso-wrap-distance-right:0.0pt;visibility:visible;" coordsize="9461,2" coordorigin="1221,6392">
            <v:shape id="6417" coordsize="9461,0" coordorigin="1221,6392" path="m1221,6392l10682,6392e" filled="f" style="position:absolute;left:1221.0;top:6392.0;width:9461.0;height:2.0;z-index:6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18" filled="f" stroked="f" style="position:absolute;margin-left:61.04pt;margin-top:332.34pt;width:473.06pt;height:.1pt;z-index:-2147483054;mso-position-horizontal-relative:page;mso-position-vertical-relative:page;mso-width-relative:page;mso-height-relative:page;mso-wrap-distance-left:0.0pt;mso-wrap-distance-right:0.0pt;visibility:visible;" coordsize="9461,2" coordorigin="1221,6647">
            <v:shape id="6419" coordsize="9461,0" coordorigin="1221,6647" path="m1221,6647l10682,6647e" filled="f" style="position:absolute;left:1221.0;top:6647.0;width:9461.0;height:2.0;z-index:6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20" filled="f" stroked="f" style="position:absolute;margin-left:61.04pt;margin-top:345.1pt;width:473.06pt;height:.1pt;z-index:-2147483053;mso-position-horizontal-relative:page;mso-position-vertical-relative:page;mso-width-relative:page;mso-height-relative:page;mso-wrap-distance-left:0.0pt;mso-wrap-distance-right:0.0pt;visibility:visible;" coordsize="9461,2" coordorigin="1221,6902">
            <v:shape id="6421" coordsize="9461,0" coordorigin="1221,6902" path="m1221,6902l10682,6902e" filled="f" style="position:absolute;left:1221.0;top:6902.0;width:9461.0;height:2.0;z-index:6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22" filled="f" stroked="f" style="position:absolute;margin-left:61.04pt;margin-top:357.85pt;width:473.06pt;height:.1pt;z-index:-2147483052;mso-position-horizontal-relative:page;mso-position-vertical-relative:page;mso-width-relative:page;mso-height-relative:page;mso-wrap-distance-left:0.0pt;mso-wrap-distance-right:0.0pt;visibility:visible;" coordsize="9461,2" coordorigin="1221,7157">
            <v:shape id="6423" coordsize="9461,0" coordorigin="1221,7157" path="m1221,7157l10682,7157e" filled="f" style="position:absolute;left:1221.0;top:7157.0;width:9461.0;height:2.0;z-index:6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24" filled="f" stroked="f" style="position:absolute;margin-left:61.04pt;margin-top:370.61pt;width:473.06pt;height:.1pt;z-index:-2147483051;mso-position-horizontal-relative:page;mso-position-vertical-relative:page;mso-width-relative:page;mso-height-relative:page;mso-wrap-distance-left:0.0pt;mso-wrap-distance-right:0.0pt;visibility:visible;" coordsize="9461,2" coordorigin="1221,7412">
            <v:shape id="6425" coordsize="9461,0" coordorigin="1221,7412" path="m1221,7412l10682,7412e" filled="f" style="position:absolute;left:1221.0;top:7412.0;width:9461.0;height:2.0;z-index:6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26" filled="f" stroked="f" style="position:absolute;margin-left:61.04pt;margin-top:383.36pt;width:473.06pt;height:.1pt;z-index:-2147483050;mso-position-horizontal-relative:page;mso-position-vertical-relative:page;mso-width-relative:page;mso-height-relative:page;mso-wrap-distance-left:0.0pt;mso-wrap-distance-right:0.0pt;visibility:visible;" coordsize="9461,2" coordorigin="1221,7667">
            <v:shape id="6427" coordsize="9461,0" coordorigin="1221,7667" path="m1221,7667l10682,7667e" filled="f" style="position:absolute;left:1221.0;top:7667.0;width:9461.0;height:2.0;z-index:6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28" filled="f" stroked="f" style="position:absolute;margin-left:61.04pt;margin-top:396.12pt;width:473.06pt;height:.1pt;z-index:-2147483049;mso-position-horizontal-relative:page;mso-position-vertical-relative:page;mso-width-relative:page;mso-height-relative:page;mso-wrap-distance-left:0.0pt;mso-wrap-distance-right:0.0pt;visibility:visible;" coordsize="9461,2" coordorigin="1221,7922">
            <v:shape id="6429" coordsize="9461,0" coordorigin="1221,7922" path="m1221,7922l10682,7922e" filled="f" style="position:absolute;left:1221.0;top:7922.0;width:9461.0;height:2.0;z-index:6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30" filled="f" stroked="f" style="position:absolute;margin-left:61.04pt;margin-top:408.87pt;width:473.06pt;height:.1pt;z-index:-2147483048;mso-position-horizontal-relative:page;mso-position-vertical-relative:page;mso-width-relative:page;mso-height-relative:page;mso-wrap-distance-left:0.0pt;mso-wrap-distance-right:0.0pt;visibility:visible;" coordsize="9461,2" coordorigin="1221,8177">
            <v:shape id="6431" coordsize="9461,0" coordorigin="1221,8177" path="m1221,8177l10682,8177e" filled="f" style="position:absolute;left:1221.0;top:8177.0;width:9461.0;height:2.0;z-index:6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32" filled="f" stroked="f" style="position:absolute;margin-left:61.04pt;margin-top:421.63pt;width:473.06pt;height:.1pt;z-index:-2147483047;mso-position-horizontal-relative:page;mso-position-vertical-relative:page;mso-width-relative:page;mso-height-relative:page;mso-wrap-distance-left:0.0pt;mso-wrap-distance-right:0.0pt;visibility:visible;" coordsize="9461,2" coordorigin="1221,8433">
            <v:shape id="6433" coordsize="9461,0" coordorigin="1221,8433" path="m1221,8433l10682,8433e" filled="f" style="position:absolute;left:1221.0;top:8433.0;width:9461.0;height:2.0;z-index:6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34" filled="f" stroked="f" style="position:absolute;margin-left:61.04pt;margin-top:434.38pt;width:473.06pt;height:.1pt;z-index:-2147483046;mso-position-horizontal-relative:page;mso-position-vertical-relative:page;mso-width-relative:page;mso-height-relative:page;mso-wrap-distance-left:0.0pt;mso-wrap-distance-right:0.0pt;visibility:visible;" coordsize="9461,2" coordorigin="1221,8688">
            <v:shape id="6435" coordsize="9461,0" coordorigin="1221,8688" path="m1221,8688l10682,8688e" filled="f" style="position:absolute;left:1221.0;top:8688.0;width:9461.0;height:2.0;z-index:6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36" filled="f" stroked="f" style="position:absolute;margin-left:61.04pt;margin-top:447.14pt;width:473.06pt;height:.1pt;z-index:-2147483045;mso-position-horizontal-relative:page;mso-position-vertical-relative:page;mso-width-relative:page;mso-height-relative:page;mso-wrap-distance-left:0.0pt;mso-wrap-distance-right:0.0pt;visibility:visible;" coordsize="9461,2" coordorigin="1221,8943">
            <v:shape id="6437" coordsize="9461,0" coordorigin="1221,8943" path="m1221,8943l10682,8943e" filled="f" style="position:absolute;left:1221.0;top:8943.0;width:9461.0;height:2.0;z-index:6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38" filled="f" stroked="f" style="position:absolute;margin-left:61.04pt;margin-top:459.89pt;width:473.06pt;height:.1pt;z-index:-2147483044;mso-position-horizontal-relative:page;mso-position-vertical-relative:page;mso-width-relative:page;mso-height-relative:page;mso-wrap-distance-left:0.0pt;mso-wrap-distance-right:0.0pt;visibility:visible;" coordsize="9461,2" coordorigin="1221,9198">
            <v:shape id="6439" coordsize="9461,0" coordorigin="1221,9198" path="m1221,9198l10682,9198e" filled="f" style="position:absolute;left:1221.0;top:9198.0;width:9461.0;height:2.0;z-index:6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40" filled="f" stroked="f" style="position:absolute;margin-left:61.04pt;margin-top:472.64pt;width:473.06pt;height:.1pt;z-index:-2147483043;mso-position-horizontal-relative:page;mso-position-vertical-relative:page;mso-width-relative:page;mso-height-relative:page;mso-wrap-distance-left:0.0pt;mso-wrap-distance-right:0.0pt;visibility:visible;" coordsize="9461,2" coordorigin="1221,9453">
            <v:shape id="6441" coordsize="9461,0" coordorigin="1221,9453" path="m1221,9453l10682,9453e" filled="f" style="position:absolute;left:1221.0;top:9453.0;width:9461.0;height:2.0;z-index:6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42" filled="f" stroked="f" style="position:absolute;margin-left:61.04pt;margin-top:485.4pt;width:473.06pt;height:.1pt;z-index:-2147483042;mso-position-horizontal-relative:page;mso-position-vertical-relative:page;mso-width-relative:page;mso-height-relative:page;mso-wrap-distance-left:0.0pt;mso-wrap-distance-right:0.0pt;visibility:visible;" coordsize="9461,2" coordorigin="1221,9708">
            <v:shape id="6443" coordsize="9461,0" coordorigin="1221,9708" path="m1221,9708l10682,9708e" filled="f" style="position:absolute;left:1221.0;top:9708.0;width:9461.0;height:2.0;z-index:7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44" filled="f" stroked="f" style="position:absolute;margin-left:61.04pt;margin-top:498.15pt;width:473.06pt;height:.1pt;z-index:-2147483041;mso-position-horizontal-relative:page;mso-position-vertical-relative:page;mso-width-relative:page;mso-height-relative:page;mso-wrap-distance-left:0.0pt;mso-wrap-distance-right:0.0pt;visibility:visible;" coordsize="9461,2" coordorigin="1221,9963">
            <v:shape id="6445" coordsize="9461,0" coordorigin="1221,9963" path="m1221,9963l10682,9963e" filled="f" style="position:absolute;left:1221.0;top:9963.0;width:9461.0;height:2.0;z-index:7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46" filled="f" stroked="f" style="position:absolute;margin-left:61.04pt;margin-top:510.91pt;width:473.06pt;height:.1pt;z-index:-2147483040;mso-position-horizontal-relative:page;mso-position-vertical-relative:page;mso-width-relative:page;mso-height-relative:page;mso-wrap-distance-left:0.0pt;mso-wrap-distance-right:0.0pt;visibility:visible;" coordsize="9461,2" coordorigin="1221,10218">
            <v:shape id="6447" coordsize="9461,0" coordorigin="1221,10218" path="m1221,10218l10682,10218e" filled="f" style="position:absolute;left:1221.0;top:10218.0;width:9461.0;height:2.0;z-index:7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48" filled="f" stroked="f" style="position:absolute;margin-left:61.04pt;margin-top:523.66pt;width:473.06pt;height:.1pt;z-index:-2147483039;mso-position-horizontal-relative:page;mso-position-vertical-relative:page;mso-width-relative:page;mso-height-relative:page;mso-wrap-distance-left:0.0pt;mso-wrap-distance-right:0.0pt;visibility:visible;" coordsize="9461,2" coordorigin="1221,10473">
            <v:shape id="6449" coordsize="9461,0" coordorigin="1221,10473" path="m1221,10473l10682,10473e" filled="f" style="position:absolute;left:1221.0;top:10473.0;width:9461.0;height:2.0;z-index:7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50" filled="f" stroked="f" style="position:absolute;margin-left:61.04pt;margin-top:536.42pt;width:473.06pt;height:.1pt;z-index:-2147483038;mso-position-horizontal-relative:page;mso-position-vertical-relative:page;mso-width-relative:page;mso-height-relative:page;mso-wrap-distance-left:0.0pt;mso-wrap-distance-right:0.0pt;visibility:visible;" coordsize="9461,2" coordorigin="1221,10728">
            <v:shape id="6451" coordsize="9461,0" coordorigin="1221,10728" path="m1221,10728l10682,10728e" filled="f" style="position:absolute;left:1221.0;top:10728.0;width:9461.0;height:2.0;z-index:7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52" filled="f" stroked="f" style="position:absolute;margin-left:61.04pt;margin-top:549.17pt;width:473.06pt;height:.1pt;z-index:-2147483037;mso-position-horizontal-relative:page;mso-position-vertical-relative:page;mso-width-relative:page;mso-height-relative:page;mso-wrap-distance-left:0.0pt;mso-wrap-distance-right:0.0pt;visibility:visible;" coordsize="9461,2" coordorigin="1221,10983">
            <v:shape id="6453" coordsize="9461,0" coordorigin="1221,10983" path="m1221,10983l10682,10983e" filled="f" style="position:absolute;left:1221.0;top:10983.0;width:9461.0;height:2.0;z-index:7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54" filled="f" stroked="f" style="position:absolute;margin-left:61.04pt;margin-top:561.93pt;width:473.06pt;height:.1pt;z-index:-2147483036;mso-position-horizontal-relative:page;mso-position-vertical-relative:page;mso-width-relative:page;mso-height-relative:page;mso-wrap-distance-left:0.0pt;mso-wrap-distance-right:0.0pt;visibility:visible;" coordsize="9461,2" coordorigin="1221,11239">
            <v:shape id="6455" coordsize="9461,0" coordorigin="1221,11239" path="m1221,11239l10682,11239e" filled="f" style="position:absolute;left:1221.0;top:11239.0;width:9461.0;height:2.0;z-index:7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56" filled="f" stroked="f" style="position:absolute;margin-left:61.04pt;margin-top:574.68pt;width:473.06pt;height:.1pt;z-index:-2147483035;mso-position-horizontal-relative:page;mso-position-vertical-relative:page;mso-width-relative:page;mso-height-relative:page;mso-wrap-distance-left:0.0pt;mso-wrap-distance-right:0.0pt;visibility:visible;" coordsize="9461,2" coordorigin="1221,11494">
            <v:shape id="6457" coordsize="9461,0" coordorigin="1221,11494" path="m1221,11494l10682,11494e" filled="f" style="position:absolute;left:1221.0;top:11494.0;width:9461.0;height:2.0;z-index:7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58" filled="f" stroked="f" style="position:absolute;margin-left:61.04pt;margin-top:587.44pt;width:473.06pt;height:.1pt;z-index:-2147483034;mso-position-horizontal-relative:page;mso-position-vertical-relative:page;mso-width-relative:page;mso-height-relative:page;mso-wrap-distance-left:0.0pt;mso-wrap-distance-right:0.0pt;visibility:visible;" coordsize="9461,2" coordorigin="1221,11749">
            <v:shape id="6459" coordsize="9461,0" coordorigin="1221,11749" path="m1221,11749l10682,11749e" filled="f" style="position:absolute;left:1221.0;top:11749.0;width:9461.0;height:2.0;z-index:7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60" filled="f" stroked="f" style="position:absolute;margin-left:61.04pt;margin-top:600.19pt;width:473.06pt;height:.1pt;z-index:-2147483033;mso-position-horizontal-relative:page;mso-position-vertical-relative:page;mso-width-relative:page;mso-height-relative:page;mso-wrap-distance-left:0.0pt;mso-wrap-distance-right:0.0pt;visibility:visible;" coordsize="9461,2" coordorigin="1221,12004">
            <v:shape id="6461" coordsize="9461,0" coordorigin="1221,12004" path="m1221,12004l10682,12004e" filled="f" style="position:absolute;left:1221.0;top:12004.0;width:9461.0;height:2.0;z-index:7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62" filled="f" stroked="f" style="position:absolute;margin-left:61.04pt;margin-top:612.95pt;width:473.06pt;height:.1pt;z-index:-2147483032;mso-position-horizontal-relative:page;mso-position-vertical-relative:page;mso-width-relative:page;mso-height-relative:page;mso-wrap-distance-left:0.0pt;mso-wrap-distance-right:0.0pt;visibility:visible;" coordsize="9461,2" coordorigin="1221,12259">
            <v:shape id="6463" coordsize="9461,0" coordorigin="1221,12259" path="m1221,12259l10682,12259e" filled="f" style="position:absolute;left:1221.0;top:12259.0;width:9461.0;height:2.0;z-index:7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64" filled="f" stroked="f" style="position:absolute;margin-left:61.04pt;margin-top:625.7pt;width:473.06pt;height:.1pt;z-index:-2147483031;mso-position-horizontal-relative:page;mso-position-vertical-relative:page;mso-width-relative:page;mso-height-relative:page;mso-wrap-distance-left:0.0pt;mso-wrap-distance-right:0.0pt;visibility:visible;" coordsize="9461,2" coordorigin="1221,12514">
            <v:shape id="6465" coordsize="9461,0" coordorigin="1221,12514" path="m1221,12514l10682,12514e" filled="f" style="position:absolute;left:1221.0;top:12514.0;width:9461.0;height:2.0;z-index:7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66" filled="f" stroked="f" style="position:absolute;margin-left:61.04pt;margin-top:638.46pt;width:473.06pt;height:.1pt;z-index:-2147483030;mso-position-horizontal-relative:page;mso-position-vertical-relative:page;mso-width-relative:page;mso-height-relative:page;mso-wrap-distance-left:0.0pt;mso-wrap-distance-right:0.0pt;visibility:visible;" coordsize="9461,2" coordorigin="1221,12769">
            <v:shape id="6467" coordsize="9461,0" coordorigin="1221,12769" path="m1221,12769l10682,12769e" filled="f" style="position:absolute;left:1221.0;top:12769.0;width:9461.0;height:2.0;z-index:7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68" filled="f" stroked="f" style="position:absolute;margin-left:61.04pt;margin-top:651.21pt;width:473.06pt;height:.1pt;z-index:-2147483029;mso-position-horizontal-relative:page;mso-position-vertical-relative:page;mso-width-relative:page;mso-height-relative:page;mso-wrap-distance-left:0.0pt;mso-wrap-distance-right:0.0pt;visibility:visible;" coordsize="9461,2" coordorigin="1221,13024">
            <v:shape id="6469" coordsize="9461,0" coordorigin="1221,13024" path="m1221,13024l10682,13024e" filled="f" style="position:absolute;left:1221.0;top:13024.0;width:9461.0;height:2.0;z-index:7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70" filled="f" stroked="f" style="position:absolute;margin-left:61.04pt;margin-top:663.97pt;width:473.06pt;height:.1pt;z-index:-2147483028;mso-position-horizontal-relative:page;mso-position-vertical-relative:page;mso-width-relative:page;mso-height-relative:page;mso-wrap-distance-left:0.0pt;mso-wrap-distance-right:0.0pt;visibility:visible;" coordsize="9461,2" coordorigin="1221,13279">
            <v:shape id="6471" coordsize="9461,0" coordorigin="1221,13279" path="m1221,13279l10682,13279e" filled="f" style="position:absolute;left:1221.0;top:13279.0;width:9461.0;height:2.0;z-index:7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72" filled="f" stroked="f" style="position:absolute;margin-left:61.04pt;margin-top:676.72pt;width:473.06pt;height:.1pt;z-index:-2147483027;mso-position-horizontal-relative:page;mso-position-vertical-relative:page;mso-width-relative:page;mso-height-relative:page;mso-wrap-distance-left:0.0pt;mso-wrap-distance-right:0.0pt;visibility:visible;" coordsize="9461,2" coordorigin="1221,13534">
            <v:shape id="6473" coordsize="9461,0" coordorigin="1221,13534" path="m1221,13534l10682,13534e" filled="f" style="position:absolute;left:1221.0;top:13534.0;width:9461.0;height:2.0;z-index:7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74" filled="f" stroked="f" style="position:absolute;margin-left:61.04pt;margin-top:689.48pt;width:473.06pt;height:.1pt;z-index:-2147483026;mso-position-horizontal-relative:page;mso-position-vertical-relative:page;mso-width-relative:page;mso-height-relative:page;mso-wrap-distance-left:0.0pt;mso-wrap-distance-right:0.0pt;visibility:visible;" coordsize="9461,2" coordorigin="1221,13790">
            <v:shape id="6475" coordsize="9461,0" coordorigin="1221,13790" path="m1221,13790l10682,13790e" filled="f" style="position:absolute;left:1221.0;top:13790.0;width:9461.0;height:2.0;z-index:7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76" filled="f" stroked="f" style="position:absolute;margin-left:61.04pt;margin-top:702.23pt;width:473.06pt;height:.1pt;z-index:-2147483025;mso-position-horizontal-relative:page;mso-position-vertical-relative:page;mso-width-relative:page;mso-height-relative:page;mso-wrap-distance-left:0.0pt;mso-wrap-distance-right:0.0pt;visibility:visible;" coordsize="9461,2" coordorigin="1221,14045">
            <v:shape id="6477" coordsize="9461,0" coordorigin="1221,14045" path="m1221,14045l10682,14045e" filled="f" style="position:absolute;left:1221.0;top:14045.0;width:9461.0;height:2.0;z-index:7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78" filled="f" stroked="f" style="position:absolute;margin-left:61.04pt;margin-top:714.99pt;width:473.06pt;height:.1pt;z-index:-2147483024;mso-position-horizontal-relative:page;mso-position-vertical-relative:page;mso-width-relative:page;mso-height-relative:page;mso-wrap-distance-left:0.0pt;mso-wrap-distance-right:0.0pt;visibility:visible;" coordsize="9461,2" coordorigin="1221,14300">
            <v:shape id="6479" coordsize="9461,0" coordorigin="1221,14300" path="m1221,14300l10682,14300e" filled="f" style="position:absolute;left:1221.0;top:14300.0;width:9461.0;height:2.0;z-index:7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80" filled="f" stroked="f" style="position:absolute;margin-left:61.04pt;margin-top:727.74pt;width:473.06pt;height:.1pt;z-index:-2147483023;mso-position-horizontal-relative:page;mso-position-vertical-relative:page;mso-width-relative:page;mso-height-relative:page;mso-wrap-distance-left:0.0pt;mso-wrap-distance-right:0.0pt;visibility:visible;" coordsize="9461,2" coordorigin="1221,14555">
            <v:shape id="6481" coordsize="9461,0" coordorigin="1221,14555" path="m1221,14555l10682,14555e" filled="f" style="position:absolute;left:1221.0;top:14555.0;width:9461.0;height:2.0;z-index:7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1680" w:bottom="1720" w:left="1120" w:header="0" w:footer="1539" w:gutter="0"/>
        </w:sectPr>
      </w:pPr>
    </w:p>
    <w:p>
      <w:pPr>
        <w:pStyle w:val="style0"/>
        <w:spacing w:before="65" w:after="0" w:lineRule="auto" w:line="240"/>
        <w:ind w:left="117" w:right="8125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z w:val="22"/>
          <w:szCs w:val="22"/>
        </w:rPr>
        <w:t>EXPERIMENT</w:t>
      </w:r>
      <w:r>
        <w:rPr>
          <w:rFonts w:ascii="Times New Roman" w:cs="Times New Roman" w:eastAsia="Times New Roman" w:hAnsi="Times New Roman"/>
          <w:b/>
          <w:bCs/>
          <w:color w:val="231f20"/>
          <w:spacing w:val="-26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5</w:t>
      </w:r>
    </w:p>
    <w:p>
      <w:pPr>
        <w:pStyle w:val="style0"/>
        <w:spacing w:before="7" w:after="0" w:lineRule="exact" w:line="100"/>
        <w:jc w:val="left"/>
        <w:rPr>
          <w:sz w:val="10"/>
          <w:szCs w:val="10"/>
        </w:rPr>
      </w:pPr>
    </w:p>
    <w:p>
      <w:pPr>
        <w:pStyle w:val="style0"/>
        <w:spacing w:before="0" w:after="0" w:lineRule="auto" w:line="240"/>
        <w:ind w:left="117" w:right="6524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itle: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b/>
          <w:bCs/>
          <w:color w:val="231f20"/>
          <w:spacing w:val="-2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iscosity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Measu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ement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7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240"/>
        <w:ind w:left="117" w:right="1243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z w:val="22"/>
          <w:szCs w:val="22"/>
        </w:rPr>
        <w:t>Objective(s):</w:t>
      </w:r>
      <w:r>
        <w:rPr>
          <w:rFonts w:ascii="Times New Roman" w:cs="Times New Roman" w:eastAsia="Times New Roman" w:hAnsi="Times New Roman"/>
          <w:b/>
          <w:bCs/>
          <w:color w:val="231f20"/>
          <w:spacing w:val="-26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objective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(kinematic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dynamic)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various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fluids.</w:t>
      </w: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7" w:after="0" w:lineRule="exact" w:line="260"/>
        <w:jc w:val="left"/>
        <w:rPr>
          <w:sz w:val="26"/>
          <w:szCs w:val="26"/>
        </w:rPr>
      </w:pPr>
    </w:p>
    <w:p>
      <w:pPr>
        <w:pStyle w:val="style0"/>
        <w:spacing w:before="0" w:after="0" w:lineRule="auto" w:line="341"/>
        <w:ind w:left="117" w:right="56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Apparatus/Materials:</w:t>
      </w:r>
      <w:r>
        <w:rPr>
          <w:rFonts w:ascii="Times New Roman" w:cs="Times New Roman" w:eastAsia="Times New Roman" w:hAnsi="Times New Roman"/>
          <w:b/>
          <w:bCs/>
          <w:color w:val="231f20"/>
          <w:spacing w:val="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Cannon-Fenske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iscometer(s),</w:t>
      </w:r>
      <w:r>
        <w:rPr>
          <w:rFonts w:ascii="Times New Roman" w:cs="Times New Roman" w:eastAsia="Times New Roman" w:hAnsi="Times New Roman"/>
          <w:color w:val="231f20"/>
          <w:spacing w:val="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fluids</w:t>
      </w:r>
      <w:r>
        <w:rPr>
          <w:rFonts w:ascii="Times New Roman" w:cs="Times New Roman" w:eastAsia="Times New Roman" w:hAnsi="Times New Roman"/>
          <w:color w:val="231f20"/>
          <w:spacing w:val="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(wate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para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fin/kerosene,</w:t>
      </w:r>
      <w:r>
        <w:rPr>
          <w:rFonts w:ascii="Times New Roman" w:cs="Times New Roman" w:eastAsia="Times New Roman" w:hAnsi="Times New Roman"/>
          <w:color w:val="231f20"/>
          <w:spacing w:val="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diesel,</w:t>
      </w:r>
      <w:r>
        <w:rPr>
          <w:rFonts w:ascii="Times New Roman" w:cs="Times New Roman" w:eastAsia="Times New Roman" w:hAnsi="Times New Roman"/>
          <w:color w:val="231f20"/>
          <w:spacing w:val="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petrol,</w:t>
      </w:r>
      <w:r>
        <w:rPr>
          <w:rFonts w:ascii="Times New Roman" w:cs="Times New Roman" w:eastAsia="Times New Roman" w:hAnsi="Times New Roman"/>
          <w:color w:val="231f20"/>
          <w:spacing w:val="1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engine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oil,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.K.O.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oil),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temperature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bath,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Holder/retort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stand,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stopwatch.</w:t>
      </w:r>
    </w:p>
    <w:p>
      <w:pPr>
        <w:pStyle w:val="style0"/>
        <w:spacing w:before="4" w:after="0" w:lineRule="exact" w:line="160"/>
        <w:jc w:val="left"/>
        <w:rPr>
          <w:sz w:val="16"/>
          <w:szCs w:val="16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auto" w:line="341"/>
        <w:ind w:left="117" w:right="56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Theory:</w:t>
      </w:r>
      <w:r>
        <w:rPr>
          <w:rFonts w:ascii="Times New Roman" w:cs="Times New Roman" w:eastAsia="Times New Roman" w:hAnsi="Times New Roman"/>
          <w:b/>
          <w:bCs/>
          <w:color w:val="231f20"/>
          <w:spacing w:val="2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iscometry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method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measuring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viscosity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fluid.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Cannon-Fenske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viscometer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2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instrument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used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kinematic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used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calculate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absolute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(dynamic)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viscosit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Each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Cannon-Fenske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tube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has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its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own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calibrated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constant,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which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multiplied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recorded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time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second</w:t>
      </w:r>
      <w:r>
        <w:rPr>
          <w:rFonts w:ascii="Times New Roman" w:cs="Times New Roman" w:eastAsia="Times New Roman" w:hAnsi="Times New Roman"/>
          <w:color w:val="231f20"/>
          <w:spacing w:val="-1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obtain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kinematic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cSt,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is: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k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*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t,</w:t>
      </w:r>
    </w:p>
    <w:p>
      <w:pPr>
        <w:pStyle w:val="style0"/>
        <w:spacing w:before="4" w:after="0" w:lineRule="auto" w:line="240"/>
        <w:ind w:left="117" w:right="3516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where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k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viscometer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constant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cSt/seconds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time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seconds.</w:t>
      </w:r>
    </w:p>
    <w:p>
      <w:pPr>
        <w:pStyle w:val="style0"/>
        <w:spacing w:before="0" w:after="0" w:lineRule="atLeast" w:line="360"/>
        <w:ind w:left="117" w:right="1569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kinematic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(centistrokes)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flux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time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multiplying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viscometer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constant.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Absolute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(dynamic)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(Ns/m2)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=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kinematic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(cSt)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*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density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(g/cm3)</w:t>
      </w:r>
    </w:p>
    <w:p>
      <w:pPr>
        <w:pStyle w:val="style0"/>
        <w:spacing w:before="9" w:after="0" w:lineRule="exact" w:line="170"/>
        <w:jc w:val="left"/>
        <w:rPr>
          <w:sz w:val="17"/>
          <w:szCs w:val="17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after="0" w:lineRule="exact" w:line="200"/>
        <w:jc w:val="left"/>
        <w:rPr>
          <w:sz w:val="20"/>
          <w:szCs w:val="20"/>
        </w:rPr>
        <w:sectPr>
          <w:pgSz w:w="11920" w:h="16840" w:orient="portrait"/>
          <w:pgMar w:top="1240" w:right="1020" w:bottom="1720" w:left="960" w:header="0" w:footer="1539" w:gutter="0"/>
        </w:sectPr>
      </w:pPr>
    </w:p>
    <w:p>
      <w:pPr>
        <w:pStyle w:val="style0"/>
        <w:spacing w:before="24" w:after="0" w:lineRule="auto" w:line="240"/>
        <w:ind w:left="287" w:right="-73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/>
        <w:drawing>
          <wp:anchor distT="0" distB="0" distL="0" distR="0" simplePos="false" relativeHeight="625" behindDoc="true" locked="false" layoutInCell="true" allowOverlap="true">
            <wp:simplePos x="0" y="0"/>
            <wp:positionH relativeFrom="page">
              <wp:posOffset>1250999</wp:posOffset>
            </wp:positionH>
            <wp:positionV relativeFrom="paragraph">
              <wp:posOffset>41797</wp:posOffset>
            </wp:positionV>
            <wp:extent cx="2157866" cy="4347460"/>
            <wp:effectExtent l="0" t="0" r="0" b="0"/>
            <wp:wrapNone/>
            <wp:docPr id="6482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866" cy="43474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Diagram:</w:t>
      </w:r>
    </w:p>
    <w:p>
      <w:pPr>
        <w:pStyle w:val="style0"/>
        <w:spacing w:before="34" w:after="0" w:lineRule="exact" w:line="244"/>
        <w:ind w:left="935" w:right="139" w:hanging="935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br w:type="column"/>
      </w:r>
      <w:r>
        <w:rPr>
          <w:rFonts w:ascii="Times New Roman" w:cs="Times New Roman" w:eastAsia="Times New Roman" w:hAnsi="Times New Roman"/>
          <w:spacing w:val="-1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able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5.1: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Recommended</w:t>
      </w:r>
      <w:r>
        <w:rPr>
          <w:rFonts w:ascii="Times New Roman" w:cs="Times New Roman" w:eastAsia="Times New Roman" w:hAnsi="Times New Roman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-13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iscosity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Constant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value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Cannon-Fenske</w:t>
      </w:r>
      <w:r>
        <w:rPr>
          <w:rFonts w:ascii="Times New Roman" w:cs="Times New Roman" w:eastAsia="Times New Roman" w:hAnsi="Times New Roman"/>
          <w:spacing w:val="-4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spacing w:val="-13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2"/>
          <w:szCs w:val="22"/>
        </w:rPr>
        <w:t>iscometers</w:t>
      </w:r>
    </w:p>
    <w:p>
      <w:pPr>
        <w:pStyle w:val="style0"/>
        <w:spacing w:after="0" w:lineRule="exact" w:line="244"/>
        <w:jc w:val="left"/>
        <w:rPr>
          <w:rFonts w:ascii="Times New Roman" w:cs="Times New Roman" w:eastAsia="Times New Roman" w:hAnsi="Times New Roman"/>
          <w:sz w:val="22"/>
          <w:szCs w:val="22"/>
        </w:rPr>
        <w:sectPr>
          <w:type w:val="continuous"/>
          <w:pgSz w:w="11920" w:h="16840" w:orient="portrait"/>
          <w:pgMar w:top="1300" w:right="1020" w:bottom="1720" w:left="960" w:header="720" w:footer="720" w:gutter="0"/>
          <w:cols w:equalWidth="0" w:num="2">
            <w:col w:w="1119" w:space="4313"/>
            <w:col w:w="4508"/>
          </w:cols>
        </w:sectPr>
      </w:pPr>
    </w:p>
    <w:p>
      <w:pPr>
        <w:pStyle w:val="style0"/>
        <w:spacing w:before="2" w:after="0" w:lineRule="exact" w:line="150"/>
        <w:jc w:val="left"/>
        <w:rPr>
          <w:sz w:val="15"/>
          <w:szCs w:val="15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0" w:after="0" w:lineRule="exact" w:line="200"/>
        <w:jc w:val="left"/>
        <w:rPr>
          <w:sz w:val="20"/>
          <w:szCs w:val="20"/>
        </w:rPr>
      </w:pPr>
    </w:p>
    <w:p>
      <w:pPr>
        <w:pStyle w:val="style0"/>
        <w:spacing w:before="27" w:after="0" w:lineRule="auto" w:line="240"/>
        <w:ind w:left="1126" w:right="-20"/>
        <w:jc w:val="left"/>
        <w:rPr>
          <w:rFonts w:ascii="Times New Roman" w:cs="Times New Roman" w:eastAsia="Times New Roman" w:hAnsi="Times New Roman"/>
          <w:sz w:val="20"/>
          <w:szCs w:val="20"/>
        </w:rPr>
      </w:pPr>
      <w:r>
        <w:rPr/>
        <w:pict>
          <v:shape id="6483" type="#_x0000_t202" filled="f" stroked="f" style="position:absolute;margin-left:319.11pt;margin-top:-323.31pt;width:220.83pt;height:346.93pt;z-index:-2147483021;mso-position-horizontal-relative:page;mso-position-vertical-relative:text;mso-width-relative:page;mso-height-relative:page;mso-wrap-distance-left:0.0pt;mso-wrap-distance-right:0.0pt;visibility:visible;">
            <v:stroke on="f"/>
            <v:fill/>
            <v:textbox inset=".0pt,.0pt,.0pt,.0pt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firstRow="0" w:lastRow="0" w:firstColumn="0" w:lastColumn="0" w:noHBand="0" w:noVBand="1"/>
                  </w:tblPr>
                  <w:tblGrid/>
                  <w:tr>
                    <w:trPr>
                      <w:trHeight w:val="517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307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b/>
                            <w:bCs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Size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360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b/>
                            <w:bCs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App</w:t>
                        </w:r>
                        <w:r>
                          <w:rPr>
                            <w:rFonts w:ascii="Times New Roman" w:cs="Times New Roman" w:eastAsia="Times New Roman" w:hAnsi="Times New Roman"/>
                            <w:b/>
                            <w:bCs/>
                            <w:color w:val="231f20"/>
                            <w:spacing w:val="-4"/>
                            <w:w w:val="100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Times New Roman" w:cs="Times New Roman" w:eastAsia="Times New Roman" w:hAnsi="Times New Roman"/>
                            <w:b/>
                            <w:bCs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ox.</w:t>
                        </w:r>
                        <w:r>
                          <w:rPr>
                            <w:rFonts w:ascii="Times New Roman" w:cs="Times New Roman" w:eastAsia="Times New Roman" w:hAnsi="Times New Roman"/>
                            <w:b/>
                            <w:bCs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Times New Roman" w:cs="Times New Roman" w:eastAsia="Times New Roman" w:hAnsi="Times New Roman"/>
                            <w:b/>
                            <w:bCs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Constant</w:t>
                        </w:r>
                        <w:r>
                          <w:rPr>
                            <w:rFonts w:ascii="Times New Roman" w:cs="Times New Roman" w:eastAsia="Times New Roman" w:hAnsi="Times New Roman"/>
                            <w:b/>
                            <w:bCs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Times New Roman" w:cs="Times New Roman" w:eastAsia="Times New Roman" w:hAnsi="Times New Roman"/>
                            <w:b/>
                            <w:bCs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value</w:t>
                        </w:r>
                        <w:r>
                          <w:rPr>
                            <w:rFonts w:ascii="Times New Roman" w:cs="Times New Roman" w:eastAsia="Times New Roman" w:hAnsi="Times New Roman"/>
                            <w:b/>
                            <w:bCs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Times New Roman" w:cs="Times New Roman" w:eastAsia="Times New Roman" w:hAnsi="Times New Roman"/>
                            <w:b/>
                            <w:bCs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(cSt)</w:t>
                        </w:r>
                      </w:p>
                    </w:tc>
                  </w:tr>
                  <w:tr>
                    <w:tblPrEx/>
                    <w:trPr>
                      <w:trHeight w:val="475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4" w:after="0" w:lineRule="exact" w:line="100"/>
                          <w:jc w:val="left"/>
                          <w:rPr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style0"/>
                          <w:spacing w:before="0" w:after="0" w:lineRule="auto" w:line="240"/>
                          <w:ind w:left="290" w:right="270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25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4" w:after="0" w:lineRule="exact" w:line="100"/>
                          <w:jc w:val="left"/>
                          <w:rPr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style0"/>
                          <w:spacing w:before="0" w:after="0" w:lineRule="auto" w:line="240"/>
                          <w:ind w:left="1443" w:right="1423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0.002</w:t>
                        </w:r>
                      </w:p>
                    </w:tc>
                  </w:tr>
                  <w:tr>
                    <w:tblPrEx/>
                    <w:trPr>
                      <w:trHeight w:val="515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90" w:right="270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50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443" w:right="1423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0.004</w:t>
                        </w:r>
                      </w:p>
                    </w:tc>
                  </w:tr>
                  <w:tr>
                    <w:tblPrEx/>
                    <w:trPr>
                      <w:trHeight w:val="495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90" w:right="270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75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443" w:right="1423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0.008</w:t>
                        </w:r>
                      </w:p>
                    </w:tc>
                  </w:tr>
                  <w:tr>
                    <w:tblPrEx/>
                    <w:trPr>
                      <w:trHeight w:val="515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71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100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443" w:right="1423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0.015</w:t>
                        </w:r>
                      </w:p>
                    </w:tc>
                  </w:tr>
                  <w:tr>
                    <w:tblPrEx/>
                    <w:trPr>
                      <w:trHeight w:val="515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71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150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443" w:right="1423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0.035</w:t>
                        </w:r>
                      </w:p>
                    </w:tc>
                  </w:tr>
                  <w:tr>
                    <w:tblPrEx/>
                    <w:trPr>
                      <w:trHeight w:val="475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71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200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443" w:right="1423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0.100</w:t>
                        </w:r>
                      </w:p>
                    </w:tc>
                  </w:tr>
                  <w:tr>
                    <w:tblPrEx/>
                    <w:trPr>
                      <w:trHeight w:val="475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71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300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443" w:right="1423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0.250</w:t>
                        </w:r>
                      </w:p>
                    </w:tc>
                  </w:tr>
                  <w:tr>
                    <w:tblPrEx/>
                    <w:trPr>
                      <w:trHeight w:val="471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71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350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443" w:right="1423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0.500</w:t>
                        </w:r>
                      </w:p>
                    </w:tc>
                  </w:tr>
                  <w:tr>
                    <w:tblPrEx/>
                    <w:trPr>
                      <w:trHeight w:val="479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71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400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443" w:right="1423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1.200</w:t>
                        </w:r>
                      </w:p>
                    </w:tc>
                  </w:tr>
                  <w:tr>
                    <w:tblPrEx/>
                    <w:trPr>
                      <w:trHeight w:val="505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71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450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443" w:right="1423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2.500</w:t>
                        </w:r>
                      </w:p>
                    </w:tc>
                  </w:tr>
                  <w:tr>
                    <w:tblPrEx/>
                    <w:trPr>
                      <w:trHeight w:val="468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71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500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443" w:right="1423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8.000</w:t>
                        </w:r>
                      </w:p>
                    </w:tc>
                  </w:tr>
                  <w:tr>
                    <w:tblPrEx/>
                    <w:trPr>
                      <w:trHeight w:val="526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71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600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388" w:right="1368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20.000</w:t>
                        </w:r>
                      </w:p>
                    </w:tc>
                  </w:tr>
                  <w:tr>
                    <w:tblPrEx/>
                    <w:trPr>
                      <w:trHeight w:val="468" w:hRule="exact"/>
                      <w:jc w:val="left"/>
                    </w:trPr>
                    <w:tc>
                      <w:tcPr>
                        <w:tcW w:w="892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271" w:right="-20"/>
                          <w:jc w:val="left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650</w:t>
                        </w: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88" w:after="0" w:lineRule="auto" w:line="240"/>
                          <w:ind w:left="1388" w:right="1368"/>
                          <w:jc w:val="center"/>
                          <w:rPr>
                            <w:rFonts w:ascii="Times New Roman" w:cs="Times New Roman" w:eastAsia="Times New Roman" w:hAnsi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cs="Times New Roman" w:eastAsia="Times New Roman" w:hAnsi="Times New Roman"/>
                            <w:color w:val="231f20"/>
                            <w:spacing w:val="0"/>
                            <w:w w:val="100"/>
                            <w:sz w:val="22"/>
                            <w:szCs w:val="22"/>
                          </w:rPr>
                          <w:t>45.000</w:t>
                        </w:r>
                      </w:p>
                    </w:tc>
                  </w:tr>
                </w:tbl>
                <w:p>
                  <w:pPr>
                    <w:pStyle w:val="style0"/>
                    <w:spacing w:before="0" w:after="0" w:lineRule="auto" w:line="240"/>
                    <w:jc w:val="left"/>
                    <w:rPr/>
                  </w:pPr>
                </w:p>
              </w:txbxContent>
            </v:textbox>
          </v:shape>
        </w:pic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Figure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5.1: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Cannon-Fenske</w:t>
      </w:r>
      <w:r>
        <w:rPr>
          <w:rFonts w:ascii="Times New Roman" w:cs="Times New Roman" w:eastAsia="Times New Roman" w:hAnsi="Times New Roman"/>
          <w:spacing w:val="-4"/>
          <w:w w:val="100"/>
          <w:sz w:val="20"/>
          <w:szCs w:val="20"/>
        </w:rPr>
        <w:t xml:space="preserve"> </w:t>
      </w:r>
      <w:r>
        <w:rPr>
          <w:rFonts w:ascii="Times New Roman" w:cs="Times New Roman" w:eastAsia="Times New Roman" w:hAnsi="Times New Roman"/>
          <w:spacing w:val="-12"/>
          <w:w w:val="100"/>
          <w:sz w:val="20"/>
          <w:szCs w:val="20"/>
        </w:rPr>
        <w:t>V</w:t>
      </w:r>
      <w:r>
        <w:rPr>
          <w:rFonts w:ascii="Times New Roman" w:cs="Times New Roman" w:eastAsia="Times New Roman" w:hAnsi="Times New Roman"/>
          <w:spacing w:val="0"/>
          <w:w w:val="100"/>
          <w:sz w:val="20"/>
          <w:szCs w:val="20"/>
        </w:rPr>
        <w:t>iscometer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1920" w:h="16840" w:orient="portrait"/>
          <w:pgMar w:top="1300" w:right="1020" w:bottom="1720" w:left="960" w:header="720" w:footer="720" w:gutter="0"/>
        </w:sectPr>
      </w:pPr>
    </w:p>
    <w:p>
      <w:pPr>
        <w:pStyle w:val="style0"/>
        <w:spacing w:before="63" w:after="0" w:lineRule="auto" w:line="240"/>
        <w:ind w:left="111" w:right="8625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ocedu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es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:</w:t>
      </w:r>
    </w:p>
    <w:p>
      <w:pPr>
        <w:pStyle w:val="style0"/>
        <w:spacing w:before="19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111" w:right="2353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Cleaned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viscometer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suitable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solvent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dried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stream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clean,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filtered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-3"/>
          <w:sz w:val="11"/>
          <w:szCs w:val="11"/>
        </w:rPr>
        <w:t>2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position w:val="0"/>
          <w:sz w:val="22"/>
          <w:szCs w:val="22"/>
        </w:rPr>
        <w:t>.</w:t>
      </w:r>
    </w:p>
    <w:p>
      <w:pPr>
        <w:pStyle w:val="style0"/>
        <w:spacing w:before="7" w:after="0" w:lineRule="auto" w:line="261"/>
        <w:ind w:left="111" w:right="56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2.</w:t>
      </w:r>
      <w:r>
        <w:rPr>
          <w:rFonts w:ascii="Times New Roman" w:cs="Times New Roman" w:eastAsia="Times New Roman" w:hAnsi="Times New Roman"/>
          <w:color w:val="231f20"/>
          <w:spacing w:val="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instrument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should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periodically</w:t>
      </w:r>
      <w:r>
        <w:rPr>
          <w:rFonts w:ascii="Times New Roman" w:cs="Times New Roman" w:eastAsia="Times New Roman" w:hAnsi="Times New Roman"/>
          <w:color w:val="231f20"/>
          <w:spacing w:val="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cleaned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chromic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acid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remove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any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possible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traces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ganic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deposits.</w:t>
      </w:r>
    </w:p>
    <w:p>
      <w:pPr>
        <w:pStyle w:val="style0"/>
        <w:spacing w:before="1" w:after="0" w:lineRule="auto" w:line="261"/>
        <w:ind w:left="111" w:right="56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3.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Remove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lint/hai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dust/dirt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other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solid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material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that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may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present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liquid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sample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filtering</w:t>
      </w:r>
      <w:r>
        <w:rPr>
          <w:rFonts w:ascii="Times New Roman" w:cs="Times New Roman" w:eastAsia="Times New Roman" w:hAnsi="Times New Roman"/>
          <w:color w:val="231f20"/>
          <w:spacing w:val="-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through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sintered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glass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filter/fine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mesh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screen/sieve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cloth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avoid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chances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particle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contamination</w:t>
      </w:r>
    </w:p>
    <w:p>
      <w:pPr>
        <w:pStyle w:val="style0"/>
        <w:spacing w:before="1" w:after="0" w:lineRule="auto" w:line="261"/>
        <w:ind w:left="111" w:right="56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Put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liquid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cylinder/containe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invert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viscometer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cha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test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sample,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subme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ge/dip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tube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[A]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into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liquid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apply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suction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tube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[I],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introduce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sample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into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viscomete</w:t>
      </w:r>
      <w:r>
        <w:rPr>
          <w:rFonts w:ascii="Times New Roman" w:cs="Times New Roman" w:eastAsia="Times New Roman" w:hAnsi="Times New Roman"/>
          <w:color w:val="231f20"/>
          <w:spacing w:val="-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1f20"/>
          <w:spacing w:val="-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which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causes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sample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rise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etched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line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[E].</w:t>
      </w:r>
      <w:r>
        <w:rPr>
          <w:rFonts w:ascii="Times New Roman" w:cs="Times New Roman" w:eastAsia="Times New Roman" w:hAnsi="Times New Roman"/>
          <w:color w:val="231f20"/>
          <w:spacing w:val="-15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Then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turn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viscometer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normal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position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wipe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clean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tube</w:t>
      </w:r>
      <w:r>
        <w:rPr>
          <w:rFonts w:ascii="Times New Roman" w:cs="Times New Roman" w:eastAsia="Times New Roman" w:hAnsi="Times New Roman"/>
          <w:color w:val="231f20"/>
          <w:spacing w:val="-11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[A]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carefull</w:t>
      </w:r>
      <w:r>
        <w:rPr>
          <w:rFonts w:ascii="Times New Roman" w:cs="Times New Roman" w:eastAsia="Times New Roman" w:hAnsi="Times New Roman"/>
          <w:color w:val="231f20"/>
          <w:spacing w:val="-1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</w:t>
      </w:r>
    </w:p>
    <w:p>
      <w:pPr>
        <w:pStyle w:val="style0"/>
        <w:spacing w:before="1" w:after="0" w:lineRule="auto" w:line="261"/>
        <w:ind w:left="111" w:right="56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5.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Place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viscometer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into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holder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put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constant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temperature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bath.</w:t>
      </w:r>
      <w:r>
        <w:rPr>
          <w:rFonts w:ascii="Times New Roman" w:cs="Times New Roman" w:eastAsia="Times New Roman" w:hAnsi="Times New Roman"/>
          <w:color w:val="231f20"/>
          <w:spacing w:val="2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Allow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some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minutes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viscometer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reach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equilibrium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at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desired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temperature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(10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min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more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depend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on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temperature;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higher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temperature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longer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waiting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time).</w:t>
      </w:r>
    </w:p>
    <w:p>
      <w:pPr>
        <w:pStyle w:val="style0"/>
        <w:spacing w:before="1" w:after="0" w:lineRule="auto" w:line="240"/>
        <w:ind w:left="111" w:right="2151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z w:val="22"/>
          <w:szCs w:val="22"/>
        </w:rPr>
        <w:t>6.</w:t>
      </w:r>
      <w:r>
        <w:rPr>
          <w:rFonts w:ascii="Times New Roman" w:cs="Times New Roman" w:eastAsia="Times New Roman" w:hAnsi="Times New Roman"/>
          <w:color w:val="231f20"/>
          <w:spacing w:val="-26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24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ertical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alignment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accomplished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bath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suspending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plumb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bob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[I].</w:t>
      </w:r>
    </w:p>
    <w:p>
      <w:pPr>
        <w:pStyle w:val="style0"/>
        <w:spacing w:before="23" w:after="0" w:lineRule="auto" w:line="240"/>
        <w:ind w:left="111" w:right="2026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z w:val="22"/>
          <w:szCs w:val="22"/>
        </w:rPr>
        <w:t>7.</w:t>
      </w:r>
      <w:r>
        <w:rPr>
          <w:rFonts w:ascii="Times New Roman" w:cs="Times New Roman" w:eastAsia="Times New Roman" w:hAnsi="Times New Roman"/>
          <w:color w:val="231f20"/>
          <w:spacing w:val="-34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Apply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suction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tube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[A]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bring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sample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bulb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[B]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short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distance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above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mark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[C]</w:t>
      </w:r>
    </w:p>
    <w:p>
      <w:pPr>
        <w:pStyle w:val="style0"/>
        <w:spacing w:before="23" w:after="0" w:lineRule="auto" w:line="261"/>
        <w:ind w:left="111" w:right="56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8.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Use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stopwatch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18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flux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time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by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allowing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sample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flow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freely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through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mark</w:t>
      </w:r>
      <w:r>
        <w:rPr>
          <w:rFonts w:ascii="Times New Roman" w:cs="Times New Roman" w:eastAsia="Times New Roman" w:hAnsi="Times New Roman"/>
          <w:color w:val="231f20"/>
          <w:spacing w:val="19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[C],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time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for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meniscus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pass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from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[C]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[E].</w:t>
      </w:r>
    </w:p>
    <w:p>
      <w:pPr>
        <w:pStyle w:val="style0"/>
        <w:spacing w:before="1" w:after="0" w:lineRule="auto" w:line="240"/>
        <w:ind w:left="111" w:right="4809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9.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Repeat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steps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7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to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repeat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flux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time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measurement.</w:t>
      </w:r>
    </w:p>
    <w:p>
      <w:pPr>
        <w:pStyle w:val="style0"/>
        <w:spacing w:before="2" w:after="0" w:lineRule="atLeast" w:line="550"/>
        <w:ind w:left="111" w:right="1579"/>
        <w:jc w:val="left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Note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and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ecord:</w:t>
      </w:r>
      <w:r>
        <w:rPr>
          <w:rFonts w:ascii="Times New Roman" w:cs="Times New Roman" w:eastAsia="Times New Roman" w:hAnsi="Times New Roman"/>
          <w:b/>
          <w:bCs/>
          <w:color w:val="231f20"/>
          <w:spacing w:val="-2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iscometer</w:t>
      </w:r>
      <w:r>
        <w:rPr>
          <w:rFonts w:ascii="Times New Roman" w:cs="Times New Roman" w:eastAsia="Times New Roman" w:hAnsi="Times New Roman"/>
          <w:b/>
          <w:bCs/>
          <w:color w:val="231f20"/>
          <w:spacing w:val="-2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size: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……………,</w:t>
      </w:r>
      <w:r>
        <w:rPr>
          <w:rFonts w:ascii="Times New Roman" w:cs="Times New Roman" w:eastAsia="Times New Roman" w:hAnsi="Times New Roman"/>
          <w:b/>
          <w:bCs/>
          <w:color w:val="231f20"/>
          <w:spacing w:val="-2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iscometer</w:t>
      </w:r>
      <w:r>
        <w:rPr>
          <w:rFonts w:ascii="Times New Roman" w:cs="Times New Roman" w:eastAsia="Times New Roman" w:hAnsi="Times New Roman"/>
          <w:b/>
          <w:bCs/>
          <w:color w:val="231f20"/>
          <w:spacing w:val="-2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constant</w:t>
      </w:r>
      <w:r>
        <w:rPr>
          <w:rFonts w:ascii="Times New Roman" w:cs="Times New Roman" w:eastAsia="Times New Roman" w:hAnsi="Times New Roman"/>
          <w:b/>
          <w:bCs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value:……………….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Exe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cises:</w:t>
      </w:r>
    </w:p>
    <w:p>
      <w:pPr>
        <w:pStyle w:val="style0"/>
        <w:spacing w:before="23" w:after="0" w:lineRule="auto" w:line="240"/>
        <w:ind w:left="111" w:right="6314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Determine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flux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time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fluid.</w:t>
      </w:r>
    </w:p>
    <w:p>
      <w:pPr>
        <w:pStyle w:val="style0"/>
        <w:spacing w:before="23" w:after="0" w:lineRule="auto" w:line="240"/>
        <w:ind w:left="111" w:right="5674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Calculate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kinematic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fluid.</w:t>
      </w:r>
    </w:p>
    <w:p>
      <w:pPr>
        <w:pStyle w:val="style0"/>
        <w:spacing w:before="23" w:after="0" w:lineRule="auto" w:line="240"/>
        <w:ind w:left="111" w:right="5845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3.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Estimate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dynamic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fluid.</w:t>
      </w:r>
    </w:p>
    <w:p>
      <w:pPr>
        <w:pStyle w:val="style0"/>
        <w:spacing w:before="23" w:after="0" w:lineRule="auto" w:line="240"/>
        <w:ind w:left="111" w:right="4871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4.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Compare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results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with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viscosity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standard.</w:t>
      </w:r>
    </w:p>
    <w:p>
      <w:pPr>
        <w:pStyle w:val="style0"/>
        <w:spacing w:before="23" w:after="0" w:lineRule="auto" w:line="240"/>
        <w:ind w:left="111" w:right="4431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5.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State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precaution(s)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you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observed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during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the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experiment.</w:t>
      </w:r>
    </w:p>
    <w:p>
      <w:pPr>
        <w:pStyle w:val="style0"/>
        <w:spacing w:before="19" w:after="0" w:lineRule="exact" w:line="280"/>
        <w:jc w:val="left"/>
        <w:rPr>
          <w:sz w:val="28"/>
          <w:szCs w:val="28"/>
        </w:rPr>
      </w:pPr>
    </w:p>
    <w:p>
      <w:pPr>
        <w:pStyle w:val="style0"/>
        <w:spacing w:before="0" w:after="0" w:lineRule="auto" w:line="240"/>
        <w:ind w:left="111" w:right="8720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Refe</w:t>
      </w:r>
      <w:r>
        <w:rPr>
          <w:rFonts w:ascii="Times New Roman" w:cs="Times New Roman" w:eastAsia="Times New Roman" w:hAnsi="Times New Roman"/>
          <w:b/>
          <w:bCs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2"/>
          <w:szCs w:val="22"/>
        </w:rPr>
        <w:t>ences</w:t>
      </w:r>
    </w:p>
    <w:p>
      <w:pPr>
        <w:pStyle w:val="style0"/>
        <w:spacing w:before="23" w:after="0" w:lineRule="auto" w:line="240"/>
        <w:ind w:left="111" w:right="57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1.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Kreith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8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.;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</w:t>
      </w:r>
      <w:r>
        <w:rPr>
          <w:rFonts w:ascii="Times New Roman" w:cs="Times New Roman" w:eastAsia="Times New Roman" w:hAnsi="Times New Roman"/>
          <w:color w:val="231f20"/>
          <w:spacing w:val="-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ger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S.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A,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et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al.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(1999):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“Fluid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Mechanics”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4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Engineering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4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Handbook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Ed.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Frank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Kreith,</w:t>
      </w:r>
      <w:r>
        <w:rPr>
          <w:rFonts w:ascii="Times New Roman" w:cs="Times New Roman" w:eastAsia="Times New Roman" w:hAnsi="Times New Roman"/>
          <w:color w:val="231f20"/>
          <w:spacing w:val="1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Boca</w:t>
      </w:r>
    </w:p>
    <w:p>
      <w:pPr>
        <w:pStyle w:val="style0"/>
        <w:spacing w:before="23" w:after="0" w:lineRule="auto" w:line="240"/>
        <w:ind w:left="111" w:right="6244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Raton: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CRC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Press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LLC,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1999,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pp.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3-194.</w:t>
      </w:r>
    </w:p>
    <w:p>
      <w:pPr>
        <w:pStyle w:val="style0"/>
        <w:spacing w:before="23" w:after="0" w:lineRule="auto" w:line="240"/>
        <w:ind w:left="111" w:right="5387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2.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Cannon-Fenske</w:t>
      </w:r>
      <w:r>
        <w:rPr>
          <w:rFonts w:ascii="Times New Roman" w:cs="Times New Roman" w:eastAsia="Times New Roman" w:hAnsi="Times New Roman"/>
          <w:color w:val="231f20"/>
          <w:spacing w:val="-26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13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iscometer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Instrument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Manual.</w:t>
      </w:r>
    </w:p>
    <w:p>
      <w:pPr>
        <w:pStyle w:val="style0"/>
        <w:spacing w:before="23" w:after="0" w:lineRule="auto" w:line="240"/>
        <w:ind w:left="111" w:right="1660"/>
        <w:jc w:val="both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3.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Bear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Jacob,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Dynamics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of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Fluids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Porous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Media,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Dover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Publications,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INC.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New</w:t>
      </w:r>
      <w:r>
        <w:rPr>
          <w:rFonts w:ascii="Times New Roman" w:cs="Times New Roman" w:eastAsia="Times New Roman" w:hAnsi="Times New Roman"/>
          <w:color w:val="231f20"/>
          <w:spacing w:val="-30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ork</w:t>
      </w:r>
      <w:r>
        <w:rPr>
          <w:rFonts w:ascii="Times New Roman" w:cs="Times New Roman" w:eastAsia="Times New Roman" w:hAnsi="Times New Roman"/>
          <w:color w:val="231f20"/>
          <w:spacing w:val="-22"/>
          <w:w w:val="100"/>
          <w:sz w:val="22"/>
          <w:szCs w:val="22"/>
        </w:rPr>
        <w:t xml:space="preserve"> </w:t>
      </w:r>
      <w:r>
        <w:rPr>
          <w:rFonts w:ascii="Times New Roman" w:cs="Times New Roman" w:eastAsia="Times New Roman" w:hAnsi="Times New Roman"/>
          <w:color w:val="231f20"/>
          <w:spacing w:val="0"/>
          <w:w w:val="100"/>
          <w:sz w:val="22"/>
          <w:szCs w:val="22"/>
        </w:rPr>
        <w:t>1972.</w:t>
      </w:r>
    </w:p>
    <w:p>
      <w:pPr>
        <w:pStyle w:val="style0"/>
        <w:spacing w:after="0" w:lineRule="auto" w:line="240"/>
        <w:jc w:val="both"/>
        <w:rPr>
          <w:rFonts w:ascii="Times New Roman" w:cs="Times New Roman" w:eastAsia="Times New Roman" w:hAnsi="Times New Roman"/>
          <w:sz w:val="22"/>
          <w:szCs w:val="22"/>
        </w:rPr>
        <w:sectPr>
          <w:pgSz w:w="11920" w:h="16840" w:orient="portrait"/>
          <w:pgMar w:top="1180" w:right="1020" w:bottom="1720" w:left="980" w:header="0" w:footer="1539" w:gutter="0"/>
        </w:sectPr>
      </w:pPr>
    </w:p>
    <w:p>
      <w:pPr>
        <w:pStyle w:val="style0"/>
        <w:spacing w:before="55" w:after="0" w:lineRule="auto" w:line="240"/>
        <w:ind w:left="112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6484" filled="f" stroked="f" style="position:absolute;margin-left:61.31pt;margin-top:102.76pt;width:473.06pt;height:.1pt;z-index:-2147483020;mso-position-horizontal-relative:page;mso-position-vertical-relative:page;mso-width-relative:page;mso-height-relative:page;mso-wrap-distance-left:0.0pt;mso-wrap-distance-right:0.0pt;visibility:visible;" coordsize="9461,2" coordorigin="1226,2055">
            <v:shape id="6485" coordsize="9461,0" coordorigin="1226,2055" path="m1226,2055l10687,2055e" filled="f" style="position:absolute;left:1226.0;top:2055.0;width:9461.0;height:2.0;z-index:7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86" filled="f" stroked="f" style="position:absolute;margin-left:61.31pt;margin-top:89.29pt;width:473.06pt;height:.1pt;z-index:-2147483019;mso-position-horizontal-relative:page;mso-position-vertical-relative:page;mso-width-relative:page;mso-height-relative:page;mso-wrap-distance-left:0.0pt;mso-wrap-distance-right:0.0pt;visibility:visible;" coordsize="9461,2" coordorigin="1226,1786">
            <v:shape id="6487" coordsize="9461,0" coordorigin="1226,1786" path="m1226,1786l10687,1786e" filled="f" style="position:absolute;left:1226.0;top:1786.0;width:9461.0;height:2.0;z-index:7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88" filled="f" stroked="f" style="position:absolute;margin-left:61.31pt;margin-top:115.51pt;width:473.06pt;height:.1pt;z-index:-2147483018;mso-position-horizontal-relative:page;mso-position-vertical-relative:page;mso-width-relative:page;mso-height-relative:page;mso-wrap-distance-left:0.0pt;mso-wrap-distance-right:0.0pt;visibility:visible;" coordsize="9461,2" coordorigin="1226,2310">
            <v:shape id="6489" coordsize="9461,0" coordorigin="1226,2310" path="m1226,2310l10687,2310e" filled="f" style="position:absolute;left:1226.0;top:2310.0;width:9461.0;height:2.0;z-index:7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90" filled="f" stroked="f" style="position:absolute;margin-left:61.31pt;margin-top:128.27pt;width:473.06pt;height:.1pt;z-index:-2147483017;mso-position-horizontal-relative:page;mso-position-vertical-relative:page;mso-width-relative:page;mso-height-relative:page;mso-wrap-distance-left:0.0pt;mso-wrap-distance-right:0.0pt;visibility:visible;" coordsize="9461,2" coordorigin="1226,2565">
            <v:shape id="6491" coordsize="9461,0" coordorigin="1226,2565" path="m1226,2565l10687,2565e" filled="f" style="position:absolute;left:1226.0;top:2565.0;width:9461.0;height:2.0;z-index:7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92" filled="f" stroked="f" style="position:absolute;margin-left:61.31pt;margin-top:141.02pt;width:473.06pt;height:.1pt;z-index:-2147483016;mso-position-horizontal-relative:page;mso-position-vertical-relative:page;mso-width-relative:page;mso-height-relative:page;mso-wrap-distance-left:0.0pt;mso-wrap-distance-right:0.0pt;visibility:visible;" coordsize="9461,2" coordorigin="1226,2820">
            <v:shape id="6493" coordsize="9461,0" coordorigin="1226,2820" path="m1226,2820l10687,2820e" filled="f" style="position:absolute;left:1226.0;top:2820.0;width:9461.0;height:2.0;z-index:7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94" filled="f" stroked="f" style="position:absolute;margin-left:61.31pt;margin-top:153.78pt;width:473.06pt;height:.1pt;z-index:-2147483015;mso-position-horizontal-relative:page;mso-position-vertical-relative:page;mso-width-relative:page;mso-height-relative:page;mso-wrap-distance-left:0.0pt;mso-wrap-distance-right:0.0pt;visibility:visible;" coordsize="9461,2" coordorigin="1226,3076">
            <v:shape id="6495" coordsize="9461,0" coordorigin="1226,3076" path="m1226,3076l10687,3076e" filled="f" style="position:absolute;left:1226.0;top:3076.0;width:9461.0;height:2.0;z-index:7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96" filled="f" stroked="f" style="position:absolute;margin-left:61.31pt;margin-top:166.53pt;width:473.06pt;height:.1pt;z-index:-2147483014;mso-position-horizontal-relative:page;mso-position-vertical-relative:page;mso-width-relative:page;mso-height-relative:page;mso-wrap-distance-left:0.0pt;mso-wrap-distance-right:0.0pt;visibility:visible;" coordsize="9461,2" coordorigin="1226,3331">
            <v:shape id="6497" coordsize="9461,0" coordorigin="1226,3331" path="m1226,3331l10687,3331e" filled="f" style="position:absolute;left:1226.0;top:3331.0;width:9461.0;height:2.0;z-index:7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498" filled="f" stroked="f" style="position:absolute;margin-left:61.31pt;margin-top:179.29pt;width:473.06pt;height:.1pt;z-index:-2147483013;mso-position-horizontal-relative:page;mso-position-vertical-relative:page;mso-width-relative:page;mso-height-relative:page;mso-wrap-distance-left:0.0pt;mso-wrap-distance-right:0.0pt;visibility:visible;" coordsize="9461,2" coordorigin="1226,3586">
            <v:shape id="6499" coordsize="9461,0" coordorigin="1226,3586" path="m1226,3586l10687,3586e" filled="f" style="position:absolute;left:1226.0;top:3586.0;width:9461.0;height:2.0;z-index:7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00" filled="f" stroked="f" style="position:absolute;margin-left:61.31pt;margin-top:192.04pt;width:473.06pt;height:.1pt;z-index:-2147483012;mso-position-horizontal-relative:page;mso-position-vertical-relative:page;mso-width-relative:page;mso-height-relative:page;mso-wrap-distance-left:0.0pt;mso-wrap-distance-right:0.0pt;visibility:visible;" coordsize="9461,2" coordorigin="1226,3841">
            <v:shape id="6501" coordsize="9461,0" coordorigin="1226,3841" path="m1226,3841l10687,3841e" filled="f" style="position:absolute;left:1226.0;top:3841.0;width:9461.0;height:2.0;z-index:7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02" filled="f" stroked="f" style="position:absolute;margin-left:61.31pt;margin-top:204.79pt;width:473.06pt;height:.1pt;z-index:-2147483011;mso-position-horizontal-relative:page;mso-position-vertical-relative:page;mso-width-relative:page;mso-height-relative:page;mso-wrap-distance-left:0.0pt;mso-wrap-distance-right:0.0pt;visibility:visible;" coordsize="9461,2" coordorigin="1226,4096">
            <v:shape id="6503" coordsize="9461,0" coordorigin="1226,4096" path="m1226,4096l10687,4096e" filled="f" style="position:absolute;left:1226.0;top:4096.0;width:9461.0;height:2.0;z-index:7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04" filled="f" stroked="f" style="position:absolute;margin-left:61.31pt;margin-top:217.55pt;width:473.06pt;height:.1pt;z-index:-2147483010;mso-position-horizontal-relative:page;mso-position-vertical-relative:page;mso-width-relative:page;mso-height-relative:page;mso-wrap-distance-left:0.0pt;mso-wrap-distance-right:0.0pt;visibility:visible;" coordsize="9461,2" coordorigin="1226,4351">
            <v:shape id="6505" coordsize="9461,0" coordorigin="1226,4351" path="m1226,4351l10687,4351e" filled="f" style="position:absolute;left:1226.0;top:4351.0;width:9461.0;height:2.0;z-index:7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06" filled="f" stroked="f" style="position:absolute;margin-left:61.31pt;margin-top:230.3pt;width:473.06pt;height:.1pt;z-index:-2147483009;mso-position-horizontal-relative:page;mso-position-vertical-relative:page;mso-width-relative:page;mso-height-relative:page;mso-wrap-distance-left:0.0pt;mso-wrap-distance-right:0.0pt;visibility:visible;" coordsize="9461,2" coordorigin="1226,4606">
            <v:shape id="6507" coordsize="9461,0" coordorigin="1226,4606" path="m1226,4606l10687,4606e" filled="f" style="position:absolute;left:1226.0;top:4606.0;width:9461.0;height:2.0;z-index:7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08" filled="f" stroked="f" style="position:absolute;margin-left:61.31pt;margin-top:243.06pt;width:473.06pt;height:.1pt;z-index:-2147483008;mso-position-horizontal-relative:page;mso-position-vertical-relative:page;mso-width-relative:page;mso-height-relative:page;mso-wrap-distance-left:0.0pt;mso-wrap-distance-right:0.0pt;visibility:visible;" coordsize="9461,2" coordorigin="1226,4861">
            <v:shape id="6509" coordsize="9461,0" coordorigin="1226,4861" path="m1226,4861l10687,4861e" filled="f" style="position:absolute;left:1226.0;top:4861.0;width:9461.0;height:2.0;z-index:7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10" filled="f" stroked="f" style="position:absolute;margin-left:61.31pt;margin-top:255.81pt;width:473.06pt;height:.1pt;z-index:-2147483007;mso-position-horizontal-relative:page;mso-position-vertical-relative:page;mso-width-relative:page;mso-height-relative:page;mso-wrap-distance-left:0.0pt;mso-wrap-distance-right:0.0pt;visibility:visible;" coordsize="9461,2" coordorigin="1226,5116">
            <v:shape id="6511" coordsize="9461,0" coordorigin="1226,5116" path="m1226,5116l10687,5116e" filled="f" style="position:absolute;left:1226.0;top:5116.0;width:9461.0;height:2.0;z-index:7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12" filled="f" stroked="f" style="position:absolute;margin-left:61.31pt;margin-top:268.57pt;width:473.06pt;height:.1pt;z-index:-2147483006;mso-position-horizontal-relative:page;mso-position-vertical-relative:page;mso-width-relative:page;mso-height-relative:page;mso-wrap-distance-left:0.0pt;mso-wrap-distance-right:0.0pt;visibility:visible;" coordsize="9461,2" coordorigin="1226,5371">
            <v:shape id="6513" coordsize="9461,0" coordorigin="1226,5371" path="m1226,5371l10687,5371e" filled="f" style="position:absolute;left:1226.0;top:5371.0;width:9461.0;height:2.0;z-index:7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14" filled="f" stroked="f" style="position:absolute;margin-left:61.31pt;margin-top:281.32pt;width:473.06pt;height:.1pt;z-index:-2147483005;mso-position-horizontal-relative:page;mso-position-vertical-relative:page;mso-width-relative:page;mso-height-relative:page;mso-wrap-distance-left:0.0pt;mso-wrap-distance-right:0.0pt;visibility:visible;" coordsize="9461,2" coordorigin="1226,5626">
            <v:shape id="6515" coordsize="9461,0" coordorigin="1226,5626" path="m1226,5626l10687,5626e" filled="f" style="position:absolute;left:1226.0;top:5626.0;width:9461.0;height:2.0;z-index:7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16" filled="f" stroked="f" style="position:absolute;margin-left:61.31pt;margin-top:294.08pt;width:473.06pt;height:.1pt;z-index:-2147483004;mso-position-horizontal-relative:page;mso-position-vertical-relative:page;mso-width-relative:page;mso-height-relative:page;mso-wrap-distance-left:0.0pt;mso-wrap-distance-right:0.0pt;visibility:visible;" coordsize="9461,2" coordorigin="1226,5882">
            <v:shape id="6517" coordsize="9461,0" coordorigin="1226,5882" path="m1226,5882l10687,5882e" filled="f" style="position:absolute;left:1226.0;top:5882.0;width:9461.0;height:2.0;z-index:7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18" filled="f" stroked="f" style="position:absolute;margin-left:61.31pt;margin-top:306.83pt;width:473.06pt;height:.1pt;z-index:-2147483003;mso-position-horizontal-relative:page;mso-position-vertical-relative:page;mso-width-relative:page;mso-height-relative:page;mso-wrap-distance-left:0.0pt;mso-wrap-distance-right:0.0pt;visibility:visible;" coordsize="9461,2" coordorigin="1226,6137">
            <v:shape id="6519" coordsize="9461,0" coordorigin="1226,6137" path="m1226,6137l10687,6137e" filled="f" style="position:absolute;left:1226.0;top:6137.0;width:9461.0;height:2.0;z-index:7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20" filled="f" stroked="f" style="position:absolute;margin-left:61.31pt;margin-top:319.59pt;width:473.06pt;height:.1pt;z-index:-2147483002;mso-position-horizontal-relative:page;mso-position-vertical-relative:page;mso-width-relative:page;mso-height-relative:page;mso-wrap-distance-left:0.0pt;mso-wrap-distance-right:0.0pt;visibility:visible;" coordsize="9461,2" coordorigin="1226,6392">
            <v:shape id="6521" coordsize="9461,0" coordorigin="1226,6392" path="m1226,6392l10687,6392e" filled="f" style="position:absolute;left:1226.0;top:6392.0;width:9461.0;height:2.0;z-index:7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22" filled="f" stroked="f" style="position:absolute;margin-left:61.31pt;margin-top:332.34pt;width:473.06pt;height:.1pt;z-index:-2147483001;mso-position-horizontal-relative:page;mso-position-vertical-relative:page;mso-width-relative:page;mso-height-relative:page;mso-wrap-distance-left:0.0pt;mso-wrap-distance-right:0.0pt;visibility:visible;" coordsize="9461,2" coordorigin="1226,6647">
            <v:shape id="6523" coordsize="9461,0" coordorigin="1226,6647" path="m1226,6647l10687,6647e" filled="f" style="position:absolute;left:1226.0;top:6647.0;width:9461.0;height:2.0;z-index:7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24" filled="f" stroked="f" style="position:absolute;margin-left:61.31pt;margin-top:345.1pt;width:473.06pt;height:.1pt;z-index:-2147483000;mso-position-horizontal-relative:page;mso-position-vertical-relative:page;mso-width-relative:page;mso-height-relative:page;mso-wrap-distance-left:0.0pt;mso-wrap-distance-right:0.0pt;visibility:visible;" coordsize="9461,2" coordorigin="1226,6902">
            <v:shape id="6525" coordsize="9461,0" coordorigin="1226,6902" path="m1226,6902l10687,6902e" filled="f" style="position:absolute;left:1226.0;top:6902.0;width:9461.0;height:2.0;z-index:7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26" filled="f" stroked="f" style="position:absolute;margin-left:61.31pt;margin-top:357.85pt;width:473.06pt;height:.1pt;z-index:-2147482999;mso-position-horizontal-relative:page;mso-position-vertical-relative:page;mso-width-relative:page;mso-height-relative:page;mso-wrap-distance-left:0.0pt;mso-wrap-distance-right:0.0pt;visibility:visible;" coordsize="9461,2" coordorigin="1226,7157">
            <v:shape id="6527" coordsize="9461,0" coordorigin="1226,7157" path="m1226,7157l10687,7157e" filled="f" style="position:absolute;left:1226.0;top:7157.0;width:9461.0;height:2.0;z-index:7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28" filled="f" stroked="f" style="position:absolute;margin-left:61.31pt;margin-top:370.61pt;width:473.06pt;height:.1pt;z-index:-2147482998;mso-position-horizontal-relative:page;mso-position-vertical-relative:page;mso-width-relative:page;mso-height-relative:page;mso-wrap-distance-left:0.0pt;mso-wrap-distance-right:0.0pt;visibility:visible;" coordsize="9461,2" coordorigin="1226,7412">
            <v:shape id="6529" coordsize="9461,0" coordorigin="1226,7412" path="m1226,7412l10687,7412e" filled="f" style="position:absolute;left:1226.0;top:7412.0;width:9461.0;height:2.0;z-index:7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30" filled="f" stroked="f" style="position:absolute;margin-left:61.31pt;margin-top:383.36pt;width:473.06pt;height:.1pt;z-index:-2147482997;mso-position-horizontal-relative:page;mso-position-vertical-relative:page;mso-width-relative:page;mso-height-relative:page;mso-wrap-distance-left:0.0pt;mso-wrap-distance-right:0.0pt;visibility:visible;" coordsize="9461,2" coordorigin="1226,7667">
            <v:shape id="6531" coordsize="9461,0" coordorigin="1226,7667" path="m1226,7667l10687,7667e" filled="f" style="position:absolute;left:1226.0;top:7667.0;width:9461.0;height:2.0;z-index:7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32" filled="f" stroked="f" style="position:absolute;margin-left:61.31pt;margin-top:396.12pt;width:473.06pt;height:.1pt;z-index:-2147482996;mso-position-horizontal-relative:page;mso-position-vertical-relative:page;mso-width-relative:page;mso-height-relative:page;mso-wrap-distance-left:0.0pt;mso-wrap-distance-right:0.0pt;visibility:visible;" coordsize="9461,2" coordorigin="1226,7922">
            <v:shape id="6533" coordsize="9461,0" coordorigin="1226,7922" path="m1226,7922l10687,7922e" filled="f" style="position:absolute;left:1226.0;top:7922.0;width:9461.0;height:2.0;z-index:7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34" filled="f" stroked="f" style="position:absolute;margin-left:61.31pt;margin-top:408.87pt;width:473.06pt;height:.1pt;z-index:-2147482995;mso-position-horizontal-relative:page;mso-position-vertical-relative:page;mso-width-relative:page;mso-height-relative:page;mso-wrap-distance-left:0.0pt;mso-wrap-distance-right:0.0pt;visibility:visible;" coordsize="9461,2" coordorigin="1226,8177">
            <v:shape id="6535" coordsize="9461,0" coordorigin="1226,8177" path="m1226,8177l10687,8177e" filled="f" style="position:absolute;left:1226.0;top:8177.0;width:9461.0;height:2.0;z-index:7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36" filled="f" stroked="f" style="position:absolute;margin-left:61.31pt;margin-top:421.63pt;width:473.06pt;height:.1pt;z-index:-2147482994;mso-position-horizontal-relative:page;mso-position-vertical-relative:page;mso-width-relative:page;mso-height-relative:page;mso-wrap-distance-left:0.0pt;mso-wrap-distance-right:0.0pt;visibility:visible;" coordsize="9461,2" coordorigin="1226,8433">
            <v:shape id="6537" coordsize="9461,0" coordorigin="1226,8433" path="m1226,8433l10687,8433e" filled="f" style="position:absolute;left:1226.0;top:8433.0;width:9461.0;height:2.0;z-index:7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38" filled="f" stroked="f" style="position:absolute;margin-left:61.31pt;margin-top:434.38pt;width:473.06pt;height:.1pt;z-index:-2147482993;mso-position-horizontal-relative:page;mso-position-vertical-relative:page;mso-width-relative:page;mso-height-relative:page;mso-wrap-distance-left:0.0pt;mso-wrap-distance-right:0.0pt;visibility:visible;" coordsize="9461,2" coordorigin="1226,8688">
            <v:shape id="6539" coordsize="9461,0" coordorigin="1226,8688" path="m1226,8688l10687,8688e" filled="f" style="position:absolute;left:1226.0;top:8688.0;width:9461.0;height:2.0;z-index:7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40" filled="f" stroked="f" style="position:absolute;margin-left:61.31pt;margin-top:447.14pt;width:473.06pt;height:.1pt;z-index:-2147482992;mso-position-horizontal-relative:page;mso-position-vertical-relative:page;mso-width-relative:page;mso-height-relative:page;mso-wrap-distance-left:0.0pt;mso-wrap-distance-right:0.0pt;visibility:visible;" coordsize="9461,2" coordorigin="1226,8943">
            <v:shape id="6541" coordsize="9461,0" coordorigin="1226,8943" path="m1226,8943l10687,8943e" filled="f" style="position:absolute;left:1226.0;top:8943.0;width:9461.0;height:2.0;z-index:7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42" filled="f" stroked="f" style="position:absolute;margin-left:61.31pt;margin-top:459.89pt;width:473.06pt;height:.1pt;z-index:-2147482991;mso-position-horizontal-relative:page;mso-position-vertical-relative:page;mso-width-relative:page;mso-height-relative:page;mso-wrap-distance-left:0.0pt;mso-wrap-distance-right:0.0pt;visibility:visible;" coordsize="9461,2" coordorigin="1226,9198">
            <v:shape id="6543" coordsize="9461,0" coordorigin="1226,9198" path="m1226,9198l10687,9198e" filled="f" style="position:absolute;left:1226.0;top:9198.0;width:9461.0;height:2.0;z-index:7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44" filled="f" stroked="f" style="position:absolute;margin-left:61.31pt;margin-top:472.64pt;width:473.06pt;height:.1pt;z-index:-2147482990;mso-position-horizontal-relative:page;mso-position-vertical-relative:page;mso-width-relative:page;mso-height-relative:page;mso-wrap-distance-left:0.0pt;mso-wrap-distance-right:0.0pt;visibility:visible;" coordsize="9461,2" coordorigin="1226,9453">
            <v:shape id="6545" coordsize="9461,0" coordorigin="1226,9453" path="m1226,9453l10687,9453e" filled="f" style="position:absolute;left:1226.0;top:9453.0;width:9461.0;height:2.0;z-index:7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46" filled="f" stroked="f" style="position:absolute;margin-left:61.31pt;margin-top:485.4pt;width:473.06pt;height:.1pt;z-index:-2147482989;mso-position-horizontal-relative:page;mso-position-vertical-relative:page;mso-width-relative:page;mso-height-relative:page;mso-wrap-distance-left:0.0pt;mso-wrap-distance-right:0.0pt;visibility:visible;" coordsize="9461,2" coordorigin="1226,9708">
            <v:shape id="6547" coordsize="9461,0" coordorigin="1226,9708" path="m1226,9708l10687,9708e" filled="f" style="position:absolute;left:1226.0;top:9708.0;width:9461.0;height:2.0;z-index:7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48" filled="f" stroked="f" style="position:absolute;margin-left:61.31pt;margin-top:498.15pt;width:473.06pt;height:.1pt;z-index:-2147482988;mso-position-horizontal-relative:page;mso-position-vertical-relative:page;mso-width-relative:page;mso-height-relative:page;mso-wrap-distance-left:0.0pt;mso-wrap-distance-right:0.0pt;visibility:visible;" coordsize="9461,2" coordorigin="1226,9963">
            <v:shape id="6549" coordsize="9461,0" coordorigin="1226,9963" path="m1226,9963l10687,9963e" filled="f" style="position:absolute;left:1226.0;top:9963.0;width:9461.0;height:2.0;z-index:7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50" filled="f" stroked="f" style="position:absolute;margin-left:61.31pt;margin-top:510.91pt;width:473.06pt;height:.1pt;z-index:-2147482987;mso-position-horizontal-relative:page;mso-position-vertical-relative:page;mso-width-relative:page;mso-height-relative:page;mso-wrap-distance-left:0.0pt;mso-wrap-distance-right:0.0pt;visibility:visible;" coordsize="9461,2" coordorigin="1226,10218">
            <v:shape id="6551" coordsize="9461,0" coordorigin="1226,10218" path="m1226,10218l10687,10218e" filled="f" style="position:absolute;left:1226.0;top:10218.0;width:9461.0;height:2.0;z-index:7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52" filled="f" stroked="f" style="position:absolute;margin-left:61.31pt;margin-top:523.66pt;width:473.06pt;height:.1pt;z-index:-2147482986;mso-position-horizontal-relative:page;mso-position-vertical-relative:page;mso-width-relative:page;mso-height-relative:page;mso-wrap-distance-left:0.0pt;mso-wrap-distance-right:0.0pt;visibility:visible;" coordsize="9461,2" coordorigin="1226,10473">
            <v:shape id="6553" coordsize="9461,0" coordorigin="1226,10473" path="m1226,10473l10687,10473e" filled="f" style="position:absolute;left:1226.0;top:10473.0;width:9461.0;height:2.0;z-index:7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54" filled="f" stroked="f" style="position:absolute;margin-left:61.31pt;margin-top:536.42pt;width:473.06pt;height:.1pt;z-index:-2147482985;mso-position-horizontal-relative:page;mso-position-vertical-relative:page;mso-width-relative:page;mso-height-relative:page;mso-wrap-distance-left:0.0pt;mso-wrap-distance-right:0.0pt;visibility:visible;" coordsize="9461,2" coordorigin="1226,10728">
            <v:shape id="6555" coordsize="9461,0" coordorigin="1226,10728" path="m1226,10728l10687,10728e" filled="f" style="position:absolute;left:1226.0;top:10728.0;width:9461.0;height:2.0;z-index:7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56" filled="f" stroked="f" style="position:absolute;margin-left:61.31pt;margin-top:549.17pt;width:473.06pt;height:.1pt;z-index:-2147482984;mso-position-horizontal-relative:page;mso-position-vertical-relative:page;mso-width-relative:page;mso-height-relative:page;mso-wrap-distance-left:0.0pt;mso-wrap-distance-right:0.0pt;visibility:visible;" coordsize="9461,2" coordorigin="1226,10983">
            <v:shape id="6557" coordsize="9461,0" coordorigin="1226,10983" path="m1226,10983l10687,10983e" filled="f" style="position:absolute;left:1226.0;top:10983.0;width:9461.0;height:2.0;z-index:7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58" filled="f" stroked="f" style="position:absolute;margin-left:61.31pt;margin-top:561.93pt;width:473.06pt;height:.1pt;z-index:-2147482983;mso-position-horizontal-relative:page;mso-position-vertical-relative:page;mso-width-relative:page;mso-height-relative:page;mso-wrap-distance-left:0.0pt;mso-wrap-distance-right:0.0pt;visibility:visible;" coordsize="9461,2" coordorigin="1226,11239">
            <v:shape id="6559" coordsize="9461,0" coordorigin="1226,11239" path="m1226,11239l10687,11239e" filled="f" style="position:absolute;left:1226.0;top:11239.0;width:9461.0;height:2.0;z-index:7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60" filled="f" stroked="f" style="position:absolute;margin-left:61.31pt;margin-top:574.68pt;width:473.06pt;height:.1pt;z-index:-2147482982;mso-position-horizontal-relative:page;mso-position-vertical-relative:page;mso-width-relative:page;mso-height-relative:page;mso-wrap-distance-left:0.0pt;mso-wrap-distance-right:0.0pt;visibility:visible;" coordsize="9461,2" coordorigin="1226,11494">
            <v:shape id="6561" coordsize="9461,0" coordorigin="1226,11494" path="m1226,11494l10687,11494e" filled="f" style="position:absolute;left:1226.0;top:11494.0;width:9461.0;height:2.0;z-index:7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62" filled="f" stroked="f" style="position:absolute;margin-left:61.31pt;margin-top:587.44pt;width:473.06pt;height:.1pt;z-index:-2147482981;mso-position-horizontal-relative:page;mso-position-vertical-relative:page;mso-width-relative:page;mso-height-relative:page;mso-wrap-distance-left:0.0pt;mso-wrap-distance-right:0.0pt;visibility:visible;" coordsize="9461,2" coordorigin="1226,11749">
            <v:shape id="6563" coordsize="9461,0" coordorigin="1226,11749" path="m1226,11749l10687,11749e" filled="f" style="position:absolute;left:1226.0;top:11749.0;width:9461.0;height:2.0;z-index:7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64" filled="f" stroked="f" style="position:absolute;margin-left:61.31pt;margin-top:600.19pt;width:473.06pt;height:.1pt;z-index:-2147482980;mso-position-horizontal-relative:page;mso-position-vertical-relative:page;mso-width-relative:page;mso-height-relative:page;mso-wrap-distance-left:0.0pt;mso-wrap-distance-right:0.0pt;visibility:visible;" coordsize="9461,2" coordorigin="1226,12004">
            <v:shape id="6565" coordsize="9461,0" coordorigin="1226,12004" path="m1226,12004l10687,12004e" filled="f" style="position:absolute;left:1226.0;top:12004.0;width:9461.0;height:2.0;z-index:7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66" filled="f" stroked="f" style="position:absolute;margin-left:61.31pt;margin-top:612.95pt;width:473.06pt;height:.1pt;z-index:-2147482979;mso-position-horizontal-relative:page;mso-position-vertical-relative:page;mso-width-relative:page;mso-height-relative:page;mso-wrap-distance-left:0.0pt;mso-wrap-distance-right:0.0pt;visibility:visible;" coordsize="9461,2" coordorigin="1226,12259">
            <v:shape id="6567" coordsize="9461,0" coordorigin="1226,12259" path="m1226,12259l10687,12259e" filled="f" style="position:absolute;left:1226.0;top:12259.0;width:9461.0;height:2.0;z-index:7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68" filled="f" stroked="f" style="position:absolute;margin-left:61.31pt;margin-top:625.7pt;width:473.06pt;height:.1pt;z-index:-2147482978;mso-position-horizontal-relative:page;mso-position-vertical-relative:page;mso-width-relative:page;mso-height-relative:page;mso-wrap-distance-left:0.0pt;mso-wrap-distance-right:0.0pt;visibility:visible;" coordsize="9461,2" coordorigin="1226,12514">
            <v:shape id="6569" coordsize="9461,0" coordorigin="1226,12514" path="m1226,12514l10687,12514e" filled="f" style="position:absolute;left:1226.0;top:12514.0;width:9461.0;height:2.0;z-index:7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70" filled="f" stroked="f" style="position:absolute;margin-left:61.31pt;margin-top:638.46pt;width:473.06pt;height:.1pt;z-index:-2147482977;mso-position-horizontal-relative:page;mso-position-vertical-relative:page;mso-width-relative:page;mso-height-relative:page;mso-wrap-distance-left:0.0pt;mso-wrap-distance-right:0.0pt;visibility:visible;" coordsize="9461,2" coordorigin="1226,12769">
            <v:shape id="6571" coordsize="9461,0" coordorigin="1226,12769" path="m1226,12769l10687,12769e" filled="f" style="position:absolute;left:1226.0;top:12769.0;width:9461.0;height:2.0;z-index:7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72" filled="f" stroked="f" style="position:absolute;margin-left:61.31pt;margin-top:651.21pt;width:473.06pt;height:.1pt;z-index:-2147482976;mso-position-horizontal-relative:page;mso-position-vertical-relative:page;mso-width-relative:page;mso-height-relative:page;mso-wrap-distance-left:0.0pt;mso-wrap-distance-right:0.0pt;visibility:visible;" coordsize="9461,2" coordorigin="1226,13024">
            <v:shape id="6573" coordsize="9461,0" coordorigin="1226,13024" path="m1226,13024l10687,13024e" filled="f" style="position:absolute;left:1226.0;top:13024.0;width:9461.0;height:2.0;z-index:7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74" filled="f" stroked="f" style="position:absolute;margin-left:61.31pt;margin-top:663.97pt;width:473.06pt;height:.1pt;z-index:-2147482975;mso-position-horizontal-relative:page;mso-position-vertical-relative:page;mso-width-relative:page;mso-height-relative:page;mso-wrap-distance-left:0.0pt;mso-wrap-distance-right:0.0pt;visibility:visible;" coordsize="9461,2" coordorigin="1226,13279">
            <v:shape id="6575" coordsize="9461,0" coordorigin="1226,13279" path="m1226,13279l10687,13279e" filled="f" style="position:absolute;left:1226.0;top:13279.0;width:9461.0;height:2.0;z-index:7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76" filled="f" stroked="f" style="position:absolute;margin-left:61.31pt;margin-top:676.72pt;width:473.06pt;height:.1pt;z-index:-2147482974;mso-position-horizontal-relative:page;mso-position-vertical-relative:page;mso-width-relative:page;mso-height-relative:page;mso-wrap-distance-left:0.0pt;mso-wrap-distance-right:0.0pt;visibility:visible;" coordsize="9461,2" coordorigin="1226,13534">
            <v:shape id="6577" coordsize="9461,0" coordorigin="1226,13534" path="m1226,13534l10687,13534e" filled="f" style="position:absolute;left:1226.0;top:13534.0;width:9461.0;height:2.0;z-index:7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78" filled="f" stroked="f" style="position:absolute;margin-left:61.31pt;margin-top:689.48pt;width:473.06pt;height:.1pt;z-index:-2147482973;mso-position-horizontal-relative:page;mso-position-vertical-relative:page;mso-width-relative:page;mso-height-relative:page;mso-wrap-distance-left:0.0pt;mso-wrap-distance-right:0.0pt;visibility:visible;" coordsize="9461,2" coordorigin="1226,13790">
            <v:shape id="6579" coordsize="9461,0" coordorigin="1226,13790" path="m1226,13790l10687,13790e" filled="f" style="position:absolute;left:1226.0;top:13790.0;width:9461.0;height:2.0;z-index:7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80" filled="f" stroked="f" style="position:absolute;margin-left:61.31pt;margin-top:702.23pt;width:473.06pt;height:.1pt;z-index:-2147482972;mso-position-horizontal-relative:page;mso-position-vertical-relative:page;mso-width-relative:page;mso-height-relative:page;mso-wrap-distance-left:0.0pt;mso-wrap-distance-right:0.0pt;visibility:visible;" coordsize="9461,2" coordorigin="1226,14045">
            <v:shape id="6581" coordsize="9461,0" coordorigin="1226,14045" path="m1226,14045l10687,14045e" filled="f" style="position:absolute;left:1226.0;top:14045.0;width:9461.0;height:2.0;z-index:7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82" filled="f" stroked="f" style="position:absolute;margin-left:61.31pt;margin-top:714.99pt;width:473.06pt;height:.1pt;z-index:-2147482971;mso-position-horizontal-relative:page;mso-position-vertical-relative:page;mso-width-relative:page;mso-height-relative:page;mso-wrap-distance-left:0.0pt;mso-wrap-distance-right:0.0pt;visibility:visible;" coordsize="9461,2" coordorigin="1226,14300">
            <v:shape id="6583" coordsize="9461,0" coordorigin="1226,14300" path="m1226,14300l10687,14300e" filled="f" style="position:absolute;left:1226.0;top:14300.0;width:9461.0;height:2.0;z-index:7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84" filled="f" stroked="f" style="position:absolute;margin-left:61.31pt;margin-top:727.74pt;width:473.06pt;height:.1pt;z-index:-2147482970;mso-position-horizontal-relative:page;mso-position-vertical-relative:page;mso-width-relative:page;mso-height-relative:page;mso-wrap-distance-left:0.0pt;mso-wrap-distance-right:0.0pt;visibility:visible;" coordsize="9461,2" coordorigin="1226,14555">
            <v:shape id="6585" coordsize="9461,0" coordorigin="1226,14555" path="m1226,14555l10687,14555e" filled="f" style="position:absolute;left:1226.0;top:14555.0;width:9461.0;height:2.0;z-index:7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p>
      <w:pPr>
        <w:pStyle w:val="style0"/>
        <w:spacing w:after="0" w:lineRule="auto" w:line="240"/>
        <w:jc w:val="left"/>
        <w:rPr>
          <w:rFonts w:ascii="Times New Roman" w:cs="Times New Roman" w:eastAsia="Times New Roman" w:hAnsi="Times New Roman"/>
          <w:sz w:val="24"/>
          <w:szCs w:val="24"/>
        </w:rPr>
        <w:sectPr>
          <w:pgSz w:w="11920" w:h="16840" w:orient="portrait"/>
          <w:pgMar w:top="1200" w:right="1680" w:bottom="1720" w:left="1120" w:header="0" w:footer="1539" w:gutter="0"/>
        </w:sectPr>
      </w:pPr>
    </w:p>
    <w:p>
      <w:pPr>
        <w:pStyle w:val="style0"/>
        <w:spacing w:before="55" w:after="0" w:lineRule="auto" w:line="240"/>
        <w:ind w:left="130" w:right="-20"/>
        <w:jc w:val="left"/>
        <w:rPr>
          <w:rFonts w:ascii="Times New Roman" w:cs="Times New Roman" w:eastAsia="Times New Roman" w:hAnsi="Times New Roman"/>
          <w:sz w:val="24"/>
          <w:szCs w:val="24"/>
        </w:rPr>
      </w:pPr>
      <w:r>
        <w:rPr/>
        <w:pict>
          <v:group id="6586" filled="f" stroked="f" style="position:absolute;margin-left:61.23pt;margin-top:41.87pt;width:473.06pt;height:.1pt;z-index:-2147482969;mso-position-horizontal-relative:page;mso-position-vertical-relative:text;mso-width-relative:page;mso-height-relative:page;mso-wrap-distance-left:0.0pt;mso-wrap-distance-right:0.0pt;visibility:visible;" coordsize="9461,2" coordorigin="1225,837">
            <v:shape id="6587" coordsize="9461,0" coordorigin="1225,837" path="m1225,837l10686,837e" filled="f" style="position:absolute;left:1225.0;top:837.0;width:9461.0;height:2.0;z-index:7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88" filled="f" stroked="f" style="position:absolute;margin-left:61.23pt;margin-top:28.41pt;width:473.06pt;height:.1pt;z-index:-2147482968;mso-position-horizontal-relative:page;mso-position-vertical-relative:text;mso-width-relative:page;mso-height-relative:page;mso-wrap-distance-left:0.0pt;mso-wrap-distance-right:0.0pt;visibility:visible;" coordsize="9461,2" coordorigin="1225,568">
            <v:shape id="6589" coordsize="9461,0" coordorigin="1225,568" path="m1225,568l10686,568e" filled="f" style="position:absolute;left:1225.0;top:568.0;width:9461.0;height:2.0;z-index:7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90" filled="f" stroked="f" style="position:absolute;margin-left:61.23pt;margin-top:54.62pt;width:473.06pt;height:.1pt;z-index:-2147482967;mso-position-horizontal-relative:page;mso-position-vertical-relative:text;mso-width-relative:page;mso-height-relative:page;mso-wrap-distance-left:0.0pt;mso-wrap-distance-right:0.0pt;visibility:visible;" coordsize="9461,2" coordorigin="1225,1092">
            <v:shape id="6591" coordsize="9461,0" coordorigin="1225,1092" path="m1225,1092l10686,1092e" filled="f" style="position:absolute;left:1225.0;top:1092.0;width:9461.0;height:2.0;z-index:7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92" filled="f" stroked="f" style="position:absolute;margin-left:61.23pt;margin-top:67.38pt;width:473.06pt;height:.1pt;z-index:-2147482966;mso-position-horizontal-relative:page;mso-position-vertical-relative:text;mso-width-relative:page;mso-height-relative:page;mso-wrap-distance-left:0.0pt;mso-wrap-distance-right:0.0pt;visibility:visible;" coordsize="9461,2" coordorigin="1225,1348">
            <v:shape id="6593" coordsize="9461,0" coordorigin="1225,1348" path="m1225,1348l10686,1348e" filled="f" style="position:absolute;left:1225.0;top:1348.0;width:9461.0;height:2.0;z-index:7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94" filled="f" stroked="f" style="position:absolute;margin-left:61.23pt;margin-top:80.13pt;width:473.06pt;height:.1pt;z-index:-2147482965;mso-position-horizontal-relative:page;mso-position-vertical-relative:text;mso-width-relative:page;mso-height-relative:page;mso-wrap-distance-left:0.0pt;mso-wrap-distance-right:0.0pt;visibility:visible;" coordsize="9461,2" coordorigin="1225,1603">
            <v:shape id="6595" coordsize="9461,0" coordorigin="1225,1603" path="m1225,1603l10686,1603e" filled="f" style="position:absolute;left:1225.0;top:1603.0;width:9461.0;height:2.0;z-index:7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96" filled="f" stroked="f" style="position:absolute;margin-left:61.23pt;margin-top:92.89pt;width:473.06pt;height:.1pt;z-index:-2147482964;mso-position-horizontal-relative:page;mso-position-vertical-relative:text;mso-width-relative:page;mso-height-relative:page;mso-wrap-distance-left:0.0pt;mso-wrap-distance-right:0.0pt;visibility:visible;" coordsize="9461,2" coordorigin="1225,1858">
            <v:shape id="6597" coordsize="9461,0" coordorigin="1225,1858" path="m1225,1858l10686,1858e" filled="f" style="position:absolute;left:1225.0;top:1858.0;width:9461.0;height:2.0;z-index:7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598" filled="f" stroked="f" style="position:absolute;margin-left:61.23pt;margin-top:105.64pt;width:473.06pt;height:.1pt;z-index:-2147482963;mso-position-horizontal-relative:page;mso-position-vertical-relative:text;mso-width-relative:page;mso-height-relative:page;mso-wrap-distance-left:0.0pt;mso-wrap-distance-right:0.0pt;visibility:visible;" coordsize="9461,2" coordorigin="1225,2113">
            <v:shape id="6599" coordsize="9461,0" coordorigin="1225,2113" path="m1225,2113l10686,2113e" filled="f" style="position:absolute;left:1225.0;top:2113.0;width:9461.0;height:2.0;z-index:7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00" filled="f" stroked="f" style="position:absolute;margin-left:61.23pt;margin-top:179.29pt;width:473.06pt;height:.1pt;z-index:-2147482962;mso-position-horizontal-relative:page;mso-position-vertical-relative:page;mso-width-relative:page;mso-height-relative:page;mso-wrap-distance-left:0.0pt;mso-wrap-distance-right:0.0pt;visibility:visible;" coordsize="9461,2" coordorigin="1225,3586">
            <v:shape id="6601" coordsize="9461,0" coordorigin="1225,3586" path="m1225,3586l10686,3586e" filled="f" style="position:absolute;left:1225.0;top:3586.0;width:9461.0;height:2.0;z-index:7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02" filled="f" stroked="f" style="position:absolute;margin-left:61.23pt;margin-top:192.04pt;width:473.06pt;height:.1pt;z-index:-2147482961;mso-position-horizontal-relative:page;mso-position-vertical-relative:page;mso-width-relative:page;mso-height-relative:page;mso-wrap-distance-left:0.0pt;mso-wrap-distance-right:0.0pt;visibility:visible;" coordsize="9461,2" coordorigin="1225,3841">
            <v:shape id="6603" coordsize="9461,0" coordorigin="1225,3841" path="m1225,3841l10686,3841e" filled="f" style="position:absolute;left:1225.0;top:3841.0;width:9461.0;height:2.0;z-index:7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04" filled="f" stroked="f" style="position:absolute;margin-left:61.23pt;margin-top:204.79pt;width:473.06pt;height:.1pt;z-index:-2147482960;mso-position-horizontal-relative:page;mso-position-vertical-relative:page;mso-width-relative:page;mso-height-relative:page;mso-wrap-distance-left:0.0pt;mso-wrap-distance-right:0.0pt;visibility:visible;" coordsize="9461,2" coordorigin="1225,4096">
            <v:shape id="6605" coordsize="9461,0" coordorigin="1225,4096" path="m1225,4096l10686,4096e" filled="f" style="position:absolute;left:1225.0;top:4096.0;width:9461.0;height:2.0;z-index:7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06" filled="f" stroked="f" style="position:absolute;margin-left:61.23pt;margin-top:217.55pt;width:473.06pt;height:.1pt;z-index:-2147482959;mso-position-horizontal-relative:page;mso-position-vertical-relative:page;mso-width-relative:page;mso-height-relative:page;mso-wrap-distance-left:0.0pt;mso-wrap-distance-right:0.0pt;visibility:visible;" coordsize="9461,2" coordorigin="1225,4351">
            <v:shape id="6607" coordsize="9461,0" coordorigin="1225,4351" path="m1225,4351l10686,4351e" filled="f" style="position:absolute;left:1225.0;top:4351.0;width:9461.0;height:2.0;z-index:7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08" filled="f" stroked="f" style="position:absolute;margin-left:61.23pt;margin-top:230.3pt;width:473.06pt;height:.1pt;z-index:-2147482958;mso-position-horizontal-relative:page;mso-position-vertical-relative:page;mso-width-relative:page;mso-height-relative:page;mso-wrap-distance-left:0.0pt;mso-wrap-distance-right:0.0pt;visibility:visible;" coordsize="9461,2" coordorigin="1225,4606">
            <v:shape id="6609" coordsize="9461,0" coordorigin="1225,4606" path="m1225,4606l10686,4606e" filled="f" style="position:absolute;left:1225.0;top:4606.0;width:9461.0;height:2.0;z-index:7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10" filled="f" stroked="f" style="position:absolute;margin-left:61.23pt;margin-top:243.06pt;width:473.06pt;height:.1pt;z-index:-2147482957;mso-position-horizontal-relative:page;mso-position-vertical-relative:page;mso-width-relative:page;mso-height-relative:page;mso-wrap-distance-left:0.0pt;mso-wrap-distance-right:0.0pt;visibility:visible;" coordsize="9461,2" coordorigin="1225,4861">
            <v:shape id="6611" coordsize="9461,0" coordorigin="1225,4861" path="m1225,4861l10686,4861e" filled="f" style="position:absolute;left:1225.0;top:4861.0;width:9461.0;height:2.0;z-index:7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12" filled="f" stroked="f" style="position:absolute;margin-left:61.23pt;margin-top:255.81pt;width:473.06pt;height:.1pt;z-index:-2147482956;mso-position-horizontal-relative:page;mso-position-vertical-relative:page;mso-width-relative:page;mso-height-relative:page;mso-wrap-distance-left:0.0pt;mso-wrap-distance-right:0.0pt;visibility:visible;" coordsize="9461,2" coordorigin="1225,5116">
            <v:shape id="6613" coordsize="9461,0" coordorigin="1225,5116" path="m1225,5116l10686,5116e" filled="f" style="position:absolute;left:1225.0;top:5116.0;width:9461.0;height:2.0;z-index:7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14" filled="f" stroked="f" style="position:absolute;margin-left:61.23pt;margin-top:268.57pt;width:473.06pt;height:.1pt;z-index:-2147482955;mso-position-horizontal-relative:page;mso-position-vertical-relative:page;mso-width-relative:page;mso-height-relative:page;mso-wrap-distance-left:0.0pt;mso-wrap-distance-right:0.0pt;visibility:visible;" coordsize="9461,2" coordorigin="1225,5371">
            <v:shape id="6615" coordsize="9461,0" coordorigin="1225,5371" path="m1225,5371l10686,5371e" filled="f" style="position:absolute;left:1225.0;top:5371.0;width:9461.0;height:2.0;z-index:7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16" filled="f" stroked="f" style="position:absolute;margin-left:61.23pt;margin-top:281.32pt;width:473.06pt;height:.1pt;z-index:-2147482954;mso-position-horizontal-relative:page;mso-position-vertical-relative:page;mso-width-relative:page;mso-height-relative:page;mso-wrap-distance-left:0.0pt;mso-wrap-distance-right:0.0pt;visibility:visible;" coordsize="9461,2" coordorigin="1225,5626">
            <v:shape id="6617" coordsize="9461,0" coordorigin="1225,5626" path="m1225,5626l10686,5626e" filled="f" style="position:absolute;left:1225.0;top:5626.0;width:9461.0;height:2.0;z-index:7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18" filled="f" stroked="f" style="position:absolute;margin-left:61.23pt;margin-top:294.08pt;width:473.06pt;height:.1pt;z-index:-2147482953;mso-position-horizontal-relative:page;mso-position-vertical-relative:page;mso-width-relative:page;mso-height-relative:page;mso-wrap-distance-left:0.0pt;mso-wrap-distance-right:0.0pt;visibility:visible;" coordsize="9461,2" coordorigin="1225,5882">
            <v:shape id="6619" coordsize="9461,0" coordorigin="1225,5882" path="m1225,5882l10686,5882e" filled="f" style="position:absolute;left:1225.0;top:5882.0;width:9461.0;height:2.0;z-index:7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20" filled="f" stroked="f" style="position:absolute;margin-left:61.23pt;margin-top:306.83pt;width:473.06pt;height:.1pt;z-index:-2147482952;mso-position-horizontal-relative:page;mso-position-vertical-relative:page;mso-width-relative:page;mso-height-relative:page;mso-wrap-distance-left:0.0pt;mso-wrap-distance-right:0.0pt;visibility:visible;" coordsize="9461,2" coordorigin="1225,6137">
            <v:shape id="6621" coordsize="9461,0" coordorigin="1225,6137" path="m1225,6137l10686,6137e" filled="f" style="position:absolute;left:1225.0;top:6137.0;width:9461.0;height:2.0;z-index:7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22" filled="f" stroked="f" style="position:absolute;margin-left:61.23pt;margin-top:319.59pt;width:473.06pt;height:.1pt;z-index:-2147482951;mso-position-horizontal-relative:page;mso-position-vertical-relative:page;mso-width-relative:page;mso-height-relative:page;mso-wrap-distance-left:0.0pt;mso-wrap-distance-right:0.0pt;visibility:visible;" coordsize="9461,2" coordorigin="1225,6392">
            <v:shape id="6623" coordsize="9461,0" coordorigin="1225,6392" path="m1225,6392l10686,6392e" filled="f" style="position:absolute;left:1225.0;top:6392.0;width:9461.0;height:2.0;z-index:7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24" filled="f" stroked="f" style="position:absolute;margin-left:61.23pt;margin-top:332.34pt;width:473.06pt;height:.1pt;z-index:-2147482950;mso-position-horizontal-relative:page;mso-position-vertical-relative:page;mso-width-relative:page;mso-height-relative:page;mso-wrap-distance-left:0.0pt;mso-wrap-distance-right:0.0pt;visibility:visible;" coordsize="9461,2" coordorigin="1225,6647">
            <v:shape id="6625" coordsize="9461,0" coordorigin="1225,6647" path="m1225,6647l10686,6647e" filled="f" style="position:absolute;left:1225.0;top:6647.0;width:9461.0;height:2.0;z-index:7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26" filled="f" stroked="f" style="position:absolute;margin-left:61.23pt;margin-top:345.1pt;width:473.06pt;height:.1pt;z-index:-2147482949;mso-position-horizontal-relative:page;mso-position-vertical-relative:page;mso-width-relative:page;mso-height-relative:page;mso-wrap-distance-left:0.0pt;mso-wrap-distance-right:0.0pt;visibility:visible;" coordsize="9461,2" coordorigin="1225,6902">
            <v:shape id="6627" coordsize="9461,0" coordorigin="1225,6902" path="m1225,6902l10686,6902e" filled="f" style="position:absolute;left:1225.0;top:6902.0;width:9461.0;height:2.0;z-index:7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28" filled="f" stroked="f" style="position:absolute;margin-left:61.23pt;margin-top:357.85pt;width:473.06pt;height:.1pt;z-index:-2147482948;mso-position-horizontal-relative:page;mso-position-vertical-relative:page;mso-width-relative:page;mso-height-relative:page;mso-wrap-distance-left:0.0pt;mso-wrap-distance-right:0.0pt;visibility:visible;" coordsize="9461,2" coordorigin="1225,7157">
            <v:shape id="6629" coordsize="9461,0" coordorigin="1225,7157" path="m1225,7157l10686,7157e" filled="f" style="position:absolute;left:1225.0;top:7157.0;width:9461.0;height:2.0;z-index:7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30" filled="f" stroked="f" style="position:absolute;margin-left:61.23pt;margin-top:370.61pt;width:473.06pt;height:.1pt;z-index:-2147482947;mso-position-horizontal-relative:page;mso-position-vertical-relative:page;mso-width-relative:page;mso-height-relative:page;mso-wrap-distance-left:0.0pt;mso-wrap-distance-right:0.0pt;visibility:visible;" coordsize="9461,2" coordorigin="1225,7412">
            <v:shape id="6631" coordsize="9461,0" coordorigin="1225,7412" path="m1225,7412l10686,7412e" filled="f" style="position:absolute;left:1225.0;top:7412.0;width:9461.0;height:2.0;z-index:7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32" filled="f" stroked="f" style="position:absolute;margin-left:61.23pt;margin-top:383.36pt;width:473.06pt;height:.1pt;z-index:-2147482946;mso-position-horizontal-relative:page;mso-position-vertical-relative:page;mso-width-relative:page;mso-height-relative:page;mso-wrap-distance-left:0.0pt;mso-wrap-distance-right:0.0pt;visibility:visible;" coordsize="9461,2" coordorigin="1225,7667">
            <v:shape id="6633" coordsize="9461,0" coordorigin="1225,7667" path="m1225,7667l10686,7667e" filled="f" style="position:absolute;left:1225.0;top:7667.0;width:9461.0;height:2.0;z-index:7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34" filled="f" stroked="f" style="position:absolute;margin-left:61.23pt;margin-top:396.12pt;width:473.06pt;height:.1pt;z-index:-2147482945;mso-position-horizontal-relative:page;mso-position-vertical-relative:page;mso-width-relative:page;mso-height-relative:page;mso-wrap-distance-left:0.0pt;mso-wrap-distance-right:0.0pt;visibility:visible;" coordsize="9461,2" coordorigin="1225,7922">
            <v:shape id="6635" coordsize="9461,0" coordorigin="1225,7922" path="m1225,7922l10686,7922e" filled="f" style="position:absolute;left:1225.0;top:7922.0;width:9461.0;height:2.0;z-index:7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36" filled="f" stroked="f" style="position:absolute;margin-left:61.23pt;margin-top:408.87pt;width:473.06pt;height:.1pt;z-index:-2147482944;mso-position-horizontal-relative:page;mso-position-vertical-relative:page;mso-width-relative:page;mso-height-relative:page;mso-wrap-distance-left:0.0pt;mso-wrap-distance-right:0.0pt;visibility:visible;" coordsize="9461,2" coordorigin="1225,8177">
            <v:shape id="6637" coordsize="9461,0" coordorigin="1225,8177" path="m1225,8177l10686,8177e" filled="f" style="position:absolute;left:1225.0;top:8177.0;width:9461.0;height:2.0;z-index:7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38" filled="f" stroked="f" style="position:absolute;margin-left:61.23pt;margin-top:421.63pt;width:473.06pt;height:.1pt;z-index:-2147482943;mso-position-horizontal-relative:page;mso-position-vertical-relative:page;mso-width-relative:page;mso-height-relative:page;mso-wrap-distance-left:0.0pt;mso-wrap-distance-right:0.0pt;visibility:visible;" coordsize="9461,2" coordorigin="1225,8433">
            <v:shape id="6639" coordsize="9461,0" coordorigin="1225,8433" path="m1225,8433l10686,8433e" filled="f" style="position:absolute;left:1225.0;top:8433.0;width:9461.0;height:2.0;z-index:7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40" filled="f" stroked="f" style="position:absolute;margin-left:61.23pt;margin-top:434.38pt;width:473.06pt;height:.1pt;z-index:-2147482942;mso-position-horizontal-relative:page;mso-position-vertical-relative:page;mso-width-relative:page;mso-height-relative:page;mso-wrap-distance-left:0.0pt;mso-wrap-distance-right:0.0pt;visibility:visible;" coordsize="9461,2" coordorigin="1225,8688">
            <v:shape id="6641" coordsize="9461,0" coordorigin="1225,8688" path="m1225,8688l10686,8688e" filled="f" style="position:absolute;left:1225.0;top:8688.0;width:9461.0;height:2.0;z-index:7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42" filled="f" stroked="f" style="position:absolute;margin-left:61.23pt;margin-top:447.14pt;width:473.06pt;height:.1pt;z-index:-2147482941;mso-position-horizontal-relative:page;mso-position-vertical-relative:page;mso-width-relative:page;mso-height-relative:page;mso-wrap-distance-left:0.0pt;mso-wrap-distance-right:0.0pt;visibility:visible;" coordsize="9461,2" coordorigin="1225,8943">
            <v:shape id="6643" coordsize="9461,0" coordorigin="1225,8943" path="m1225,8943l10686,8943e" filled="f" style="position:absolute;left:1225.0;top:8943.0;width:9461.0;height:2.0;z-index:7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44" filled="f" stroked="f" style="position:absolute;margin-left:61.23pt;margin-top:459.89pt;width:473.06pt;height:.1pt;z-index:-2147482940;mso-position-horizontal-relative:page;mso-position-vertical-relative:page;mso-width-relative:page;mso-height-relative:page;mso-wrap-distance-left:0.0pt;mso-wrap-distance-right:0.0pt;visibility:visible;" coordsize="9461,2" coordorigin="1225,9198">
            <v:shape id="6645" coordsize="9461,0" coordorigin="1225,9198" path="m1225,9198l10686,9198e" filled="f" style="position:absolute;left:1225.0;top:9198.0;width:9461.0;height:2.0;z-index:8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46" filled="f" stroked="f" style="position:absolute;margin-left:61.23pt;margin-top:472.64pt;width:473.06pt;height:.1pt;z-index:-2147482939;mso-position-horizontal-relative:page;mso-position-vertical-relative:page;mso-width-relative:page;mso-height-relative:page;mso-wrap-distance-left:0.0pt;mso-wrap-distance-right:0.0pt;visibility:visible;" coordsize="9461,2" coordorigin="1225,9453">
            <v:shape id="6647" coordsize="9461,0" coordorigin="1225,9453" path="m1225,9453l10686,9453e" filled="f" style="position:absolute;left:1225.0;top:9453.0;width:9461.0;height:2.0;z-index:8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48" filled="f" stroked="f" style="position:absolute;margin-left:61.23pt;margin-top:485.4pt;width:473.06pt;height:.1pt;z-index:-2147482938;mso-position-horizontal-relative:page;mso-position-vertical-relative:page;mso-width-relative:page;mso-height-relative:page;mso-wrap-distance-left:0.0pt;mso-wrap-distance-right:0.0pt;visibility:visible;" coordsize="9461,2" coordorigin="1225,9708">
            <v:shape id="6649" coordsize="9461,0" coordorigin="1225,9708" path="m1225,9708l10686,9708e" filled="f" style="position:absolute;left:1225.0;top:9708.0;width:9461.0;height:2.0;z-index:8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50" filled="f" stroked="f" style="position:absolute;margin-left:61.23pt;margin-top:498.15pt;width:473.06pt;height:.1pt;z-index:-2147482937;mso-position-horizontal-relative:page;mso-position-vertical-relative:page;mso-width-relative:page;mso-height-relative:page;mso-wrap-distance-left:0.0pt;mso-wrap-distance-right:0.0pt;visibility:visible;" coordsize="9461,2" coordorigin="1225,9963">
            <v:shape id="6651" coordsize="9461,0" coordorigin="1225,9963" path="m1225,9963l10686,9963e" filled="f" style="position:absolute;left:1225.0;top:9963.0;width:9461.0;height:2.0;z-index:8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52" filled="f" stroked="f" style="position:absolute;margin-left:61.23pt;margin-top:510.91pt;width:473.06pt;height:.1pt;z-index:-2147482936;mso-position-horizontal-relative:page;mso-position-vertical-relative:page;mso-width-relative:page;mso-height-relative:page;mso-wrap-distance-left:0.0pt;mso-wrap-distance-right:0.0pt;visibility:visible;" coordsize="9461,2" coordorigin="1225,10218">
            <v:shape id="6653" coordsize="9461,0" coordorigin="1225,10218" path="m1225,10218l10686,10218e" filled="f" style="position:absolute;left:1225.0;top:10218.0;width:9461.0;height:2.0;z-index:8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54" filled="f" stroked="f" style="position:absolute;margin-left:61.23pt;margin-top:523.66pt;width:473.06pt;height:.1pt;z-index:-2147482935;mso-position-horizontal-relative:page;mso-position-vertical-relative:page;mso-width-relative:page;mso-height-relative:page;mso-wrap-distance-left:0.0pt;mso-wrap-distance-right:0.0pt;visibility:visible;" coordsize="9461,2" coordorigin="1225,10473">
            <v:shape id="6655" coordsize="9461,0" coordorigin="1225,10473" path="m1225,10473l10686,10473e" filled="f" style="position:absolute;left:1225.0;top:10473.0;width:9461.0;height:2.0;z-index:8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56" filled="f" stroked="f" style="position:absolute;margin-left:61.23pt;margin-top:536.42pt;width:473.06pt;height:.1pt;z-index:-2147482934;mso-position-horizontal-relative:page;mso-position-vertical-relative:page;mso-width-relative:page;mso-height-relative:page;mso-wrap-distance-left:0.0pt;mso-wrap-distance-right:0.0pt;visibility:visible;" coordsize="9461,2" coordorigin="1225,10728">
            <v:shape id="6657" coordsize="9461,0" coordorigin="1225,10728" path="m1225,10728l10686,10728e" filled="f" style="position:absolute;left:1225.0;top:10728.0;width:9461.0;height:2.0;z-index:8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58" filled="f" stroked="f" style="position:absolute;margin-left:61.23pt;margin-top:549.17pt;width:473.06pt;height:.1pt;z-index:-2147482933;mso-position-horizontal-relative:page;mso-position-vertical-relative:page;mso-width-relative:page;mso-height-relative:page;mso-wrap-distance-left:0.0pt;mso-wrap-distance-right:0.0pt;visibility:visible;" coordsize="9461,2" coordorigin="1225,10983">
            <v:shape id="6659" coordsize="9461,0" coordorigin="1225,10983" path="m1225,10983l10686,10983e" filled="f" style="position:absolute;left:1225.0;top:10983.0;width:9461.0;height:2.0;z-index:8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60" filled="f" stroked="f" style="position:absolute;margin-left:61.23pt;margin-top:561.93pt;width:473.06pt;height:.1pt;z-index:-2147482932;mso-position-horizontal-relative:page;mso-position-vertical-relative:page;mso-width-relative:page;mso-height-relative:page;mso-wrap-distance-left:0.0pt;mso-wrap-distance-right:0.0pt;visibility:visible;" coordsize="9461,2" coordorigin="1225,11239">
            <v:shape id="6661" coordsize="9461,0" coordorigin="1225,11239" path="m1225,11239l10686,11239e" filled="f" style="position:absolute;left:1225.0;top:11239.0;width:9461.0;height:2.0;z-index:8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62" filled="f" stroked="f" style="position:absolute;margin-left:61.23pt;margin-top:574.68pt;width:473.06pt;height:.1pt;z-index:-2147482931;mso-position-horizontal-relative:page;mso-position-vertical-relative:page;mso-width-relative:page;mso-height-relative:page;mso-wrap-distance-left:0.0pt;mso-wrap-distance-right:0.0pt;visibility:visible;" coordsize="9461,2" coordorigin="1225,11494">
            <v:shape id="6663" coordsize="9461,0" coordorigin="1225,11494" path="m1225,11494l10686,11494e" filled="f" style="position:absolute;left:1225.0;top:11494.0;width:9461.0;height:2.0;z-index:8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64" filled="f" stroked="f" style="position:absolute;margin-left:61.23pt;margin-top:587.44pt;width:473.06pt;height:.1pt;z-index:-2147482930;mso-position-horizontal-relative:page;mso-position-vertical-relative:page;mso-width-relative:page;mso-height-relative:page;mso-wrap-distance-left:0.0pt;mso-wrap-distance-right:0.0pt;visibility:visible;" coordsize="9461,2" coordorigin="1225,11749">
            <v:shape id="6665" coordsize="9461,0" coordorigin="1225,11749" path="m1225,11749l10686,11749e" filled="f" style="position:absolute;left:1225.0;top:11749.0;width:9461.0;height:2.0;z-index:8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66" filled="f" stroked="f" style="position:absolute;margin-left:61.23pt;margin-top:600.19pt;width:473.06pt;height:.1pt;z-index:-2147482929;mso-position-horizontal-relative:page;mso-position-vertical-relative:page;mso-width-relative:page;mso-height-relative:page;mso-wrap-distance-left:0.0pt;mso-wrap-distance-right:0.0pt;visibility:visible;" coordsize="9461,2" coordorigin="1225,12004">
            <v:shape id="6667" coordsize="9461,0" coordorigin="1225,12004" path="m1225,12004l10686,12004e" filled="f" style="position:absolute;left:1225.0;top:12004.0;width:9461.0;height:2.0;z-index:8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68" filled="f" stroked="f" style="position:absolute;margin-left:61.23pt;margin-top:612.95pt;width:473.06pt;height:.1pt;z-index:-2147482928;mso-position-horizontal-relative:page;mso-position-vertical-relative:page;mso-width-relative:page;mso-height-relative:page;mso-wrap-distance-left:0.0pt;mso-wrap-distance-right:0.0pt;visibility:visible;" coordsize="9461,2" coordorigin="1225,12259">
            <v:shape id="6669" coordsize="9461,0" coordorigin="1225,12259" path="m1225,12259l10686,12259e" filled="f" style="position:absolute;left:1225.0;top:12259.0;width:9461.0;height:2.0;z-index:8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70" filled="f" stroked="f" style="position:absolute;margin-left:61.23pt;margin-top:625.7pt;width:473.06pt;height:.1pt;z-index:-2147482927;mso-position-horizontal-relative:page;mso-position-vertical-relative:page;mso-width-relative:page;mso-height-relative:page;mso-wrap-distance-left:0.0pt;mso-wrap-distance-right:0.0pt;visibility:visible;" coordsize="9461,2" coordorigin="1225,12514">
            <v:shape id="6671" coordsize="9461,0" coordorigin="1225,12514" path="m1225,12514l10686,12514e" filled="f" style="position:absolute;left:1225.0;top:12514.0;width:9461.0;height:2.0;z-index:8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72" filled="f" stroked="f" style="position:absolute;margin-left:61.23pt;margin-top:638.46pt;width:473.06pt;height:.1pt;z-index:-2147482926;mso-position-horizontal-relative:page;mso-position-vertical-relative:page;mso-width-relative:page;mso-height-relative:page;mso-wrap-distance-left:0.0pt;mso-wrap-distance-right:0.0pt;visibility:visible;" coordsize="9461,2" coordorigin="1225,12769">
            <v:shape id="6673" coordsize="9461,0" coordorigin="1225,12769" path="m1225,12769l10686,12769e" filled="f" style="position:absolute;left:1225.0;top:12769.0;width:9461.0;height:2.0;z-index:8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74" filled="f" stroked="f" style="position:absolute;margin-left:61.23pt;margin-top:651.21pt;width:473.06pt;height:.1pt;z-index:-2147482925;mso-position-horizontal-relative:page;mso-position-vertical-relative:page;mso-width-relative:page;mso-height-relative:page;mso-wrap-distance-left:0.0pt;mso-wrap-distance-right:0.0pt;visibility:visible;" coordsize="9461,2" coordorigin="1225,13024">
            <v:shape id="6675" coordsize="9461,0" coordorigin="1225,13024" path="m1225,13024l10686,13024e" filled="f" style="position:absolute;left:1225.0;top:13024.0;width:9461.0;height:2.0;z-index:8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76" filled="f" stroked="f" style="position:absolute;margin-left:61.23pt;margin-top:663.97pt;width:473.06pt;height:.1pt;z-index:-2147482924;mso-position-horizontal-relative:page;mso-position-vertical-relative:page;mso-width-relative:page;mso-height-relative:page;mso-wrap-distance-left:0.0pt;mso-wrap-distance-right:0.0pt;visibility:visible;" coordsize="9461,2" coordorigin="1225,13279">
            <v:shape id="6677" coordsize="9461,0" coordorigin="1225,13279" path="m1225,13279l10686,13279e" filled="f" style="position:absolute;left:1225.0;top:13279.0;width:9461.0;height:2.0;z-index:8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78" filled="f" stroked="f" style="position:absolute;margin-left:61.23pt;margin-top:676.72pt;width:473.06pt;height:.1pt;z-index:-2147482923;mso-position-horizontal-relative:page;mso-position-vertical-relative:page;mso-width-relative:page;mso-height-relative:page;mso-wrap-distance-left:0.0pt;mso-wrap-distance-right:0.0pt;visibility:visible;" coordsize="9461,2" coordorigin="1225,13534">
            <v:shape id="6679" coordsize="9461,0" coordorigin="1225,13534" path="m1225,13534l10686,13534e" filled="f" style="position:absolute;left:1225.0;top:13534.0;width:9461.0;height:2.0;z-index:8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80" filled="f" stroked="f" style="position:absolute;margin-left:61.23pt;margin-top:689.48pt;width:473.06pt;height:.1pt;z-index:-2147482922;mso-position-horizontal-relative:page;mso-position-vertical-relative:page;mso-width-relative:page;mso-height-relative:page;mso-wrap-distance-left:0.0pt;mso-wrap-distance-right:0.0pt;visibility:visible;" coordsize="9461,2" coordorigin="1225,13790">
            <v:shape id="6681" coordsize="9461,0" coordorigin="1225,13790" path="m1225,13790l10686,13790e" filled="f" style="position:absolute;left:1225.0;top:13790.0;width:9461.0;height:2.0;z-index:8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82" filled="f" stroked="f" style="position:absolute;margin-left:61.23pt;margin-top:702.23pt;width:473.06pt;height:.1pt;z-index:-2147482921;mso-position-horizontal-relative:page;mso-position-vertical-relative:page;mso-width-relative:page;mso-height-relative:page;mso-wrap-distance-left:0.0pt;mso-wrap-distance-right:0.0pt;visibility:visible;" coordsize="9461,2" coordorigin="1225,14045">
            <v:shape id="6683" coordsize="9461,0" coordorigin="1225,14045" path="m1225,14045l10686,14045e" filled="f" style="position:absolute;left:1225.0;top:14045.0;width:9461.0;height:2.0;z-index:8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684" filled="f" stroked="f" style="position:absolute;margin-left:61.23pt;margin-top:714.99pt;width:473.06pt;height:.1pt;z-index:-2147482920;mso-position-horizontal-relative:page;mso-position-vertical-relative:page;mso-width-relative:page;mso-height-relative:page;mso-wrap-distance-left:0.0pt;mso-wrap-distance-right:0.0pt;visibility:visible;" coordsize="9461,2" coordorigin="1225,14300">
            <v:shape id="6685" coordsize="9461,0" coordorigin="1225,14300" path="m1225,14300l10686,14300e" filled="f" style="position:absolute;left:1225.0;top:14300.0;width:9461.0;height:2.0;z-index:8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PRACTICAL</w:t>
      </w:r>
      <w:r>
        <w:rPr>
          <w:rFonts w:ascii="Times New Roman" w:cs="Times New Roman" w:eastAsia="Times New Roman" w:hAnsi="Times New Roman"/>
          <w:b/>
          <w:bCs/>
          <w:color w:val="231f20"/>
          <w:spacing w:val="-13"/>
          <w:w w:val="100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REPO</w:t>
      </w:r>
      <w:r>
        <w:rPr>
          <w:rFonts w:ascii="Times New Roman" w:cs="Times New Roman" w:eastAsia="Times New Roman" w:hAnsi="Times New Roman"/>
          <w:b/>
          <w:bCs/>
          <w:color w:val="231f20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bCs/>
          <w:color w:val="231f20"/>
          <w:spacing w:val="0"/>
          <w:w w:val="100"/>
          <w:sz w:val="24"/>
          <w:szCs w:val="24"/>
        </w:rPr>
        <w:t>T</w:t>
      </w:r>
    </w:p>
    <w:sectPr>
      <w:footerReference w:type="default" r:id="rId40"/>
      <w:pgSz w:w="11920" w:h="16840" w:orient="portrait"/>
      <w:pgMar w:top="1200" w:right="1100" w:bottom="2060" w:left="1100" w:header="0" w:footer="1873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footer1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74" type="#_x0000_t202" filled="f" stroked="f" style="position:absolute;margin-left:294.77pt;margin-top:753.96pt;width:5.89pt;height:16.0pt;z-index:-2147483645;mso-position-horizontal-relative:page;mso-position-vertical-relative:page;mso-width-relative:page;mso-height-relative:page;mso-wrap-distance-left:0.0pt;mso-wrap-distance-right:0.0pt;visibility:visible;">
          <v:stroke on="f" joinstyle="miter"/>
          <v:fill/>
          <v:path o:connecttype="rect" gradientshapeok="t"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20" w:right="-6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t>i</w:t>
                </w:r>
              </w:p>
            </w:txbxContent>
          </v:textbox>
        </v:shape>
      </w:pict>
    </w:r>
  </w:p>
</w:ftr>
</file>

<file path=word/footer10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91" type="#_x0000_t202" filled="f" stroked="f" style="position:absolute;margin-left:288.81pt;margin-top:753.94pt;width:18.2pt;height:16.13pt;z-index:-2147483632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42" w:right="-4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32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11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92" filled="f" stroked="f" style="position:absolute;margin-left:61.23pt;margin-top:727.74pt;width:473.06pt;height:.1pt;z-index:-2147483631;mso-position-horizontal-relative:page;mso-position-vertical-relative:page;mso-width-relative:page;mso-height-relative:page;mso-wrap-distance-left:0.0pt;mso-wrap-distance-right:0.0pt;visibility:visible;" coordsize="9461,2" coordorigin="1225,14555">
          <v:shape id="3093" coordsize="9461,0" coordorigin="1225,14555" path="m1225,14555l10686,14555e" filled="f" style="position:absolute;left:1225.0;top:14555.0;width:9461.0;height:2.0;z-index:821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94" type="#_x0000_t202" filled="f" stroked="f" style="position:absolute;margin-left:290.0pt;margin-top:754.07pt;width:16.0pt;height:16.0pt;z-index:-2147483630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20" w:right="-6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t>38</w:t>
                </w:r>
              </w:p>
            </w:txbxContent>
          </v:textbox>
        </v:shape>
      </w:pict>
    </w:r>
  </w:p>
</w:ftr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75" type="#_x0000_t202" filled="f" stroked="f" style="position:absolute;margin-left:291.62pt;margin-top:752.31pt;width:18.86pt;height:17.62pt;z-index:-2147483644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314"/>
                  <w:ind w:left="57" w:right="-4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10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3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76" filled="f" stroked="f" style="position:absolute;margin-left:61.11pt;margin-top:727.74pt;width:473.06pt;height:.1pt;z-index:-2147483643;mso-position-horizontal-relative:page;mso-position-vertical-relative:page;mso-width-relative:page;mso-height-relative:page;mso-wrap-distance-left:0.0pt;mso-wrap-distance-right:0.0pt;visibility:visible;" coordsize="9461,2" coordorigin="1222,14555">
          <v:shape id="3077" coordsize="9461,0" coordorigin="1222,14555" path="m1222,14555l10683,14555e" filled="f" style="position:absolute;left:1222.0;top:14555.0;width:9461.0;height:2.0;z-index:247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78" type="#_x0000_t202" filled="f" stroked="f" style="position:absolute;margin-left:289.9pt;margin-top:753.94pt;width:16.0pt;height:16.0pt;z-index:-2147483642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20" w:right="-6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t>14</w:t>
                </w:r>
              </w:p>
            </w:txbxContent>
          </v:textbox>
        </v:shape>
      </w:pict>
    </w:r>
  </w:p>
</w:ftr>
</file>

<file path=word/footer4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79" type="#_x0000_t202" filled="f" stroked="f" style="position:absolute;margin-left:284.32pt;margin-top:753.37pt;width:22.49pt;height:16.56pt;z-index:-2147483641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40" w:right="-2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15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5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80" filled="f" stroked="f" style="position:absolute;margin-left:61.11pt;margin-top:727.74pt;width:473.06pt;height:.1pt;z-index:-2147483640;mso-position-horizontal-relative:page;mso-position-vertical-relative:page;mso-width-relative:page;mso-height-relative:page;mso-wrap-distance-left:0.0pt;mso-wrap-distance-right:0.0pt;visibility:visible;" coordsize="9461,2" coordorigin="1222,14555">
          <v:shape id="3081" coordsize="9461,0" coordorigin="1222,14555" path="m1222,14555l10683,14555e" filled="f" style="position:absolute;left:1222.0;top:14555.0;width:9461.0;height:2.0;z-index:350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82" type="#_x0000_t202" filled="f" stroked="f" style="position:absolute;margin-left:289.88pt;margin-top:753.37pt;width:16.0pt;height:16.0pt;z-index:-2147483639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20" w:right="-6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t>17</w:t>
                </w:r>
              </w:p>
            </w:txbxContent>
          </v:textbox>
        </v:shape>
      </w:pict>
    </w:r>
  </w:p>
</w:ftr>
</file>

<file path=word/footer6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83" type="#_x0000_t202" filled="f" stroked="f" style="position:absolute;margin-left:288.88pt;margin-top:753.28pt;width:18.86pt;height:16.66pt;z-index:-2147483638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307"/>
                  <w:ind w:left="40" w:right="-2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18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7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84" filled="f" stroked="f" style="position:absolute;margin-left:61.01pt;margin-top:727.74pt;width:473.06pt;height:.1pt;z-index:-2147483637;mso-position-horizontal-relative:page;mso-position-vertical-relative:page;mso-width-relative:page;mso-height-relative:page;mso-wrap-distance-left:0.0pt;mso-wrap-distance-right:0.0pt;visibility:visible;" coordsize="9461,2" coordorigin="1220,14555">
          <v:shape id="3085" coordsize="9461,0" coordorigin="1220,14555" path="m1220,14555l10681,14555e" filled="f" style="position:absolute;left:1220.0;top:14555.0;width:9461.0;height:2.0;z-index:506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86" type="#_x0000_t202" filled="f" stroked="f" style="position:absolute;margin-left:289.81pt;margin-top:749.63pt;width:16.0pt;height:16.0pt;z-index:-2147483636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20" w:right="-6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t>25</w:t>
                </w:r>
              </w:p>
            </w:txbxContent>
          </v:textbox>
        </v:shape>
      </w:pict>
    </w:r>
  </w:p>
</w:ftr>
</file>

<file path=word/footer8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87" type="#_x0000_t202" filled="f" stroked="f" style="position:absolute;margin-left:288.88pt;margin-top:753.94pt;width:18.29pt;height:16.0pt;z-index:-2147483635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40" w:right="-2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instrText xml:space="preserve"> PAGE </w:instrText>
                </w:r>
                <w:r>
                  <w:rPr/>
                  <w:fldChar w:fldCharType="separate"/>
                </w:r>
                <w:r>
                  <w:t>26</w:t>
                </w:r>
                <w:r>
                  <w:rPr/>
                  <w:fldChar w:fldCharType="end"/>
                </w:r>
              </w:p>
            </w:txbxContent>
          </v:textbox>
        </v:shape>
      </w:pict>
    </w:r>
  </w:p>
</w:ftr>
</file>

<file path=word/footer9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before="0" w:after="0" w:lineRule="exact" w:line="200"/>
      <w:jc w:val="left"/>
      <w:rPr>
        <w:sz w:val="20"/>
        <w:szCs w:val="20"/>
      </w:rPr>
    </w:pPr>
    <w:r>
      <w:rPr/>
      <w:pict>
        <v:group id="3088" filled="f" stroked="f" style="position:absolute;margin-left:60.98pt;margin-top:727.74pt;width:473.06pt;height:.1pt;z-index:-2147483634;mso-position-horizontal-relative:page;mso-position-vertical-relative:page;mso-width-relative:page;mso-height-relative:page;mso-wrap-distance-left:0.0pt;mso-wrap-distance-right:0.0pt;visibility:visible;" coordsize="9461,2" coordorigin="1220,14555">
          <v:shape id="3089" coordsize="9461,0" coordorigin="1220,14555" path="m1220,14555l10681,14555e" filled="f" style="position:absolute;left:1220.0;top:14555.0;width:9461.0;height:2.0;z-index:666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shapetype id="_x0000_t202" coordsize="21600,21600" o:spt="202" path="m,l,21600r21600,l21600,xe">
          <v:stroke joinstyle="miter"/>
          <v:path gradientshapeok="t" o:connecttype="rect"/>
        </v:shapetype>
        <v:shape id="3090" type="#_x0000_t202" filled="f" stroked="f" style="position:absolute;margin-left:290.04pt;margin-top:753.94pt;width:16.0pt;height:16.0pt;z-index:-2147483633;mso-position-horizontal-relative:page;mso-position-vertical-relative:page;mso-width-relative:page;mso-height-relative:page;mso-wrap-distance-left:0.0pt;mso-wrap-distance-right:0.0pt;visibility:visible;">
          <v:stroke on="f"/>
          <v:fill/>
          <v:textbox inset=".0pt,.0pt,.0pt,.0pt">
            <w:txbxContent>
              <w:p>
                <w:pPr>
                  <w:pStyle w:val="style0"/>
                  <w:spacing w:before="0" w:after="0" w:lineRule="exact" w:line="294"/>
                  <w:ind w:left="20" w:right="-62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>
                  <w:rPr>
                    <w:rFonts w:ascii="Times New Roman" w:cs="Times New Roman" w:eastAsia="Times New Roman" w:hAnsi="Times New Roman"/>
                    <w:b/>
                    <w:bCs/>
                    <w:spacing w:val="0"/>
                    <w:w w:val="100"/>
                    <w:sz w:val="28"/>
                    <w:szCs w:val="28"/>
                  </w:rPr>
                  <w:t>31</w:t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bidi="ar-SA" w:eastAsia="en-US"/>
      </w:rPr>
    </w:rPrDefault>
    <w:pPrDefault>
      <w:pPr>
        <w:widowControl w:val="false"/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W w:w="0" w:type="auto"/>
      <w:tblInd w:w="0" w:type="dxa"/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footer" Target="footer11.xml"/><Relationship Id="rId20" Type="http://schemas.openxmlformats.org/officeDocument/2006/relationships/image" Target="media/image13.png"/><Relationship Id="rId42" Type="http://schemas.openxmlformats.org/officeDocument/2006/relationships/fontTable" Target="fontTable.xml"/><Relationship Id="rId41" Type="http://schemas.openxmlformats.org/officeDocument/2006/relationships/styles" Target="styles.xml"/><Relationship Id="rId22" Type="http://schemas.openxmlformats.org/officeDocument/2006/relationships/image" Target="media/image15.png"/><Relationship Id="rId44" Type="http://schemas.openxmlformats.org/officeDocument/2006/relationships/theme" Target="theme/theme1.xml"/><Relationship Id="rId21" Type="http://schemas.openxmlformats.org/officeDocument/2006/relationships/image" Target="media/image14.png"/><Relationship Id="rId43" Type="http://schemas.openxmlformats.org/officeDocument/2006/relationships/settings" Target="settings.xml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9" Type="http://schemas.openxmlformats.org/officeDocument/2006/relationships/image" Target="media/image6.png"/><Relationship Id="rId26" Type="http://schemas.openxmlformats.org/officeDocument/2006/relationships/footer" Target="footer7.xml"/><Relationship Id="rId25" Type="http://schemas.openxmlformats.org/officeDocument/2006/relationships/image" Target="media/image18.png"/><Relationship Id="rId28" Type="http://schemas.openxmlformats.org/officeDocument/2006/relationships/image" Target="media/image19.png"/><Relationship Id="rId27" Type="http://schemas.openxmlformats.org/officeDocument/2006/relationships/footer" Target="footer8.xm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29" Type="http://schemas.openxmlformats.org/officeDocument/2006/relationships/image" Target="media/image20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11" Type="http://schemas.openxmlformats.org/officeDocument/2006/relationships/footer" Target="footer3.xml"/><Relationship Id="rId33" Type="http://schemas.openxmlformats.org/officeDocument/2006/relationships/image" Target="media/image24.png"/><Relationship Id="rId10" Type="http://schemas.openxmlformats.org/officeDocument/2006/relationships/image" Target="media/image7.png"/><Relationship Id="rId32" Type="http://schemas.openxmlformats.org/officeDocument/2006/relationships/image" Target="media/image23.png"/><Relationship Id="rId13" Type="http://schemas.openxmlformats.org/officeDocument/2006/relationships/image" Target="media/image8.png"/><Relationship Id="rId35" Type="http://schemas.openxmlformats.org/officeDocument/2006/relationships/footer" Target="footer9.xml"/><Relationship Id="rId12" Type="http://schemas.openxmlformats.org/officeDocument/2006/relationships/footer" Target="footer4.xml"/><Relationship Id="rId34" Type="http://schemas.openxmlformats.org/officeDocument/2006/relationships/image" Target="media/image25.png"/><Relationship Id="rId15" Type="http://schemas.openxmlformats.org/officeDocument/2006/relationships/image" Target="media/image9.png"/><Relationship Id="rId37" Type="http://schemas.openxmlformats.org/officeDocument/2006/relationships/image" Target="media/image26.png"/><Relationship Id="rId14" Type="http://schemas.openxmlformats.org/officeDocument/2006/relationships/footer" Target="footer5.xml"/><Relationship Id="rId36" Type="http://schemas.openxmlformats.org/officeDocument/2006/relationships/footer" Target="footer10.xml"/><Relationship Id="rId17" Type="http://schemas.openxmlformats.org/officeDocument/2006/relationships/image" Target="media/image11.png"/><Relationship Id="rId39" Type="http://schemas.openxmlformats.org/officeDocument/2006/relationships/image" Target="media/image28.png"/><Relationship Id="rId16" Type="http://schemas.openxmlformats.org/officeDocument/2006/relationships/image" Target="media/image10.png"/><Relationship Id="rId38" Type="http://schemas.openxmlformats.org/officeDocument/2006/relationships/image" Target="media/image27.png"/><Relationship Id="rId19" Type="http://schemas.openxmlformats.org/officeDocument/2006/relationships/image" Target="media/image12.png"/><Relationship Id="rId18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Words>4379</Words>
  <Characters>21598</Characters>
  <Application>Kingsoft Office Writer</Application>
  <DocSecurity>0</DocSecurity>
  <Paragraphs>914</Paragraphs>
  <ScaleCrop>false</ScaleCrop>
  <LinksUpToDate>false</LinksUpToDate>
  <CharactersWithSpaces>25540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2022-02-20T17:11:40Z</dcterms:created>
  <dc:creator>ADEDOKUN BUKUNMI</dc:creator>
  <dcterms:modified xsi:type="dcterms:W3CDTF">2022-02-25T20:55:52Z</dcterms:modified>
  <dc:title>Fluid Mechanics Reprint 2021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2022-02-20T00:00:00Z</vt:filetime>
  </property>
  <property fmtid="{D5CDD505-2E9C-101B-9397-08002B2CF9AE}" pid="3" name="LastSaved">
    <vt:filetime>2022-02-20T00:00:00Z</vt:filetime>
  </property>
</Properties>
</file>