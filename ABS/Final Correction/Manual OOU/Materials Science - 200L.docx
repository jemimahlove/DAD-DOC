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oter6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header5.xml" ContentType="application/vnd.openxmlformats-officedocument.wordprocessingml.header+xml"/>
  <Override PartName="/word/settings.xml" ContentType="application/vnd.openxmlformats-officedocument.wordprocessingml.settings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footer7.xml" ContentType="application/vnd.openxmlformats-officedocument.wordprocessingml.foot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8.xml" ContentType="application/vnd.openxmlformats-officedocument.wordprocessingml.header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header7.xml" ContentType="application/vnd.openxmlformats-officedocument.wordprocessingml.head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footer8.xml" ContentType="application/vnd.openxmlformats-officedocument.wordprocessingml.footer+xml"/>
  <Override PartName="/word/header6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mc:Ignorable="w14 wp14">
  <w:body>
    <w:p>
      <w:pPr>
        <w:pStyle w:val="style0"/>
        <w:spacing w:before="16" w:after="0" w:lineRule="exact" w:line="613"/>
        <w:ind w:left="544" w:right="-20"/>
        <w:jc w:val="left"/>
        <w:rPr>
          <w:rFonts w:ascii="Futura Md BT" w:cs="Futura Md BT" w:eastAsia="Futura Md BT" w:hAnsi="Futura Md BT"/>
          <w:sz w:val="52"/>
          <w:szCs w:val="52"/>
        </w:rPr>
      </w:pP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52"/>
          <w:szCs w:val="52"/>
        </w:rPr>
        <w:t>OLABISI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52"/>
          <w:szCs w:val="52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52"/>
          <w:szCs w:val="52"/>
        </w:rPr>
        <w:t>ONABANJO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52"/>
          <w:szCs w:val="52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52"/>
          <w:szCs w:val="52"/>
        </w:rPr>
        <w:t>UNIVERSITY</w:t>
      </w:r>
    </w:p>
    <w:p>
      <w:pPr>
        <w:pStyle w:val="style0"/>
        <w:spacing w:before="0" w:after="0" w:lineRule="exact" w:line="239"/>
        <w:ind w:left="2411" w:right="1645"/>
        <w:jc w:val="center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>College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>of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>Engineering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>&amp;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>Environmental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position w:val="1"/>
          <w:sz w:val="24"/>
          <w:szCs w:val="24"/>
        </w:rPr>
        <w:t>Studies</w:t>
      </w:r>
    </w:p>
    <w:p>
      <w:pPr>
        <w:pStyle w:val="style0"/>
        <w:spacing w:before="72" w:after="0" w:lineRule="auto" w:line="240"/>
        <w:ind w:left="3817" w:right="3051"/>
        <w:jc w:val="center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>Faculty</w:t>
      </w: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>of</w:t>
      </w: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>Engineering</w:t>
      </w:r>
    </w:p>
    <w:p>
      <w:pPr>
        <w:pStyle w:val="style0"/>
        <w:spacing w:before="72" w:after="0" w:lineRule="auto" w:line="240"/>
        <w:ind w:left="4127" w:right="3361"/>
        <w:jc w:val="center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>Ibogun</w:t>
      </w: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spacing w:val="0"/>
          <w:w w:val="100"/>
          <w:sz w:val="24"/>
          <w:szCs w:val="24"/>
        </w:rPr>
        <w:t>Campus.</w:t>
      </w:r>
    </w:p>
    <w:p>
      <w:pPr>
        <w:pStyle w:val="style0"/>
        <w:spacing w:before="15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exact" w:line="464"/>
        <w:ind w:left="575" w:right="-20"/>
        <w:jc w:val="left"/>
        <w:rPr>
          <w:rFonts w:ascii="Futura Md BT" w:cs="Futura Md BT" w:eastAsia="Futura Md BT" w:hAnsi="Futura Md BT"/>
          <w:sz w:val="40"/>
          <w:szCs w:val="40"/>
        </w:rPr>
      </w:pP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0"/>
          <w:szCs w:val="40"/>
        </w:rPr>
        <w:t>MECHANICAL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0"/>
          <w:szCs w:val="40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0"/>
          <w:szCs w:val="40"/>
        </w:rPr>
        <w:t>ENGINEERING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0"/>
          <w:szCs w:val="40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0"/>
          <w:szCs w:val="40"/>
        </w:rPr>
        <w:t>DE</w:t>
      </w:r>
      <w:r>
        <w:rPr>
          <w:rFonts w:ascii="Futura Md BT" w:cs="Futura Md BT" w:eastAsia="Futura Md BT" w:hAnsi="Futura Md BT"/>
          <w:b/>
          <w:bCs/>
          <w:spacing w:val="-21"/>
          <w:w w:val="100"/>
          <w:position w:val="0"/>
          <w:sz w:val="40"/>
          <w:szCs w:val="40"/>
        </w:rPr>
        <w:t>P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0"/>
          <w:szCs w:val="40"/>
        </w:rPr>
        <w:t>ARTMENT</w:t>
      </w:r>
    </w:p>
    <w:p>
      <w:pPr>
        <w:pStyle w:val="style0"/>
        <w:spacing w:before="8" w:after="0" w:lineRule="exact" w:line="140"/>
        <w:jc w:val="left"/>
        <w:rPr>
          <w:sz w:val="14"/>
          <w:szCs w:val="14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6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810071" cy="1581912"/>
            <wp:effectExtent l="0" t="0" r="0" b="0"/>
            <wp:docPr id="1026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071" cy="15819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5" w:after="0" w:lineRule="exact" w:line="260"/>
        <w:jc w:val="left"/>
        <w:rPr>
          <w:sz w:val="26"/>
          <w:szCs w:val="26"/>
        </w:rPr>
      </w:pPr>
    </w:p>
    <w:p>
      <w:pPr>
        <w:pStyle w:val="style0"/>
        <w:tabs>
          <w:tab w:val="left" w:leader="none" w:pos="5460"/>
        </w:tabs>
        <w:spacing w:before="0" w:after="0" w:lineRule="exact" w:line="808"/>
        <w:ind w:left="1239" w:right="-20"/>
        <w:jc w:val="left"/>
        <w:rPr>
          <w:rFonts w:ascii="Futura Md BT" w:cs="Futura Md BT" w:eastAsia="Futura Md BT" w:hAnsi="Futura Md BT"/>
          <w:sz w:val="72"/>
          <w:szCs w:val="72"/>
        </w:rPr>
      </w:pPr>
      <w:r>
        <w:rPr/>
        <w:drawing>
          <wp:anchor distT="0" distB="0" distL="0" distR="0" simplePos="false" relativeHeight="2" behindDoc="true" locked="false" layoutInCell="true" allowOverlap="true">
            <wp:simplePos x="0" y="0"/>
            <wp:positionH relativeFrom="page">
              <wp:posOffset>2908413</wp:posOffset>
            </wp:positionH>
            <wp:positionV relativeFrom="paragraph">
              <wp:posOffset>-1883060</wp:posOffset>
            </wp:positionV>
            <wp:extent cx="1617069" cy="1609344"/>
            <wp:effectExtent l="0" t="0" r="0" b="0"/>
            <wp:wrapNone/>
            <wp:docPr id="102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17069" cy="16093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3" behindDoc="true" locked="false" layoutInCell="true" allowOverlap="true">
            <wp:simplePos x="0" y="0"/>
            <wp:positionH relativeFrom="page">
              <wp:posOffset>4755359</wp:posOffset>
            </wp:positionH>
            <wp:positionV relativeFrom="paragraph">
              <wp:posOffset>-1883254</wp:posOffset>
            </wp:positionV>
            <wp:extent cx="1908046" cy="1563624"/>
            <wp:effectExtent l="0" t="0" r="0" b="0"/>
            <wp:wrapNone/>
            <wp:docPr id="1028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08046" cy="15636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1"/>
          <w:sz w:val="72"/>
          <w:szCs w:val="72"/>
        </w:rPr>
        <w:t>M</w:t>
      </w:r>
      <w:r>
        <w:rPr>
          <w:rFonts w:ascii="Futura Md BT" w:cs="Futura Md BT" w:eastAsia="Futura Md BT" w:hAnsi="Futura Md BT"/>
          <w:b/>
          <w:bCs/>
          <w:spacing w:val="-29"/>
          <w:w w:val="100"/>
          <w:position w:val="1"/>
          <w:sz w:val="72"/>
          <w:szCs w:val="72"/>
        </w:rPr>
        <w:t>A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1"/>
          <w:sz w:val="72"/>
          <w:szCs w:val="72"/>
        </w:rPr>
        <w:t>TERIALS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1"/>
          <w:sz w:val="72"/>
          <w:szCs w:val="72"/>
        </w:rPr>
        <w:tab/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1"/>
          <w:sz w:val="72"/>
          <w:szCs w:val="72"/>
        </w:rPr>
        <w:t>SCIENCE</w:t>
      </w:r>
    </w:p>
    <w:p>
      <w:pPr>
        <w:pStyle w:val="style0"/>
        <w:tabs>
          <w:tab w:val="left" w:leader="none" w:pos="3180"/>
        </w:tabs>
        <w:spacing w:before="0" w:after="0" w:lineRule="auto" w:line="240"/>
        <w:ind w:left="1276" w:right="-20"/>
        <w:jc w:val="left"/>
        <w:rPr>
          <w:rFonts w:ascii="Futura Md BT" w:cs="Futura Md BT" w:eastAsia="Futura Md BT" w:hAnsi="Futura Md BT"/>
          <w:sz w:val="72"/>
          <w:szCs w:val="72"/>
        </w:rPr>
      </w:pPr>
      <w:r>
        <w:rPr>
          <w:rFonts w:ascii="Futura Md BT" w:cs="Futura Md BT" w:eastAsia="Futura Md BT" w:hAnsi="Futura Md BT"/>
          <w:b/>
          <w:bCs/>
          <w:spacing w:val="0"/>
          <w:w w:val="100"/>
          <w:sz w:val="72"/>
          <w:szCs w:val="72"/>
        </w:rPr>
        <w:t>AND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72"/>
          <w:szCs w:val="72"/>
        </w:rPr>
        <w:tab/>
      </w:r>
      <w:r>
        <w:rPr>
          <w:rFonts w:ascii="Futura Md BT" w:cs="Futura Md BT" w:eastAsia="Futura Md BT" w:hAnsi="Futura Md BT"/>
          <w:b/>
          <w:bCs/>
          <w:spacing w:val="0"/>
          <w:w w:val="100"/>
          <w:sz w:val="72"/>
          <w:szCs w:val="72"/>
        </w:rPr>
        <w:t>ENGINEERING</w:t>
      </w:r>
    </w:p>
    <w:p>
      <w:pPr>
        <w:pStyle w:val="style0"/>
        <w:spacing w:before="5" w:after="0" w:lineRule="exact" w:line="120"/>
        <w:jc w:val="left"/>
        <w:rPr>
          <w:sz w:val="12"/>
          <w:szCs w:val="12"/>
        </w:rPr>
      </w:pPr>
    </w:p>
    <w:p>
      <w:pPr>
        <w:pStyle w:val="style0"/>
        <w:spacing w:before="0" w:after="0" w:lineRule="auto" w:line="240"/>
        <w:ind w:left="2613" w:right="2514"/>
        <w:jc w:val="center"/>
        <w:rPr>
          <w:rFonts w:ascii="Futura Md BT" w:cs="Futura Md BT" w:eastAsia="Futura Md BT" w:hAnsi="Futura Md BT"/>
          <w:sz w:val="36"/>
          <w:szCs w:val="36"/>
        </w:rPr>
      </w:pPr>
      <w:r>
        <w:rPr>
          <w:rFonts w:ascii="Futura Md BT" w:cs="Futura Md BT" w:eastAsia="Futura Md BT" w:hAnsi="Futura Md BT"/>
          <w:b/>
          <w:bCs/>
          <w:spacing w:val="0"/>
          <w:w w:val="100"/>
          <w:sz w:val="36"/>
          <w:szCs w:val="36"/>
        </w:rPr>
        <w:t>LABOR</w:t>
      </w:r>
      <w:r>
        <w:rPr>
          <w:rFonts w:ascii="Futura Md BT" w:cs="Futura Md BT" w:eastAsia="Futura Md BT" w:hAnsi="Futura Md BT"/>
          <w:b/>
          <w:bCs/>
          <w:spacing w:val="-14"/>
          <w:w w:val="100"/>
          <w:sz w:val="36"/>
          <w:szCs w:val="36"/>
        </w:rPr>
        <w:t>A</w:t>
      </w:r>
      <w:r>
        <w:rPr>
          <w:rFonts w:ascii="Futura Md BT" w:cs="Futura Md BT" w:eastAsia="Futura Md BT" w:hAnsi="Futura Md BT"/>
          <w:b/>
          <w:bCs/>
          <w:spacing w:val="-6"/>
          <w:w w:val="100"/>
          <w:sz w:val="36"/>
          <w:szCs w:val="36"/>
        </w:rPr>
        <w:t>T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36"/>
          <w:szCs w:val="36"/>
        </w:rPr>
        <w:t>ORY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36"/>
          <w:szCs w:val="36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36"/>
          <w:szCs w:val="36"/>
        </w:rPr>
        <w:t>MAN</w:t>
      </w:r>
      <w:r>
        <w:rPr>
          <w:rFonts w:ascii="Futura Md BT" w:cs="Futura Md BT" w:eastAsia="Futura Md BT" w:hAnsi="Futura Md BT"/>
          <w:b/>
          <w:bCs/>
          <w:spacing w:val="-6"/>
          <w:w w:val="100"/>
          <w:sz w:val="36"/>
          <w:szCs w:val="36"/>
        </w:rPr>
        <w:t>U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36"/>
          <w:szCs w:val="36"/>
        </w:rPr>
        <w:t>AL</w:t>
      </w:r>
    </w:p>
    <w:p>
      <w:pPr>
        <w:pStyle w:val="style0"/>
        <w:spacing w:before="0" w:after="0" w:lineRule="exact" w:line="481"/>
        <w:ind w:left="3569" w:right="3468"/>
        <w:jc w:val="center"/>
        <w:rPr>
          <w:rFonts w:ascii="Futura Md BT" w:cs="Futura Md BT" w:eastAsia="Futura Md BT" w:hAnsi="Futura Md BT"/>
          <w:sz w:val="44"/>
          <w:szCs w:val="44"/>
        </w:rPr>
      </w:pP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4"/>
          <w:szCs w:val="44"/>
        </w:rPr>
        <w:t>200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4"/>
          <w:szCs w:val="4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position w:val="0"/>
          <w:sz w:val="44"/>
          <w:szCs w:val="44"/>
        </w:rPr>
        <w:t>LEVEL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21" w:after="0" w:lineRule="auto" w:line="516"/>
        <w:ind w:left="203" w:right="151"/>
        <w:jc w:val="both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NAMES…………………………………………………………………………………........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M</w:t>
      </w:r>
      <w:r>
        <w:rPr>
          <w:rFonts w:ascii="Futura Md BT" w:cs="Futura Md BT" w:eastAsia="Futura Md BT" w:hAnsi="Futura Md BT"/>
          <w:b/>
          <w:bCs/>
          <w:spacing w:val="-10"/>
          <w:w w:val="100"/>
          <w:sz w:val="24"/>
          <w:szCs w:val="24"/>
        </w:rPr>
        <w:t>A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TRIC.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N</w:t>
      </w:r>
      <w:r>
        <w:rPr>
          <w:rFonts w:ascii="Futura Md BT" w:cs="Futura Md BT" w:eastAsia="Futura Md BT" w:hAnsi="Futura Md BT"/>
          <w:b/>
          <w:bCs/>
          <w:spacing w:val="-10"/>
          <w:w w:val="100"/>
          <w:sz w:val="24"/>
          <w:szCs w:val="24"/>
        </w:rPr>
        <w:t>O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:………………………………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spacing w:val="18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LEVE</w:t>
      </w:r>
      <w:r>
        <w:rPr>
          <w:rFonts w:ascii="Futura Md BT" w:cs="Futura Md BT" w:eastAsia="Futura Md BT" w:hAnsi="Futura Md BT"/>
          <w:b/>
          <w:bCs/>
          <w:spacing w:val="4"/>
          <w:w w:val="100"/>
          <w:sz w:val="24"/>
          <w:szCs w:val="24"/>
        </w:rPr>
        <w:t>L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………………………………..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DEP</w:t>
      </w:r>
      <w:r>
        <w:rPr>
          <w:rFonts w:ascii="Futura Md BT" w:cs="Futura Md BT" w:eastAsia="Futura Md BT" w:hAnsi="Futura Md BT"/>
          <w:b/>
          <w:bCs/>
          <w:spacing w:val="-31"/>
          <w:w w:val="100"/>
          <w:sz w:val="24"/>
          <w:szCs w:val="24"/>
        </w:rPr>
        <w:t>T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.: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………………………………………..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spacing w:val="33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GROUP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N</w:t>
      </w:r>
      <w:r>
        <w:rPr>
          <w:rFonts w:ascii="Futura Md BT" w:cs="Futura Md BT" w:eastAsia="Futura Md BT" w:hAnsi="Futura Md BT"/>
          <w:b/>
          <w:bCs/>
          <w:spacing w:val="4"/>
          <w:w w:val="100"/>
          <w:sz w:val="24"/>
          <w:szCs w:val="24"/>
        </w:rPr>
        <w:t>O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…………………………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COURS</w:t>
      </w:r>
      <w:r>
        <w:rPr>
          <w:rFonts w:ascii="Futura Md BT" w:cs="Futura Md BT" w:eastAsia="Futura Md BT" w:hAnsi="Futura Md BT"/>
          <w:b/>
          <w:bCs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:……………………………………..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spacing w:val="2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COD</w:t>
      </w:r>
      <w:r>
        <w:rPr>
          <w:rFonts w:ascii="Futura Md BT" w:cs="Futura Md BT" w:eastAsia="Futura Md BT" w:hAnsi="Futura Md BT"/>
          <w:b/>
          <w:bCs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………………………………...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-4"/>
          <w:w w:val="100"/>
          <w:sz w:val="24"/>
          <w:szCs w:val="24"/>
        </w:rPr>
        <w:t>D</w:t>
      </w:r>
      <w:r>
        <w:rPr>
          <w:rFonts w:ascii="Futura Md BT" w:cs="Futura Md BT" w:eastAsia="Futura Md BT" w:hAnsi="Futura Md BT"/>
          <w:b/>
          <w:bCs/>
          <w:spacing w:val="-10"/>
          <w:w w:val="100"/>
          <w:sz w:val="24"/>
          <w:szCs w:val="24"/>
        </w:rPr>
        <w:t>A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T</w:t>
      </w:r>
      <w:r>
        <w:rPr>
          <w:rFonts w:ascii="Futura Md BT" w:cs="Futura Md BT" w:eastAsia="Futura Md BT" w:hAnsi="Futura Md BT"/>
          <w:b/>
          <w:bCs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:…………………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SESSIO</w:t>
      </w:r>
      <w:r>
        <w:rPr>
          <w:rFonts w:ascii="Futura Md BT" w:cs="Futura Md BT" w:eastAsia="Futura Md BT" w:hAnsi="Futura Md BT"/>
          <w:b/>
          <w:bCs/>
          <w:spacing w:val="-7"/>
          <w:w w:val="100"/>
          <w:sz w:val="24"/>
          <w:szCs w:val="24"/>
        </w:rPr>
        <w:t>N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:…………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spacing w:val="49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SIGN</w:t>
      </w:r>
      <w:r>
        <w:rPr>
          <w:rFonts w:ascii="Futura Md BT" w:cs="Futura Md BT" w:eastAsia="Futura Md BT" w:hAnsi="Futura Md BT"/>
          <w:b/>
          <w:bCs/>
          <w:spacing w:val="-10"/>
          <w:w w:val="100"/>
          <w:sz w:val="24"/>
          <w:szCs w:val="24"/>
        </w:rPr>
        <w:t>A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TUR</w:t>
      </w:r>
      <w:r>
        <w:rPr>
          <w:rFonts w:ascii="Futura Md BT" w:cs="Futura Md BT" w:eastAsia="Futura Md BT" w:hAnsi="Futura Md BT"/>
          <w:b/>
          <w:bCs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spacing w:val="0"/>
          <w:w w:val="100"/>
          <w:sz w:val="24"/>
          <w:szCs w:val="24"/>
        </w:rPr>
        <w:t>………………….........</w:t>
      </w:r>
    </w:p>
    <w:p>
      <w:pPr>
        <w:pStyle w:val="style0"/>
        <w:spacing w:after="0" w:lineRule="auto" w:line="516"/>
        <w:jc w:val="both"/>
        <w:rPr>
          <w:rFonts w:ascii="Futura Md BT" w:cs="Futura Md BT" w:eastAsia="Futura Md BT" w:hAnsi="Futura Md BT"/>
          <w:sz w:val="24"/>
          <w:szCs w:val="24"/>
        </w:rPr>
        <w:sectPr>
          <w:footerReference w:type="default" r:id="rId5"/>
          <w:type w:val="continuous"/>
          <w:pgSz w:w="11920" w:h="16840" w:orient="portrait"/>
          <w:pgMar w:top="1300" w:right="1300" w:bottom="1060" w:left="1200" w:header="720" w:footer="866" w:gutter="0"/>
        </w:sectPr>
      </w:pPr>
    </w:p>
    <w:p>
      <w:pPr>
        <w:pStyle w:val="style0"/>
        <w:spacing w:before="51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INTRODUCTION</w:t>
      </w:r>
    </w:p>
    <w:p>
      <w:pPr>
        <w:pStyle w:val="style0"/>
        <w:spacing w:before="84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General</w:t>
      </w:r>
    </w:p>
    <w:p>
      <w:pPr>
        <w:pStyle w:val="style0"/>
        <w:spacing w:before="84" w:after="0" w:lineRule="auto" w:line="312"/>
        <w:ind w:left="109" w:right="57" w:firstLine="70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need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very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important.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course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enables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fundamental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laws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principles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encountered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theoretical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work;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study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wide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variety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measuring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instruments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equipment,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learn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skill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appreciate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limitations.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Conducting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Experiments</w:t>
      </w:r>
    </w:p>
    <w:p>
      <w:pPr>
        <w:pStyle w:val="style0"/>
        <w:spacing w:before="84" w:after="0" w:lineRule="auto" w:line="312"/>
        <w:ind w:left="108" w:right="5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planned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advance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consulting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reference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books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principles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behind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experiment.</w:t>
      </w:r>
      <w:r>
        <w:rPr>
          <w:rFonts w:ascii="Times New Roman" w:cs="Times New Roman" w:eastAsia="Times New Roman" w:hAnsi="Times New Roman"/>
          <w:spacing w:val="3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starting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experiment,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steps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taken:-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Sketch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working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diagram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rite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down,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table,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measurements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propose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make,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calculation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formula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3.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Records</w:t>
      </w:r>
    </w:p>
    <w:p>
      <w:pPr>
        <w:pStyle w:val="style0"/>
        <w:spacing w:before="84" w:after="0" w:lineRule="auto" w:line="312"/>
        <w:ind w:left="108" w:right="51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faithful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observations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space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provided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tables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contained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duly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signed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superviso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accurate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results,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repeat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methods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possible.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account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written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notebook,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paper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alternate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pages.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notebook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ruled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sheet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paper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interleaved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double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pages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record.</w:t>
      </w:r>
      <w:r>
        <w:rPr>
          <w:rFonts w:ascii="Times New Roman" w:cs="Times New Roman" w:eastAsia="Times New Roman" w:hAnsi="Times New Roman"/>
          <w:spacing w:val="4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report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suitable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format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follows:-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itle,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Objectives,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Equipment/Apparatus/Materials,</w:t>
      </w:r>
    </w:p>
    <w:p>
      <w:pPr>
        <w:pStyle w:val="style0"/>
        <w:spacing w:before="3" w:after="0" w:lineRule="auto" w:line="312"/>
        <w:ind w:left="108" w:right="144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Theory/Diagram,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Method/Procedures,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Measurements/Results,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Calculations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ix.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Conclusion,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References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4.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Attendance</w:t>
      </w:r>
    </w:p>
    <w:p>
      <w:pPr>
        <w:pStyle w:val="style0"/>
        <w:spacing w:before="84" w:after="0" w:lineRule="auto" w:line="312"/>
        <w:ind w:left="108" w:right="5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registered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courses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classes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system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attendance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register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considered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grading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work/report.</w:t>
      </w:r>
    </w:p>
    <w:p>
      <w:pPr>
        <w:pStyle w:val="style0"/>
        <w:spacing w:before="10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5.0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Refe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ence</w:t>
      </w:r>
      <w:r>
        <w:rPr>
          <w:rFonts w:ascii="Times New Roman" w:cs="Times New Roman" w:eastAsia="Times New Roman" w:hAnsi="Times New Roman"/>
          <w:b/>
          <w:bCs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-2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ables</w:t>
      </w:r>
    </w:p>
    <w:p>
      <w:pPr>
        <w:pStyle w:val="style0"/>
        <w:tabs>
          <w:tab w:val="left" w:leader="none" w:pos="820"/>
        </w:tabs>
        <w:spacing w:before="84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5.1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Multiple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Sub-multiples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units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b/>
          <w:bCs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abb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eviations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30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era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femto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-15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26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Giga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spacing w:val="6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pico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6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-12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Mega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spacing w:val="6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nano</w:t>
      </w:r>
      <w:r>
        <w:rPr>
          <w:rFonts w:ascii="Times New Roman" w:cs="Times New Roman" w:eastAsia="Times New Roman" w:hAnsi="Times New Roman"/>
          <w:spacing w:val="36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-9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26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Kilo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spacing w:val="6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Micro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-6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260"/>
          <w:tab w:val="left" w:leader="none" w:pos="298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Milli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-3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12"/>
          <w:szCs w:val="12"/>
        </w:rPr>
        <w:sectPr>
          <w:footerReference w:type="default" r:id="rId6"/>
          <w:pgSz w:w="11920" w:h="16840" w:orient="portrait"/>
          <w:pgMar w:top="1220" w:right="1040" w:bottom="1060" w:left="1020" w:header="0" w:footer="866" w:gutter="0"/>
          <w:pgNumType w:start="1"/>
        </w:sectPr>
      </w:pPr>
    </w:p>
    <w:p>
      <w:pPr>
        <w:pStyle w:val="style0"/>
        <w:spacing w:before="87" w:after="0" w:lineRule="auto" w:line="240"/>
        <w:ind w:left="104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MPa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(MegaPascal)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×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N/m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N/mm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</w:p>
    <w:p>
      <w:pPr>
        <w:pStyle w:val="style0"/>
        <w:spacing w:before="76" w:after="0" w:lineRule="auto" w:line="240"/>
        <w:ind w:left="104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GPa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(GigaPascal)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×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N/m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kN/mm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6" w:after="0" w:lineRule="exact" w:line="240"/>
        <w:jc w:val="left"/>
        <w:rPr>
          <w:sz w:val="24"/>
          <w:szCs w:val="24"/>
        </w:rPr>
      </w:pPr>
    </w:p>
    <w:p>
      <w:pPr>
        <w:pStyle w:val="style0"/>
        <w:tabs>
          <w:tab w:val="left" w:leader="none" w:pos="820"/>
        </w:tabs>
        <w:spacing w:before="21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5.2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Common</w:t>
      </w:r>
      <w:r>
        <w:rPr>
          <w:rFonts w:ascii="Times New Roman" w:cs="Times New Roman" w:eastAsia="Times New Roman" w:hAnsi="Times New Roman"/>
          <w:b/>
          <w:bCs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Abb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eviations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:</w:t>
      </w:r>
    </w:p>
    <w:p>
      <w:pPr>
        <w:pStyle w:val="style0"/>
        <w:tabs>
          <w:tab w:val="left" w:leader="none" w:pos="820"/>
        </w:tabs>
        <w:spacing w:before="84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milliAmete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thickness,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second,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σ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ε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</w:t>
      </w:r>
    </w:p>
    <w:p>
      <w:pPr>
        <w:pStyle w:val="style0"/>
        <w:tabs>
          <w:tab w:val="left" w:leader="none" w:pos="860"/>
        </w:tabs>
        <w:spacing w:before="84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Δ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</w:p>
    <w:p>
      <w:pPr>
        <w:pStyle w:val="style0"/>
        <w:tabs>
          <w:tab w:val="left" w:leader="none" w:pos="820"/>
        </w:tabs>
        <w:spacing w:before="84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3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elasticity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i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τ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stress,</w:t>
      </w:r>
    </w:p>
    <w:p>
      <w:pPr>
        <w:pStyle w:val="style0"/>
        <w:tabs>
          <w:tab w:val="left" w:leader="none" w:pos="820"/>
        </w:tabs>
        <w:spacing w:before="84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ϕ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rigidity).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6.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Graphs</w:t>
      </w:r>
    </w:p>
    <w:p>
      <w:pPr>
        <w:pStyle w:val="style0"/>
        <w:spacing w:before="84" w:after="0" w:lineRule="auto" w:line="312"/>
        <w:ind w:left="118" w:right="5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Whenever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possible,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presented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form.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plotting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dependent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variable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plotted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ordinates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y-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axis,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independent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variable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abscissas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–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axis.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convenient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arithmetical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ficiently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extensive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occupy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sweep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space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available.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hand,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too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accentuate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observation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obscure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relationship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quantities.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7.0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General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</w:p>
    <w:p>
      <w:pPr>
        <w:pStyle w:val="style0"/>
        <w:spacing w:before="84" w:after="0" w:lineRule="auto" w:line="312"/>
        <w:ind w:left="118" w:right="5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major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elements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good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management,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but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perhaps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neglected.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understood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electricity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inherently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involves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degree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hazard.</w:t>
      </w:r>
      <w:r>
        <w:rPr>
          <w:rFonts w:ascii="Times New Roman" w:cs="Times New Roman" w:eastAsia="Times New Roman" w:hAnsi="Times New Roman"/>
          <w:spacing w:val="-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Whilst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every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responsible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manufacturers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reduce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hazard,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users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ensuring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3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majo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-causes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accidents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categorized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two:</w:t>
      </w:r>
    </w:p>
    <w:p>
      <w:pPr>
        <w:pStyle w:val="style0"/>
        <w:spacing w:before="84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Human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includes: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Carelessness,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Ignorance,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attitudes,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.Negligence.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Contributory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causes:</w:t>
      </w:r>
    </w:p>
    <w:p>
      <w:pPr>
        <w:pStyle w:val="style0"/>
        <w:spacing w:before="84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Physical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students,</w:t>
      </w:r>
    </w:p>
    <w:p>
      <w:pPr>
        <w:pStyle w:val="style0"/>
        <w:spacing w:before="84" w:after="0" w:lineRule="auto" w:line="312"/>
        <w:ind w:left="118" w:right="5437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Unsatisfactory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inappropriate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Diverted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attention,</w:t>
      </w:r>
    </w:p>
    <w:p>
      <w:pPr>
        <w:pStyle w:val="style0"/>
        <w:spacing w:before="3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Congested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stand,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inappropriate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attire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best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ways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achieve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electrical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includes:</w:t>
      </w:r>
    </w:p>
    <w:p>
      <w:pPr>
        <w:pStyle w:val="style0"/>
        <w:spacing w:before="84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aking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chances,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short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cuts,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procedures.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180" w:right="820" w:bottom="1060" w:left="1180" w:header="0" w:footer="866" w:gutter="0"/>
        </w:sectPr>
      </w:pPr>
    </w:p>
    <w:p>
      <w:pPr>
        <w:pStyle w:val="style0"/>
        <w:spacing w:before="51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7.1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</w:p>
    <w:p>
      <w:pPr>
        <w:pStyle w:val="style0"/>
        <w:spacing w:before="84" w:after="0" w:lineRule="auto" w:line="312"/>
        <w:ind w:left="109" w:right="42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contains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guidelines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help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perform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maintain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laboratories.</w:t>
      </w:r>
    </w:p>
    <w:p>
      <w:pPr>
        <w:pStyle w:val="style0"/>
        <w:spacing w:before="3" w:after="0" w:lineRule="auto" w:line="312"/>
        <w:ind w:left="109" w:right="4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thoroughly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agreement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guidelines.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kept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future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reference.</w:t>
      </w:r>
    </w:p>
    <w:p>
      <w:pPr>
        <w:pStyle w:val="style0"/>
        <w:spacing w:before="3" w:after="0" w:lineRule="auto" w:line="240"/>
        <w:ind w:left="8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golden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rules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developing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productive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environment:</w:t>
      </w:r>
    </w:p>
    <w:p>
      <w:pPr>
        <w:pStyle w:val="style0"/>
        <w:spacing w:before="84" w:after="0" w:lineRule="auto" w:line="312"/>
        <w:ind w:left="108" w:right="4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(1)</w:t>
      </w:r>
      <w:r>
        <w:rPr>
          <w:rFonts w:ascii="Times New Roman" w:cs="Times New Roman" w:eastAsia="Times New Roman" w:hAnsi="Times New Roman"/>
          <w:spacing w:val="3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Whenever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lab,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responsibility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unsafe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conditions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corrected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immediately;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(2)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Always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leave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it.</w:t>
      </w:r>
    </w:p>
    <w:p>
      <w:pPr>
        <w:pStyle w:val="style0"/>
        <w:spacing w:before="3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personal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responsibilit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facilities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improve.</w:t>
      </w:r>
    </w:p>
    <w:p>
      <w:pPr>
        <w:pStyle w:val="style0"/>
        <w:spacing w:before="84" w:after="0" w:lineRule="auto" w:line="312"/>
        <w:ind w:left="108" w:right="4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hope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periodically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update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revise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make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fective.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hope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keep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productive.</w:t>
      </w:r>
    </w:p>
    <w:p>
      <w:pPr>
        <w:pStyle w:val="style0"/>
        <w:spacing w:before="3" w:after="0" w:lineRule="auto" w:line="312"/>
        <w:ind w:left="108" w:right="42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careful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deliberate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approach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undertaking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experiment;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7.2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rules:</w:t>
      </w:r>
    </w:p>
    <w:p>
      <w:pPr>
        <w:pStyle w:val="style0"/>
        <w:spacing w:before="84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rules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times:</w:t>
      </w:r>
    </w:p>
    <w:p>
      <w:pPr>
        <w:pStyle w:val="style0"/>
        <w:tabs>
          <w:tab w:val="left" w:leader="none" w:pos="420"/>
        </w:tabs>
        <w:spacing w:before="84" w:after="0" w:lineRule="auto" w:line="312"/>
        <w:ind w:left="108" w:right="548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gossip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laboratories,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bench,</w:t>
      </w:r>
    </w:p>
    <w:p>
      <w:pPr>
        <w:pStyle w:val="style0"/>
        <w:spacing w:before="3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Extraneous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items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removed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table,</w:t>
      </w:r>
    </w:p>
    <w:p>
      <w:pPr>
        <w:pStyle w:val="style0"/>
        <w:spacing w:before="84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4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paid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clamping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job,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tool,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tool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holders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supporting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cutters.</w:t>
      </w:r>
    </w:p>
    <w:p>
      <w:pPr>
        <w:pStyle w:val="style0"/>
        <w:spacing w:before="84" w:after="0" w:lineRule="auto" w:line="312"/>
        <w:ind w:left="439" w:right="147" w:hanging="33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spacing w:val="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instructions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item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first,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think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it.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little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knowledge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dangerous.</w:t>
      </w:r>
    </w:p>
    <w:p>
      <w:pPr>
        <w:pStyle w:val="style0"/>
        <w:spacing w:before="3" w:after="0" w:lineRule="auto" w:line="312"/>
        <w:ind w:left="108" w:right="3773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vi.</w:t>
      </w:r>
      <w:r>
        <w:rPr>
          <w:rFonts w:ascii="Times New Roman" w:cs="Times New Roman" w:eastAsia="Times New Roman" w:hAnsi="Times New Roman"/>
          <w:spacing w:val="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wrist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watch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vii.</w:t>
      </w:r>
      <w:r>
        <w:rPr>
          <w:rFonts w:ascii="Times New Roman" w:cs="Times New Roman" w:eastAsia="Times New Roman" w:hAnsi="Times New Roman"/>
          <w:spacing w:val="-4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necklace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viii.</w:t>
      </w:r>
      <w:r>
        <w:rPr>
          <w:rFonts w:ascii="Times New Roman" w:cs="Times New Roman" w:eastAsia="Times New Roman" w:hAnsi="Times New Roman"/>
          <w:spacing w:val="-3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nails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dressed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maintained.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ix.</w:t>
      </w:r>
      <w:r>
        <w:rPr>
          <w:rFonts w:ascii="Times New Roman" w:cs="Times New Roman" w:eastAsia="Times New Roman" w:hAnsi="Times New Roman"/>
          <w:spacing w:val="4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void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loose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clothes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workshop.</w:t>
      </w:r>
    </w:p>
    <w:p>
      <w:pPr>
        <w:pStyle w:val="style0"/>
        <w:spacing w:before="3" w:after="0" w:lineRule="auto" w:line="312"/>
        <w:ind w:left="108" w:right="5228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Always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goggle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xi.</w:t>
      </w:r>
      <w:r>
        <w:rPr>
          <w:rFonts w:ascii="Times New Roman" w:cs="Times New Roman" w:eastAsia="Times New Roman" w:hAnsi="Times New Roman"/>
          <w:spacing w:val="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drink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xii.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312"/>
        <w:ind w:left="108" w:right="43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WORKSHOP</w:t>
      </w:r>
    </w:p>
    <w:p>
      <w:pPr>
        <w:pStyle w:val="style0"/>
        <w:spacing w:before="3" w:after="0" w:lineRule="auto" w:line="312"/>
        <w:ind w:left="108" w:right="4175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sleeve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Blue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sleeve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overall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workshop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practical.</w:t>
      </w:r>
    </w:p>
    <w:p>
      <w:pPr>
        <w:pStyle w:val="style0"/>
        <w:spacing w:before="3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sole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leather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shoe.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980" w:bottom="1060" w:left="1020" w:header="0" w:footer="866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5" w:after="0" w:lineRule="auto" w:line="240"/>
        <w:ind w:left="1366" w:right="1343"/>
        <w:jc w:val="center"/>
        <w:rPr>
          <w:rFonts w:ascii="Times New Roman" w:cs="Times New Roman" w:eastAsia="Times New Roman" w:hAnsi="Times New Roman"/>
          <w:sz w:val="32"/>
          <w:szCs w:val="32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32"/>
          <w:szCs w:val="32"/>
        </w:rPr>
        <w:t>M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32"/>
          <w:szCs w:val="32"/>
        </w:rPr>
        <w:t>TERIAL</w:t>
      </w:r>
      <w:r>
        <w:rPr>
          <w:rFonts w:ascii="Times New Roman" w:cs="Times New Roman" w:eastAsia="Times New Roman" w:hAnsi="Times New Roman"/>
          <w:b/>
          <w:bCs/>
          <w:spacing w:val="-18"/>
          <w:w w:val="100"/>
          <w:sz w:val="32"/>
          <w:szCs w:val="3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32"/>
          <w:szCs w:val="32"/>
        </w:rPr>
        <w:t>SCIENCE</w:t>
      </w:r>
      <w:r>
        <w:rPr>
          <w:rFonts w:ascii="Times New Roman" w:cs="Times New Roman" w:eastAsia="Times New Roman" w:hAnsi="Times New Roman"/>
          <w:b/>
          <w:bCs/>
          <w:spacing w:val="-17"/>
          <w:w w:val="100"/>
          <w:sz w:val="32"/>
          <w:szCs w:val="3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32"/>
          <w:szCs w:val="3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32"/>
          <w:szCs w:val="32"/>
        </w:rPr>
        <w:t>ENGINEERING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5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3543" w:right="343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-26"/>
          <w:w w:val="100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able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of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Contents</w:t>
      </w: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tbl>
      <w:tblPr>
        <w:tblW w:w="0" w:type="auto"/>
        <w:jc w:val="left"/>
        <w:tblInd w:w="116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400" w:hRule="exact"/>
          <w:jc w:val="left"/>
        </w:trPr>
        <w:tc>
          <w:tcPr>
            <w:tcW w:w="1398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61" w:after="0" w:lineRule="auto" w:line="240"/>
              <w:ind w:left="40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Introduction</w:t>
            </w:r>
          </w:p>
        </w:tc>
        <w:tc>
          <w:tcPr>
            <w:tcW w:w="5592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61" w:after="0" w:lineRule="auto" w:line="240"/>
              <w:ind w:left="82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</w:p>
        </w:tc>
        <w:tc>
          <w:tcPr>
            <w:tcW w:w="1971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1680"/>
              </w:tabs>
              <w:spacing w:before="61" w:after="0" w:lineRule="auto" w:line="240"/>
              <w:ind w:left="251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</w:t>
            </w:r>
          </w:p>
        </w:tc>
      </w:tr>
      <w:tr>
        <w:tblPrEx/>
        <w:trPr>
          <w:trHeight w:val="360" w:hRule="exact"/>
          <w:jc w:val="left"/>
        </w:trPr>
        <w:tc>
          <w:tcPr>
            <w:tcW w:w="1398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21" w:after="0" w:lineRule="auto" w:line="240"/>
              <w:ind w:left="40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Experiment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5592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800"/>
              </w:tabs>
              <w:spacing w:before="21" w:after="0" w:lineRule="auto" w:line="240"/>
              <w:ind w:left="82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Physical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and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Mechanical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Properties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Materials</w:t>
            </w:r>
          </w:p>
        </w:tc>
        <w:tc>
          <w:tcPr>
            <w:tcW w:w="1971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1680"/>
              </w:tabs>
              <w:spacing w:before="21" w:after="0" w:lineRule="auto" w:line="240"/>
              <w:ind w:left="251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5</w:t>
            </w:r>
          </w:p>
        </w:tc>
      </w:tr>
      <w:tr>
        <w:tblPrEx/>
        <w:trPr>
          <w:trHeight w:val="360" w:hRule="exact"/>
          <w:jc w:val="left"/>
        </w:trPr>
        <w:tc>
          <w:tcPr>
            <w:tcW w:w="1398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21" w:after="0" w:lineRule="auto" w:line="240"/>
              <w:ind w:left="40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Experiment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5592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800"/>
              </w:tabs>
              <w:spacing w:before="21" w:after="0" w:lineRule="auto" w:line="240"/>
              <w:ind w:left="82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Rockwell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Hardness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test</w:t>
            </w:r>
          </w:p>
        </w:tc>
        <w:tc>
          <w:tcPr>
            <w:tcW w:w="1971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1680"/>
              </w:tabs>
              <w:spacing w:before="21" w:after="0" w:lineRule="auto" w:line="240"/>
              <w:ind w:left="251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</w:t>
            </w:r>
          </w:p>
        </w:tc>
      </w:tr>
      <w:tr>
        <w:tblPrEx/>
        <w:trPr>
          <w:trHeight w:val="360" w:hRule="exact"/>
          <w:jc w:val="left"/>
        </w:trPr>
        <w:tc>
          <w:tcPr>
            <w:tcW w:w="1398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21" w:after="0" w:lineRule="auto" w:line="240"/>
              <w:ind w:left="40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Experiment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5592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800"/>
              </w:tabs>
              <w:spacing w:before="21" w:after="0" w:lineRule="auto" w:line="240"/>
              <w:ind w:left="82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Brinell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hardness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test</w:t>
            </w:r>
          </w:p>
        </w:tc>
        <w:tc>
          <w:tcPr>
            <w:tcW w:w="1971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1680"/>
              </w:tabs>
              <w:spacing w:before="21" w:after="0" w:lineRule="auto" w:line="240"/>
              <w:ind w:left="251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12</w:t>
            </w:r>
          </w:p>
        </w:tc>
      </w:tr>
      <w:tr>
        <w:tblPrEx/>
        <w:trPr>
          <w:trHeight w:val="360" w:hRule="exact"/>
          <w:jc w:val="left"/>
        </w:trPr>
        <w:tc>
          <w:tcPr>
            <w:tcW w:w="1398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21" w:after="0" w:lineRule="auto" w:line="240"/>
              <w:ind w:left="40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Experiment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5592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800"/>
              </w:tabs>
              <w:spacing w:before="21" w:after="0" w:lineRule="auto" w:line="240"/>
              <w:ind w:left="82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Position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specimen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for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Izod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test</w:t>
            </w:r>
          </w:p>
        </w:tc>
        <w:tc>
          <w:tcPr>
            <w:tcW w:w="1971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1680"/>
              </w:tabs>
              <w:spacing w:before="21" w:after="0" w:lineRule="auto" w:line="240"/>
              <w:ind w:left="251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14</w:t>
            </w:r>
          </w:p>
        </w:tc>
      </w:tr>
      <w:tr>
        <w:tblPrEx/>
        <w:trPr>
          <w:trHeight w:val="400" w:hRule="exact"/>
          <w:jc w:val="left"/>
        </w:trPr>
        <w:tc>
          <w:tcPr>
            <w:tcW w:w="1398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spacing w:before="21" w:after="0" w:lineRule="auto" w:line="240"/>
              <w:ind w:left="40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Experiment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5592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800"/>
              </w:tabs>
              <w:spacing w:before="21" w:after="0" w:lineRule="auto" w:line="240"/>
              <w:ind w:left="82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Charpy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Test</w:t>
            </w:r>
          </w:p>
        </w:tc>
        <w:tc>
          <w:tcPr>
            <w:tcW w:w="1971" w:type="dxa"/>
            <w:tcBorders>
              <w:top w:val="nil"/>
              <w:left w:val="nil"/>
              <w:bottom w:val="nil"/>
              <w:right w:val="nil"/>
            </w:tcBorders>
            <w:tcFitText w:val="false"/>
          </w:tcPr>
          <w:p>
            <w:pPr>
              <w:pStyle w:val="style0"/>
              <w:tabs>
                <w:tab w:val="left" w:leader="none" w:pos="1680"/>
              </w:tabs>
              <w:spacing w:before="21" w:after="0" w:lineRule="auto" w:line="240"/>
              <w:ind w:left="251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ab/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16</w:t>
            </w:r>
          </w:p>
        </w:tc>
      </w:tr>
    </w:tbl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560" w:right="1360" w:bottom="1060" w:left="1360" w:header="0" w:footer="866" w:gutter="0"/>
        </w:sectPr>
      </w:pPr>
    </w:p>
    <w:p>
      <w:pPr>
        <w:pStyle w:val="style0"/>
        <w:spacing w:before="44" w:after="0" w:lineRule="auto" w:line="240"/>
        <w:ind w:left="116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EXPERIMENT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1</w:t>
      </w:r>
    </w:p>
    <w:p>
      <w:pPr>
        <w:pStyle w:val="style0"/>
        <w:spacing w:before="13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116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TITLE: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PHYSICAL</w:t>
      </w:r>
      <w:r>
        <w:rPr>
          <w:rFonts w:ascii="Times New Roman" w:cs="Times New Roman" w:eastAsia="Times New Roman" w:hAnsi="Times New Roman"/>
          <w:b/>
          <w:bCs/>
          <w:spacing w:val="-31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AND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MECHANICAL</w:t>
      </w:r>
      <w:r>
        <w:rPr>
          <w:rFonts w:ascii="Times New Roman" w:cs="Times New Roman" w:eastAsia="Times New Roman" w:hAnsi="Times New Roman"/>
          <w:b/>
          <w:bCs/>
          <w:spacing w:val="-1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PROPE</w:t>
      </w:r>
      <w:r>
        <w:rPr>
          <w:rFonts w:ascii="Times New Roman" w:cs="Times New Roman" w:eastAsia="Times New Roman" w:hAnsi="Times New Roman"/>
          <w:b/>
          <w:bCs/>
          <w:spacing w:val="-10"/>
          <w:w w:val="100"/>
          <w:sz w:val="28"/>
          <w:szCs w:val="28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TIES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OF</w:t>
      </w:r>
      <w:r>
        <w:rPr>
          <w:rFonts w:ascii="Times New Roman" w:cs="Times New Roman" w:eastAsia="Times New Roman" w:hAnsi="Times New Roman"/>
          <w:b/>
          <w:bCs/>
          <w:spacing w:val="-1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M</w:t>
      </w:r>
      <w:r>
        <w:rPr>
          <w:rFonts w:ascii="Times New Roman" w:cs="Times New Roman" w:eastAsia="Times New Roman" w:hAnsi="Times New Roman"/>
          <w:b/>
          <w:bCs/>
          <w:spacing w:val="-21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TERIALS</w:t>
      </w:r>
    </w:p>
    <w:p>
      <w:pPr>
        <w:pStyle w:val="style0"/>
        <w:spacing w:before="1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4" w:after="0" w:lineRule="auto" w:line="240"/>
        <w:ind w:left="11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sz w:val="22"/>
          <w:szCs w:val="22"/>
        </w:rPr>
        <w:t>AIM</w:t>
      </w:r>
      <w:r>
        <w:rPr>
          <w:rFonts w:ascii="Times New Roman" w:cs="Times New Roman" w:eastAsia="Times New Roman" w:hAnsi="Times New Roman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determine: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(i)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physical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properties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materials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(ii)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elastic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limit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804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(iii)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yield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point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(iv)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percentage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elongation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(v)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reduction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area</w:t>
      </w:r>
    </w:p>
    <w:p>
      <w:pPr>
        <w:pStyle w:val="style0"/>
        <w:spacing w:before="10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tLeast" w:line="360"/>
        <w:ind w:left="116" w:right="7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2"/>
          <w:szCs w:val="22"/>
        </w:rPr>
        <w:t>AP</w:t>
      </w:r>
      <w:r>
        <w:rPr>
          <w:rFonts w:ascii="Times New Roman" w:cs="Times New Roman" w:eastAsia="Times New Roman" w:hAnsi="Times New Roman"/>
          <w:b/>
          <w:bCs/>
          <w:spacing w:val="-1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2"/>
          <w:szCs w:val="22"/>
        </w:rPr>
        <w:t>AR</w:t>
      </w:r>
      <w:r>
        <w:rPr>
          <w:rFonts w:ascii="Times New Roman" w:cs="Times New Roman" w:eastAsia="Times New Roman" w:hAnsi="Times New Roman"/>
          <w:b/>
          <w:bCs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2"/>
          <w:szCs w:val="22"/>
        </w:rPr>
        <w:t>TUS:</w:t>
      </w:r>
      <w:r>
        <w:rPr>
          <w:rFonts w:ascii="Times New Roman" w:cs="Times New Roman" w:eastAsia="Times New Roman" w:hAnsi="Times New Roman"/>
          <w:b/>
          <w:bCs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ensile</w:t>
      </w:r>
      <w:r>
        <w:rPr>
          <w:rFonts w:ascii="Times New Roman" w:cs="Times New Roman" w:eastAsia="Times New Roman" w:hAnsi="Times New Roman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esting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Machine,</w:t>
      </w:r>
      <w:r>
        <w:rPr>
          <w:rFonts w:ascii="Times New Roman" w:cs="Times New Roman" w:eastAsia="Times New Roman" w:hAnsi="Times New Roman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2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ernier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Calipe</w:t>
      </w:r>
      <w:r>
        <w:rPr>
          <w:rFonts w:ascii="Times New Roman" w:cs="Times New Roman" w:eastAsia="Times New Roman" w:hAnsi="Times New Roman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Micrometer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screw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gauge,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spacing w:val="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gauge,</w:t>
      </w:r>
      <w:r>
        <w:rPr>
          <w:rFonts w:ascii="Times New Roman" w:cs="Times New Roman" w:eastAsia="Times New Roman" w:hAnsi="Times New Roman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est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pieces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(mild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steel,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brass,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copper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&amp;</w:t>
      </w:r>
      <w:r>
        <w:rPr>
          <w:rFonts w:ascii="Times New Roman" w:cs="Times New Roman" w:eastAsia="Times New Roman" w:hAnsi="Times New Roman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aluminium)</w:t>
      </w:r>
    </w:p>
    <w:p>
      <w:pPr>
        <w:pStyle w:val="style0"/>
        <w:spacing w:before="1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2" w:after="0" w:lineRule="auto" w:line="240"/>
        <w:ind w:left="398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2"/>
          <w:szCs w:val="22"/>
        </w:rPr>
        <w:t>INTRODUCTION:</w:t>
      </w:r>
    </w:p>
    <w:p>
      <w:pPr>
        <w:pStyle w:val="style0"/>
        <w:spacing w:before="88" w:after="0" w:lineRule="auto" w:line="312"/>
        <w:ind w:left="116" w:right="67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property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ability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resist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forces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ascertained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performing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carefully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designed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replicate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nearly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possible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service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conditions.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include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strength,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plasticit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ductilit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malleabilit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brittleness,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resilience,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toughness,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creep,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fatigue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…</w:t>
      </w:r>
    </w:p>
    <w:p>
      <w:pPr>
        <w:pStyle w:val="style0"/>
        <w:spacing w:before="3" w:after="0" w:lineRule="auto" w:line="312"/>
        <w:ind w:left="115" w:right="67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carried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reasons: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simulate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service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predict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service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performance,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provide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design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i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check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meets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specification.</w:t>
      </w:r>
    </w:p>
    <w:p>
      <w:pPr>
        <w:pStyle w:val="style0"/>
        <w:spacing w:before="3" w:after="0" w:lineRule="auto" w:line="312"/>
        <w:ind w:left="115" w:right="50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behaviour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reflects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relationship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deformation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criteria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design,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fabrication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selection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application.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strength,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ductilit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fness.</w:t>
      </w:r>
    </w:p>
    <w:p>
      <w:pPr>
        <w:pStyle w:val="style0"/>
        <w:spacing w:before="3" w:after="0" w:lineRule="auto" w:line="240"/>
        <w:ind w:left="397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defines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quality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specific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characteristic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metal.</w:t>
      </w:r>
    </w:p>
    <w:p>
      <w:pPr>
        <w:pStyle w:val="style0"/>
        <w:spacing w:before="84" w:after="0" w:lineRule="auto" w:line="312"/>
        <w:ind w:left="115" w:right="67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physical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includes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densit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melting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damping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capacit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heat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capacit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thermal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conduction,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thermal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expansion,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electrical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conduction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colou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3" w:after="0" w:lineRule="auto" w:line="312"/>
        <w:ind w:left="115" w:right="67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esting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inspection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very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activities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done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various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stages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process,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design,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assembly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components/machines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meet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specific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requirement.</w:t>
      </w:r>
    </w:p>
    <w:p>
      <w:pPr>
        <w:pStyle w:val="style0"/>
        <w:spacing w:before="3" w:after="0" w:lineRule="auto" w:line="312"/>
        <w:ind w:left="115" w:right="67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major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group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Destructive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Non-destructive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establish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integrity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materials.</w:t>
      </w:r>
    </w:p>
    <w:p>
      <w:pPr>
        <w:pStyle w:val="style0"/>
        <w:spacing w:before="3" w:after="0" w:lineRule="auto" w:line="312"/>
        <w:ind w:left="115" w:right="67" w:firstLine="2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Destructive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-2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until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structural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failed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completely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characteristic.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performed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compression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impact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creep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fatigue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test.</w:t>
      </w:r>
    </w:p>
    <w:p>
      <w:pPr>
        <w:pStyle w:val="style0"/>
        <w:spacing w:before="3" w:after="0" w:lineRule="auto" w:line="312"/>
        <w:ind w:left="115" w:right="67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Destructive: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ensile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metals.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accurate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materials.</w:t>
      </w:r>
      <w:r>
        <w:rPr>
          <w:rFonts w:ascii="Times New Roman" w:cs="Times New Roman" w:eastAsia="Times New Roman" w:hAnsi="Times New Roman"/>
          <w:spacing w:val="-3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rectangular/flat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circular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test-piece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tighten/secured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ends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pulled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till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test-piece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breaks.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would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prove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limit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breaking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point.</w:t>
      </w:r>
    </w:p>
    <w:p>
      <w:pPr>
        <w:pStyle w:val="style0"/>
        <w:spacing w:after="0" w:lineRule="auto" w:line="312"/>
        <w:jc w:val="both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020" w:bottom="1060" w:left="1160" w:header="0" w:footer="866" w:gutter="0"/>
        </w:sectPr>
      </w:pPr>
    </w:p>
    <w:p>
      <w:pPr>
        <w:pStyle w:val="style0"/>
        <w:spacing w:before="66" w:after="0" w:lineRule="auto" w:line="312"/>
        <w:ind w:left="110" w:right="47" w:firstLine="28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Non-destructive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maintained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same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serviceable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subjected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loading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conditions.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resistance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deformation.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depth,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shape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3" w:after="0" w:lineRule="auto" w:line="240"/>
        <w:ind w:left="39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methods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include:</w:t>
      </w:r>
    </w:p>
    <w:p>
      <w:pPr>
        <w:pStyle w:val="style0"/>
        <w:spacing w:before="84" w:after="0" w:lineRule="auto" w:line="312"/>
        <w:ind w:left="110" w:right="47" w:firstLine="28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test-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hardened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ball/diamond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pressed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load/force.</w:t>
      </w:r>
    </w:p>
    <w:p>
      <w:pPr>
        <w:pStyle w:val="style0"/>
        <w:spacing w:before="3" w:after="0" w:lineRule="auto" w:line="312"/>
        <w:ind w:left="110" w:right="47" w:firstLine="28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Rockwell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test-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completed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small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cone.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resultant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does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damage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material.</w:t>
      </w:r>
    </w:p>
    <w:p>
      <w:pPr>
        <w:pStyle w:val="style0"/>
        <w:spacing w:before="3" w:after="0" w:lineRule="auto" w:line="240"/>
        <w:ind w:left="39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THEO</w:t>
      </w:r>
      <w:r>
        <w:rPr>
          <w:rFonts w:ascii="Times New Roman" w:cs="Times New Roman" w:eastAsia="Times New Roman" w:hAnsi="Times New Roman"/>
          <w:b/>
          <w:bCs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Y</w:t>
      </w:r>
    </w:p>
    <w:p>
      <w:pPr>
        <w:pStyle w:val="style0"/>
        <w:spacing w:before="84" w:after="0" w:lineRule="auto" w:line="240"/>
        <w:ind w:left="39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-2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ensile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test</w:t>
      </w:r>
    </w:p>
    <w:p>
      <w:pPr>
        <w:pStyle w:val="style0"/>
        <w:spacing w:before="84" w:after="0" w:lineRule="auto" w:line="312"/>
        <w:ind w:left="110" w:right="47" w:firstLine="28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widely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measuring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fness,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strength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ductility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material.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subjects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test-piece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axial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elongation</w:t>
      </w:r>
      <w:r>
        <w:rPr>
          <w:rFonts w:ascii="Times New Roman" w:cs="Times New Roman" w:eastAsia="Times New Roman" w:hAnsi="Times New Roman"/>
          <w:i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resultant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i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Depending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nature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tested,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round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rectangular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cross-section,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region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grips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usually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reduced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cross–section.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i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i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marked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region.</w:t>
      </w:r>
    </w:p>
    <w:p>
      <w:pPr>
        <w:pStyle w:val="style0"/>
        <w:spacing w:before="3" w:after="0" w:lineRule="auto" w:line="240"/>
        <w:ind w:left="39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Load/Cross-sectional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area</w:t>
      </w:r>
    </w:p>
    <w:p>
      <w:pPr>
        <w:pStyle w:val="style0"/>
        <w:spacing w:before="84" w:after="0" w:lineRule="auto" w:line="240"/>
        <w:ind w:left="39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Extension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length/Original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length,</w:t>
      </w:r>
    </w:p>
    <w:p>
      <w:pPr>
        <w:pStyle w:val="style0"/>
        <w:spacing w:before="84" w:after="0" w:lineRule="auto" w:line="312"/>
        <w:ind w:left="110" w:right="47" w:firstLine="28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est-pieces: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complete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figure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below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–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–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</w:p>
    <w:p>
      <w:pPr>
        <w:pStyle w:val="style0"/>
        <w:spacing w:before="9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auto" w:line="240"/>
        <w:ind w:left="1096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anchor distT="0" distB="0" distL="0" distR="0" simplePos="false" relativeHeight="4" behindDoc="true" locked="false" layoutInCell="true" allowOverlap="true">
            <wp:simplePos x="0" y="0"/>
            <wp:positionH relativeFrom="page">
              <wp:posOffset>3804383</wp:posOffset>
            </wp:positionH>
            <wp:positionV relativeFrom="paragraph">
              <wp:posOffset>487681</wp:posOffset>
            </wp:positionV>
            <wp:extent cx="2128629" cy="1687067"/>
            <wp:effectExtent l="0" t="0" r="0" b="0"/>
            <wp:wrapNone/>
            <wp:docPr id="1029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629" cy="16870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2072934" cy="2295144"/>
            <wp:effectExtent l="0" t="0" r="0" b="0"/>
            <wp:docPr id="1030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934" cy="22951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auto" w:line="240"/>
        <w:ind w:left="1076" w:right="4565"/>
        <w:jc w:val="center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-11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1.1:</w:t>
      </w:r>
      <w:r>
        <w:rPr>
          <w:rFonts w:ascii="Times New Roman" w:cs="Times New Roman" w:eastAsia="Times New Roman" w:hAnsi="Times New Roman"/>
          <w:spacing w:val="-11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-14"/>
          <w:w w:val="10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est</w:t>
      </w:r>
      <w:r>
        <w:rPr>
          <w:rFonts w:ascii="Times New Roman" w:cs="Times New Roman" w:eastAsia="Times New Roman" w:hAnsi="Times New Roman"/>
          <w:spacing w:val="-8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piece</w:t>
      </w:r>
      <w:r>
        <w:rPr>
          <w:rFonts w:ascii="Times New Roman" w:cs="Times New Roman" w:eastAsia="Times New Roman" w:hAnsi="Times New Roman"/>
          <w:spacing w:val="-9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spacing w:val="-8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spacing w:val="-3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circular</w:t>
      </w:r>
      <w:r>
        <w:rPr>
          <w:rFonts w:ascii="Times New Roman" w:cs="Times New Roman" w:eastAsia="Times New Roman" w:hAnsi="Times New Roman"/>
          <w:spacing w:val="-13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98"/>
          <w:sz w:val="20"/>
          <w:szCs w:val="20"/>
        </w:rPr>
        <w:t>cross-section</w:t>
      </w:r>
    </w:p>
    <w:p>
      <w:pPr>
        <w:pStyle w:val="style0"/>
        <w:spacing w:before="3" w:after="0" w:lineRule="exact" w:line="190"/>
        <w:jc w:val="left"/>
        <w:rPr>
          <w:sz w:val="19"/>
          <w:szCs w:val="19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317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244291" cy="532733"/>
            <wp:effectExtent l="0" t="0" r="0" b="0"/>
            <wp:docPr id="1031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291" cy="5327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35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Figure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1:2: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elongation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40" w:right="1040" w:bottom="1060" w:left="1180" w:header="0" w:footer="866" w:gutter="0"/>
        </w:sectPr>
      </w:pPr>
    </w:p>
    <w:p>
      <w:pPr>
        <w:pStyle w:val="style0"/>
        <w:spacing w:before="6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396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471204" cy="2377440"/>
            <wp:effectExtent l="0" t="0" r="0" b="0"/>
            <wp:docPr id="1032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204" cy="2377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20"/>
        <w:jc w:val="left"/>
        <w:rPr>
          <w:sz w:val="12"/>
          <w:szCs w:val="12"/>
        </w:rPr>
      </w:pPr>
    </w:p>
    <w:p>
      <w:pPr>
        <w:pStyle w:val="style0"/>
        <w:tabs>
          <w:tab w:val="left" w:leader="none" w:pos="5140"/>
        </w:tabs>
        <w:spacing w:before="27" w:after="0" w:lineRule="exact" w:line="270"/>
        <w:ind w:left="909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anchor distT="0" distB="0" distL="0" distR="0" simplePos="false" relativeHeight="5" behindDoc="true" locked="false" layoutInCell="true" allowOverlap="true">
            <wp:simplePos x="0" y="0"/>
            <wp:positionH relativeFrom="page">
              <wp:posOffset>3927819</wp:posOffset>
            </wp:positionH>
            <wp:positionV relativeFrom="paragraph">
              <wp:posOffset>-2460778</wp:posOffset>
            </wp:positionV>
            <wp:extent cx="2297572" cy="2400300"/>
            <wp:effectExtent l="0" t="0" r="0" b="0"/>
            <wp:wrapNone/>
            <wp:docPr id="1033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572" cy="2400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>1.3:</w:t>
      </w:r>
      <w:r>
        <w:rPr>
          <w:rFonts w:ascii="Times New Roman" w:cs="Times New Roman" w:eastAsia="Times New Roman" w:hAnsi="Times New Roman"/>
          <w:spacing w:val="-4"/>
          <w:w w:val="100"/>
          <w:position w:val="-2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-14"/>
          <w:w w:val="100"/>
          <w:position w:val="-2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>ensile</w:t>
      </w:r>
      <w:r>
        <w:rPr>
          <w:rFonts w:ascii="Times New Roman" w:cs="Times New Roman" w:eastAsia="Times New Roman" w:hAnsi="Times New Roman"/>
          <w:spacing w:val="-4"/>
          <w:w w:val="100"/>
          <w:position w:val="-2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-14"/>
          <w:w w:val="100"/>
          <w:position w:val="-2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>esting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>Machine</w:t>
      </w:r>
      <w:r>
        <w:rPr>
          <w:rFonts w:ascii="Times New Roman" w:cs="Times New Roman" w:eastAsia="Times New Roman" w:hAnsi="Times New Roman"/>
          <w:spacing w:val="0"/>
          <w:w w:val="100"/>
          <w:position w:val="-2"/>
          <w:sz w:val="20"/>
          <w:szCs w:val="20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>1.4: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>Schematic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>representation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3"/>
          <w:sz w:val="20"/>
          <w:szCs w:val="20"/>
        </w:rPr>
        <w:t>the</w:t>
      </w:r>
    </w:p>
    <w:p>
      <w:pPr>
        <w:pStyle w:val="style0"/>
        <w:spacing w:before="0" w:after="0" w:lineRule="exact" w:line="177"/>
        <w:ind w:left="5927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-14"/>
          <w:w w:val="100"/>
          <w:position w:val="1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ensile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testing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machine</w:t>
      </w:r>
    </w:p>
    <w:p>
      <w:pPr>
        <w:pStyle w:val="style0"/>
        <w:spacing w:before="2" w:after="0" w:lineRule="exact" w:line="170"/>
        <w:jc w:val="left"/>
        <w:rPr>
          <w:sz w:val="17"/>
          <w:szCs w:val="17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400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PROCEDURE</w:t>
      </w:r>
    </w:p>
    <w:p>
      <w:pPr>
        <w:pStyle w:val="style0"/>
        <w:spacing w:before="84" w:after="0" w:lineRule="auto" w:line="312"/>
        <w:ind w:left="115" w:right="47" w:firstLine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threaded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ends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circular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cross-sectional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screwed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jaws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machine.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rod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smoothly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tapered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threaded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part,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parallel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centre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marks,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distance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apart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five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diameter: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–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5Do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marks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judge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plasticity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material.</w:t>
      </w:r>
    </w:p>
    <w:p>
      <w:pPr>
        <w:pStyle w:val="style0"/>
        <w:spacing w:before="3" w:after="0" w:lineRule="auto" w:line="310"/>
        <w:ind w:left="115" w:right="46" w:firstLine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–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screwed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jaws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jaw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slowly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pulled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apart.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increased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stretched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finally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breaks.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quantities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strength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extension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Δ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quantities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calculate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strength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δ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(N/mm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F/A,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ratio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force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per</w:t>
      </w:r>
      <w:r>
        <w:rPr>
          <w:rFonts w:ascii="Times New Roman" w:cs="Times New Roman" w:eastAsia="Times New Roman" w:hAnsi="Times New Roman"/>
          <w:spacing w:val="41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unit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strain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ϵ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ratio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2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length</w:t>
      </w:r>
    </w:p>
    <w:p>
      <w:pPr>
        <w:pStyle w:val="style0"/>
        <w:spacing w:before="1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/original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length.</w:t>
      </w:r>
    </w:p>
    <w:p>
      <w:pPr>
        <w:pStyle w:val="style0"/>
        <w:spacing w:before="84" w:after="0" w:lineRule="auto" w:line="240"/>
        <w:ind w:left="39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Hook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relationship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δ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/ϵ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elasticity)</w:t>
      </w:r>
    </w:p>
    <w:p>
      <w:pPr>
        <w:pStyle w:val="style0"/>
        <w:spacing w:before="8" w:after="0" w:lineRule="exact" w:line="190"/>
        <w:jc w:val="left"/>
        <w:rPr>
          <w:sz w:val="19"/>
          <w:szCs w:val="19"/>
        </w:rPr>
      </w:pPr>
    </w:p>
    <w:p>
      <w:pPr>
        <w:pStyle w:val="style0"/>
        <w:spacing w:before="21" w:after="0" w:lineRule="auto" w:line="240"/>
        <w:ind w:left="2015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1.1: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27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alue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</w:t>
      </w:r>
    </w:p>
    <w:p>
      <w:pPr>
        <w:pStyle w:val="style0"/>
        <w:spacing w:before="7" w:after="0" w:lineRule="exact" w:line="80"/>
        <w:jc w:val="left"/>
        <w:rPr>
          <w:sz w:val="8"/>
          <w:szCs w:val="8"/>
        </w:rPr>
      </w:pPr>
    </w:p>
    <w:tbl>
      <w:tblPr>
        <w:tblW w:w="0" w:type="auto"/>
        <w:jc w:val="left"/>
        <w:tblInd w:w="2071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495" w:hRule="exact"/>
          <w:jc w:val="left"/>
        </w:trPr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Materials</w:t>
            </w:r>
          </w:p>
        </w:tc>
        <w:tc>
          <w:tcPr>
            <w:tcW w:w="36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8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Modulus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elasticity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(N/mm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position w:val="12"/>
                <w:sz w:val="12"/>
                <w:szCs w:val="12"/>
              </w:rPr>
              <w:t>2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position w:val="0"/>
                <w:sz w:val="24"/>
                <w:szCs w:val="24"/>
              </w:rPr>
              <w:t>)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Iron</w:t>
            </w:r>
          </w:p>
        </w:tc>
        <w:tc>
          <w:tcPr>
            <w:tcW w:w="36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200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Copper</w:t>
            </w:r>
          </w:p>
        </w:tc>
        <w:tc>
          <w:tcPr>
            <w:tcW w:w="36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125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Brass</w:t>
            </w:r>
          </w:p>
        </w:tc>
        <w:tc>
          <w:tcPr>
            <w:tcW w:w="36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100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Aluminium</w:t>
            </w:r>
          </w:p>
        </w:tc>
        <w:tc>
          <w:tcPr>
            <w:tcW w:w="36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72</w:t>
            </w:r>
          </w:p>
        </w:tc>
      </w:tr>
    </w:tbl>
    <w:p>
      <w:pPr>
        <w:pStyle w:val="style0"/>
        <w:spacing w:before="62" w:after="0" w:lineRule="auto" w:line="312"/>
        <w:ind w:left="392" w:right="1963" w:firstLine="4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b/>
          <w:bCs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b/>
          <w:bCs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bCs/>
          <w:spacing w:val="-1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TERIALS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(Cast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iron/mild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Steel,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Brass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Aluminium).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grooved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surface.</w:t>
      </w:r>
    </w:p>
    <w:p>
      <w:pPr>
        <w:pStyle w:val="style0"/>
        <w:spacing w:before="3" w:after="0" w:lineRule="auto" w:line="312"/>
        <w:ind w:left="396" w:right="374" w:hanging="4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distance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(5mm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away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sides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centre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mark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pencil).</w:t>
      </w:r>
    </w:p>
    <w:p>
      <w:pPr>
        <w:pStyle w:val="style0"/>
        <w:spacing w:before="3" w:after="0" w:lineRule="auto" w:line="240"/>
        <w:ind w:left="391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Mount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small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beside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jaws.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20" w:right="1040" w:bottom="1060" w:left="1160" w:header="0" w:footer="866" w:gutter="0"/>
        </w:sectPr>
      </w:pPr>
    </w:p>
    <w:p>
      <w:pPr>
        <w:pStyle w:val="style0"/>
        <w:spacing w:before="66" w:after="0" w:lineRule="auto" w:line="240"/>
        <w:ind w:left="407" w:right="5638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Screw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jaws.</w:t>
      </w:r>
    </w:p>
    <w:p>
      <w:pPr>
        <w:pStyle w:val="style0"/>
        <w:spacing w:before="84" w:after="0" w:lineRule="auto" w:line="312"/>
        <w:ind w:left="407" w:right="144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3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ension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winding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knob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hydraulic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cylinde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pressure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zero.</w:t>
      </w:r>
    </w:p>
    <w:p>
      <w:pPr>
        <w:pStyle w:val="style0"/>
        <w:spacing w:before="3" w:after="0" w:lineRule="auto" w:line="240"/>
        <w:ind w:left="407" w:right="141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Slowly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carefully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turning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pressure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clockwise.</w:t>
      </w:r>
    </w:p>
    <w:p>
      <w:pPr>
        <w:pStyle w:val="style0"/>
        <w:spacing w:before="84" w:after="0" w:lineRule="auto" w:line="312"/>
        <w:ind w:left="407" w:right="205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pressure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interval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corresponding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gauge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accordingl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ix.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Continue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until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breaks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breaking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point.</w:t>
      </w:r>
    </w:p>
    <w:p>
      <w:pPr>
        <w:pStyle w:val="style0"/>
        <w:spacing w:before="3" w:after="0" w:lineRule="auto" w:line="312"/>
        <w:ind w:left="407" w:right="139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Remove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halves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put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together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bench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re-measure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length.</w:t>
      </w:r>
    </w:p>
    <w:p>
      <w:pPr>
        <w:pStyle w:val="style0"/>
        <w:spacing w:before="3" w:after="0" w:lineRule="auto" w:line="240"/>
        <w:ind w:left="407" w:right="2459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Repeat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same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procedure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provided.</w:t>
      </w:r>
    </w:p>
    <w:p>
      <w:pPr>
        <w:pStyle w:val="style0"/>
        <w:spacing w:before="84" w:after="0" w:lineRule="auto" w:line="240"/>
        <w:ind w:left="407" w:right="65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-2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b/>
          <w:bCs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materials,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(Mild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Steel,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Cast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on,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Brass,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Copper</w:t>
      </w:r>
      <w:r>
        <w:rPr>
          <w:rFonts w:ascii="Times New Roman" w:cs="Times New Roman" w:eastAsia="Times New Roman" w:hAnsi="Times New Roman"/>
          <w:b/>
          <w:bCs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b/>
          <w:bCs/>
          <w:spacing w:val="-4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Aluminium)</w:t>
      </w:r>
    </w:p>
    <w:p>
      <w:pPr>
        <w:pStyle w:val="style0"/>
        <w:spacing w:before="0" w:after="0" w:lineRule="atLeast" w:line="360"/>
        <w:ind w:left="406" w:right="5618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   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………….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        </w:t>
      </w:r>
      <w:r>
        <w:rPr>
          <w:rFonts w:ascii="Times New Roman" w:cs="Times New Roman" w:eastAsia="Times New Roman" w:hAnsi="Times New Roman"/>
          <w:spacing w:val="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…………..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...…………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    </w:t>
      </w:r>
      <w:r>
        <w:rPr>
          <w:rFonts w:ascii="Times New Roman" w:cs="Times New Roman" w:eastAsia="Times New Roman" w:hAnsi="Times New Roman"/>
          <w:spacing w:val="3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=....…………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</w:p>
    <w:p>
      <w:pPr>
        <w:pStyle w:val="style0"/>
        <w:spacing w:before="7" w:after="0" w:lineRule="exact" w:line="170"/>
        <w:jc w:val="left"/>
        <w:rPr>
          <w:sz w:val="17"/>
          <w:szCs w:val="17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1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1.2: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</w:t>
      </w:r>
    </w:p>
    <w:p>
      <w:pPr>
        <w:pStyle w:val="style0"/>
        <w:spacing w:before="3" w:after="0" w:lineRule="exact" w:line="30"/>
        <w:jc w:val="left"/>
        <w:rPr>
          <w:sz w:val="4"/>
          <w:szCs w:val="4"/>
        </w:rPr>
      </w:pPr>
    </w:p>
    <w:tbl>
      <w:tblPr>
        <w:tblW w:w="0" w:type="auto"/>
        <w:jc w:val="left"/>
        <w:tblInd w:w="104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898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312"/>
              <w:ind w:left="93" w:right="162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FORCES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(kN)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312"/>
              <w:ind w:left="93" w:right="191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FINAL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LENGTH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(mm)</w:t>
            </w: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312"/>
              <w:ind w:left="93" w:right="188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ORIGINAL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LENGTH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(mm)</w:t>
            </w: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312"/>
              <w:ind w:left="93" w:right="334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ELONG</w:t>
            </w:r>
            <w:r>
              <w:rPr>
                <w:rFonts w:ascii="Times New Roman" w:cs="Times New Roman" w:eastAsia="Times New Roman" w:hAnsi="Times New Roman"/>
                <w:spacing w:val="-27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TION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(mm)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STRESS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STRAIN</w:t>
            </w:r>
          </w:p>
        </w:tc>
      </w:tr>
      <w:tr>
        <w:tblPrEx/>
        <w:trPr>
          <w:trHeight w:val="521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54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581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54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501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54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521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54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521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54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501" w:hRule="exact"/>
          <w:jc w:val="left"/>
        </w:trPr>
        <w:tc>
          <w:tcPr>
            <w:tcW w:w="1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54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1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before="6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27" w:after="0" w:lineRule="auto" w:line="240"/>
        <w:ind w:left="299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Note:</w:t>
      </w:r>
      <w:r>
        <w:rPr>
          <w:rFonts w:ascii="Times New Roman" w:cs="Times New Roman" w:eastAsia="Times New Roman" w:hAnsi="Times New Roman"/>
          <w:spacing w:val="-4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results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material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9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96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EXERCISES:</w:t>
      </w:r>
    </w:p>
    <w:p>
      <w:pPr>
        <w:pStyle w:val="style0"/>
        <w:spacing w:before="84" w:after="0" w:lineRule="auto" w:line="240"/>
        <w:ind w:left="396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(a)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of;</w:t>
      </w:r>
    </w:p>
    <w:p>
      <w:pPr>
        <w:pStyle w:val="style0"/>
        <w:spacing w:before="84" w:after="0" w:lineRule="auto" w:line="312"/>
        <w:ind w:left="1559" w:right="535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(i)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against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Elongation,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(ii)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against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</w:t>
      </w:r>
    </w:p>
    <w:p>
      <w:pPr>
        <w:pStyle w:val="style0"/>
        <w:spacing w:after="0" w:lineRule="auto" w:line="312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40" w:right="1040" w:bottom="1060" w:left="1160" w:header="0" w:footer="866" w:gutter="0"/>
        </w:sectPr>
      </w:pPr>
    </w:p>
    <w:p>
      <w:pPr>
        <w:pStyle w:val="style0"/>
        <w:spacing w:before="66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(b)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graph:</w:t>
      </w:r>
    </w:p>
    <w:p>
      <w:pPr>
        <w:pStyle w:val="style0"/>
        <w:spacing w:before="84" w:after="0" w:lineRule="auto" w:line="240"/>
        <w:ind w:left="154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(i)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Maximum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</w:p>
    <w:p>
      <w:pPr>
        <w:pStyle w:val="style0"/>
        <w:spacing w:before="84" w:after="0" w:lineRule="auto" w:line="312"/>
        <w:ind w:left="1578" w:right="3225" w:hanging="3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(ii)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strength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(Ultimate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stress),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(iii)</w:t>
      </w:r>
      <w:r>
        <w:rPr>
          <w:rFonts w:ascii="Times New Roman" w:cs="Times New Roman" w:eastAsia="Times New Roman" w:hAnsi="Times New Roman"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fracture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stress,</w:t>
      </w:r>
    </w:p>
    <w:p>
      <w:pPr>
        <w:pStyle w:val="style0"/>
        <w:spacing w:before="3" w:after="0" w:lineRule="auto" w:line="240"/>
        <w:ind w:left="157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(iv)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Elongation,</w:t>
      </w:r>
    </w:p>
    <w:p>
      <w:pPr>
        <w:pStyle w:val="style0"/>
        <w:spacing w:before="84" w:after="0" w:lineRule="auto" w:line="240"/>
        <w:ind w:left="154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(v)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Reduction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area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312"/>
        <w:ind w:left="475" w:right="54" w:hanging="373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(c)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curves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briefly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explain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observations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properties.</w:t>
      </w:r>
    </w:p>
    <w:p>
      <w:pPr>
        <w:pStyle w:val="style0"/>
        <w:spacing w:before="3" w:after="0" w:lineRule="auto" w:line="312"/>
        <w:ind w:left="441" w:right="281" w:hanging="339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(d)</w:t>
      </w:r>
      <w:r>
        <w:rPr>
          <w:rFonts w:ascii="Times New Roman" w:cs="Times New Roman" w:eastAsia="Times New Roman" w:hAnsi="Times New Roman"/>
          <w:spacing w:val="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copper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305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pulled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276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MPa.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deformation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entirely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resultant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elongation?</w:t>
      </w:r>
    </w:p>
    <w:p>
      <w:pPr>
        <w:pStyle w:val="style0"/>
        <w:spacing w:before="3" w:after="0" w:lineRule="auto" w:line="308"/>
        <w:ind w:left="441" w:right="127" w:hanging="339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(e)</w:t>
      </w:r>
      <w:r>
        <w:rPr>
          <w:rFonts w:ascii="Times New Roman" w:cs="Times New Roman" w:eastAsia="Times New Roman" w:hAnsi="Times New Roman"/>
          <w:spacing w:val="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axis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cylindrical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brass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magnitude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2.5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deformation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entirely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elastic.</w:t>
      </w:r>
    </w:p>
    <w:p>
      <w:pPr>
        <w:pStyle w:val="style0"/>
        <w:spacing w:before="8" w:after="0" w:lineRule="auto" w:line="312"/>
        <w:ind w:left="102" w:right="2099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(f)</w:t>
      </w:r>
      <w:r>
        <w:rPr>
          <w:rFonts w:ascii="Times New Roman" w:cs="Times New Roman" w:eastAsia="Times New Roman" w:hAnsi="Times New Roman"/>
          <w:spacing w:val="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terms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Resilience,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toughness,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Ductilit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yield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(g)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major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function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Extensomete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(h)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precautions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40" w:right="1400" w:bottom="1060" w:left="1180" w:header="0" w:footer="866" w:gutter="0"/>
        </w:sectPr>
      </w:pPr>
    </w:p>
    <w:p>
      <w:pPr>
        <w:pStyle w:val="style0"/>
        <w:spacing w:before="4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EXPERIMENT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2</w:t>
      </w:r>
    </w:p>
    <w:p>
      <w:pPr>
        <w:pStyle w:val="style0"/>
        <w:spacing w:before="8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TITLE: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ROCKWELL</w:t>
      </w:r>
      <w:r>
        <w:rPr>
          <w:rFonts w:ascii="Times New Roman" w:cs="Times New Roman" w:eastAsia="Times New Roman" w:hAnsi="Times New Roman"/>
          <w:b/>
          <w:bCs/>
          <w:spacing w:val="-1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HARDNESS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TEST</w:t>
      </w:r>
    </w:p>
    <w:p>
      <w:pPr>
        <w:pStyle w:val="style0"/>
        <w:spacing w:before="6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1" w:after="0" w:lineRule="auto" w:line="312"/>
        <w:ind w:left="102" w:right="47" w:firstLine="28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Objective: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Rockwell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test.</w:t>
      </w:r>
    </w:p>
    <w:p>
      <w:pPr>
        <w:pStyle w:val="style0"/>
        <w:spacing w:before="3" w:after="0" w:lineRule="auto" w:line="312"/>
        <w:ind w:left="102" w:right="47" w:firstLine="28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Materials: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Rockwell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Black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diamond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steel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240"/>
        <w:ind w:left="38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Theory</w:t>
      </w:r>
    </w:p>
    <w:p>
      <w:pPr>
        <w:pStyle w:val="style0"/>
        <w:spacing w:before="84" w:after="0" w:lineRule="auto" w:line="240"/>
        <w:ind w:left="38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smaller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materials.</w:t>
      </w:r>
    </w:p>
    <w:p>
      <w:pPr>
        <w:pStyle w:val="style0"/>
        <w:spacing w:before="84" w:after="0" w:lineRule="auto" w:line="312"/>
        <w:ind w:left="102" w:right="47" w:firstLine="28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indenter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piece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operations,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measuring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permanent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increase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increased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reached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datum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load.</w:t>
      </w:r>
    </w:p>
    <w:p>
      <w:pPr>
        <w:pStyle w:val="style0"/>
        <w:spacing w:before="3" w:after="0" w:lineRule="auto" w:line="312"/>
        <w:ind w:left="102" w:right="47" w:firstLine="28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Measurement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removing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load.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Indenter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having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angle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120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degrees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black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diamond.</w:t>
      </w:r>
    </w:p>
    <w:p>
      <w:pPr>
        <w:pStyle w:val="style0"/>
        <w:spacing w:before="3" w:after="0" w:lineRule="auto" w:line="312"/>
        <w:ind w:left="102" w:right="47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NOTE: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Thickness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less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avoid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deformation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extended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opposite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312"/>
        <w:ind w:left="102" w:right="47" w:firstLine="28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nearer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edge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avoid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unnecessary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concentration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stresses.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case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distance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edge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centre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greater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2.5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3" w:after="0" w:lineRule="auto" w:line="312"/>
        <w:ind w:left="102" w:right="47" w:firstLine="28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Rapid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rate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applying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avoided.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rise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little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because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sudden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action.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rapidly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restrict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plastic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flow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material,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produces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fect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11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19" w:after="0" w:lineRule="auto" w:line="240"/>
        <w:ind w:left="4204" w:right="4186"/>
        <w:jc w:val="center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DIAGRAM</w:t>
      </w:r>
    </w:p>
    <w:p>
      <w:pPr>
        <w:pStyle w:val="style0"/>
        <w:spacing w:before="37" w:after="0" w:lineRule="auto" w:line="240"/>
        <w:ind w:left="1284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415794" cy="2665476"/>
            <wp:effectExtent l="0" t="0" r="0" b="0"/>
            <wp:docPr id="103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794" cy="26654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7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2972" w:right="2957"/>
        <w:jc w:val="center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2.1: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Rockwell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test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equipment</w:t>
      </w:r>
    </w:p>
    <w:p>
      <w:pPr>
        <w:pStyle w:val="style0"/>
        <w:spacing w:after="0" w:lineRule="auto" w:line="240"/>
        <w:jc w:val="center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200" w:right="1040" w:bottom="1060" w:left="1180" w:header="0" w:footer="866" w:gutter="0"/>
        </w:sectPr>
      </w:pPr>
    </w:p>
    <w:p>
      <w:pPr>
        <w:pStyle w:val="style0"/>
        <w:spacing w:before="66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ocedu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</w:t>
      </w:r>
    </w:p>
    <w:p>
      <w:pPr>
        <w:pStyle w:val="style0"/>
        <w:tabs>
          <w:tab w:val="left" w:leader="none" w:pos="480"/>
        </w:tabs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Examine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Figure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2.1.</w:t>
      </w:r>
    </w:p>
    <w:p>
      <w:pPr>
        <w:pStyle w:val="style0"/>
        <w:spacing w:before="84" w:after="0" w:lineRule="auto" w:line="312"/>
        <w:ind w:left="447" w:right="47" w:hanging="344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Place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platform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machine.</w:t>
      </w:r>
      <w:r>
        <w:rPr>
          <w:rFonts w:ascii="Times New Roman" w:cs="Times New Roman" w:eastAsia="Times New Roman" w:hAnsi="Times New Roman"/>
          <w:spacing w:val="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elevating</w:t>
      </w:r>
      <w:r>
        <w:rPr>
          <w:rFonts w:ascii="Times New Roman" w:cs="Times New Roman" w:eastAsia="Times New Roman" w:hAnsi="Times New Roman"/>
          <w:spacing w:val="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screw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raise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platform</w:t>
      </w:r>
      <w:r>
        <w:rPr>
          <w:rFonts w:ascii="Times New Roman" w:cs="Times New Roman" w:eastAsia="Times New Roman" w:hAnsi="Times New Roman"/>
          <w:spacing w:val="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bring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just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contact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ball.</w:t>
      </w:r>
      <w:r>
        <w:rPr>
          <w:rFonts w:ascii="Times New Roman" w:cs="Times New Roman" w:eastAsia="Times New Roman" w:hAnsi="Times New Roman"/>
          <w:spacing w:val="-3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Apply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initial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until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small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pointer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shows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mark.</w:t>
      </w:r>
    </w:p>
    <w:p>
      <w:pPr>
        <w:pStyle w:val="style0"/>
        <w:spacing w:before="3" w:after="0" w:lineRule="auto" w:line="312"/>
        <w:ind w:left="447" w:right="47" w:hanging="344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Release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operating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valve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apply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load.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Immediately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back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operating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valve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position.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scale,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5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Repeat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procedure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selecting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84" w:after="0" w:lineRule="auto" w:line="240"/>
        <w:ind w:left="447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RESU</w:t>
      </w:r>
      <w:r>
        <w:rPr>
          <w:rFonts w:ascii="Times New Roman" w:cs="Times New Roman" w:eastAsia="Times New Roman" w:hAnsi="Times New Roman"/>
          <w:b/>
          <w:bCs/>
          <w:spacing w:val="-22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bCs/>
          <w:spacing w:val="0"/>
          <w:sz w:val="24"/>
          <w:szCs w:val="24"/>
        </w:rPr>
        <w:t>TS</w:t>
      </w:r>
      <w:r>
        <w:rPr>
          <w:rFonts w:ascii="Times New Roman" w:cs="Times New Roman" w:eastAsia="Times New Roman" w:hAnsi="Times New Roman"/>
          <w:b/>
          <w:bCs/>
          <w:spacing w:val="-37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CALCUL</w:t>
      </w:r>
      <w:r>
        <w:rPr>
          <w:rFonts w:ascii="Times New Roman" w:cs="Times New Roman" w:eastAsia="Times New Roman" w:hAnsi="Times New Roman"/>
          <w:b/>
          <w:bCs/>
          <w:spacing w:val="-1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TION</w:t>
      </w:r>
    </w:p>
    <w:p>
      <w:pPr>
        <w:pStyle w:val="style0"/>
        <w:tabs>
          <w:tab w:val="left" w:leader="none" w:pos="440"/>
        </w:tabs>
        <w:spacing w:before="84" w:after="0" w:lineRule="auto" w:line="312"/>
        <w:ind w:left="102" w:right="246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ake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values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average.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machine.</w:t>
      </w:r>
    </w:p>
    <w:p>
      <w:pPr>
        <w:pStyle w:val="style0"/>
        <w:spacing w:before="3" w:after="0" w:lineRule="auto" w:line="312"/>
        <w:ind w:left="102" w:right="399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Rockwell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5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</w:p>
    <w:p>
      <w:pPr>
        <w:pStyle w:val="style0"/>
        <w:spacing w:after="0" w:lineRule="auto" w:line="312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40" w:right="1040" w:bottom="1060" w:left="1180" w:header="0" w:footer="866" w:gutter="0"/>
        </w:sectPr>
      </w:pPr>
    </w:p>
    <w:p>
      <w:pPr>
        <w:pStyle w:val="style0"/>
        <w:spacing w:before="4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EXPERIMENT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3</w:t>
      </w:r>
    </w:p>
    <w:p>
      <w:pPr>
        <w:pStyle w:val="style0"/>
        <w:spacing w:before="8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TITLE: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BRINELL</w:t>
      </w:r>
      <w:r>
        <w:rPr>
          <w:rFonts w:ascii="Times New Roman" w:cs="Times New Roman" w:eastAsia="Times New Roman" w:hAnsi="Times New Roman"/>
          <w:b/>
          <w:bCs/>
          <w:spacing w:val="-1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HARDNESS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TEST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21" w:after="0" w:lineRule="auto" w:line="240"/>
        <w:ind w:left="102" w:right="190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Aim: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test.</w:t>
      </w:r>
    </w:p>
    <w:p>
      <w:pPr>
        <w:pStyle w:val="style0"/>
        <w:spacing w:before="84" w:after="0" w:lineRule="auto" w:line="312"/>
        <w:ind w:left="102" w:right="67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Materials: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Aluminum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240"/>
        <w:ind w:left="102" w:right="8721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Theory:</w:t>
      </w:r>
    </w:p>
    <w:p>
      <w:pPr>
        <w:pStyle w:val="style0"/>
        <w:spacing w:before="84" w:after="0" w:lineRule="auto" w:line="312"/>
        <w:ind w:left="102" w:right="67" w:firstLine="286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defined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Resistance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permanent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static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dynamic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direct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static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dynamic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loads,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resistance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3" w:after="0" w:lineRule="auto" w:line="312"/>
        <w:ind w:left="102" w:right="67" w:firstLine="286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test,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steel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(D)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forced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(F)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(d)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after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removal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(F).</w:t>
      </w:r>
    </w:p>
    <w:p>
      <w:pPr>
        <w:pStyle w:val="style0"/>
        <w:spacing w:before="3" w:after="0" w:lineRule="auto" w:line="312"/>
        <w:ind w:left="102" w:right="67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NOTE:</w:t>
      </w:r>
      <w:r>
        <w:rPr>
          <w:rFonts w:ascii="Times New Roman" w:cs="Times New Roman" w:eastAsia="Times New Roman" w:hAnsi="Times New Roman"/>
          <w:spacing w:val="-26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Thickness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less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avoid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deformation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extended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opposite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nearer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edge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avoid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unnecessary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concentration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stresses.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case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distance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edge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centre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greater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2.5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3" w:after="0" w:lineRule="auto" w:line="312"/>
        <w:ind w:left="102" w:right="67" w:firstLine="286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Rapid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rate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applying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avoided.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rise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little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because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sudden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action.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rapidly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restrict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plastic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flow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material,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fect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polished,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free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oxide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foreign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material.</w:t>
      </w:r>
    </w:p>
    <w:p>
      <w:pPr>
        <w:pStyle w:val="style0"/>
        <w:spacing w:before="77" w:after="0" w:lineRule="auto" w:line="240"/>
        <w:ind w:left="447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DIAGRAM</w:t>
      </w:r>
    </w:p>
    <w:p>
      <w:pPr>
        <w:pStyle w:val="style0"/>
        <w:spacing w:before="82" w:after="0" w:lineRule="auto" w:line="240"/>
        <w:ind w:left="447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anchor distT="0" distB="0" distL="0" distR="0" simplePos="false" relativeHeight="6" behindDoc="true" locked="false" layoutInCell="true" allowOverlap="true">
            <wp:simplePos x="0" y="0"/>
            <wp:positionH relativeFrom="page">
              <wp:posOffset>4511516</wp:posOffset>
            </wp:positionH>
            <wp:positionV relativeFrom="paragraph">
              <wp:posOffset>83911</wp:posOffset>
            </wp:positionV>
            <wp:extent cx="1428415" cy="1979676"/>
            <wp:effectExtent l="0" t="0" r="0" b="0"/>
            <wp:wrapNone/>
            <wp:docPr id="1035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415" cy="19796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2705211" cy="2071116"/>
            <wp:effectExtent l="0" t="0" r="0" b="0"/>
            <wp:docPr id="1036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211" cy="20711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0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6060"/>
        </w:tabs>
        <w:spacing w:before="0" w:after="0" w:lineRule="auto" w:line="240"/>
        <w:ind w:left="447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3.1: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Brinell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equipment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3.1: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Brinell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"/>
          <w:sz w:val="20"/>
          <w:szCs w:val="20"/>
        </w:rPr>
        <w:t>test</w:t>
      </w:r>
    </w:p>
    <w:p>
      <w:pPr>
        <w:pStyle w:val="style0"/>
        <w:spacing w:before="10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auto" w:line="240"/>
        <w:ind w:left="110" w:right="848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ocedu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</w:t>
      </w:r>
    </w:p>
    <w:p>
      <w:pPr>
        <w:pStyle w:val="style0"/>
        <w:spacing w:before="84" w:after="0" w:lineRule="auto" w:line="240"/>
        <w:ind w:left="110" w:right="369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Select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according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material.</w:t>
      </w:r>
    </w:p>
    <w:p>
      <w:pPr>
        <w:pStyle w:val="style0"/>
        <w:spacing w:before="76" w:after="0" w:lineRule="auto" w:line="240"/>
        <w:ind w:left="110" w:right="53"/>
        <w:jc w:val="both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Keep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equal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square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(diameter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mm)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F=30D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</w:p>
    <w:p>
      <w:pPr>
        <w:pStyle w:val="style0"/>
        <w:spacing w:before="84" w:after="0" w:lineRule="auto" w:line="240"/>
        <w:ind w:left="381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(Where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generally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mm).</w:t>
      </w:r>
    </w:p>
    <w:p>
      <w:pPr>
        <w:pStyle w:val="style0"/>
        <w:spacing w:before="84" w:after="0" w:lineRule="auto" w:line="312"/>
        <w:ind w:left="381" w:right="53" w:hanging="27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Apply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minimum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15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seconds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seconds.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[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ferrous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metals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15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seconds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softer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seconds].</w:t>
      </w:r>
    </w:p>
    <w:p>
      <w:pPr>
        <w:pStyle w:val="style0"/>
        <w:spacing w:after="0" w:lineRule="auto" w:line="312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020" w:bottom="1060" w:left="1180" w:header="0" w:footer="866" w:gutter="0"/>
        </w:sectPr>
      </w:pPr>
    </w:p>
    <w:p>
      <w:pPr>
        <w:pStyle w:val="style0"/>
        <w:spacing w:before="66" w:after="0" w:lineRule="auto" w:line="240"/>
        <w:ind w:left="153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Remove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nearest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0.02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microscope</w:t>
      </w:r>
    </w:p>
    <w:p>
      <w:pPr>
        <w:pStyle w:val="style0"/>
        <w:spacing w:before="84" w:after="0" w:lineRule="auto" w:line="240"/>
        <w:ind w:left="82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(projected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image),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magnifying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(glass).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Guidelines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standard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below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3.1.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8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19" w:after="0" w:lineRule="auto" w:line="240"/>
        <w:ind w:left="1074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-2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3.1: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Specification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load</w:t>
      </w:r>
    </w:p>
    <w:p>
      <w:pPr>
        <w:pStyle w:val="style0"/>
        <w:spacing w:before="9" w:after="0" w:lineRule="exact" w:line="190"/>
        <w:jc w:val="left"/>
        <w:rPr>
          <w:sz w:val="19"/>
          <w:szCs w:val="19"/>
        </w:rPr>
      </w:pPr>
    </w:p>
    <w:tbl>
      <w:tblPr>
        <w:tblW w:w="0" w:type="auto"/>
        <w:jc w:val="left"/>
        <w:tblInd w:w="1107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482" w:hRule="exact"/>
          <w:jc w:val="left"/>
        </w:trPr>
        <w:tc>
          <w:tcPr>
            <w:tcW w:w="1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Ball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diameter</w:t>
            </w: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Load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(kg)</w:t>
            </w:r>
          </w:p>
        </w:tc>
        <w:tc>
          <w:tcPr>
            <w:tcW w:w="34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Range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Brinell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hardness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1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</w:t>
            </w: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3000</w:t>
            </w:r>
          </w:p>
        </w:tc>
        <w:tc>
          <w:tcPr>
            <w:tcW w:w="34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96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600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1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</w:t>
            </w: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1500</w:t>
            </w:r>
          </w:p>
        </w:tc>
        <w:tc>
          <w:tcPr>
            <w:tcW w:w="34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48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300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1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</w:t>
            </w:r>
          </w:p>
        </w:tc>
        <w:tc>
          <w:tcPr>
            <w:tcW w:w="20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500</w:t>
            </w:r>
          </w:p>
        </w:tc>
        <w:tc>
          <w:tcPr>
            <w:tcW w:w="34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16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100</w:t>
            </w:r>
          </w:p>
        </w:tc>
      </w:tr>
    </w:tbl>
    <w:p>
      <w:pPr>
        <w:pStyle w:val="style0"/>
        <w:spacing w:before="7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9" w:after="0" w:lineRule="auto" w:line="240"/>
        <w:ind w:left="381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number:</w:t>
      </w:r>
    </w:p>
    <w:p>
      <w:pPr>
        <w:pStyle w:val="style0"/>
        <w:spacing w:before="76" w:after="0" w:lineRule="auto" w:line="240"/>
        <w:ind w:left="2942" w:right="4808"/>
        <w:jc w:val="center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2F/(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π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D[D-</w:t>
      </w:r>
      <w:r>
        <w:rPr>
          <w:rFonts w:ascii="Times New Roman" w:cs="Times New Roman" w:eastAsia="Times New Roman" w:hAnsi="Times New Roman"/>
          <w:spacing w:val="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(D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-d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)]</w:t>
      </w:r>
    </w:p>
    <w:p>
      <w:pPr>
        <w:pStyle w:val="style0"/>
        <w:spacing w:before="84" w:after="0" w:lineRule="auto" w:line="240"/>
        <w:ind w:left="381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indentation.</w:t>
      </w:r>
    </w:p>
    <w:p>
      <w:pPr>
        <w:pStyle w:val="style0"/>
        <w:spacing w:before="0" w:after="0" w:lineRule="atLeast" w:line="360"/>
        <w:ind w:left="381" w:right="47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numbers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normally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obtained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3000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kg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mm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diameter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below.</w:t>
      </w:r>
    </w:p>
    <w:p>
      <w:pPr>
        <w:pStyle w:val="style0"/>
        <w:spacing w:before="9" w:after="0" w:lineRule="exact" w:line="120"/>
        <w:jc w:val="left"/>
        <w:rPr>
          <w:sz w:val="12"/>
          <w:szCs w:val="12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1" w:after="0" w:lineRule="auto" w:line="240"/>
        <w:ind w:left="1867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3.2: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Specification</w:t>
      </w:r>
    </w:p>
    <w:p>
      <w:pPr>
        <w:pStyle w:val="style0"/>
        <w:spacing w:before="8" w:after="0" w:lineRule="exact" w:line="80"/>
        <w:jc w:val="left"/>
        <w:rPr>
          <w:sz w:val="8"/>
          <w:szCs w:val="8"/>
        </w:rPr>
      </w:pPr>
    </w:p>
    <w:tbl>
      <w:tblPr>
        <w:tblW w:w="0" w:type="auto"/>
        <w:jc w:val="left"/>
        <w:tblInd w:w="1850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482" w:hRule="exact"/>
          <w:jc w:val="left"/>
        </w:trPr>
        <w:tc>
          <w:tcPr>
            <w:tcW w:w="2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spacing w:val="-27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TERIALS</w:t>
            </w:r>
          </w:p>
        </w:tc>
        <w:tc>
          <w:tcPr>
            <w:tcW w:w="318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HARDNESS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NUMBERS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Medium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carbon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steel</w:t>
            </w:r>
          </w:p>
        </w:tc>
        <w:tc>
          <w:tcPr>
            <w:tcW w:w="318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100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500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Structural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Steel</w:t>
            </w:r>
          </w:p>
        </w:tc>
        <w:tc>
          <w:tcPr>
            <w:tcW w:w="318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130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160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2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Hard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Steel</w:t>
            </w:r>
          </w:p>
        </w:tc>
        <w:tc>
          <w:tcPr>
            <w:tcW w:w="318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800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ascii="Times New Roman" w:cs="Times New Roman" w:eastAsia="Times New Roman" w:hAnsi="Times New Roman"/>
                <w:spacing w:val="-24"/>
                <w:w w:val="100"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4"/>
                <w:szCs w:val="24"/>
              </w:rPr>
              <w:t>900</w:t>
            </w:r>
          </w:p>
        </w:tc>
      </w:tr>
    </w:tbl>
    <w:p>
      <w:pPr>
        <w:pStyle w:val="style0"/>
        <w:spacing w:before="4" w:after="0" w:lineRule="exact" w:line="120"/>
        <w:jc w:val="left"/>
        <w:rPr>
          <w:sz w:val="12"/>
          <w:szCs w:val="12"/>
        </w:rPr>
      </w:pPr>
    </w:p>
    <w:p>
      <w:pPr>
        <w:pStyle w:val="style0"/>
        <w:spacing w:before="27" w:after="0" w:lineRule="auto" w:line="240"/>
        <w:ind w:left="1705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Note: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Brinell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test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not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recommended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materials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having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HB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over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630.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3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21" w:after="0" w:lineRule="auto" w:line="312"/>
        <w:ind w:left="102" w:right="47" w:firstLine="279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know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standard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used.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Because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done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geometrically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similar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size.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applied,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ball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deformation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load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always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same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RESU</w:t>
      </w:r>
      <w:r>
        <w:rPr>
          <w:rFonts w:ascii="Times New Roman" w:cs="Times New Roman" w:eastAsia="Times New Roman" w:hAnsi="Times New Roman"/>
          <w:b/>
          <w:bCs/>
          <w:spacing w:val="-22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bCs/>
          <w:spacing w:val="0"/>
          <w:sz w:val="24"/>
          <w:szCs w:val="24"/>
        </w:rPr>
        <w:t>TS</w:t>
      </w:r>
      <w:r>
        <w:rPr>
          <w:rFonts w:ascii="Times New Roman" w:cs="Times New Roman" w:eastAsia="Times New Roman" w:hAnsi="Times New Roman"/>
          <w:b/>
          <w:bCs/>
          <w:spacing w:val="-37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CALCUL</w:t>
      </w:r>
      <w:r>
        <w:rPr>
          <w:rFonts w:ascii="Times New Roman" w:cs="Times New Roman" w:eastAsia="Times New Roman" w:hAnsi="Times New Roman"/>
          <w:b/>
          <w:bCs/>
          <w:spacing w:val="-1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TION</w:t>
      </w:r>
    </w:p>
    <w:p>
      <w:pPr>
        <w:pStyle w:val="style0"/>
        <w:spacing w:before="84" w:after="0" w:lineRule="auto" w:line="312"/>
        <w:ind w:left="381" w:right="47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ake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average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five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values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indentation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equation.</w:t>
      </w:r>
    </w:p>
    <w:p>
      <w:pPr>
        <w:pStyle w:val="style0"/>
        <w:spacing w:before="3" w:after="0" w:lineRule="auto" w:line="312"/>
        <w:ind w:left="381" w:right="359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4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Rockwell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Calculate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Brinell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hardness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(HB)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after="0" w:lineRule="auto" w:line="312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40" w:right="1040" w:bottom="1060" w:left="1180" w:header="0" w:footer="866" w:gutter="0"/>
        </w:sectPr>
      </w:pPr>
    </w:p>
    <w:p>
      <w:pPr>
        <w:pStyle w:val="style0"/>
        <w:spacing w:before="7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2" w:after="0" w:lineRule="auto" w:line="240"/>
        <w:ind w:left="122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TITLE: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IZOD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TEST</w:t>
      </w:r>
    </w:p>
    <w:p>
      <w:pPr>
        <w:pStyle w:val="style0"/>
        <w:spacing w:before="3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1" w:after="0" w:lineRule="auto" w:line="240"/>
        <w:ind w:left="12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b/>
          <w:bCs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Material:</w:t>
      </w:r>
      <w:r>
        <w:rPr>
          <w:rFonts w:ascii="Times New Roman" w:cs="Times New Roman" w:eastAsia="Times New Roman" w:hAnsi="Times New Roman"/>
          <w:b/>
          <w:bCs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Impact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machine,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(Size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</w:p>
    <w:p>
      <w:pPr>
        <w:pStyle w:val="style0"/>
        <w:spacing w:before="84" w:after="0" w:lineRule="auto" w:line="240"/>
        <w:ind w:left="12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10mm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10mm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75mm)</w:t>
      </w:r>
    </w:p>
    <w:p>
      <w:pPr>
        <w:pStyle w:val="style0"/>
        <w:spacing w:before="84" w:after="0" w:lineRule="auto" w:line="240"/>
        <w:ind w:left="12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Diagram</w:t>
      </w:r>
    </w:p>
    <w:p>
      <w:pPr>
        <w:pStyle w:val="style0"/>
        <w:spacing w:before="6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57949" cy="2839212"/>
            <wp:effectExtent l="0" t="0" r="0" b="0"/>
            <wp:docPr id="103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949" cy="28392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2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pict>
          <v:group id="1038" filled="f" stroked="f" style="position:absolute;margin-left:64.11pt;margin-top:45.36pt;width:484.39pt;height:210.73pt;z-index:-2147483640;mso-position-horizontal-relative:page;mso-position-vertical-relative:text;mso-width-relative:page;mso-height-relative:page;mso-wrap-distance-left:0.0pt;mso-wrap-distance-right:0.0pt;visibility:visible;" coordsize="9688,4215" coordorigin="1282,907">
            <v:shapetype id="_x0000_t75" coordsize="21600,21600" o:preferrelative="t" o:spt="75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1039" type="#_x0000_t75" style="position:absolute;left:1282.0;top:907.0;width:4910.0;height:4215.0;z-index:3;mso-position-horizontal-relative:text;mso-position-vertical-relative:text;mso-width-relative:page;mso-height-relative:page;visibility:visible;">
              <v:imagedata r:id="rId16" embosscolor="white" id="rId20" o:title=""/>
              <v:fill/>
            </v:shape>
            <v:shape id="1040" type="#_x0000_t75" style="position:absolute;left:5995.0;top:1539.0;width:4975.0;height:3529.0;z-index:4;mso-position-horizontal-relative:text;mso-position-vertical-relative:text;mso-width-relative:page;mso-height-relative:page;visibility:visible;">
              <v:imagedata r:id="rId17" embosscolor="white" id="rId21" o:title=""/>
              <v:fill/>
            </v:shape>
            <v:fill/>
          </v:group>
        </w:pic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4.1: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Izod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Impact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testing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equipment</w:t>
      </w:r>
    </w:p>
    <w:p>
      <w:pPr>
        <w:pStyle w:val="style0"/>
        <w:spacing w:before="3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2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4.2: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Schematic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impact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testing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that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employs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pendulum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principle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18"/>
          <w:pgSz w:w="11920" w:h="16840" w:orient="portrait"/>
          <w:pgMar w:top="1740" w:right="1040" w:bottom="1060" w:left="1160" w:header="1310" w:footer="866" w:gutter="0"/>
        </w:sectPr>
      </w:pPr>
    </w:p>
    <w:p>
      <w:pPr>
        <w:pStyle w:val="style0"/>
        <w:spacing w:before="1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208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425850" cy="2391156"/>
            <wp:effectExtent l="0" t="0" r="0" b="0"/>
            <wp:docPr id="1041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850" cy="23911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27" w:after="0" w:lineRule="auto" w:line="240"/>
        <w:ind w:left="21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anchor distT="0" distB="0" distL="0" distR="0" simplePos="false" relativeHeight="8" behindDoc="true" locked="false" layoutInCell="true" allowOverlap="true">
            <wp:simplePos x="0" y="0"/>
            <wp:positionH relativeFrom="page">
              <wp:posOffset>3545999</wp:posOffset>
            </wp:positionH>
            <wp:positionV relativeFrom="paragraph">
              <wp:posOffset>-2567701</wp:posOffset>
            </wp:positionV>
            <wp:extent cx="3045905" cy="2416492"/>
            <wp:effectExtent l="0" t="0" r="0" b="0"/>
            <wp:wrapNone/>
            <wp:docPr id="1042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905" cy="24164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4.3: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Position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specimen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Izod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test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8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19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ocedu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e: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spacing w:val="4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clamped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vertical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cantilever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tension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side.</w:t>
      </w:r>
    </w:p>
    <w:p>
      <w:pPr>
        <w:pStyle w:val="style0"/>
        <w:spacing w:before="84" w:after="0" w:lineRule="auto" w:line="240"/>
        <w:ind w:left="390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Direction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blow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fig…..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spacing w:val="4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dimensions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notch.</w:t>
      </w:r>
    </w:p>
    <w:p>
      <w:pPr>
        <w:pStyle w:val="style0"/>
        <w:spacing w:before="84" w:after="0" w:lineRule="auto" w:line="312"/>
        <w:ind w:left="426" w:right="767" w:hanging="323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3.</w:t>
      </w:r>
      <w:r>
        <w:rPr>
          <w:rFonts w:ascii="Times New Roman" w:cs="Times New Roman" w:eastAsia="Times New Roman" w:hAnsi="Times New Roman"/>
          <w:spacing w:val="4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Raise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initial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pointe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indicate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fracture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4.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centre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respect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check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notch.</w:t>
      </w:r>
    </w:p>
    <w:p>
      <w:pPr>
        <w:pStyle w:val="style0"/>
        <w:spacing w:before="84" w:after="0" w:lineRule="auto" w:line="312"/>
        <w:ind w:left="432" w:right="47" w:hanging="33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5.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Release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actual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required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fracture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6.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Repeat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specimens.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7.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Compute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rupture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43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Calculation</w:t>
      </w:r>
    </w:p>
    <w:p>
      <w:pPr>
        <w:pStyle w:val="style0"/>
        <w:spacing w:before="84" w:after="0" w:lineRule="auto" w:line="312"/>
        <w:ind w:left="432" w:right="3498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Initial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tabular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after="0" w:lineRule="auto" w:line="312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headerReference w:type="default" r:id="rId21"/>
          <w:pgSz w:w="11920" w:h="16840" w:orient="portrait"/>
          <w:pgMar w:top="1340" w:right="1040" w:bottom="1060" w:left="1180" w:header="0" w:footer="866" w:gutter="0"/>
        </w:sectPr>
      </w:pPr>
    </w:p>
    <w:p>
      <w:pPr>
        <w:pStyle w:val="style0"/>
        <w:spacing w:before="10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2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TITLE: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CHARPY</w:t>
      </w:r>
      <w:r>
        <w:rPr>
          <w:rFonts w:ascii="Times New Roman" w:cs="Times New Roman" w:eastAsia="Times New Roman" w:hAnsi="Times New Roman"/>
          <w:b/>
          <w:bCs/>
          <w:spacing w:val="-15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8"/>
          <w:szCs w:val="28"/>
        </w:rPr>
        <w:t>TEST</w:t>
      </w:r>
    </w:p>
    <w:p>
      <w:pPr>
        <w:pStyle w:val="style0"/>
        <w:spacing w:before="3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1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b/>
          <w:bCs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Material:</w:t>
      </w:r>
      <w:r>
        <w:rPr>
          <w:rFonts w:ascii="Times New Roman" w:cs="Times New Roman" w:eastAsia="Times New Roman" w:hAnsi="Times New Roman"/>
          <w:b/>
          <w:bCs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Impact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testing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machine,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cut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middle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spacing w:val="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face.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drawing>
          <wp:anchor distT="0" distB="0" distL="0" distR="0" simplePos="false" relativeHeight="9" behindDoc="true" locked="false" layoutInCell="true" allowOverlap="true">
            <wp:simplePos x="0" y="0"/>
            <wp:positionH relativeFrom="page">
              <wp:posOffset>817347</wp:posOffset>
            </wp:positionH>
            <wp:positionV relativeFrom="paragraph">
              <wp:posOffset>330868</wp:posOffset>
            </wp:positionV>
            <wp:extent cx="2932178" cy="2359155"/>
            <wp:effectExtent l="0" t="0" r="0" b="0"/>
            <wp:wrapNone/>
            <wp:docPr id="1043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178" cy="23591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Diagram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3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5109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46825" cy="905256"/>
            <wp:effectExtent l="0" t="0" r="0" b="0"/>
            <wp:docPr id="104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825" cy="9052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40"/>
        <w:jc w:val="left"/>
        <w:rPr>
          <w:sz w:val="14"/>
          <w:szCs w:val="14"/>
        </w:rPr>
      </w:pPr>
    </w:p>
    <w:p>
      <w:pPr>
        <w:pStyle w:val="style0"/>
        <w:spacing w:before="0" w:after="0" w:lineRule="auto" w:line="240"/>
        <w:ind w:left="5760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Figu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0"/>
          <w:szCs w:val="20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5.2: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Specimen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Charpy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test</w:t>
      </w:r>
    </w:p>
    <w:p>
      <w:pPr>
        <w:pStyle w:val="style0"/>
        <w:spacing w:before="1" w:after="0" w:lineRule="exact" w:line="170"/>
        <w:jc w:val="left"/>
        <w:rPr>
          <w:sz w:val="17"/>
          <w:szCs w:val="17"/>
        </w:rPr>
      </w:pPr>
    </w:p>
    <w:p>
      <w:pPr>
        <w:pStyle w:val="style0"/>
        <w:spacing w:before="0" w:after="0" w:lineRule="auto" w:line="240"/>
        <w:ind w:left="5094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45081" cy="1106424"/>
            <wp:effectExtent l="0" t="0" r="0" b="0"/>
            <wp:docPr id="1045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081" cy="11064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40"/>
        <w:jc w:val="left"/>
        <w:rPr>
          <w:sz w:val="14"/>
          <w:szCs w:val="14"/>
        </w:rPr>
      </w:pPr>
    </w:p>
    <w:p>
      <w:pPr>
        <w:pStyle w:val="style0"/>
        <w:spacing w:after="0" w:lineRule="exact" w:line="140"/>
        <w:jc w:val="left"/>
        <w:rPr>
          <w:sz w:val="14"/>
          <w:szCs w:val="14"/>
        </w:rPr>
        <w:sectPr>
          <w:headerReference w:type="default" r:id="rId25"/>
          <w:pgSz w:w="11920" w:h="16840" w:orient="portrait"/>
          <w:pgMar w:top="1740" w:right="1020" w:bottom="1060" w:left="1180" w:header="1310" w:footer="866" w:gutter="0"/>
        </w:sectPr>
      </w:pPr>
    </w:p>
    <w:p>
      <w:pPr>
        <w:pStyle w:val="style0"/>
        <w:spacing w:before="26" w:after="0" w:lineRule="auto" w:line="240"/>
        <w:ind w:left="647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Figu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0"/>
          <w:szCs w:val="20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5.1: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Charpy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impact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testing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equipment</w:t>
      </w:r>
    </w:p>
    <w:p>
      <w:pPr>
        <w:pStyle w:val="style0"/>
        <w:spacing w:before="26" w:after="0" w:lineRule="auto" w:line="240"/>
        <w:ind w:left="629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br w:type="column"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Figu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0"/>
          <w:szCs w:val="20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5.3: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Mounting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0"/>
          <w:szCs w:val="20"/>
        </w:rPr>
        <w:t>Specimen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20" w:bottom="1060" w:left="1180" w:header="720" w:footer="720" w:gutter="0"/>
          <w:cols w:equalWidth="0" w:num="2">
            <w:col w:w="4725" w:space="369"/>
            <w:col w:w="4626"/>
          </w:cols>
        </w:sectPr>
      </w:pPr>
    </w:p>
    <w:p>
      <w:pPr>
        <w:pStyle w:val="style0"/>
        <w:spacing w:before="5" w:after="0" w:lineRule="exact" w:line="140"/>
        <w:jc w:val="left"/>
        <w:rPr>
          <w:sz w:val="14"/>
          <w:szCs w:val="14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9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ocedu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e: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Mounting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specimen</w:t>
      </w:r>
    </w:p>
    <w:p>
      <w:pPr>
        <w:pStyle w:val="style0"/>
        <w:spacing w:before="84" w:after="0" w:lineRule="auto" w:line="312"/>
        <w:ind w:left="373" w:right="67" w:hanging="27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mounted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beam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supported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end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allowed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hit</w:t>
      </w:r>
      <w:r>
        <w:rPr>
          <w:rFonts w:ascii="Times New Roman" w:cs="Times New Roman" w:eastAsia="Times New Roman" w:hAnsi="Times New Roman"/>
          <w:spacing w:val="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opposite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behind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dimensions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notch.</w:t>
      </w:r>
    </w:p>
    <w:p>
      <w:pPr>
        <w:pStyle w:val="style0"/>
        <w:spacing w:before="84" w:after="0" w:lineRule="auto" w:line="312"/>
        <w:ind w:left="373" w:right="67" w:hanging="27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Raise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down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initial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indicato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fracture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4.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Placed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centre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respect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check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notch.</w:t>
      </w:r>
    </w:p>
    <w:p>
      <w:pPr>
        <w:pStyle w:val="style0"/>
        <w:spacing w:before="84" w:after="0" w:lineRule="auto" w:line="312"/>
        <w:ind w:left="373" w:right="67" w:hanging="27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5.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Release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hammer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actual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fracture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3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6.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Repeat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materials.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Calculation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initial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readings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tabular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Compute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rupture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before="84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3.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Determine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specimen.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w="11920" w:h="16840" w:orient="portrait"/>
          <w:pgMar w:top="1300" w:right="1020" w:bottom="1060" w:left="1180" w:header="720" w:footer="720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046" filled="f" stroked="f" style="position:absolute;margin-left:63.74pt;margin-top:128.68pt;width:473.06pt;height:.1pt;z-index:-2147483637;mso-position-horizontal-relative:page;mso-position-vertical-relative:page;mso-width-relative:page;mso-height-relative:page;mso-wrap-distance-left:0.0pt;mso-wrap-distance-right:0.0pt;visibility:visible;" coordsize="9461,2" coordorigin="1275,2574">
            <v:shape id="1047" coordsize="9461,0" coordorigin="1275,2574" path="m1275,2574l10736,2574e" filled="f" style="position:absolute;left:1275.0;top:2574.0;width:9461.0;height:2.0;z-index: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48" filled="f" stroked="f" style="position:absolute;margin-left:63.74pt;margin-top:146.11pt;width:473.06pt;height:.1pt;z-index:-2147483636;mso-position-horizontal-relative:page;mso-position-vertical-relative:page;mso-width-relative:page;mso-height-relative:page;mso-wrap-distance-left:0.0pt;mso-wrap-distance-right:0.0pt;visibility:visible;" coordsize="9461,2" coordorigin="1275,2922">
            <v:shape id="1049" coordsize="9461,0" coordorigin="1275,2922" path="m1275,2922l10736,2922e" filled="f" style="position:absolute;left:1275.0;top:2922.0;width:9461.0;height:2.0;z-index: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0" filled="f" stroked="f" style="position:absolute;margin-left:63.74pt;margin-top:163.53pt;width:473.06pt;height:.1pt;z-index:-2147483635;mso-position-horizontal-relative:page;mso-position-vertical-relative:page;mso-width-relative:page;mso-height-relative:page;mso-wrap-distance-left:0.0pt;mso-wrap-distance-right:0.0pt;visibility:visible;" coordsize="9461,2" coordorigin="1275,3271">
            <v:shape id="1051" coordsize="9461,0" coordorigin="1275,3271" path="m1275,3271l10736,3271e" filled="f" style="position:absolute;left:1275.0;top:3271.0;width:9461.0;height:2.0;z-index: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2" filled="f" stroked="f" style="position:absolute;margin-left:63.74pt;margin-top:180.96pt;width:473.06pt;height:.1pt;z-index:-2147483634;mso-position-horizontal-relative:page;mso-position-vertical-relative:page;mso-width-relative:page;mso-height-relative:page;mso-wrap-distance-left:0.0pt;mso-wrap-distance-right:0.0pt;visibility:visible;" coordsize="9461,2" coordorigin="1275,3619">
            <v:shape id="1053" coordsize="9461,0" coordorigin="1275,3619" path="m1275,3619l10736,3619e" filled="f" style="position:absolute;left:1275.0;top:3619.0;width:9461.0;height:2.0;z-index: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4" filled="f" stroked="f" style="position:absolute;margin-left:63.74pt;margin-top:198.38pt;width:473.06pt;height:.1pt;z-index:-2147483633;mso-position-horizontal-relative:page;mso-position-vertical-relative:page;mso-width-relative:page;mso-height-relative:page;mso-wrap-distance-left:0.0pt;mso-wrap-distance-right:0.0pt;visibility:visible;" coordsize="9461,2" coordorigin="1275,3968">
            <v:shape id="1055" coordsize="9461,0" coordorigin="1275,3968" path="m1275,3968l10736,3968e" filled="f" style="position:absolute;left:1275.0;top:3968.0;width:9461.0;height:2.0;z-index: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6" filled="f" stroked="f" style="position:absolute;margin-left:63.74pt;margin-top:215.81pt;width:473.06pt;height:.1pt;z-index:-2147483632;mso-position-horizontal-relative:page;mso-position-vertical-relative:page;mso-width-relative:page;mso-height-relative:page;mso-wrap-distance-left:0.0pt;mso-wrap-distance-right:0.0pt;visibility:visible;" coordsize="9461,2" coordorigin="1275,4316">
            <v:shape id="1057" coordsize="9461,0" coordorigin="1275,4316" path="m1275,4316l10736,4316e" filled="f" style="position:absolute;left:1275.0;top:4316.0;width:9461.0;height:2.0;z-index: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8" filled="f" stroked="f" style="position:absolute;margin-left:63.74pt;margin-top:233.24pt;width:473.06pt;height:.1pt;z-index:-2147483631;mso-position-horizontal-relative:page;mso-position-vertical-relative:page;mso-width-relative:page;mso-height-relative:page;mso-wrap-distance-left:0.0pt;mso-wrap-distance-right:0.0pt;visibility:visible;" coordsize="9461,2" coordorigin="1275,4665">
            <v:shape id="1059" coordsize="9461,0" coordorigin="1275,4665" path="m1275,4665l10736,4665e" filled="f" style="position:absolute;left:1275.0;top:4665.0;width:9461.0;height:2.0;z-index: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0" filled="f" stroked="f" style="position:absolute;margin-left:63.74pt;margin-top:249.87pt;width:473.06pt;height:.1pt;z-index:-2147483630;mso-position-horizontal-relative:page;mso-position-vertical-relative:page;mso-width-relative:page;mso-height-relative:page;mso-wrap-distance-left:0.0pt;mso-wrap-distance-right:0.0pt;visibility:visible;" coordsize="9461,2" coordorigin="1275,4997">
            <v:shape id="1061" coordsize="9461,0" coordorigin="1275,4997" path="m1275,4997l10736,4997e" filled="f" style="position:absolute;left:1275.0;top:4997.0;width:9461.0;height:2.0;z-index: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2" filled="f" stroked="f" style="position:absolute;margin-left:63.74pt;margin-top:266.51pt;width:473.06pt;height:.1pt;z-index:-2147483629;mso-position-horizontal-relative:page;mso-position-vertical-relative:page;mso-width-relative:page;mso-height-relative:page;mso-wrap-distance-left:0.0pt;mso-wrap-distance-right:0.0pt;visibility:visible;" coordsize="9461,2" coordorigin="1275,5330">
            <v:shape id="1063" coordsize="9461,0" coordorigin="1275,5330" path="m1275,5330l10736,5330e" filled="f" style="position:absolute;left:1275.0;top:5330.0;width:9461.0;height:2.0;z-index: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4" filled="f" stroked="f" style="position:absolute;margin-left:63.74pt;margin-top:283.15pt;width:473.06pt;height:.1pt;z-index:-2147483628;mso-position-horizontal-relative:page;mso-position-vertical-relative:page;mso-width-relative:page;mso-height-relative:page;mso-wrap-distance-left:0.0pt;mso-wrap-distance-right:0.0pt;visibility:visible;" coordsize="9461,2" coordorigin="1275,5663">
            <v:shape id="1065" coordsize="9461,0" coordorigin="1275,5663" path="m1275,5663l10736,5663e" filled="f" style="position:absolute;left:1275.0;top:5663.0;width:9461.0;height:2.0;z-index: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6" filled="f" stroked="f" style="position:absolute;margin-left:63.74pt;margin-top:299.79pt;width:473.06pt;height:.1pt;z-index:-2147483627;mso-position-horizontal-relative:page;mso-position-vertical-relative:page;mso-width-relative:page;mso-height-relative:page;mso-wrap-distance-left:0.0pt;mso-wrap-distance-right:0.0pt;visibility:visible;" coordsize="9461,2" coordorigin="1275,5996">
            <v:shape id="1067" coordsize="9461,0" coordorigin="1275,5996" path="m1275,5996l10736,5996e" filled="f" style="position:absolute;left:1275.0;top:5996.0;width:9461.0;height:2.0;z-index: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8" filled="f" stroked="f" style="position:absolute;margin-left:63.74pt;margin-top:316.43pt;width:473.06pt;height:.1pt;z-index:-2147483626;mso-position-horizontal-relative:page;mso-position-vertical-relative:page;mso-width-relative:page;mso-height-relative:page;mso-wrap-distance-left:0.0pt;mso-wrap-distance-right:0.0pt;visibility:visible;" coordsize="9461,2" coordorigin="1275,6329">
            <v:shape id="1069" coordsize="9461,0" coordorigin="1275,6329" path="m1275,6329l10736,6329e" filled="f" style="position:absolute;left:1275.0;top:6329.0;width:9461.0;height:2.0;z-index: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0" filled="f" stroked="f" style="position:absolute;margin-left:63.74pt;margin-top:333.07pt;width:473.06pt;height:.1pt;z-index:-2147483625;mso-position-horizontal-relative:page;mso-position-vertical-relative:page;mso-width-relative:page;mso-height-relative:page;mso-wrap-distance-left:0.0pt;mso-wrap-distance-right:0.0pt;visibility:visible;" coordsize="9461,2" coordorigin="1275,6661">
            <v:shape id="1071" coordsize="9461,0" coordorigin="1275,6661" path="m1275,6661l10736,6661e" filled="f" style="position:absolute;left:1275.0;top:6661.0;width:9461.0;height:2.0;z-index: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2" filled="f" stroked="f" style="position:absolute;margin-left:63.74pt;margin-top:349.71pt;width:473.06pt;height:.1pt;z-index:-2147483624;mso-position-horizontal-relative:page;mso-position-vertical-relative:page;mso-width-relative:page;mso-height-relative:page;mso-wrap-distance-left:0.0pt;mso-wrap-distance-right:0.0pt;visibility:visible;" coordsize="9461,2" coordorigin="1275,6994">
            <v:shape id="1073" coordsize="9461,0" coordorigin="1275,6994" path="m1275,6994l10736,6994e" filled="f" style="position:absolute;left:1275.0;top:6994.0;width:9461.0;height:2.0;z-index: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4" filled="f" stroked="f" style="position:absolute;margin-left:63.74pt;margin-top:366.35pt;width:473.06pt;height:.1pt;z-index:-2147483623;mso-position-horizontal-relative:page;mso-position-vertical-relative:page;mso-width-relative:page;mso-height-relative:page;mso-wrap-distance-left:0.0pt;mso-wrap-distance-right:0.0pt;visibility:visible;" coordsize="9461,2" coordorigin="1275,7327">
            <v:shape id="1075" coordsize="9461,0" coordorigin="1275,7327" path="m1275,7327l10736,7327e" filled="f" style="position:absolute;left:1275.0;top:7327.0;width:9461.0;height:2.0;z-index: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6" filled="f" stroked="f" style="position:absolute;margin-left:63.74pt;margin-top:382.99pt;width:473.06pt;height:.1pt;z-index:-2147483622;mso-position-horizontal-relative:page;mso-position-vertical-relative:page;mso-width-relative:page;mso-height-relative:page;mso-wrap-distance-left:0.0pt;mso-wrap-distance-right:0.0pt;visibility:visible;" coordsize="9461,2" coordorigin="1275,7660">
            <v:shape id="1077" coordsize="9461,0" coordorigin="1275,7660" path="m1275,7660l10736,7660e" filled="f" style="position:absolute;left:1275.0;top:7660.0;width:9461.0;height:2.0;z-index: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8" filled="f" stroked="f" style="position:absolute;margin-left:63.74pt;margin-top:399.63pt;width:473.06pt;height:.1pt;z-index:-2147483621;mso-position-horizontal-relative:page;mso-position-vertical-relative:page;mso-width-relative:page;mso-height-relative:page;mso-wrap-distance-left:0.0pt;mso-wrap-distance-right:0.0pt;visibility:visible;" coordsize="9461,2" coordorigin="1275,7993">
            <v:shape id="1079" coordsize="9461,0" coordorigin="1275,7993" path="m1275,7993l10736,7993e" filled="f" style="position:absolute;left:1275.0;top:7993.0;width:9461.0;height:2.0;z-index: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0" filled="f" stroked="f" style="position:absolute;margin-left:63.74pt;margin-top:416.27pt;width:473.06pt;height:.1pt;z-index:-2147483620;mso-position-horizontal-relative:page;mso-position-vertical-relative:page;mso-width-relative:page;mso-height-relative:page;mso-wrap-distance-left:0.0pt;mso-wrap-distance-right:0.0pt;visibility:visible;" coordsize="9461,2" coordorigin="1275,8325">
            <v:shape id="1081" coordsize="9461,0" coordorigin="1275,8325" path="m1275,8325l10736,8325e" filled="f" style="position:absolute;left:1275.0;top:8325.0;width:9461.0;height:2.0;z-index: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2" filled="f" stroked="f" style="position:absolute;margin-left:63.74pt;margin-top:432.91pt;width:473.06pt;height:.1pt;z-index:-2147483619;mso-position-horizontal-relative:page;mso-position-vertical-relative:page;mso-width-relative:page;mso-height-relative:page;mso-wrap-distance-left:0.0pt;mso-wrap-distance-right:0.0pt;visibility:visible;" coordsize="9461,2" coordorigin="1275,8658">
            <v:shape id="1083" coordsize="9461,0" coordorigin="1275,8658" path="m1275,8658l10736,8658e" filled="f" style="position:absolute;left:1275.0;top:8658.0;width:9461.0;height:2.0;z-index: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4" filled="f" stroked="f" style="position:absolute;margin-left:63.74pt;margin-top:449.55pt;width:473.06pt;height:.1pt;z-index:-2147483618;mso-position-horizontal-relative:page;mso-position-vertical-relative:page;mso-width-relative:page;mso-height-relative:page;mso-wrap-distance-left:0.0pt;mso-wrap-distance-right:0.0pt;visibility:visible;" coordsize="9461,2" coordorigin="1275,8991">
            <v:shape id="1085" coordsize="9461,0" coordorigin="1275,8991" path="m1275,8991l10736,8991e" filled="f" style="position:absolute;left:1275.0;top:8991.0;width:9461.0;height:2.0;z-index: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6" filled="f" stroked="f" style="position:absolute;margin-left:63.74pt;margin-top:466.19pt;width:473.06pt;height:.1pt;z-index:-2147483617;mso-position-horizontal-relative:page;mso-position-vertical-relative:page;mso-width-relative:page;mso-height-relative:page;mso-wrap-distance-left:0.0pt;mso-wrap-distance-right:0.0pt;visibility:visible;" coordsize="9461,2" coordorigin="1275,9324">
            <v:shape id="1087" coordsize="9461,0" coordorigin="1275,9324" path="m1275,9324l10736,9324e" filled="f" style="position:absolute;left:1275.0;top:9324.0;width:9461.0;height:2.0;z-index: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8" filled="f" stroked="f" style="position:absolute;margin-left:63.74pt;margin-top:482.83pt;width:473.06pt;height:.1pt;z-index:-2147483616;mso-position-horizontal-relative:page;mso-position-vertical-relative:page;mso-width-relative:page;mso-height-relative:page;mso-wrap-distance-left:0.0pt;mso-wrap-distance-right:0.0pt;visibility:visible;" coordsize="9461,2" coordorigin="1275,9657">
            <v:shape id="1089" coordsize="9461,0" coordorigin="1275,9657" path="m1275,9657l10736,9657e" filled="f" style="position:absolute;left:1275.0;top:9657.0;width:9461.0;height:2.0;z-index: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0" filled="f" stroked="f" style="position:absolute;margin-left:63.74pt;margin-top:499.47pt;width:473.06pt;height:.1pt;z-index:-2147483615;mso-position-horizontal-relative:page;mso-position-vertical-relative:page;mso-width-relative:page;mso-height-relative:page;mso-wrap-distance-left:0.0pt;mso-wrap-distance-right:0.0pt;visibility:visible;" coordsize="9461,2" coordorigin="1275,9989">
            <v:shape id="1091" coordsize="9461,0" coordorigin="1275,9989" path="m1275,9989l10736,9989e" filled="f" style="position:absolute;left:1275.0;top:9989.0;width:9461.0;height:2.0;z-index: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2" filled="f" stroked="f" style="position:absolute;margin-left:63.74pt;margin-top:516.11pt;width:473.06pt;height:.1pt;z-index:-2147483614;mso-position-horizontal-relative:page;mso-position-vertical-relative:page;mso-width-relative:page;mso-height-relative:page;mso-wrap-distance-left:0.0pt;mso-wrap-distance-right:0.0pt;visibility:visible;" coordsize="9461,2" coordorigin="1275,10322">
            <v:shape id="1093" coordsize="9461,0" coordorigin="1275,10322" path="m1275,10322l10736,10322e" filled="f" style="position:absolute;left:1275.0;top:10322.0;width:9461.0;height:2.0;z-index: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4" filled="f" stroked="f" style="position:absolute;margin-left:63.74pt;margin-top:532.75pt;width:473.06pt;height:.1pt;z-index:-2147483613;mso-position-horizontal-relative:page;mso-position-vertical-relative:page;mso-width-relative:page;mso-height-relative:page;mso-wrap-distance-left:0.0pt;mso-wrap-distance-right:0.0pt;visibility:visible;" coordsize="9461,2" coordorigin="1275,10655">
            <v:shape id="1095" coordsize="9461,0" coordorigin="1275,10655" path="m1275,10655l10736,10655e" filled="f" style="position:absolute;left:1275.0;top:10655.0;width:9461.0;height:2.0;z-index: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6" filled="f" stroked="f" style="position:absolute;margin-left:63.74pt;margin-top:549.39pt;width:473.06pt;height:.1pt;z-index:-2147483612;mso-position-horizontal-relative:page;mso-position-vertical-relative:page;mso-width-relative:page;mso-height-relative:page;mso-wrap-distance-left:0.0pt;mso-wrap-distance-right:0.0pt;visibility:visible;" coordsize="9461,2" coordorigin="1275,10988">
            <v:shape id="1097" coordsize="9461,0" coordorigin="1275,10988" path="m1275,10988l10736,10988e" filled="f" style="position:absolute;left:1275.0;top:10988.0;width:9461.0;height:2.0;z-index: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8" filled="f" stroked="f" style="position:absolute;margin-left:63.74pt;margin-top:566.03pt;width:473.06pt;height:.1pt;z-index:-2147483611;mso-position-horizontal-relative:page;mso-position-vertical-relative:page;mso-width-relative:page;mso-height-relative:page;mso-wrap-distance-left:0.0pt;mso-wrap-distance-right:0.0pt;visibility:visible;" coordsize="9461,2" coordorigin="1275,11321">
            <v:shape id="1099" coordsize="9461,0" coordorigin="1275,11321" path="m1275,11321l10736,11321e" filled="f" style="position:absolute;left:1275.0;top:11321.0;width:9461.0;height:2.0;z-index: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0" filled="f" stroked="f" style="position:absolute;margin-left:63.74pt;margin-top:582.67pt;width:473.06pt;height:.1pt;z-index:-2147483610;mso-position-horizontal-relative:page;mso-position-vertical-relative:page;mso-width-relative:page;mso-height-relative:page;mso-wrap-distance-left:0.0pt;mso-wrap-distance-right:0.0pt;visibility:visible;" coordsize="9461,2" coordorigin="1275,11653">
            <v:shape id="1101" coordsize="9461,0" coordorigin="1275,11653" path="m1275,11653l10736,11653e" filled="f" style="position:absolute;left:1275.0;top:11653.0;width:9461.0;height:2.0;z-index: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2" filled="f" stroked="f" style="position:absolute;margin-left:63.74pt;margin-top:599.31pt;width:473.06pt;height:.1pt;z-index:-2147483609;mso-position-horizontal-relative:page;mso-position-vertical-relative:page;mso-width-relative:page;mso-height-relative:page;mso-wrap-distance-left:0.0pt;mso-wrap-distance-right:0.0pt;visibility:visible;" coordsize="9461,2" coordorigin="1275,11986">
            <v:shape id="1103" coordsize="9461,0" coordorigin="1275,11986" path="m1275,11986l10736,11986e" filled="f" style="position:absolute;left:1275.0;top:11986.0;width:9461.0;height:2.0;z-index: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4" filled="f" stroked="f" style="position:absolute;margin-left:63.74pt;margin-top:615.95pt;width:473.06pt;height:.1pt;z-index:-2147483608;mso-position-horizontal-relative:page;mso-position-vertical-relative:page;mso-width-relative:page;mso-height-relative:page;mso-wrap-distance-left:0.0pt;mso-wrap-distance-right:0.0pt;visibility:visible;" coordsize="9461,2" coordorigin="1275,12319">
            <v:shape id="1105" coordsize="9461,0" coordorigin="1275,12319" path="m1275,12319l10736,12319e" filled="f" style="position:absolute;left:1275.0;top:12319.0;width:9461.0;height:2.0;z-index: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6" filled="f" stroked="f" style="position:absolute;margin-left:63.74pt;margin-top:632.59pt;width:473.06pt;height:.1pt;z-index:-2147483607;mso-position-horizontal-relative:page;mso-position-vertical-relative:page;mso-width-relative:page;mso-height-relative:page;mso-wrap-distance-left:0.0pt;mso-wrap-distance-right:0.0pt;visibility:visible;" coordsize="9461,2" coordorigin="1275,12652">
            <v:shape id="1107" coordsize="9461,0" coordorigin="1275,12652" path="m1275,12652l10736,12652e" filled="f" style="position:absolute;left:1275.0;top:12652.0;width:9461.0;height:2.0;z-index: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8" filled="f" stroked="f" style="position:absolute;margin-left:63.74pt;margin-top:649.23pt;width:473.06pt;height:.1pt;z-index:-2147483606;mso-position-horizontal-relative:page;mso-position-vertical-relative:page;mso-width-relative:page;mso-height-relative:page;mso-wrap-distance-left:0.0pt;mso-wrap-distance-right:0.0pt;visibility:visible;" coordsize="9461,2" coordorigin="1275,12985">
            <v:shape id="1109" coordsize="9461,0" coordorigin="1275,12985" path="m1275,12985l10736,12985e" filled="f" style="position:absolute;left:1275.0;top:12985.0;width:9461.0;height:2.0;z-index: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0" filled="f" stroked="f" style="position:absolute;margin-left:63.74pt;margin-top:665.87pt;width:473.06pt;height:.1pt;z-index:-2147483605;mso-position-horizontal-relative:page;mso-position-vertical-relative:page;mso-width-relative:page;mso-height-relative:page;mso-wrap-distance-left:0.0pt;mso-wrap-distance-right:0.0pt;visibility:visible;" coordsize="9461,2" coordorigin="1275,13317">
            <v:shape id="1111" coordsize="9461,0" coordorigin="1275,13317" path="m1275,13317l10736,13317e" filled="f" style="position:absolute;left:1275.0;top:13317.0;width:9461.0;height:2.0;z-index: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2" filled="f" stroked="f" style="position:absolute;margin-left:63.74pt;margin-top:682.51pt;width:473.06pt;height:.1pt;z-index:-2147483604;mso-position-horizontal-relative:page;mso-position-vertical-relative:page;mso-width-relative:page;mso-height-relative:page;mso-wrap-distance-left:0.0pt;mso-wrap-distance-right:0.0pt;visibility:visible;" coordsize="9461,2" coordorigin="1275,13650">
            <v:shape id="1113" coordsize="9461,0" coordorigin="1275,13650" path="m1275,13650l10736,13650e" filled="f" style="position:absolute;left:1275.0;top:13650.0;width:9461.0;height:2.0;z-index: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4" filled="f" stroked="f" style="position:absolute;margin-left:63.74pt;margin-top:699.15pt;width:473.06pt;height:.1pt;z-index:-2147483603;mso-position-horizontal-relative:page;mso-position-vertical-relative:page;mso-width-relative:page;mso-height-relative:page;mso-wrap-distance-left:0.0pt;mso-wrap-distance-right:0.0pt;visibility:visible;" coordsize="9461,2" coordorigin="1275,13983">
            <v:shape id="1115" coordsize="9461,0" coordorigin="1275,13983" path="m1275,13983l10736,13983e" filled="f" style="position:absolute;left:1275.0;top:13983.0;width:9461.0;height:2.0;z-index: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6" filled="f" stroked="f" style="position:absolute;margin-left:63.74pt;margin-top:715.79pt;width:473.06pt;height:.1pt;z-index:-2147483602;mso-position-horizontal-relative:page;mso-position-vertical-relative:page;mso-width-relative:page;mso-height-relative:page;mso-wrap-distance-left:0.0pt;mso-wrap-distance-right:0.0pt;visibility:visible;" coordsize="9461,2" coordorigin="1275,14316">
            <v:shape id="1117" coordsize="9461,0" coordorigin="1275,14316" path="m1275,14316l10736,14316e" filled="f" style="position:absolute;left:1275.0;top:14316.0;width:9461.0;height:2.0;z-index: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8" filled="f" stroked="f" style="position:absolute;margin-left:63.74pt;margin-top:732.42pt;width:473.06pt;height:.1pt;z-index:-2147483601;mso-position-horizontal-relative:page;mso-position-vertical-relative:page;mso-width-relative:page;mso-height-relative:page;mso-wrap-distance-left:0.0pt;mso-wrap-distance-right:0.0pt;visibility:visible;" coordsize="9461,2" coordorigin="1275,14648">
            <v:shape id="1119" coordsize="9461,0" coordorigin="1275,14648" path="m1275,14648l10736,14648e" filled="f" style="position:absolute;left:1275.0;top:14648.0;width:9461.0;height:2.0;z-index: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0" filled="f" stroked="f" style="position:absolute;margin-left:63.74pt;margin-top:749.06pt;width:473.06pt;height:.1pt;z-index:-2147483600;mso-position-horizontal-relative:page;mso-position-vertical-relative:page;mso-width-relative:page;mso-height-relative:page;mso-wrap-distance-left:0.0pt;mso-wrap-distance-right:0.0pt;visibility:visible;" coordsize="9461,2" coordorigin="1275,14981">
            <v:shape id="1121" coordsize="9461,0" coordorigin="1275,14981" path="m1275,14981l10736,14981e" filled="f" style="position:absolute;left:1275.0;top:14981.0;width:9461.0;height:2.0;z-index: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headerReference w:type="default" r:id="rId26"/>
          <w:pgSz w:w="11920" w:h="16840" w:orient="portrait"/>
          <w:pgMar w:top="2200" w:right="1040" w:bottom="1060" w:left="1160" w:header="1314" w:footer="866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122" filled="f" stroked="f" style="position:absolute;margin-left:63.74pt;margin-top:128.68pt;width:473.06pt;height:.1pt;z-index:-2147483599;mso-position-horizontal-relative:page;mso-position-vertical-relative:page;mso-width-relative:page;mso-height-relative:page;mso-wrap-distance-left:0.0pt;mso-wrap-distance-right:0.0pt;visibility:visible;" coordsize="9461,2" coordorigin="1275,2574">
            <v:shape id="1123" coordsize="9461,0" coordorigin="1275,2574" path="m1275,2574l10736,2574e" filled="f" style="position:absolute;left:1275.0;top:2574.0;width:9461.0;height:2.0;z-index: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4" filled="f" stroked="f" style="position:absolute;margin-left:63.74pt;margin-top:146.11pt;width:473.06pt;height:.1pt;z-index:-2147483598;mso-position-horizontal-relative:page;mso-position-vertical-relative:page;mso-width-relative:page;mso-height-relative:page;mso-wrap-distance-left:0.0pt;mso-wrap-distance-right:0.0pt;visibility:visible;" coordsize="9461,2" coordorigin="1275,2922">
            <v:shape id="1125" coordsize="9461,0" coordorigin="1275,2922" path="m1275,2922l10736,2922e" filled="f" style="position:absolute;left:1275.0;top:2922.0;width:9461.0;height:2.0;z-index: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6" filled="f" stroked="f" style="position:absolute;margin-left:63.74pt;margin-top:163.53pt;width:473.06pt;height:.1pt;z-index:-2147483597;mso-position-horizontal-relative:page;mso-position-vertical-relative:page;mso-width-relative:page;mso-height-relative:page;mso-wrap-distance-left:0.0pt;mso-wrap-distance-right:0.0pt;visibility:visible;" coordsize="9461,2" coordorigin="1275,3271">
            <v:shape id="1127" coordsize="9461,0" coordorigin="1275,3271" path="m1275,3271l10736,3271e" filled="f" style="position:absolute;left:1275.0;top:3271.0;width:9461.0;height:2.0;z-index: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8" filled="f" stroked="f" style="position:absolute;margin-left:63.74pt;margin-top:180.96pt;width:473.06pt;height:.1pt;z-index:-2147483596;mso-position-horizontal-relative:page;mso-position-vertical-relative:page;mso-width-relative:page;mso-height-relative:page;mso-wrap-distance-left:0.0pt;mso-wrap-distance-right:0.0pt;visibility:visible;" coordsize="9461,2" coordorigin="1275,3619">
            <v:shape id="1129" coordsize="9461,0" coordorigin="1275,3619" path="m1275,3619l10736,3619e" filled="f" style="position:absolute;left:1275.0;top:3619.0;width:9461.0;height:2.0;z-index: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0" filled="f" stroked="f" style="position:absolute;margin-left:63.74pt;margin-top:198.38pt;width:473.06pt;height:.1pt;z-index:-2147483595;mso-position-horizontal-relative:page;mso-position-vertical-relative:page;mso-width-relative:page;mso-height-relative:page;mso-wrap-distance-left:0.0pt;mso-wrap-distance-right:0.0pt;visibility:visible;" coordsize="9461,2" coordorigin="1275,3968">
            <v:shape id="1131" coordsize="9461,0" coordorigin="1275,3968" path="m1275,3968l10736,3968e" filled="f" style="position:absolute;left:1275.0;top:3968.0;width:9461.0;height:2.0;z-index: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2" filled="f" stroked="f" style="position:absolute;margin-left:63.74pt;margin-top:215.81pt;width:473.06pt;height:.1pt;z-index:-2147483594;mso-position-horizontal-relative:page;mso-position-vertical-relative:page;mso-width-relative:page;mso-height-relative:page;mso-wrap-distance-left:0.0pt;mso-wrap-distance-right:0.0pt;visibility:visible;" coordsize="9461,2" coordorigin="1275,4316">
            <v:shape id="1133" coordsize="9461,0" coordorigin="1275,4316" path="m1275,4316l10736,4316e" filled="f" style="position:absolute;left:1275.0;top:4316.0;width:9461.0;height:2.0;z-index: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4" filled="f" stroked="f" style="position:absolute;margin-left:63.74pt;margin-top:233.24pt;width:473.06pt;height:.1pt;z-index:-2147483593;mso-position-horizontal-relative:page;mso-position-vertical-relative:page;mso-width-relative:page;mso-height-relative:page;mso-wrap-distance-left:0.0pt;mso-wrap-distance-right:0.0pt;visibility:visible;" coordsize="9461,2" coordorigin="1275,4665">
            <v:shape id="1135" coordsize="9461,0" coordorigin="1275,4665" path="m1275,4665l10736,4665e" filled="f" style="position:absolute;left:1275.0;top:4665.0;width:9461.0;height:2.0;z-index: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6" filled="f" stroked="f" style="position:absolute;margin-left:63.74pt;margin-top:249.87pt;width:473.06pt;height:.1pt;z-index:-2147483592;mso-position-horizontal-relative:page;mso-position-vertical-relative:page;mso-width-relative:page;mso-height-relative:page;mso-wrap-distance-left:0.0pt;mso-wrap-distance-right:0.0pt;visibility:visible;" coordsize="9461,2" coordorigin="1275,4997">
            <v:shape id="1137" coordsize="9461,0" coordorigin="1275,4997" path="m1275,4997l10736,4997e" filled="f" style="position:absolute;left:1275.0;top:4997.0;width:9461.0;height:2.0;z-index: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8" filled="f" stroked="f" style="position:absolute;margin-left:63.74pt;margin-top:266.51pt;width:473.06pt;height:.1pt;z-index:-2147483591;mso-position-horizontal-relative:page;mso-position-vertical-relative:page;mso-width-relative:page;mso-height-relative:page;mso-wrap-distance-left:0.0pt;mso-wrap-distance-right:0.0pt;visibility:visible;" coordsize="9461,2" coordorigin="1275,5330">
            <v:shape id="1139" coordsize="9461,0" coordorigin="1275,5330" path="m1275,5330l10736,5330e" filled="f" style="position:absolute;left:1275.0;top:5330.0;width:9461.0;height:2.0;z-index: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0" filled="f" stroked="f" style="position:absolute;margin-left:63.74pt;margin-top:283.15pt;width:473.06pt;height:.1pt;z-index:-2147483590;mso-position-horizontal-relative:page;mso-position-vertical-relative:page;mso-width-relative:page;mso-height-relative:page;mso-wrap-distance-left:0.0pt;mso-wrap-distance-right:0.0pt;visibility:visible;" coordsize="9461,2" coordorigin="1275,5663">
            <v:shape id="1141" coordsize="9461,0" coordorigin="1275,5663" path="m1275,5663l10736,5663e" filled="f" style="position:absolute;left:1275.0;top:5663.0;width:9461.0;height:2.0;z-index: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2" filled="f" stroked="f" style="position:absolute;margin-left:63.74pt;margin-top:299.79pt;width:473.06pt;height:.1pt;z-index:-2147483589;mso-position-horizontal-relative:page;mso-position-vertical-relative:page;mso-width-relative:page;mso-height-relative:page;mso-wrap-distance-left:0.0pt;mso-wrap-distance-right:0.0pt;visibility:visible;" coordsize="9461,2" coordorigin="1275,5996">
            <v:shape id="1143" coordsize="9461,0" coordorigin="1275,5996" path="m1275,5996l10736,5996e" filled="f" style="position:absolute;left:1275.0;top:5996.0;width:9461.0;height:2.0;z-index: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4" filled="f" stroked="f" style="position:absolute;margin-left:63.74pt;margin-top:316.43pt;width:473.06pt;height:.1pt;z-index:-2147483588;mso-position-horizontal-relative:page;mso-position-vertical-relative:page;mso-width-relative:page;mso-height-relative:page;mso-wrap-distance-left:0.0pt;mso-wrap-distance-right:0.0pt;visibility:visible;" coordsize="9461,2" coordorigin="1275,6329">
            <v:shape id="1145" coordsize="9461,0" coordorigin="1275,6329" path="m1275,6329l10736,6329e" filled="f" style="position:absolute;left:1275.0;top:6329.0;width:9461.0;height:2.0;z-index: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6" filled="f" stroked="f" style="position:absolute;margin-left:63.74pt;margin-top:333.07pt;width:473.06pt;height:.1pt;z-index:-2147483587;mso-position-horizontal-relative:page;mso-position-vertical-relative:page;mso-width-relative:page;mso-height-relative:page;mso-wrap-distance-left:0.0pt;mso-wrap-distance-right:0.0pt;visibility:visible;" coordsize="9461,2" coordorigin="1275,6661">
            <v:shape id="1147" coordsize="9461,0" coordorigin="1275,6661" path="m1275,6661l10736,6661e" filled="f" style="position:absolute;left:1275.0;top:6661.0;width:9461.0;height:2.0;z-index: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8" filled="f" stroked="f" style="position:absolute;margin-left:63.74pt;margin-top:349.71pt;width:473.06pt;height:.1pt;z-index:-2147483586;mso-position-horizontal-relative:page;mso-position-vertical-relative:page;mso-width-relative:page;mso-height-relative:page;mso-wrap-distance-left:0.0pt;mso-wrap-distance-right:0.0pt;visibility:visible;" coordsize="9461,2" coordorigin="1275,6994">
            <v:shape id="1149" coordsize="9461,0" coordorigin="1275,6994" path="m1275,6994l10736,6994e" filled="f" style="position:absolute;left:1275.0;top:6994.0;width:9461.0;height:2.0;z-index: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0" filled="f" stroked="f" style="position:absolute;margin-left:63.74pt;margin-top:366.35pt;width:473.06pt;height:.1pt;z-index:-2147483585;mso-position-horizontal-relative:page;mso-position-vertical-relative:page;mso-width-relative:page;mso-height-relative:page;mso-wrap-distance-left:0.0pt;mso-wrap-distance-right:0.0pt;visibility:visible;" coordsize="9461,2" coordorigin="1275,7327">
            <v:shape id="1151" coordsize="9461,0" coordorigin="1275,7327" path="m1275,7327l10736,7327e" filled="f" style="position:absolute;left:1275.0;top:7327.0;width:9461.0;height:2.0;z-index: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2" filled="f" stroked="f" style="position:absolute;margin-left:63.74pt;margin-top:382.99pt;width:473.06pt;height:.1pt;z-index:-2147483584;mso-position-horizontal-relative:page;mso-position-vertical-relative:page;mso-width-relative:page;mso-height-relative:page;mso-wrap-distance-left:0.0pt;mso-wrap-distance-right:0.0pt;visibility:visible;" coordsize="9461,2" coordorigin="1275,7660">
            <v:shape id="1153" coordsize="9461,0" coordorigin="1275,7660" path="m1275,7660l10736,7660e" filled="f" style="position:absolute;left:1275.0;top:7660.0;width:9461.0;height:2.0;z-index: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4" filled="f" stroked="f" style="position:absolute;margin-left:63.74pt;margin-top:399.63pt;width:473.06pt;height:.1pt;z-index:-2147483583;mso-position-horizontal-relative:page;mso-position-vertical-relative:page;mso-width-relative:page;mso-height-relative:page;mso-wrap-distance-left:0.0pt;mso-wrap-distance-right:0.0pt;visibility:visible;" coordsize="9461,2" coordorigin="1275,7993">
            <v:shape id="1155" coordsize="9461,0" coordorigin="1275,7993" path="m1275,7993l10736,7993e" filled="f" style="position:absolute;left:1275.0;top:7993.0;width:9461.0;height:2.0;z-index: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6" filled="f" stroked="f" style="position:absolute;margin-left:63.74pt;margin-top:416.27pt;width:473.06pt;height:.1pt;z-index:-2147483582;mso-position-horizontal-relative:page;mso-position-vertical-relative:page;mso-width-relative:page;mso-height-relative:page;mso-wrap-distance-left:0.0pt;mso-wrap-distance-right:0.0pt;visibility:visible;" coordsize="9461,2" coordorigin="1275,8325">
            <v:shape id="1157" coordsize="9461,0" coordorigin="1275,8325" path="m1275,8325l10736,8325e" filled="f" style="position:absolute;left:1275.0;top:8325.0;width:9461.0;height:2.0;z-index: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8" filled="f" stroked="f" style="position:absolute;margin-left:63.74pt;margin-top:432.91pt;width:473.06pt;height:.1pt;z-index:-2147483581;mso-position-horizontal-relative:page;mso-position-vertical-relative:page;mso-width-relative:page;mso-height-relative:page;mso-wrap-distance-left:0.0pt;mso-wrap-distance-right:0.0pt;visibility:visible;" coordsize="9461,2" coordorigin="1275,8658">
            <v:shape id="1159" coordsize="9461,0" coordorigin="1275,8658" path="m1275,8658l10736,8658e" filled="f" style="position:absolute;left:1275.0;top:8658.0;width:9461.0;height:2.0;z-index: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0" filled="f" stroked="f" style="position:absolute;margin-left:63.74pt;margin-top:449.55pt;width:473.06pt;height:.1pt;z-index:-2147483580;mso-position-horizontal-relative:page;mso-position-vertical-relative:page;mso-width-relative:page;mso-height-relative:page;mso-wrap-distance-left:0.0pt;mso-wrap-distance-right:0.0pt;visibility:visible;" coordsize="9461,2" coordorigin="1275,8991">
            <v:shape id="1161" coordsize="9461,0" coordorigin="1275,8991" path="m1275,8991l10736,8991e" filled="f" style="position:absolute;left:1275.0;top:8991.0;width:9461.0;height:2.0;z-index: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2" filled="f" stroked="f" style="position:absolute;margin-left:63.74pt;margin-top:466.19pt;width:473.06pt;height:.1pt;z-index:-2147483579;mso-position-horizontal-relative:page;mso-position-vertical-relative:page;mso-width-relative:page;mso-height-relative:page;mso-wrap-distance-left:0.0pt;mso-wrap-distance-right:0.0pt;visibility:visible;" coordsize="9461,2" coordorigin="1275,9324">
            <v:shape id="1163" coordsize="9461,0" coordorigin="1275,9324" path="m1275,9324l10736,9324e" filled="f" style="position:absolute;left:1275.0;top:9324.0;width:9461.0;height:2.0;z-index: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4" filled="f" stroked="f" style="position:absolute;margin-left:63.74pt;margin-top:482.83pt;width:473.06pt;height:.1pt;z-index:-2147483578;mso-position-horizontal-relative:page;mso-position-vertical-relative:page;mso-width-relative:page;mso-height-relative:page;mso-wrap-distance-left:0.0pt;mso-wrap-distance-right:0.0pt;visibility:visible;" coordsize="9461,2" coordorigin="1275,9657">
            <v:shape id="1165" coordsize="9461,0" coordorigin="1275,9657" path="m1275,9657l10736,9657e" filled="f" style="position:absolute;left:1275.0;top:9657.0;width:9461.0;height:2.0;z-index: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6" filled="f" stroked="f" style="position:absolute;margin-left:63.74pt;margin-top:499.47pt;width:473.06pt;height:.1pt;z-index:-2147483577;mso-position-horizontal-relative:page;mso-position-vertical-relative:page;mso-width-relative:page;mso-height-relative:page;mso-wrap-distance-left:0.0pt;mso-wrap-distance-right:0.0pt;visibility:visible;" coordsize="9461,2" coordorigin="1275,9989">
            <v:shape id="1167" coordsize="9461,0" coordorigin="1275,9989" path="m1275,9989l10736,9989e" filled="f" style="position:absolute;left:1275.0;top:9989.0;width:9461.0;height:2.0;z-index: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8" filled="f" stroked="f" style="position:absolute;margin-left:63.74pt;margin-top:516.11pt;width:473.06pt;height:.1pt;z-index:-2147483576;mso-position-horizontal-relative:page;mso-position-vertical-relative:page;mso-width-relative:page;mso-height-relative:page;mso-wrap-distance-left:0.0pt;mso-wrap-distance-right:0.0pt;visibility:visible;" coordsize="9461,2" coordorigin="1275,10322">
            <v:shape id="1169" coordsize="9461,0" coordorigin="1275,10322" path="m1275,10322l10736,10322e" filled="f" style="position:absolute;left:1275.0;top:10322.0;width:9461.0;height:2.0;z-index: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0" filled="f" stroked="f" style="position:absolute;margin-left:63.74pt;margin-top:532.75pt;width:473.06pt;height:.1pt;z-index:-2147483575;mso-position-horizontal-relative:page;mso-position-vertical-relative:page;mso-width-relative:page;mso-height-relative:page;mso-wrap-distance-left:0.0pt;mso-wrap-distance-right:0.0pt;visibility:visible;" coordsize="9461,2" coordorigin="1275,10655">
            <v:shape id="1171" coordsize="9461,0" coordorigin="1275,10655" path="m1275,10655l10736,10655e" filled="f" style="position:absolute;left:1275.0;top:10655.0;width:9461.0;height:2.0;z-index: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2" filled="f" stroked="f" style="position:absolute;margin-left:63.74pt;margin-top:549.39pt;width:473.06pt;height:.1pt;z-index:-2147483574;mso-position-horizontal-relative:page;mso-position-vertical-relative:page;mso-width-relative:page;mso-height-relative:page;mso-wrap-distance-left:0.0pt;mso-wrap-distance-right:0.0pt;visibility:visible;" coordsize="9461,2" coordorigin="1275,10988">
            <v:shape id="1173" coordsize="9461,0" coordorigin="1275,10988" path="m1275,10988l10736,10988e" filled="f" style="position:absolute;left:1275.0;top:10988.0;width:9461.0;height:2.0;z-index: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4" filled="f" stroked="f" style="position:absolute;margin-left:63.74pt;margin-top:566.03pt;width:473.06pt;height:.1pt;z-index:-2147483573;mso-position-horizontal-relative:page;mso-position-vertical-relative:page;mso-width-relative:page;mso-height-relative:page;mso-wrap-distance-left:0.0pt;mso-wrap-distance-right:0.0pt;visibility:visible;" coordsize="9461,2" coordorigin="1275,11321">
            <v:shape id="1175" coordsize="9461,0" coordorigin="1275,11321" path="m1275,11321l10736,11321e" filled="f" style="position:absolute;left:1275.0;top:11321.0;width:9461.0;height:2.0;z-index: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6" filled="f" stroked="f" style="position:absolute;margin-left:63.74pt;margin-top:582.67pt;width:473.06pt;height:.1pt;z-index:-2147483572;mso-position-horizontal-relative:page;mso-position-vertical-relative:page;mso-width-relative:page;mso-height-relative:page;mso-wrap-distance-left:0.0pt;mso-wrap-distance-right:0.0pt;visibility:visible;" coordsize="9461,2" coordorigin="1275,11653">
            <v:shape id="1177" coordsize="9461,0" coordorigin="1275,11653" path="m1275,11653l10736,11653e" filled="f" style="position:absolute;left:1275.0;top:11653.0;width:9461.0;height:2.0;z-index: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8" filled="f" stroked="f" style="position:absolute;margin-left:63.74pt;margin-top:599.31pt;width:473.06pt;height:.1pt;z-index:-2147483571;mso-position-horizontal-relative:page;mso-position-vertical-relative:page;mso-width-relative:page;mso-height-relative:page;mso-wrap-distance-left:0.0pt;mso-wrap-distance-right:0.0pt;visibility:visible;" coordsize="9461,2" coordorigin="1275,11986">
            <v:shape id="1179" coordsize="9461,0" coordorigin="1275,11986" path="m1275,11986l10736,11986e" filled="f" style="position:absolute;left:1275.0;top:11986.0;width:9461.0;height:2.0;z-index: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0" filled="f" stroked="f" style="position:absolute;margin-left:63.74pt;margin-top:615.95pt;width:473.06pt;height:.1pt;z-index:-2147483570;mso-position-horizontal-relative:page;mso-position-vertical-relative:page;mso-width-relative:page;mso-height-relative:page;mso-wrap-distance-left:0.0pt;mso-wrap-distance-right:0.0pt;visibility:visible;" coordsize="9461,2" coordorigin="1275,12319">
            <v:shape id="1181" coordsize="9461,0" coordorigin="1275,12319" path="m1275,12319l10736,12319e" filled="f" style="position:absolute;left:1275.0;top:12319.0;width:9461.0;height:2.0;z-index: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2" filled="f" stroked="f" style="position:absolute;margin-left:63.74pt;margin-top:632.59pt;width:473.06pt;height:.1pt;z-index:-2147483569;mso-position-horizontal-relative:page;mso-position-vertical-relative:page;mso-width-relative:page;mso-height-relative:page;mso-wrap-distance-left:0.0pt;mso-wrap-distance-right:0.0pt;visibility:visible;" coordsize="9461,2" coordorigin="1275,12652">
            <v:shape id="1183" coordsize="9461,0" coordorigin="1275,12652" path="m1275,12652l10736,12652e" filled="f" style="position:absolute;left:1275.0;top:12652.0;width:9461.0;height:2.0;z-index: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4" filled="f" stroked="f" style="position:absolute;margin-left:63.74pt;margin-top:649.23pt;width:473.06pt;height:.1pt;z-index:-2147483568;mso-position-horizontal-relative:page;mso-position-vertical-relative:page;mso-width-relative:page;mso-height-relative:page;mso-wrap-distance-left:0.0pt;mso-wrap-distance-right:0.0pt;visibility:visible;" coordsize="9461,2" coordorigin="1275,12985">
            <v:shape id="1185" coordsize="9461,0" coordorigin="1275,12985" path="m1275,12985l10736,12985e" filled="f" style="position:absolute;left:1275.0;top:12985.0;width:9461.0;height:2.0;z-index: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6" filled="f" stroked="f" style="position:absolute;margin-left:63.74pt;margin-top:665.87pt;width:473.06pt;height:.1pt;z-index:-2147483567;mso-position-horizontal-relative:page;mso-position-vertical-relative:page;mso-width-relative:page;mso-height-relative:page;mso-wrap-distance-left:0.0pt;mso-wrap-distance-right:0.0pt;visibility:visible;" coordsize="9461,2" coordorigin="1275,13317">
            <v:shape id="1187" coordsize="9461,0" coordorigin="1275,13317" path="m1275,13317l10736,13317e" filled="f" style="position:absolute;left:1275.0;top:13317.0;width:9461.0;height:2.0;z-index: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8" filled="f" stroked="f" style="position:absolute;margin-left:63.74pt;margin-top:682.51pt;width:473.06pt;height:.1pt;z-index:-2147483566;mso-position-horizontal-relative:page;mso-position-vertical-relative:page;mso-width-relative:page;mso-height-relative:page;mso-wrap-distance-left:0.0pt;mso-wrap-distance-right:0.0pt;visibility:visible;" coordsize="9461,2" coordorigin="1275,13650">
            <v:shape id="1189" coordsize="9461,0" coordorigin="1275,13650" path="m1275,13650l10736,13650e" filled="f" style="position:absolute;left:1275.0;top:13650.0;width:9461.0;height:2.0;z-index: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0" filled="f" stroked="f" style="position:absolute;margin-left:63.74pt;margin-top:699.15pt;width:473.06pt;height:.1pt;z-index:-2147483565;mso-position-horizontal-relative:page;mso-position-vertical-relative:page;mso-width-relative:page;mso-height-relative:page;mso-wrap-distance-left:0.0pt;mso-wrap-distance-right:0.0pt;visibility:visible;" coordsize="9461,2" coordorigin="1275,13983">
            <v:shape id="1191" coordsize="9461,0" coordorigin="1275,13983" path="m1275,13983l10736,13983e" filled="f" style="position:absolute;left:1275.0;top:13983.0;width:9461.0;height:2.0;z-index: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2" filled="f" stroked="f" style="position:absolute;margin-left:63.74pt;margin-top:715.79pt;width:473.06pt;height:.1pt;z-index:-2147483564;mso-position-horizontal-relative:page;mso-position-vertical-relative:page;mso-width-relative:page;mso-height-relative:page;mso-wrap-distance-left:0.0pt;mso-wrap-distance-right:0.0pt;visibility:visible;" coordsize="9461,2" coordorigin="1275,14316">
            <v:shape id="1193" coordsize="9461,0" coordorigin="1275,14316" path="m1275,14316l10736,14316e" filled="f" style="position:absolute;left:1275.0;top:14316.0;width:9461.0;height:2.0;z-index: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4" filled="f" stroked="f" style="position:absolute;margin-left:63.74pt;margin-top:732.42pt;width:473.06pt;height:.1pt;z-index:-2147483563;mso-position-horizontal-relative:page;mso-position-vertical-relative:page;mso-width-relative:page;mso-height-relative:page;mso-wrap-distance-left:0.0pt;mso-wrap-distance-right:0.0pt;visibility:visible;" coordsize="9461,2" coordorigin="1275,14648">
            <v:shape id="1195" coordsize="9461,0" coordorigin="1275,14648" path="m1275,14648l10736,14648e" filled="f" style="position:absolute;left:1275.0;top:14648.0;width:9461.0;height:2.0;z-index: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footerReference w:type="default" r:id="rId27"/>
          <w:pgSz w:w="11920" w:h="16840" w:orient="portrait"/>
          <w:pgMar w:top="2200" w:right="1040" w:bottom="1640" w:left="1160" w:header="1314" w:footer="1447" w:gutter="0"/>
          <w:pgNumType w:start="18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196" filled="f" stroked="f" style="position:absolute;margin-left:63.74pt;margin-top:128.68pt;width:473.06pt;height:.1pt;z-index:-2147483562;mso-position-horizontal-relative:page;mso-position-vertical-relative:page;mso-width-relative:page;mso-height-relative:page;mso-wrap-distance-left:0.0pt;mso-wrap-distance-right:0.0pt;visibility:visible;" coordsize="9461,2" coordorigin="1275,2574">
            <v:shape id="1197" coordsize="9461,0" coordorigin="1275,2574" path="m1275,2574l10736,2574e" filled="f" style="position:absolute;left:1275.0;top:2574.0;width:9461.0;height:2.0;z-index: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8" filled="f" stroked="f" style="position:absolute;margin-left:63.74pt;margin-top:146.11pt;width:473.06pt;height:.1pt;z-index:-2147483561;mso-position-horizontal-relative:page;mso-position-vertical-relative:page;mso-width-relative:page;mso-height-relative:page;mso-wrap-distance-left:0.0pt;mso-wrap-distance-right:0.0pt;visibility:visible;" coordsize="9461,2" coordorigin="1275,2922">
            <v:shape id="1199" coordsize="9461,0" coordorigin="1275,2922" path="m1275,2922l10736,2922e" filled="f" style="position:absolute;left:1275.0;top:2922.0;width:9461.0;height:2.0;z-index: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0" filled="f" stroked="f" style="position:absolute;margin-left:63.74pt;margin-top:163.53pt;width:473.06pt;height:.1pt;z-index:-2147483560;mso-position-horizontal-relative:page;mso-position-vertical-relative:page;mso-width-relative:page;mso-height-relative:page;mso-wrap-distance-left:0.0pt;mso-wrap-distance-right:0.0pt;visibility:visible;" coordsize="9461,2" coordorigin="1275,3271">
            <v:shape id="1201" coordsize="9461,0" coordorigin="1275,3271" path="m1275,3271l10736,3271e" filled="f" style="position:absolute;left:1275.0;top:3271.0;width:9461.0;height:2.0;z-index: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2" filled="f" stroked="f" style="position:absolute;margin-left:63.74pt;margin-top:180.96pt;width:473.06pt;height:.1pt;z-index:-2147483559;mso-position-horizontal-relative:page;mso-position-vertical-relative:page;mso-width-relative:page;mso-height-relative:page;mso-wrap-distance-left:0.0pt;mso-wrap-distance-right:0.0pt;visibility:visible;" coordsize="9461,2" coordorigin="1275,3619">
            <v:shape id="1203" coordsize="9461,0" coordorigin="1275,3619" path="m1275,3619l10736,3619e" filled="f" style="position:absolute;left:1275.0;top:3619.0;width:9461.0;height:2.0;z-index: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4" filled="f" stroked="f" style="position:absolute;margin-left:63.74pt;margin-top:198.38pt;width:473.06pt;height:.1pt;z-index:-2147483558;mso-position-horizontal-relative:page;mso-position-vertical-relative:page;mso-width-relative:page;mso-height-relative:page;mso-wrap-distance-left:0.0pt;mso-wrap-distance-right:0.0pt;visibility:visible;" coordsize="9461,2" coordorigin="1275,3968">
            <v:shape id="1205" coordsize="9461,0" coordorigin="1275,3968" path="m1275,3968l10736,3968e" filled="f" style="position:absolute;left:1275.0;top:3968.0;width:9461.0;height:2.0;z-index: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6" filled="f" stroked="f" style="position:absolute;margin-left:63.74pt;margin-top:215.81pt;width:473.06pt;height:.1pt;z-index:-2147483557;mso-position-horizontal-relative:page;mso-position-vertical-relative:page;mso-width-relative:page;mso-height-relative:page;mso-wrap-distance-left:0.0pt;mso-wrap-distance-right:0.0pt;visibility:visible;" coordsize="9461,2" coordorigin="1275,4316">
            <v:shape id="1207" coordsize="9461,0" coordorigin="1275,4316" path="m1275,4316l10736,4316e" filled="f" style="position:absolute;left:1275.0;top:4316.0;width:9461.0;height:2.0;z-index: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8" filled="f" stroked="f" style="position:absolute;margin-left:63.74pt;margin-top:233.24pt;width:473.06pt;height:.1pt;z-index:-2147483556;mso-position-horizontal-relative:page;mso-position-vertical-relative:page;mso-width-relative:page;mso-height-relative:page;mso-wrap-distance-left:0.0pt;mso-wrap-distance-right:0.0pt;visibility:visible;" coordsize="9461,2" coordorigin="1275,4665">
            <v:shape id="1209" coordsize="9461,0" coordorigin="1275,4665" path="m1275,4665l10736,4665e" filled="f" style="position:absolute;left:1275.0;top:4665.0;width:9461.0;height:2.0;z-index: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0" filled="f" stroked="f" style="position:absolute;margin-left:63.74pt;margin-top:249.87pt;width:473.06pt;height:.1pt;z-index:-2147483555;mso-position-horizontal-relative:page;mso-position-vertical-relative:page;mso-width-relative:page;mso-height-relative:page;mso-wrap-distance-left:0.0pt;mso-wrap-distance-right:0.0pt;visibility:visible;" coordsize="9461,2" coordorigin="1275,4997">
            <v:shape id="1211" coordsize="9461,0" coordorigin="1275,4997" path="m1275,4997l10736,4997e" filled="f" style="position:absolute;left:1275.0;top:4997.0;width:9461.0;height:2.0;z-index: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2" filled="f" stroked="f" style="position:absolute;margin-left:63.74pt;margin-top:266.51pt;width:473.06pt;height:.1pt;z-index:-2147483554;mso-position-horizontal-relative:page;mso-position-vertical-relative:page;mso-width-relative:page;mso-height-relative:page;mso-wrap-distance-left:0.0pt;mso-wrap-distance-right:0.0pt;visibility:visible;" coordsize="9461,2" coordorigin="1275,5330">
            <v:shape id="1213" coordsize="9461,0" coordorigin="1275,5330" path="m1275,5330l10736,5330e" filled="f" style="position:absolute;left:1275.0;top:5330.0;width:9461.0;height:2.0;z-index: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4" filled="f" stroked="f" style="position:absolute;margin-left:63.74pt;margin-top:283.15pt;width:473.06pt;height:.1pt;z-index:-2147483553;mso-position-horizontal-relative:page;mso-position-vertical-relative:page;mso-width-relative:page;mso-height-relative:page;mso-wrap-distance-left:0.0pt;mso-wrap-distance-right:0.0pt;visibility:visible;" coordsize="9461,2" coordorigin="1275,5663">
            <v:shape id="1215" coordsize="9461,0" coordorigin="1275,5663" path="m1275,5663l10736,5663e" filled="f" style="position:absolute;left:1275.0;top:5663.0;width:9461.0;height:2.0;z-index: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6" filled="f" stroked="f" style="position:absolute;margin-left:63.74pt;margin-top:299.79pt;width:473.06pt;height:.1pt;z-index:-2147483552;mso-position-horizontal-relative:page;mso-position-vertical-relative:page;mso-width-relative:page;mso-height-relative:page;mso-wrap-distance-left:0.0pt;mso-wrap-distance-right:0.0pt;visibility:visible;" coordsize="9461,2" coordorigin="1275,5996">
            <v:shape id="1217" coordsize="9461,0" coordorigin="1275,5996" path="m1275,5996l10736,5996e" filled="f" style="position:absolute;left:1275.0;top:5996.0;width:9461.0;height:2.0;z-index: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8" filled="f" stroked="f" style="position:absolute;margin-left:63.74pt;margin-top:316.43pt;width:473.06pt;height:.1pt;z-index:-2147483551;mso-position-horizontal-relative:page;mso-position-vertical-relative:page;mso-width-relative:page;mso-height-relative:page;mso-wrap-distance-left:0.0pt;mso-wrap-distance-right:0.0pt;visibility:visible;" coordsize="9461,2" coordorigin="1275,6329">
            <v:shape id="1219" coordsize="9461,0" coordorigin="1275,6329" path="m1275,6329l10736,6329e" filled="f" style="position:absolute;left:1275.0;top:6329.0;width:9461.0;height:2.0;z-index: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0" filled="f" stroked="f" style="position:absolute;margin-left:63.74pt;margin-top:333.07pt;width:473.06pt;height:.1pt;z-index:-2147483550;mso-position-horizontal-relative:page;mso-position-vertical-relative:page;mso-width-relative:page;mso-height-relative:page;mso-wrap-distance-left:0.0pt;mso-wrap-distance-right:0.0pt;visibility:visible;" coordsize="9461,2" coordorigin="1275,6661">
            <v:shape id="1221" coordsize="9461,0" coordorigin="1275,6661" path="m1275,6661l10736,6661e" filled="f" style="position:absolute;left:1275.0;top:6661.0;width:9461.0;height:2.0;z-index: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2" filled="f" stroked="f" style="position:absolute;margin-left:63.74pt;margin-top:349.71pt;width:473.06pt;height:.1pt;z-index:-2147483549;mso-position-horizontal-relative:page;mso-position-vertical-relative:page;mso-width-relative:page;mso-height-relative:page;mso-wrap-distance-left:0.0pt;mso-wrap-distance-right:0.0pt;visibility:visible;" coordsize="9461,2" coordorigin="1275,6994">
            <v:shape id="1223" coordsize="9461,0" coordorigin="1275,6994" path="m1275,6994l10736,6994e" filled="f" style="position:absolute;left:1275.0;top:6994.0;width:9461.0;height:2.0;z-index: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4" filled="f" stroked="f" style="position:absolute;margin-left:63.74pt;margin-top:366.35pt;width:473.06pt;height:.1pt;z-index:-2147483548;mso-position-horizontal-relative:page;mso-position-vertical-relative:page;mso-width-relative:page;mso-height-relative:page;mso-wrap-distance-left:0.0pt;mso-wrap-distance-right:0.0pt;visibility:visible;" coordsize="9461,2" coordorigin="1275,7327">
            <v:shape id="1225" coordsize="9461,0" coordorigin="1275,7327" path="m1275,7327l10736,7327e" filled="f" style="position:absolute;left:1275.0;top:7327.0;width:9461.0;height:2.0;z-index: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6" filled="f" stroked="f" style="position:absolute;margin-left:63.74pt;margin-top:382.99pt;width:473.06pt;height:.1pt;z-index:-2147483547;mso-position-horizontal-relative:page;mso-position-vertical-relative:page;mso-width-relative:page;mso-height-relative:page;mso-wrap-distance-left:0.0pt;mso-wrap-distance-right:0.0pt;visibility:visible;" coordsize="9461,2" coordorigin="1275,7660">
            <v:shape id="1227" coordsize="9461,0" coordorigin="1275,7660" path="m1275,7660l10736,7660e" filled="f" style="position:absolute;left:1275.0;top:7660.0;width:9461.0;height:2.0;z-index: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8" filled="f" stroked="f" style="position:absolute;margin-left:63.74pt;margin-top:399.63pt;width:473.06pt;height:.1pt;z-index:-2147483546;mso-position-horizontal-relative:page;mso-position-vertical-relative:page;mso-width-relative:page;mso-height-relative:page;mso-wrap-distance-left:0.0pt;mso-wrap-distance-right:0.0pt;visibility:visible;" coordsize="9461,2" coordorigin="1275,7993">
            <v:shape id="1229" coordsize="9461,0" coordorigin="1275,7993" path="m1275,7993l10736,7993e" filled="f" style="position:absolute;left:1275.0;top:7993.0;width:9461.0;height:2.0;z-index: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0" filled="f" stroked="f" style="position:absolute;margin-left:63.74pt;margin-top:416.27pt;width:473.06pt;height:.1pt;z-index:-2147483545;mso-position-horizontal-relative:page;mso-position-vertical-relative:page;mso-width-relative:page;mso-height-relative:page;mso-wrap-distance-left:0.0pt;mso-wrap-distance-right:0.0pt;visibility:visible;" coordsize="9461,2" coordorigin="1275,8325">
            <v:shape id="1231" coordsize="9461,0" coordorigin="1275,8325" path="m1275,8325l10736,8325e" filled="f" style="position:absolute;left:1275.0;top:8325.0;width:9461.0;height:2.0;z-index: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2" filled="f" stroked="f" style="position:absolute;margin-left:63.74pt;margin-top:432.91pt;width:473.06pt;height:.1pt;z-index:-2147483544;mso-position-horizontal-relative:page;mso-position-vertical-relative:page;mso-width-relative:page;mso-height-relative:page;mso-wrap-distance-left:0.0pt;mso-wrap-distance-right:0.0pt;visibility:visible;" coordsize="9461,2" coordorigin="1275,8658">
            <v:shape id="1233" coordsize="9461,0" coordorigin="1275,8658" path="m1275,8658l10736,8658e" filled="f" style="position:absolute;left:1275.0;top:8658.0;width:9461.0;height:2.0;z-index:1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4" filled="f" stroked="f" style="position:absolute;margin-left:63.74pt;margin-top:449.55pt;width:473.06pt;height:.1pt;z-index:-2147483543;mso-position-horizontal-relative:page;mso-position-vertical-relative:page;mso-width-relative:page;mso-height-relative:page;mso-wrap-distance-left:0.0pt;mso-wrap-distance-right:0.0pt;visibility:visible;" coordsize="9461,2" coordorigin="1275,8991">
            <v:shape id="1235" coordsize="9461,0" coordorigin="1275,8991" path="m1275,8991l10736,8991e" filled="f" style="position:absolute;left:1275.0;top:8991.0;width:9461.0;height:2.0;z-index:1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6" filled="f" stroked="f" style="position:absolute;margin-left:63.74pt;margin-top:466.19pt;width:473.06pt;height:.1pt;z-index:-2147483542;mso-position-horizontal-relative:page;mso-position-vertical-relative:page;mso-width-relative:page;mso-height-relative:page;mso-wrap-distance-left:0.0pt;mso-wrap-distance-right:0.0pt;visibility:visible;" coordsize="9461,2" coordorigin="1275,9324">
            <v:shape id="1237" coordsize="9461,0" coordorigin="1275,9324" path="m1275,9324l10736,9324e" filled="f" style="position:absolute;left:1275.0;top:9324.0;width:9461.0;height:2.0;z-index:1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8" filled="f" stroked="f" style="position:absolute;margin-left:63.74pt;margin-top:482.83pt;width:473.06pt;height:.1pt;z-index:-2147483541;mso-position-horizontal-relative:page;mso-position-vertical-relative:page;mso-width-relative:page;mso-height-relative:page;mso-wrap-distance-left:0.0pt;mso-wrap-distance-right:0.0pt;visibility:visible;" coordsize="9461,2" coordorigin="1275,9657">
            <v:shape id="1239" coordsize="9461,0" coordorigin="1275,9657" path="m1275,9657l10736,9657e" filled="f" style="position:absolute;left:1275.0;top:9657.0;width:9461.0;height:2.0;z-index:1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40" filled="f" stroked="f" style="position:absolute;margin-left:63.74pt;margin-top:499.47pt;width:473.06pt;height:.1pt;z-index:-2147483540;mso-position-horizontal-relative:page;mso-position-vertical-relative:page;mso-width-relative:page;mso-height-relative:page;mso-wrap-distance-left:0.0pt;mso-wrap-distance-right:0.0pt;visibility:visible;" coordsize="9461,2" coordorigin="1275,9989">
            <v:shape id="1241" coordsize="9461,0" coordorigin="1275,9989" path="m1275,9989l10736,9989e" filled="f" style="position:absolute;left:1275.0;top:9989.0;width:9461.0;height:2.0;z-index:1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42" filled="f" stroked="f" style="position:absolute;margin-left:63.74pt;margin-top:516.11pt;width:473.06pt;height:.1pt;z-index:-2147483539;mso-position-horizontal-relative:page;mso-position-vertical-relative:page;mso-width-relative:page;mso-height-relative:page;mso-wrap-distance-left:0.0pt;mso-wrap-distance-right:0.0pt;visibility:visible;" coordsize="9461,2" coordorigin="1275,10322">
            <v:shape id="1243" coordsize="9461,0" coordorigin="1275,10322" path="m1275,10322l10736,10322e" filled="f" style="position:absolute;left:1275.0;top:10322.0;width:9461.0;height:2.0;z-index:1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44" filled="f" stroked="f" style="position:absolute;margin-left:63.74pt;margin-top:532.75pt;width:473.06pt;height:.1pt;z-index:-2147483538;mso-position-horizontal-relative:page;mso-position-vertical-relative:page;mso-width-relative:page;mso-height-relative:page;mso-wrap-distance-left:0.0pt;mso-wrap-distance-right:0.0pt;visibility:visible;" coordsize="9461,2" coordorigin="1275,10655">
            <v:shape id="1245" coordsize="9461,0" coordorigin="1275,10655" path="m1275,10655l10736,10655e" filled="f" style="position:absolute;left:1275.0;top:10655.0;width:9461.0;height:2.0;z-index:1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46" filled="f" stroked="f" style="position:absolute;margin-left:63.74pt;margin-top:549.39pt;width:473.06pt;height:.1pt;z-index:-2147483537;mso-position-horizontal-relative:page;mso-position-vertical-relative:page;mso-width-relative:page;mso-height-relative:page;mso-wrap-distance-left:0.0pt;mso-wrap-distance-right:0.0pt;visibility:visible;" coordsize="9461,2" coordorigin="1275,10988">
            <v:shape id="1247" coordsize="9461,0" coordorigin="1275,10988" path="m1275,10988l10736,10988e" filled="f" style="position:absolute;left:1275.0;top:10988.0;width:9461.0;height:2.0;z-index:1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48" filled="f" stroked="f" style="position:absolute;margin-left:63.74pt;margin-top:566.03pt;width:473.06pt;height:.1pt;z-index:-2147483536;mso-position-horizontal-relative:page;mso-position-vertical-relative:page;mso-width-relative:page;mso-height-relative:page;mso-wrap-distance-left:0.0pt;mso-wrap-distance-right:0.0pt;visibility:visible;" coordsize="9461,2" coordorigin="1275,11321">
            <v:shape id="1249" coordsize="9461,0" coordorigin="1275,11321" path="m1275,11321l10736,11321e" filled="f" style="position:absolute;left:1275.0;top:11321.0;width:9461.0;height:2.0;z-index:1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50" filled="f" stroked="f" style="position:absolute;margin-left:63.74pt;margin-top:582.67pt;width:473.06pt;height:.1pt;z-index:-2147483535;mso-position-horizontal-relative:page;mso-position-vertical-relative:page;mso-width-relative:page;mso-height-relative:page;mso-wrap-distance-left:0.0pt;mso-wrap-distance-right:0.0pt;visibility:visible;" coordsize="9461,2" coordorigin="1275,11653">
            <v:shape id="1251" coordsize="9461,0" coordorigin="1275,11653" path="m1275,11653l10736,11653e" filled="f" style="position:absolute;left:1275.0;top:11653.0;width:9461.0;height:2.0;z-index:1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52" filled="f" stroked="f" style="position:absolute;margin-left:63.74pt;margin-top:599.31pt;width:473.06pt;height:.1pt;z-index:-2147483534;mso-position-horizontal-relative:page;mso-position-vertical-relative:page;mso-width-relative:page;mso-height-relative:page;mso-wrap-distance-left:0.0pt;mso-wrap-distance-right:0.0pt;visibility:visible;" coordsize="9461,2" coordorigin="1275,11986">
            <v:shape id="1253" coordsize="9461,0" coordorigin="1275,11986" path="m1275,11986l10736,11986e" filled="f" style="position:absolute;left:1275.0;top:11986.0;width:9461.0;height:2.0;z-index:1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54" filled="f" stroked="f" style="position:absolute;margin-left:63.74pt;margin-top:615.95pt;width:473.06pt;height:.1pt;z-index:-2147483533;mso-position-horizontal-relative:page;mso-position-vertical-relative:page;mso-width-relative:page;mso-height-relative:page;mso-wrap-distance-left:0.0pt;mso-wrap-distance-right:0.0pt;visibility:visible;" coordsize="9461,2" coordorigin="1275,12319">
            <v:shape id="1255" coordsize="9461,0" coordorigin="1275,12319" path="m1275,12319l10736,12319e" filled="f" style="position:absolute;left:1275.0;top:12319.0;width:9461.0;height:2.0;z-index:1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56" filled="f" stroked="f" style="position:absolute;margin-left:63.74pt;margin-top:632.59pt;width:473.06pt;height:.1pt;z-index:-2147483532;mso-position-horizontal-relative:page;mso-position-vertical-relative:page;mso-width-relative:page;mso-height-relative:page;mso-wrap-distance-left:0.0pt;mso-wrap-distance-right:0.0pt;visibility:visible;" coordsize="9461,2" coordorigin="1275,12652">
            <v:shape id="1257" coordsize="9461,0" coordorigin="1275,12652" path="m1275,12652l10736,12652e" filled="f" style="position:absolute;left:1275.0;top:12652.0;width:9461.0;height:2.0;z-index:1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58" filled="f" stroked="f" style="position:absolute;margin-left:63.74pt;margin-top:649.23pt;width:473.06pt;height:.1pt;z-index:-2147483531;mso-position-horizontal-relative:page;mso-position-vertical-relative:page;mso-width-relative:page;mso-height-relative:page;mso-wrap-distance-left:0.0pt;mso-wrap-distance-right:0.0pt;visibility:visible;" coordsize="9461,2" coordorigin="1275,12985">
            <v:shape id="1259" coordsize="9461,0" coordorigin="1275,12985" path="m1275,12985l10736,12985e" filled="f" style="position:absolute;left:1275.0;top:12985.0;width:9461.0;height:2.0;z-index:1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60" filled="f" stroked="f" style="position:absolute;margin-left:63.74pt;margin-top:665.87pt;width:473.06pt;height:.1pt;z-index:-2147483530;mso-position-horizontal-relative:page;mso-position-vertical-relative:page;mso-width-relative:page;mso-height-relative:page;mso-wrap-distance-left:0.0pt;mso-wrap-distance-right:0.0pt;visibility:visible;" coordsize="9461,2" coordorigin="1275,13317">
            <v:shape id="1261" coordsize="9461,0" coordorigin="1275,13317" path="m1275,13317l10736,13317e" filled="f" style="position:absolute;left:1275.0;top:13317.0;width:9461.0;height:2.0;z-index:1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62" filled="f" stroked="f" style="position:absolute;margin-left:63.74pt;margin-top:682.51pt;width:473.06pt;height:.1pt;z-index:-2147483529;mso-position-horizontal-relative:page;mso-position-vertical-relative:page;mso-width-relative:page;mso-height-relative:page;mso-wrap-distance-left:0.0pt;mso-wrap-distance-right:0.0pt;visibility:visible;" coordsize="9461,2" coordorigin="1275,13650">
            <v:shape id="1263" coordsize="9461,0" coordorigin="1275,13650" path="m1275,13650l10736,13650e" filled="f" style="position:absolute;left:1275.0;top:13650.0;width:9461.0;height:2.0;z-index:1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64" filled="f" stroked="f" style="position:absolute;margin-left:63.74pt;margin-top:699.15pt;width:473.06pt;height:.1pt;z-index:-2147483528;mso-position-horizontal-relative:page;mso-position-vertical-relative:page;mso-width-relative:page;mso-height-relative:page;mso-wrap-distance-left:0.0pt;mso-wrap-distance-right:0.0pt;visibility:visible;" coordsize="9461,2" coordorigin="1275,13983">
            <v:shape id="1265" coordsize="9461,0" coordorigin="1275,13983" path="m1275,13983l10736,13983e" filled="f" style="position:absolute;left:1275.0;top:13983.0;width:9461.0;height:2.0;z-index:1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66" filled="f" stroked="f" style="position:absolute;margin-left:63.74pt;margin-top:715.79pt;width:473.06pt;height:.1pt;z-index:-2147483527;mso-position-horizontal-relative:page;mso-position-vertical-relative:page;mso-width-relative:page;mso-height-relative:page;mso-wrap-distance-left:0.0pt;mso-wrap-distance-right:0.0pt;visibility:visible;" coordsize="9461,2" coordorigin="1275,14316">
            <v:shape id="1267" coordsize="9461,0" coordorigin="1275,14316" path="m1275,14316l10736,14316e" filled="f" style="position:absolute;left:1275.0;top:14316.0;width:9461.0;height:2.0;z-index:1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68" filled="f" stroked="f" style="position:absolute;margin-left:63.74pt;margin-top:732.42pt;width:473.06pt;height:.1pt;z-index:-2147483526;mso-position-horizontal-relative:page;mso-position-vertical-relative:page;mso-width-relative:page;mso-height-relative:page;mso-wrap-distance-left:0.0pt;mso-wrap-distance-right:0.0pt;visibility:visible;" coordsize="9461,2" coordorigin="1275,14648">
            <v:shape id="1269" coordsize="9461,0" coordorigin="1275,14648" path="m1275,14648l10736,14648e" filled="f" style="position:absolute;left:1275.0;top:14648.0;width:9461.0;height:2.0;z-index:1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270" filled="f" stroked="f" style="position:absolute;margin-left:63.74pt;margin-top:128.68pt;width:473.06pt;height:.1pt;z-index:-2147483525;mso-position-horizontal-relative:page;mso-position-vertical-relative:page;mso-width-relative:page;mso-height-relative:page;mso-wrap-distance-left:0.0pt;mso-wrap-distance-right:0.0pt;visibility:visible;" coordsize="9461,2" coordorigin="1275,2574">
            <v:shape id="1271" coordsize="9461,0" coordorigin="1275,2574" path="m1275,2574l10736,2574e" filled="f" style="position:absolute;left:1275.0;top:2574.0;width:9461.0;height:2.0;z-index:1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72" filled="f" stroked="f" style="position:absolute;margin-left:63.74pt;margin-top:146.11pt;width:473.06pt;height:.1pt;z-index:-2147483524;mso-position-horizontal-relative:page;mso-position-vertical-relative:page;mso-width-relative:page;mso-height-relative:page;mso-wrap-distance-left:0.0pt;mso-wrap-distance-right:0.0pt;visibility:visible;" coordsize="9461,2" coordorigin="1275,2922">
            <v:shape id="1273" coordsize="9461,0" coordorigin="1275,2922" path="m1275,2922l10736,2922e" filled="f" style="position:absolute;left:1275.0;top:2922.0;width:9461.0;height:2.0;z-index:1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74" filled="f" stroked="f" style="position:absolute;margin-left:63.74pt;margin-top:163.53pt;width:473.06pt;height:.1pt;z-index:-2147483523;mso-position-horizontal-relative:page;mso-position-vertical-relative:page;mso-width-relative:page;mso-height-relative:page;mso-wrap-distance-left:0.0pt;mso-wrap-distance-right:0.0pt;visibility:visible;" coordsize="9461,2" coordorigin="1275,3271">
            <v:shape id="1275" coordsize="9461,0" coordorigin="1275,3271" path="m1275,3271l10736,3271e" filled="f" style="position:absolute;left:1275.0;top:3271.0;width:9461.0;height:2.0;z-index:1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76" filled="f" stroked="f" style="position:absolute;margin-left:63.74pt;margin-top:180.96pt;width:473.06pt;height:.1pt;z-index:-2147483522;mso-position-horizontal-relative:page;mso-position-vertical-relative:page;mso-width-relative:page;mso-height-relative:page;mso-wrap-distance-left:0.0pt;mso-wrap-distance-right:0.0pt;visibility:visible;" coordsize="9461,2" coordorigin="1275,3619">
            <v:shape id="1277" coordsize="9461,0" coordorigin="1275,3619" path="m1275,3619l10736,3619e" filled="f" style="position:absolute;left:1275.0;top:3619.0;width:9461.0;height:2.0;z-index:1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78" filled="f" stroked="f" style="position:absolute;margin-left:63.74pt;margin-top:198.38pt;width:473.06pt;height:.1pt;z-index:-2147483521;mso-position-horizontal-relative:page;mso-position-vertical-relative:page;mso-width-relative:page;mso-height-relative:page;mso-wrap-distance-left:0.0pt;mso-wrap-distance-right:0.0pt;visibility:visible;" coordsize="9461,2" coordorigin="1275,3968">
            <v:shape id="1279" coordsize="9461,0" coordorigin="1275,3968" path="m1275,3968l10736,3968e" filled="f" style="position:absolute;left:1275.0;top:3968.0;width:9461.0;height:2.0;z-index:1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0" filled="f" stroked="f" style="position:absolute;margin-left:63.74pt;margin-top:215.81pt;width:473.06pt;height:.1pt;z-index:-2147483520;mso-position-horizontal-relative:page;mso-position-vertical-relative:page;mso-width-relative:page;mso-height-relative:page;mso-wrap-distance-left:0.0pt;mso-wrap-distance-right:0.0pt;visibility:visible;" coordsize="9461,2" coordorigin="1275,4316">
            <v:shape id="1281" coordsize="9461,0" coordorigin="1275,4316" path="m1275,4316l10736,4316e" filled="f" style="position:absolute;left:1275.0;top:4316.0;width:9461.0;height:2.0;z-index:1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2" filled="f" stroked="f" style="position:absolute;margin-left:63.74pt;margin-top:233.24pt;width:473.06pt;height:.1pt;z-index:-2147483519;mso-position-horizontal-relative:page;mso-position-vertical-relative:page;mso-width-relative:page;mso-height-relative:page;mso-wrap-distance-left:0.0pt;mso-wrap-distance-right:0.0pt;visibility:visible;" coordsize="9461,2" coordorigin="1275,4665">
            <v:shape id="1283" coordsize="9461,0" coordorigin="1275,4665" path="m1275,4665l10736,4665e" filled="f" style="position:absolute;left:1275.0;top:4665.0;width:9461.0;height:2.0;z-index:1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4" filled="f" stroked="f" style="position:absolute;margin-left:63.74pt;margin-top:249.87pt;width:473.06pt;height:.1pt;z-index:-2147483518;mso-position-horizontal-relative:page;mso-position-vertical-relative:page;mso-width-relative:page;mso-height-relative:page;mso-wrap-distance-left:0.0pt;mso-wrap-distance-right:0.0pt;visibility:visible;" coordsize="9461,2" coordorigin="1275,4997">
            <v:shape id="1285" coordsize="9461,0" coordorigin="1275,4997" path="m1275,4997l10736,4997e" filled="f" style="position:absolute;left:1275.0;top:4997.0;width:9461.0;height:2.0;z-index:1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6" filled="f" stroked="f" style="position:absolute;margin-left:63.74pt;margin-top:266.51pt;width:473.06pt;height:.1pt;z-index:-2147483517;mso-position-horizontal-relative:page;mso-position-vertical-relative:page;mso-width-relative:page;mso-height-relative:page;mso-wrap-distance-left:0.0pt;mso-wrap-distance-right:0.0pt;visibility:visible;" coordsize="9461,2" coordorigin="1275,5330">
            <v:shape id="1287" coordsize="9461,0" coordorigin="1275,5330" path="m1275,5330l10736,5330e" filled="f" style="position:absolute;left:1275.0;top:5330.0;width:9461.0;height:2.0;z-index:1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8" filled="f" stroked="f" style="position:absolute;margin-left:63.74pt;margin-top:283.15pt;width:473.06pt;height:.1pt;z-index:-2147483516;mso-position-horizontal-relative:page;mso-position-vertical-relative:page;mso-width-relative:page;mso-height-relative:page;mso-wrap-distance-left:0.0pt;mso-wrap-distance-right:0.0pt;visibility:visible;" coordsize="9461,2" coordorigin="1275,5663">
            <v:shape id="1289" coordsize="9461,0" coordorigin="1275,5663" path="m1275,5663l10736,5663e" filled="f" style="position:absolute;left:1275.0;top:5663.0;width:9461.0;height:2.0;z-index:1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0" filled="f" stroked="f" style="position:absolute;margin-left:63.74pt;margin-top:299.79pt;width:473.06pt;height:.1pt;z-index:-2147483515;mso-position-horizontal-relative:page;mso-position-vertical-relative:page;mso-width-relative:page;mso-height-relative:page;mso-wrap-distance-left:0.0pt;mso-wrap-distance-right:0.0pt;visibility:visible;" coordsize="9461,2" coordorigin="1275,5996">
            <v:shape id="1291" coordsize="9461,0" coordorigin="1275,5996" path="m1275,5996l10736,5996e" filled="f" style="position:absolute;left:1275.0;top:5996.0;width:9461.0;height:2.0;z-index:1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2" filled="f" stroked="f" style="position:absolute;margin-left:63.74pt;margin-top:316.43pt;width:473.06pt;height:.1pt;z-index:-2147483514;mso-position-horizontal-relative:page;mso-position-vertical-relative:page;mso-width-relative:page;mso-height-relative:page;mso-wrap-distance-left:0.0pt;mso-wrap-distance-right:0.0pt;visibility:visible;" coordsize="9461,2" coordorigin="1275,6329">
            <v:shape id="1293" coordsize="9461,0" coordorigin="1275,6329" path="m1275,6329l10736,6329e" filled="f" style="position:absolute;left:1275.0;top:6329.0;width:9461.0;height:2.0;z-index:1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4" filled="f" stroked="f" style="position:absolute;margin-left:63.74pt;margin-top:333.07pt;width:473.06pt;height:.1pt;z-index:-2147483513;mso-position-horizontal-relative:page;mso-position-vertical-relative:page;mso-width-relative:page;mso-height-relative:page;mso-wrap-distance-left:0.0pt;mso-wrap-distance-right:0.0pt;visibility:visible;" coordsize="9461,2" coordorigin="1275,6661">
            <v:shape id="1295" coordsize="9461,0" coordorigin="1275,6661" path="m1275,6661l10736,6661e" filled="f" style="position:absolute;left:1275.0;top:6661.0;width:9461.0;height:2.0;z-index:1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6" filled="f" stroked="f" style="position:absolute;margin-left:63.74pt;margin-top:349.71pt;width:473.06pt;height:.1pt;z-index:-2147483512;mso-position-horizontal-relative:page;mso-position-vertical-relative:page;mso-width-relative:page;mso-height-relative:page;mso-wrap-distance-left:0.0pt;mso-wrap-distance-right:0.0pt;visibility:visible;" coordsize="9461,2" coordorigin="1275,6994">
            <v:shape id="1297" coordsize="9461,0" coordorigin="1275,6994" path="m1275,6994l10736,6994e" filled="f" style="position:absolute;left:1275.0;top:6994.0;width:9461.0;height:2.0;z-index:1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8" filled="f" stroked="f" style="position:absolute;margin-left:63.74pt;margin-top:366.35pt;width:473.06pt;height:.1pt;z-index:-2147483511;mso-position-horizontal-relative:page;mso-position-vertical-relative:page;mso-width-relative:page;mso-height-relative:page;mso-wrap-distance-left:0.0pt;mso-wrap-distance-right:0.0pt;visibility:visible;" coordsize="9461,2" coordorigin="1275,7327">
            <v:shape id="1299" coordsize="9461,0" coordorigin="1275,7327" path="m1275,7327l10736,7327e" filled="f" style="position:absolute;left:1275.0;top:7327.0;width:9461.0;height:2.0;z-index:1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0" filled="f" stroked="f" style="position:absolute;margin-left:63.74pt;margin-top:382.99pt;width:473.06pt;height:.1pt;z-index:-2147483510;mso-position-horizontal-relative:page;mso-position-vertical-relative:page;mso-width-relative:page;mso-height-relative:page;mso-wrap-distance-left:0.0pt;mso-wrap-distance-right:0.0pt;visibility:visible;" coordsize="9461,2" coordorigin="1275,7660">
            <v:shape id="1301" coordsize="9461,0" coordorigin="1275,7660" path="m1275,7660l10736,7660e" filled="f" style="position:absolute;left:1275.0;top:7660.0;width:9461.0;height:2.0;z-index:1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2" filled="f" stroked="f" style="position:absolute;margin-left:63.74pt;margin-top:399.63pt;width:473.06pt;height:.1pt;z-index:-2147483509;mso-position-horizontal-relative:page;mso-position-vertical-relative:page;mso-width-relative:page;mso-height-relative:page;mso-wrap-distance-left:0.0pt;mso-wrap-distance-right:0.0pt;visibility:visible;" coordsize="9461,2" coordorigin="1275,7993">
            <v:shape id="1303" coordsize="9461,0" coordorigin="1275,7993" path="m1275,7993l10736,7993e" filled="f" style="position:absolute;left:1275.0;top:7993.0;width:9461.0;height:2.0;z-index:1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4" filled="f" stroked="f" style="position:absolute;margin-left:63.74pt;margin-top:416.27pt;width:473.06pt;height:.1pt;z-index:-2147483508;mso-position-horizontal-relative:page;mso-position-vertical-relative:page;mso-width-relative:page;mso-height-relative:page;mso-wrap-distance-left:0.0pt;mso-wrap-distance-right:0.0pt;visibility:visible;" coordsize="9461,2" coordorigin="1275,8325">
            <v:shape id="1305" coordsize="9461,0" coordorigin="1275,8325" path="m1275,8325l10736,8325e" filled="f" style="position:absolute;left:1275.0;top:8325.0;width:9461.0;height:2.0;z-index:1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6" filled="f" stroked="f" style="position:absolute;margin-left:63.74pt;margin-top:432.91pt;width:473.06pt;height:.1pt;z-index:-2147483507;mso-position-horizontal-relative:page;mso-position-vertical-relative:page;mso-width-relative:page;mso-height-relative:page;mso-wrap-distance-left:0.0pt;mso-wrap-distance-right:0.0pt;visibility:visible;" coordsize="9461,2" coordorigin="1275,8658">
            <v:shape id="1307" coordsize="9461,0" coordorigin="1275,8658" path="m1275,8658l10736,8658e" filled="f" style="position:absolute;left:1275.0;top:8658.0;width:9461.0;height:2.0;z-index:1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8" filled="f" stroked="f" style="position:absolute;margin-left:63.74pt;margin-top:449.55pt;width:473.06pt;height:.1pt;z-index:-2147483506;mso-position-horizontal-relative:page;mso-position-vertical-relative:page;mso-width-relative:page;mso-height-relative:page;mso-wrap-distance-left:0.0pt;mso-wrap-distance-right:0.0pt;visibility:visible;" coordsize="9461,2" coordorigin="1275,8991">
            <v:shape id="1309" coordsize="9461,0" coordorigin="1275,8991" path="m1275,8991l10736,8991e" filled="f" style="position:absolute;left:1275.0;top:8991.0;width:9461.0;height:2.0;z-index:1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0" filled="f" stroked="f" style="position:absolute;margin-left:63.74pt;margin-top:466.19pt;width:473.06pt;height:.1pt;z-index:-2147483505;mso-position-horizontal-relative:page;mso-position-vertical-relative:page;mso-width-relative:page;mso-height-relative:page;mso-wrap-distance-left:0.0pt;mso-wrap-distance-right:0.0pt;visibility:visible;" coordsize="9461,2" coordorigin="1275,9324">
            <v:shape id="1311" coordsize="9461,0" coordorigin="1275,9324" path="m1275,9324l10736,9324e" filled="f" style="position:absolute;left:1275.0;top:9324.0;width:9461.0;height:2.0;z-index:1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2" filled="f" stroked="f" style="position:absolute;margin-left:63.74pt;margin-top:482.83pt;width:473.06pt;height:.1pt;z-index:-2147483504;mso-position-horizontal-relative:page;mso-position-vertical-relative:page;mso-width-relative:page;mso-height-relative:page;mso-wrap-distance-left:0.0pt;mso-wrap-distance-right:0.0pt;visibility:visible;" coordsize="9461,2" coordorigin="1275,9657">
            <v:shape id="1313" coordsize="9461,0" coordorigin="1275,9657" path="m1275,9657l10736,9657e" filled="f" style="position:absolute;left:1275.0;top:9657.0;width:9461.0;height:2.0;z-index:1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4" filled="f" stroked="f" style="position:absolute;margin-left:63.74pt;margin-top:499.47pt;width:473.06pt;height:.1pt;z-index:-2147483503;mso-position-horizontal-relative:page;mso-position-vertical-relative:page;mso-width-relative:page;mso-height-relative:page;mso-wrap-distance-left:0.0pt;mso-wrap-distance-right:0.0pt;visibility:visible;" coordsize="9461,2" coordorigin="1275,9989">
            <v:shape id="1315" coordsize="9461,0" coordorigin="1275,9989" path="m1275,9989l10736,9989e" filled="f" style="position:absolute;left:1275.0;top:9989.0;width:9461.0;height:2.0;z-index:1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6" filled="f" stroked="f" style="position:absolute;margin-left:63.74pt;margin-top:516.11pt;width:473.06pt;height:.1pt;z-index:-2147483502;mso-position-horizontal-relative:page;mso-position-vertical-relative:page;mso-width-relative:page;mso-height-relative:page;mso-wrap-distance-left:0.0pt;mso-wrap-distance-right:0.0pt;visibility:visible;" coordsize="9461,2" coordorigin="1275,10322">
            <v:shape id="1317" coordsize="9461,0" coordorigin="1275,10322" path="m1275,10322l10736,10322e" filled="f" style="position:absolute;left:1275.0;top:10322.0;width:9461.0;height:2.0;z-index:1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8" filled="f" stroked="f" style="position:absolute;margin-left:63.74pt;margin-top:532.75pt;width:473.06pt;height:.1pt;z-index:-2147483501;mso-position-horizontal-relative:page;mso-position-vertical-relative:page;mso-width-relative:page;mso-height-relative:page;mso-wrap-distance-left:0.0pt;mso-wrap-distance-right:0.0pt;visibility:visible;" coordsize="9461,2" coordorigin="1275,10655">
            <v:shape id="1319" coordsize="9461,0" coordorigin="1275,10655" path="m1275,10655l10736,10655e" filled="f" style="position:absolute;left:1275.0;top:10655.0;width:9461.0;height:2.0;z-index:1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0" filled="f" stroked="f" style="position:absolute;margin-left:63.74pt;margin-top:549.39pt;width:473.06pt;height:.1pt;z-index:-2147483500;mso-position-horizontal-relative:page;mso-position-vertical-relative:page;mso-width-relative:page;mso-height-relative:page;mso-wrap-distance-left:0.0pt;mso-wrap-distance-right:0.0pt;visibility:visible;" coordsize="9461,2" coordorigin="1275,10988">
            <v:shape id="1321" coordsize="9461,0" coordorigin="1275,10988" path="m1275,10988l10736,10988e" filled="f" style="position:absolute;left:1275.0;top:10988.0;width:9461.0;height:2.0;z-index:1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2" filled="f" stroked="f" style="position:absolute;margin-left:63.74pt;margin-top:566.03pt;width:473.06pt;height:.1pt;z-index:-2147483499;mso-position-horizontal-relative:page;mso-position-vertical-relative:page;mso-width-relative:page;mso-height-relative:page;mso-wrap-distance-left:0.0pt;mso-wrap-distance-right:0.0pt;visibility:visible;" coordsize="9461,2" coordorigin="1275,11321">
            <v:shape id="1323" coordsize="9461,0" coordorigin="1275,11321" path="m1275,11321l10736,11321e" filled="f" style="position:absolute;left:1275.0;top:11321.0;width:9461.0;height:2.0;z-index:1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4" filled="f" stroked="f" style="position:absolute;margin-left:63.74pt;margin-top:582.67pt;width:473.06pt;height:.1pt;z-index:-2147483498;mso-position-horizontal-relative:page;mso-position-vertical-relative:page;mso-width-relative:page;mso-height-relative:page;mso-wrap-distance-left:0.0pt;mso-wrap-distance-right:0.0pt;visibility:visible;" coordsize="9461,2" coordorigin="1275,11653">
            <v:shape id="1325" coordsize="9461,0" coordorigin="1275,11653" path="m1275,11653l10736,11653e" filled="f" style="position:absolute;left:1275.0;top:11653.0;width:9461.0;height:2.0;z-index:1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6" filled="f" stroked="f" style="position:absolute;margin-left:63.74pt;margin-top:599.31pt;width:473.06pt;height:.1pt;z-index:-2147483497;mso-position-horizontal-relative:page;mso-position-vertical-relative:page;mso-width-relative:page;mso-height-relative:page;mso-wrap-distance-left:0.0pt;mso-wrap-distance-right:0.0pt;visibility:visible;" coordsize="9461,2" coordorigin="1275,11986">
            <v:shape id="1327" coordsize="9461,0" coordorigin="1275,11986" path="m1275,11986l10736,11986e" filled="f" style="position:absolute;left:1275.0;top:11986.0;width:9461.0;height:2.0;z-index:1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8" filled="f" stroked="f" style="position:absolute;margin-left:63.74pt;margin-top:615.95pt;width:473.06pt;height:.1pt;z-index:-2147483496;mso-position-horizontal-relative:page;mso-position-vertical-relative:page;mso-width-relative:page;mso-height-relative:page;mso-wrap-distance-left:0.0pt;mso-wrap-distance-right:0.0pt;visibility:visible;" coordsize="9461,2" coordorigin="1275,12319">
            <v:shape id="1329" coordsize="9461,0" coordorigin="1275,12319" path="m1275,12319l10736,12319e" filled="f" style="position:absolute;left:1275.0;top:12319.0;width:9461.0;height:2.0;z-index:1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0" filled="f" stroked="f" style="position:absolute;margin-left:63.74pt;margin-top:632.59pt;width:473.06pt;height:.1pt;z-index:-2147483495;mso-position-horizontal-relative:page;mso-position-vertical-relative:page;mso-width-relative:page;mso-height-relative:page;mso-wrap-distance-left:0.0pt;mso-wrap-distance-right:0.0pt;visibility:visible;" coordsize="9461,2" coordorigin="1275,12652">
            <v:shape id="1331" coordsize="9461,0" coordorigin="1275,12652" path="m1275,12652l10736,12652e" filled="f" style="position:absolute;left:1275.0;top:12652.0;width:9461.0;height:2.0;z-index:1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2" filled="f" stroked="f" style="position:absolute;margin-left:63.74pt;margin-top:649.23pt;width:473.06pt;height:.1pt;z-index:-2147483494;mso-position-horizontal-relative:page;mso-position-vertical-relative:page;mso-width-relative:page;mso-height-relative:page;mso-wrap-distance-left:0.0pt;mso-wrap-distance-right:0.0pt;visibility:visible;" coordsize="9461,2" coordorigin="1275,12985">
            <v:shape id="1333" coordsize="9461,0" coordorigin="1275,12985" path="m1275,12985l10736,12985e" filled="f" style="position:absolute;left:1275.0;top:12985.0;width:9461.0;height:2.0;z-index:1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4" filled="f" stroked="f" style="position:absolute;margin-left:63.74pt;margin-top:665.87pt;width:473.06pt;height:.1pt;z-index:-2147483493;mso-position-horizontal-relative:page;mso-position-vertical-relative:page;mso-width-relative:page;mso-height-relative:page;mso-wrap-distance-left:0.0pt;mso-wrap-distance-right:0.0pt;visibility:visible;" coordsize="9461,2" coordorigin="1275,13317">
            <v:shape id="1335" coordsize="9461,0" coordorigin="1275,13317" path="m1275,13317l10736,13317e" filled="f" style="position:absolute;left:1275.0;top:13317.0;width:9461.0;height:2.0;z-index:1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6" filled="f" stroked="f" style="position:absolute;margin-left:63.74pt;margin-top:682.51pt;width:473.06pt;height:.1pt;z-index:-2147483492;mso-position-horizontal-relative:page;mso-position-vertical-relative:page;mso-width-relative:page;mso-height-relative:page;mso-wrap-distance-left:0.0pt;mso-wrap-distance-right:0.0pt;visibility:visible;" coordsize="9461,2" coordorigin="1275,13650">
            <v:shape id="1337" coordsize="9461,0" coordorigin="1275,13650" path="m1275,13650l10736,13650e" filled="f" style="position:absolute;left:1275.0;top:13650.0;width:9461.0;height:2.0;z-index:1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8" filled="f" stroked="f" style="position:absolute;margin-left:63.74pt;margin-top:699.15pt;width:473.06pt;height:.1pt;z-index:-2147483491;mso-position-horizontal-relative:page;mso-position-vertical-relative:page;mso-width-relative:page;mso-height-relative:page;mso-wrap-distance-left:0.0pt;mso-wrap-distance-right:0.0pt;visibility:visible;" coordsize="9461,2" coordorigin="1275,13983">
            <v:shape id="1339" coordsize="9461,0" coordorigin="1275,13983" path="m1275,13983l10736,13983e" filled="f" style="position:absolute;left:1275.0;top:13983.0;width:9461.0;height:2.0;z-index:1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0" filled="f" stroked="f" style="position:absolute;margin-left:63.74pt;margin-top:715.79pt;width:473.06pt;height:.1pt;z-index:-2147483490;mso-position-horizontal-relative:page;mso-position-vertical-relative:page;mso-width-relative:page;mso-height-relative:page;mso-wrap-distance-left:0.0pt;mso-wrap-distance-right:0.0pt;visibility:visible;" coordsize="9461,2" coordorigin="1275,14316">
            <v:shape id="1341" coordsize="9461,0" coordorigin="1275,14316" path="m1275,14316l10736,14316e" filled="f" style="position:absolute;left:1275.0;top:14316.0;width:9461.0;height:2.0;z-index:1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2" filled="f" stroked="f" style="position:absolute;margin-left:63.74pt;margin-top:732.42pt;width:473.06pt;height:.1pt;z-index:-2147483489;mso-position-horizontal-relative:page;mso-position-vertical-relative:page;mso-width-relative:page;mso-height-relative:page;mso-wrap-distance-left:0.0pt;mso-wrap-distance-right:0.0pt;visibility:visible;" coordsize="9461,2" coordorigin="1275,14648">
            <v:shape id="1343" coordsize="9461,0" coordorigin="1275,14648" path="m1275,14648l10736,14648e" filled="f" style="position:absolute;left:1275.0;top:14648.0;width:9461.0;height:2.0;z-index:1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344" filled="f" stroked="f" style="position:absolute;margin-left:63.74pt;margin-top:128.68pt;width:473.06pt;height:.1pt;z-index:-2147483488;mso-position-horizontal-relative:page;mso-position-vertical-relative:page;mso-width-relative:page;mso-height-relative:page;mso-wrap-distance-left:0.0pt;mso-wrap-distance-right:0.0pt;visibility:visible;" coordsize="9461,2" coordorigin="1275,2574">
            <v:shape id="1345" coordsize="9461,0" coordorigin="1275,2574" path="m1275,2574l10736,2574e" filled="f" style="position:absolute;left:1275.0;top:2574.0;width:9461.0;height:2.0;z-index:1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6" filled="f" stroked="f" style="position:absolute;margin-left:63.74pt;margin-top:146.11pt;width:473.06pt;height:.1pt;z-index:-2147483487;mso-position-horizontal-relative:page;mso-position-vertical-relative:page;mso-width-relative:page;mso-height-relative:page;mso-wrap-distance-left:0.0pt;mso-wrap-distance-right:0.0pt;visibility:visible;" coordsize="9461,2" coordorigin="1275,2922">
            <v:shape id="1347" coordsize="9461,0" coordorigin="1275,2922" path="m1275,2922l10736,2922e" filled="f" style="position:absolute;left:1275.0;top:2922.0;width:9461.0;height:2.0;z-index:1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8" filled="f" stroked="f" style="position:absolute;margin-left:63.74pt;margin-top:163.53pt;width:473.06pt;height:.1pt;z-index:-2147483486;mso-position-horizontal-relative:page;mso-position-vertical-relative:page;mso-width-relative:page;mso-height-relative:page;mso-wrap-distance-left:0.0pt;mso-wrap-distance-right:0.0pt;visibility:visible;" coordsize="9461,2" coordorigin="1275,3271">
            <v:shape id="1349" coordsize="9461,0" coordorigin="1275,3271" path="m1275,3271l10736,3271e" filled="f" style="position:absolute;left:1275.0;top:3271.0;width:9461.0;height:2.0;z-index:1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0" filled="f" stroked="f" style="position:absolute;margin-left:63.74pt;margin-top:180.96pt;width:473.06pt;height:.1pt;z-index:-2147483485;mso-position-horizontal-relative:page;mso-position-vertical-relative:page;mso-width-relative:page;mso-height-relative:page;mso-wrap-distance-left:0.0pt;mso-wrap-distance-right:0.0pt;visibility:visible;" coordsize="9461,2" coordorigin="1275,3619">
            <v:shape id="1351" coordsize="9461,0" coordorigin="1275,3619" path="m1275,3619l10736,3619e" filled="f" style="position:absolute;left:1275.0;top:3619.0;width:9461.0;height:2.0;z-index:1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2" filled="f" stroked="f" style="position:absolute;margin-left:63.74pt;margin-top:198.38pt;width:473.06pt;height:.1pt;z-index:-2147483484;mso-position-horizontal-relative:page;mso-position-vertical-relative:page;mso-width-relative:page;mso-height-relative:page;mso-wrap-distance-left:0.0pt;mso-wrap-distance-right:0.0pt;visibility:visible;" coordsize="9461,2" coordorigin="1275,3968">
            <v:shape id="1353" coordsize="9461,0" coordorigin="1275,3968" path="m1275,3968l10736,3968e" filled="f" style="position:absolute;left:1275.0;top:3968.0;width:9461.0;height:2.0;z-index:1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4" filled="f" stroked="f" style="position:absolute;margin-left:63.74pt;margin-top:215.81pt;width:473.06pt;height:.1pt;z-index:-2147483483;mso-position-horizontal-relative:page;mso-position-vertical-relative:page;mso-width-relative:page;mso-height-relative:page;mso-wrap-distance-left:0.0pt;mso-wrap-distance-right:0.0pt;visibility:visible;" coordsize="9461,2" coordorigin="1275,4316">
            <v:shape id="1355" coordsize="9461,0" coordorigin="1275,4316" path="m1275,4316l10736,4316e" filled="f" style="position:absolute;left:1275.0;top:4316.0;width:9461.0;height:2.0;z-index:1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6" filled="f" stroked="f" style="position:absolute;margin-left:63.74pt;margin-top:233.24pt;width:473.06pt;height:.1pt;z-index:-2147483482;mso-position-horizontal-relative:page;mso-position-vertical-relative:page;mso-width-relative:page;mso-height-relative:page;mso-wrap-distance-left:0.0pt;mso-wrap-distance-right:0.0pt;visibility:visible;" coordsize="9461,2" coordorigin="1275,4665">
            <v:shape id="1357" coordsize="9461,0" coordorigin="1275,4665" path="m1275,4665l10736,4665e" filled="f" style="position:absolute;left:1275.0;top:4665.0;width:9461.0;height:2.0;z-index:1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8" filled="f" stroked="f" style="position:absolute;margin-left:63.74pt;margin-top:249.87pt;width:473.06pt;height:.1pt;z-index:-2147483481;mso-position-horizontal-relative:page;mso-position-vertical-relative:page;mso-width-relative:page;mso-height-relative:page;mso-wrap-distance-left:0.0pt;mso-wrap-distance-right:0.0pt;visibility:visible;" coordsize="9461,2" coordorigin="1275,4997">
            <v:shape id="1359" coordsize="9461,0" coordorigin="1275,4997" path="m1275,4997l10736,4997e" filled="f" style="position:absolute;left:1275.0;top:4997.0;width:9461.0;height:2.0;z-index:1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0" filled="f" stroked="f" style="position:absolute;margin-left:63.74pt;margin-top:266.51pt;width:473.06pt;height:.1pt;z-index:-2147483480;mso-position-horizontal-relative:page;mso-position-vertical-relative:page;mso-width-relative:page;mso-height-relative:page;mso-wrap-distance-left:0.0pt;mso-wrap-distance-right:0.0pt;visibility:visible;" coordsize="9461,2" coordorigin="1275,5330">
            <v:shape id="1361" coordsize="9461,0" coordorigin="1275,5330" path="m1275,5330l10736,5330e" filled="f" style="position:absolute;left:1275.0;top:5330.0;width:9461.0;height:2.0;z-index:1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2" filled="f" stroked="f" style="position:absolute;margin-left:63.74pt;margin-top:283.15pt;width:473.06pt;height:.1pt;z-index:-2147483479;mso-position-horizontal-relative:page;mso-position-vertical-relative:page;mso-width-relative:page;mso-height-relative:page;mso-wrap-distance-left:0.0pt;mso-wrap-distance-right:0.0pt;visibility:visible;" coordsize="9461,2" coordorigin="1275,5663">
            <v:shape id="1363" coordsize="9461,0" coordorigin="1275,5663" path="m1275,5663l10736,5663e" filled="f" style="position:absolute;left:1275.0;top:5663.0;width:9461.0;height:2.0;z-index:1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4" filled="f" stroked="f" style="position:absolute;margin-left:63.74pt;margin-top:299.79pt;width:473.06pt;height:.1pt;z-index:-2147483478;mso-position-horizontal-relative:page;mso-position-vertical-relative:page;mso-width-relative:page;mso-height-relative:page;mso-wrap-distance-left:0.0pt;mso-wrap-distance-right:0.0pt;visibility:visible;" coordsize="9461,2" coordorigin="1275,5996">
            <v:shape id="1365" coordsize="9461,0" coordorigin="1275,5996" path="m1275,5996l10736,5996e" filled="f" style="position:absolute;left:1275.0;top:5996.0;width:9461.0;height:2.0;z-index:1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6" filled="f" stroked="f" style="position:absolute;margin-left:63.74pt;margin-top:316.43pt;width:473.06pt;height:.1pt;z-index:-2147483477;mso-position-horizontal-relative:page;mso-position-vertical-relative:page;mso-width-relative:page;mso-height-relative:page;mso-wrap-distance-left:0.0pt;mso-wrap-distance-right:0.0pt;visibility:visible;" coordsize="9461,2" coordorigin="1275,6329">
            <v:shape id="1367" coordsize="9461,0" coordorigin="1275,6329" path="m1275,6329l10736,6329e" filled="f" style="position:absolute;left:1275.0;top:6329.0;width:9461.0;height:2.0;z-index:1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8" filled="f" stroked="f" style="position:absolute;margin-left:63.74pt;margin-top:333.07pt;width:473.06pt;height:.1pt;z-index:-2147483476;mso-position-horizontal-relative:page;mso-position-vertical-relative:page;mso-width-relative:page;mso-height-relative:page;mso-wrap-distance-left:0.0pt;mso-wrap-distance-right:0.0pt;visibility:visible;" coordsize="9461,2" coordorigin="1275,6661">
            <v:shape id="1369" coordsize="9461,0" coordorigin="1275,6661" path="m1275,6661l10736,6661e" filled="f" style="position:absolute;left:1275.0;top:6661.0;width:9461.0;height:2.0;z-index:1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0" filled="f" stroked="f" style="position:absolute;margin-left:63.74pt;margin-top:349.71pt;width:473.06pt;height:.1pt;z-index:-2147483475;mso-position-horizontal-relative:page;mso-position-vertical-relative:page;mso-width-relative:page;mso-height-relative:page;mso-wrap-distance-left:0.0pt;mso-wrap-distance-right:0.0pt;visibility:visible;" coordsize="9461,2" coordorigin="1275,6994">
            <v:shape id="1371" coordsize="9461,0" coordorigin="1275,6994" path="m1275,6994l10736,6994e" filled="f" style="position:absolute;left:1275.0;top:6994.0;width:9461.0;height:2.0;z-index:1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2" filled="f" stroked="f" style="position:absolute;margin-left:63.74pt;margin-top:366.35pt;width:473.06pt;height:.1pt;z-index:-2147483474;mso-position-horizontal-relative:page;mso-position-vertical-relative:page;mso-width-relative:page;mso-height-relative:page;mso-wrap-distance-left:0.0pt;mso-wrap-distance-right:0.0pt;visibility:visible;" coordsize="9461,2" coordorigin="1275,7327">
            <v:shape id="1373" coordsize="9461,0" coordorigin="1275,7327" path="m1275,7327l10736,7327e" filled="f" style="position:absolute;left:1275.0;top:7327.0;width:9461.0;height:2.0;z-index:1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4" filled="f" stroked="f" style="position:absolute;margin-left:63.74pt;margin-top:382.99pt;width:473.06pt;height:.1pt;z-index:-2147483473;mso-position-horizontal-relative:page;mso-position-vertical-relative:page;mso-width-relative:page;mso-height-relative:page;mso-wrap-distance-left:0.0pt;mso-wrap-distance-right:0.0pt;visibility:visible;" coordsize="9461,2" coordorigin="1275,7660">
            <v:shape id="1375" coordsize="9461,0" coordorigin="1275,7660" path="m1275,7660l10736,7660e" filled="f" style="position:absolute;left:1275.0;top:7660.0;width:9461.0;height:2.0;z-index:1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6" filled="f" stroked="f" style="position:absolute;margin-left:63.74pt;margin-top:399.63pt;width:473.06pt;height:.1pt;z-index:-2147483472;mso-position-horizontal-relative:page;mso-position-vertical-relative:page;mso-width-relative:page;mso-height-relative:page;mso-wrap-distance-left:0.0pt;mso-wrap-distance-right:0.0pt;visibility:visible;" coordsize="9461,2" coordorigin="1275,7993">
            <v:shape id="1377" coordsize="9461,0" coordorigin="1275,7993" path="m1275,7993l10736,7993e" filled="f" style="position:absolute;left:1275.0;top:7993.0;width:9461.0;height:2.0;z-index:1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8" filled="f" stroked="f" style="position:absolute;margin-left:63.74pt;margin-top:416.27pt;width:473.06pt;height:.1pt;z-index:-2147483471;mso-position-horizontal-relative:page;mso-position-vertical-relative:page;mso-width-relative:page;mso-height-relative:page;mso-wrap-distance-left:0.0pt;mso-wrap-distance-right:0.0pt;visibility:visible;" coordsize="9461,2" coordorigin="1275,8325">
            <v:shape id="1379" coordsize="9461,0" coordorigin="1275,8325" path="m1275,8325l10736,8325e" filled="f" style="position:absolute;left:1275.0;top:8325.0;width:9461.0;height:2.0;z-index:1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0" filled="f" stroked="f" style="position:absolute;margin-left:63.74pt;margin-top:432.91pt;width:473.06pt;height:.1pt;z-index:-2147483470;mso-position-horizontal-relative:page;mso-position-vertical-relative:page;mso-width-relative:page;mso-height-relative:page;mso-wrap-distance-left:0.0pt;mso-wrap-distance-right:0.0pt;visibility:visible;" coordsize="9461,2" coordorigin="1275,8658">
            <v:shape id="1381" coordsize="9461,0" coordorigin="1275,8658" path="m1275,8658l10736,8658e" filled="f" style="position:absolute;left:1275.0;top:8658.0;width:9461.0;height:2.0;z-index:1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2" filled="f" stroked="f" style="position:absolute;margin-left:63.74pt;margin-top:449.55pt;width:473.06pt;height:.1pt;z-index:-2147483469;mso-position-horizontal-relative:page;mso-position-vertical-relative:page;mso-width-relative:page;mso-height-relative:page;mso-wrap-distance-left:0.0pt;mso-wrap-distance-right:0.0pt;visibility:visible;" coordsize="9461,2" coordorigin="1275,8991">
            <v:shape id="1383" coordsize="9461,0" coordorigin="1275,8991" path="m1275,8991l10736,8991e" filled="f" style="position:absolute;left:1275.0;top:8991.0;width:9461.0;height:2.0;z-index:1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4" filled="f" stroked="f" style="position:absolute;margin-left:63.74pt;margin-top:466.19pt;width:473.06pt;height:.1pt;z-index:-2147483468;mso-position-horizontal-relative:page;mso-position-vertical-relative:page;mso-width-relative:page;mso-height-relative:page;mso-wrap-distance-left:0.0pt;mso-wrap-distance-right:0.0pt;visibility:visible;" coordsize="9461,2" coordorigin="1275,9324">
            <v:shape id="1385" coordsize="9461,0" coordorigin="1275,9324" path="m1275,9324l10736,9324e" filled="f" style="position:absolute;left:1275.0;top:9324.0;width:9461.0;height:2.0;z-index:1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6" filled="f" stroked="f" style="position:absolute;margin-left:63.74pt;margin-top:482.83pt;width:473.06pt;height:.1pt;z-index:-2147483467;mso-position-horizontal-relative:page;mso-position-vertical-relative:page;mso-width-relative:page;mso-height-relative:page;mso-wrap-distance-left:0.0pt;mso-wrap-distance-right:0.0pt;visibility:visible;" coordsize="9461,2" coordorigin="1275,9657">
            <v:shape id="1387" coordsize="9461,0" coordorigin="1275,9657" path="m1275,9657l10736,9657e" filled="f" style="position:absolute;left:1275.0;top:9657.0;width:9461.0;height:2.0;z-index:1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8" filled="f" stroked="f" style="position:absolute;margin-left:63.74pt;margin-top:499.47pt;width:473.06pt;height:.1pt;z-index:-2147483466;mso-position-horizontal-relative:page;mso-position-vertical-relative:page;mso-width-relative:page;mso-height-relative:page;mso-wrap-distance-left:0.0pt;mso-wrap-distance-right:0.0pt;visibility:visible;" coordsize="9461,2" coordorigin="1275,9989">
            <v:shape id="1389" coordsize="9461,0" coordorigin="1275,9989" path="m1275,9989l10736,9989e" filled="f" style="position:absolute;left:1275.0;top:9989.0;width:9461.0;height:2.0;z-index:1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0" filled="f" stroked="f" style="position:absolute;margin-left:63.74pt;margin-top:516.11pt;width:473.06pt;height:.1pt;z-index:-2147483465;mso-position-horizontal-relative:page;mso-position-vertical-relative:page;mso-width-relative:page;mso-height-relative:page;mso-wrap-distance-left:0.0pt;mso-wrap-distance-right:0.0pt;visibility:visible;" coordsize="9461,2" coordorigin="1275,10322">
            <v:shape id="1391" coordsize="9461,0" coordorigin="1275,10322" path="m1275,10322l10736,10322e" filled="f" style="position:absolute;left:1275.0;top:10322.0;width:9461.0;height:2.0;z-index:1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2" filled="f" stroked="f" style="position:absolute;margin-left:63.74pt;margin-top:532.75pt;width:473.06pt;height:.1pt;z-index:-2147483464;mso-position-horizontal-relative:page;mso-position-vertical-relative:page;mso-width-relative:page;mso-height-relative:page;mso-wrap-distance-left:0.0pt;mso-wrap-distance-right:0.0pt;visibility:visible;" coordsize="9461,2" coordorigin="1275,10655">
            <v:shape id="1393" coordsize="9461,0" coordorigin="1275,10655" path="m1275,10655l10736,10655e" filled="f" style="position:absolute;left:1275.0;top:10655.0;width:9461.0;height:2.0;z-index:1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4" filled="f" stroked="f" style="position:absolute;margin-left:63.74pt;margin-top:549.39pt;width:473.06pt;height:.1pt;z-index:-2147483463;mso-position-horizontal-relative:page;mso-position-vertical-relative:page;mso-width-relative:page;mso-height-relative:page;mso-wrap-distance-left:0.0pt;mso-wrap-distance-right:0.0pt;visibility:visible;" coordsize="9461,2" coordorigin="1275,10988">
            <v:shape id="1395" coordsize="9461,0" coordorigin="1275,10988" path="m1275,10988l10736,10988e" filled="f" style="position:absolute;left:1275.0;top:10988.0;width:9461.0;height:2.0;z-index:1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6" filled="f" stroked="f" style="position:absolute;margin-left:63.74pt;margin-top:566.03pt;width:473.06pt;height:.1pt;z-index:-2147483462;mso-position-horizontal-relative:page;mso-position-vertical-relative:page;mso-width-relative:page;mso-height-relative:page;mso-wrap-distance-left:0.0pt;mso-wrap-distance-right:0.0pt;visibility:visible;" coordsize="9461,2" coordorigin="1275,11321">
            <v:shape id="1397" coordsize="9461,0" coordorigin="1275,11321" path="m1275,11321l10736,11321e" filled="f" style="position:absolute;left:1275.0;top:11321.0;width:9461.0;height:2.0;z-index:1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8" filled="f" stroked="f" style="position:absolute;margin-left:63.74pt;margin-top:582.67pt;width:473.06pt;height:.1pt;z-index:-2147483461;mso-position-horizontal-relative:page;mso-position-vertical-relative:page;mso-width-relative:page;mso-height-relative:page;mso-wrap-distance-left:0.0pt;mso-wrap-distance-right:0.0pt;visibility:visible;" coordsize="9461,2" coordorigin="1275,11653">
            <v:shape id="1399" coordsize="9461,0" coordorigin="1275,11653" path="m1275,11653l10736,11653e" filled="f" style="position:absolute;left:1275.0;top:11653.0;width:9461.0;height:2.0;z-index:1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0" filled="f" stroked="f" style="position:absolute;margin-left:63.74pt;margin-top:599.31pt;width:473.06pt;height:.1pt;z-index:-2147483460;mso-position-horizontal-relative:page;mso-position-vertical-relative:page;mso-width-relative:page;mso-height-relative:page;mso-wrap-distance-left:0.0pt;mso-wrap-distance-right:0.0pt;visibility:visible;" coordsize="9461,2" coordorigin="1275,11986">
            <v:shape id="1401" coordsize="9461,0" coordorigin="1275,11986" path="m1275,11986l10736,11986e" filled="f" style="position:absolute;left:1275.0;top:11986.0;width:9461.0;height:2.0;z-index:1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2" filled="f" stroked="f" style="position:absolute;margin-left:63.74pt;margin-top:615.95pt;width:473.06pt;height:.1pt;z-index:-2147483459;mso-position-horizontal-relative:page;mso-position-vertical-relative:page;mso-width-relative:page;mso-height-relative:page;mso-wrap-distance-left:0.0pt;mso-wrap-distance-right:0.0pt;visibility:visible;" coordsize="9461,2" coordorigin="1275,12319">
            <v:shape id="1403" coordsize="9461,0" coordorigin="1275,12319" path="m1275,12319l10736,12319e" filled="f" style="position:absolute;left:1275.0;top:12319.0;width:9461.0;height:2.0;z-index:1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4" filled="f" stroked="f" style="position:absolute;margin-left:63.74pt;margin-top:632.59pt;width:473.06pt;height:.1pt;z-index:-2147483458;mso-position-horizontal-relative:page;mso-position-vertical-relative:page;mso-width-relative:page;mso-height-relative:page;mso-wrap-distance-left:0.0pt;mso-wrap-distance-right:0.0pt;visibility:visible;" coordsize="9461,2" coordorigin="1275,12652">
            <v:shape id="1405" coordsize="9461,0" coordorigin="1275,12652" path="m1275,12652l10736,12652e" filled="f" style="position:absolute;left:1275.0;top:12652.0;width:9461.0;height:2.0;z-index:1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6" filled="f" stroked="f" style="position:absolute;margin-left:63.74pt;margin-top:649.23pt;width:473.06pt;height:.1pt;z-index:-2147483457;mso-position-horizontal-relative:page;mso-position-vertical-relative:page;mso-width-relative:page;mso-height-relative:page;mso-wrap-distance-left:0.0pt;mso-wrap-distance-right:0.0pt;visibility:visible;" coordsize="9461,2" coordorigin="1275,12985">
            <v:shape id="1407" coordsize="9461,0" coordorigin="1275,12985" path="m1275,12985l10736,12985e" filled="f" style="position:absolute;left:1275.0;top:12985.0;width:9461.0;height:2.0;z-index:1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8" filled="f" stroked="f" style="position:absolute;margin-left:63.74pt;margin-top:665.87pt;width:473.06pt;height:.1pt;z-index:-2147483456;mso-position-horizontal-relative:page;mso-position-vertical-relative:page;mso-width-relative:page;mso-height-relative:page;mso-wrap-distance-left:0.0pt;mso-wrap-distance-right:0.0pt;visibility:visible;" coordsize="9461,2" coordorigin="1275,13317">
            <v:shape id="1409" coordsize="9461,0" coordorigin="1275,13317" path="m1275,13317l10736,13317e" filled="f" style="position:absolute;left:1275.0;top:13317.0;width:9461.0;height:2.0;z-index:1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0" filled="f" stroked="f" style="position:absolute;margin-left:63.74pt;margin-top:682.51pt;width:473.06pt;height:.1pt;z-index:-2147483455;mso-position-horizontal-relative:page;mso-position-vertical-relative:page;mso-width-relative:page;mso-height-relative:page;mso-wrap-distance-left:0.0pt;mso-wrap-distance-right:0.0pt;visibility:visible;" coordsize="9461,2" coordorigin="1275,13650">
            <v:shape id="1411" coordsize="9461,0" coordorigin="1275,13650" path="m1275,13650l10736,13650e" filled="f" style="position:absolute;left:1275.0;top:13650.0;width:9461.0;height:2.0;z-index:1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2" filled="f" stroked="f" style="position:absolute;margin-left:63.74pt;margin-top:699.15pt;width:473.06pt;height:.1pt;z-index:-2147483454;mso-position-horizontal-relative:page;mso-position-vertical-relative:page;mso-width-relative:page;mso-height-relative:page;mso-wrap-distance-left:0.0pt;mso-wrap-distance-right:0.0pt;visibility:visible;" coordsize="9461,2" coordorigin="1275,13983">
            <v:shape id="1413" coordsize="9461,0" coordorigin="1275,13983" path="m1275,13983l10736,13983e" filled="f" style="position:absolute;left:1275.0;top:13983.0;width:9461.0;height:2.0;z-index:1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4" filled="f" stroked="f" style="position:absolute;margin-left:63.74pt;margin-top:715.79pt;width:473.06pt;height:.1pt;z-index:-2147483453;mso-position-horizontal-relative:page;mso-position-vertical-relative:page;mso-width-relative:page;mso-height-relative:page;mso-wrap-distance-left:0.0pt;mso-wrap-distance-right:0.0pt;visibility:visible;" coordsize="9461,2" coordorigin="1275,14316">
            <v:shape id="1415" coordsize="9461,0" coordorigin="1275,14316" path="m1275,14316l10736,14316e" filled="f" style="position:absolute;left:1275.0;top:14316.0;width:9461.0;height:2.0;z-index:1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6" filled="f" stroked="f" style="position:absolute;margin-left:63.74pt;margin-top:732.42pt;width:473.06pt;height:.1pt;z-index:-2147483452;mso-position-horizontal-relative:page;mso-position-vertical-relative:page;mso-width-relative:page;mso-height-relative:page;mso-wrap-distance-left:0.0pt;mso-wrap-distance-right:0.0pt;visibility:visible;" coordsize="9461,2" coordorigin="1275,14648">
            <v:shape id="1417" coordsize="9461,0" coordorigin="1275,14648" path="m1275,14648l10736,14648e" filled="f" style="position:absolute;left:1275.0;top:14648.0;width:9461.0;height:2.0;z-index:1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418" filled="f" stroked="f" style="position:absolute;margin-left:63.74pt;margin-top:128.68pt;width:473.06pt;height:.1pt;z-index:-2147483451;mso-position-horizontal-relative:page;mso-position-vertical-relative:page;mso-width-relative:page;mso-height-relative:page;mso-wrap-distance-left:0.0pt;mso-wrap-distance-right:0.0pt;visibility:visible;" coordsize="9461,2" coordorigin="1275,2574">
            <v:shape id="1419" coordsize="9461,0" coordorigin="1275,2574" path="m1275,2574l10736,2574e" filled="f" style="position:absolute;left:1275.0;top:2574.0;width:9461.0;height:2.0;z-index:1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0" filled="f" stroked="f" style="position:absolute;margin-left:63.74pt;margin-top:146.11pt;width:473.06pt;height:.1pt;z-index:-2147483450;mso-position-horizontal-relative:page;mso-position-vertical-relative:page;mso-width-relative:page;mso-height-relative:page;mso-wrap-distance-left:0.0pt;mso-wrap-distance-right:0.0pt;visibility:visible;" coordsize="9461,2" coordorigin="1275,2922">
            <v:shape id="1421" coordsize="9461,0" coordorigin="1275,2922" path="m1275,2922l10736,2922e" filled="f" style="position:absolute;left:1275.0;top:2922.0;width:9461.0;height:2.0;z-index:1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2" filled="f" stroked="f" style="position:absolute;margin-left:63.74pt;margin-top:163.53pt;width:473.06pt;height:.1pt;z-index:-2147483449;mso-position-horizontal-relative:page;mso-position-vertical-relative:page;mso-width-relative:page;mso-height-relative:page;mso-wrap-distance-left:0.0pt;mso-wrap-distance-right:0.0pt;visibility:visible;" coordsize="9461,2" coordorigin="1275,3271">
            <v:shape id="1423" coordsize="9461,0" coordorigin="1275,3271" path="m1275,3271l10736,3271e" filled="f" style="position:absolute;left:1275.0;top:3271.0;width:9461.0;height:2.0;z-index:1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4" filled="f" stroked="f" style="position:absolute;margin-left:63.74pt;margin-top:180.96pt;width:473.06pt;height:.1pt;z-index:-2147483448;mso-position-horizontal-relative:page;mso-position-vertical-relative:page;mso-width-relative:page;mso-height-relative:page;mso-wrap-distance-left:0.0pt;mso-wrap-distance-right:0.0pt;visibility:visible;" coordsize="9461,2" coordorigin="1275,3619">
            <v:shape id="1425" coordsize="9461,0" coordorigin="1275,3619" path="m1275,3619l10736,3619e" filled="f" style="position:absolute;left:1275.0;top:3619.0;width:9461.0;height:2.0;z-index:1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6" filled="f" stroked="f" style="position:absolute;margin-left:63.74pt;margin-top:198.38pt;width:473.06pt;height:.1pt;z-index:-2147483447;mso-position-horizontal-relative:page;mso-position-vertical-relative:page;mso-width-relative:page;mso-height-relative:page;mso-wrap-distance-left:0.0pt;mso-wrap-distance-right:0.0pt;visibility:visible;" coordsize="9461,2" coordorigin="1275,3968">
            <v:shape id="1427" coordsize="9461,0" coordorigin="1275,3968" path="m1275,3968l10736,3968e" filled="f" style="position:absolute;left:1275.0;top:3968.0;width:9461.0;height:2.0;z-index:1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8" filled="f" stroked="f" style="position:absolute;margin-left:63.74pt;margin-top:215.81pt;width:473.06pt;height:.1pt;z-index:-2147483446;mso-position-horizontal-relative:page;mso-position-vertical-relative:page;mso-width-relative:page;mso-height-relative:page;mso-wrap-distance-left:0.0pt;mso-wrap-distance-right:0.0pt;visibility:visible;" coordsize="9461,2" coordorigin="1275,4316">
            <v:shape id="1429" coordsize="9461,0" coordorigin="1275,4316" path="m1275,4316l10736,4316e" filled="f" style="position:absolute;left:1275.0;top:4316.0;width:9461.0;height:2.0;z-index:1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0" filled="f" stroked="f" style="position:absolute;margin-left:63.74pt;margin-top:233.24pt;width:473.06pt;height:.1pt;z-index:-2147483445;mso-position-horizontal-relative:page;mso-position-vertical-relative:page;mso-width-relative:page;mso-height-relative:page;mso-wrap-distance-left:0.0pt;mso-wrap-distance-right:0.0pt;visibility:visible;" coordsize="9461,2" coordorigin="1275,4665">
            <v:shape id="1431" coordsize="9461,0" coordorigin="1275,4665" path="m1275,4665l10736,4665e" filled="f" style="position:absolute;left:1275.0;top:4665.0;width:9461.0;height:2.0;z-index:1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2" filled="f" stroked="f" style="position:absolute;margin-left:63.74pt;margin-top:249.87pt;width:473.06pt;height:.1pt;z-index:-2147483444;mso-position-horizontal-relative:page;mso-position-vertical-relative:page;mso-width-relative:page;mso-height-relative:page;mso-wrap-distance-left:0.0pt;mso-wrap-distance-right:0.0pt;visibility:visible;" coordsize="9461,2" coordorigin="1275,4997">
            <v:shape id="1433" coordsize="9461,0" coordorigin="1275,4997" path="m1275,4997l10736,4997e" filled="f" style="position:absolute;left:1275.0;top:4997.0;width:9461.0;height:2.0;z-index:2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4" filled="f" stroked="f" style="position:absolute;margin-left:63.74pt;margin-top:266.51pt;width:473.06pt;height:.1pt;z-index:-2147483443;mso-position-horizontal-relative:page;mso-position-vertical-relative:page;mso-width-relative:page;mso-height-relative:page;mso-wrap-distance-left:0.0pt;mso-wrap-distance-right:0.0pt;visibility:visible;" coordsize="9461,2" coordorigin="1275,5330">
            <v:shape id="1435" coordsize="9461,0" coordorigin="1275,5330" path="m1275,5330l10736,5330e" filled="f" style="position:absolute;left:1275.0;top:5330.0;width:9461.0;height:2.0;z-index:2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6" filled="f" stroked="f" style="position:absolute;margin-left:63.74pt;margin-top:283.15pt;width:473.06pt;height:.1pt;z-index:-2147483442;mso-position-horizontal-relative:page;mso-position-vertical-relative:page;mso-width-relative:page;mso-height-relative:page;mso-wrap-distance-left:0.0pt;mso-wrap-distance-right:0.0pt;visibility:visible;" coordsize="9461,2" coordorigin="1275,5663">
            <v:shape id="1437" coordsize="9461,0" coordorigin="1275,5663" path="m1275,5663l10736,5663e" filled="f" style="position:absolute;left:1275.0;top:5663.0;width:9461.0;height:2.0;z-index:2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8" filled="f" stroked="f" style="position:absolute;margin-left:63.74pt;margin-top:299.79pt;width:473.06pt;height:.1pt;z-index:-2147483441;mso-position-horizontal-relative:page;mso-position-vertical-relative:page;mso-width-relative:page;mso-height-relative:page;mso-wrap-distance-left:0.0pt;mso-wrap-distance-right:0.0pt;visibility:visible;" coordsize="9461,2" coordorigin="1275,5996">
            <v:shape id="1439" coordsize="9461,0" coordorigin="1275,5996" path="m1275,5996l10736,5996e" filled="f" style="position:absolute;left:1275.0;top:5996.0;width:9461.0;height:2.0;z-index:2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0" filled="f" stroked="f" style="position:absolute;margin-left:63.74pt;margin-top:316.43pt;width:473.06pt;height:.1pt;z-index:-2147483440;mso-position-horizontal-relative:page;mso-position-vertical-relative:page;mso-width-relative:page;mso-height-relative:page;mso-wrap-distance-left:0.0pt;mso-wrap-distance-right:0.0pt;visibility:visible;" coordsize="9461,2" coordorigin="1275,6329">
            <v:shape id="1441" coordsize="9461,0" coordorigin="1275,6329" path="m1275,6329l10736,6329e" filled="f" style="position:absolute;left:1275.0;top:6329.0;width:9461.0;height:2.0;z-index:2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2" filled="f" stroked="f" style="position:absolute;margin-left:63.74pt;margin-top:333.07pt;width:473.06pt;height:.1pt;z-index:-2147483439;mso-position-horizontal-relative:page;mso-position-vertical-relative:page;mso-width-relative:page;mso-height-relative:page;mso-wrap-distance-left:0.0pt;mso-wrap-distance-right:0.0pt;visibility:visible;" coordsize="9461,2" coordorigin="1275,6661">
            <v:shape id="1443" coordsize="9461,0" coordorigin="1275,6661" path="m1275,6661l10736,6661e" filled="f" style="position:absolute;left:1275.0;top:6661.0;width:9461.0;height:2.0;z-index:2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4" filled="f" stroked="f" style="position:absolute;margin-left:63.74pt;margin-top:349.71pt;width:473.06pt;height:.1pt;z-index:-2147483438;mso-position-horizontal-relative:page;mso-position-vertical-relative:page;mso-width-relative:page;mso-height-relative:page;mso-wrap-distance-left:0.0pt;mso-wrap-distance-right:0.0pt;visibility:visible;" coordsize="9461,2" coordorigin="1275,6994">
            <v:shape id="1445" coordsize="9461,0" coordorigin="1275,6994" path="m1275,6994l10736,6994e" filled="f" style="position:absolute;left:1275.0;top:6994.0;width:9461.0;height:2.0;z-index:2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6" filled="f" stroked="f" style="position:absolute;margin-left:63.74pt;margin-top:366.35pt;width:473.06pt;height:.1pt;z-index:-2147483437;mso-position-horizontal-relative:page;mso-position-vertical-relative:page;mso-width-relative:page;mso-height-relative:page;mso-wrap-distance-left:0.0pt;mso-wrap-distance-right:0.0pt;visibility:visible;" coordsize="9461,2" coordorigin="1275,7327">
            <v:shape id="1447" coordsize="9461,0" coordorigin="1275,7327" path="m1275,7327l10736,7327e" filled="f" style="position:absolute;left:1275.0;top:7327.0;width:9461.0;height:2.0;z-index:2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8" filled="f" stroked="f" style="position:absolute;margin-left:63.74pt;margin-top:382.99pt;width:473.06pt;height:.1pt;z-index:-2147483436;mso-position-horizontal-relative:page;mso-position-vertical-relative:page;mso-width-relative:page;mso-height-relative:page;mso-wrap-distance-left:0.0pt;mso-wrap-distance-right:0.0pt;visibility:visible;" coordsize="9461,2" coordorigin="1275,7660">
            <v:shape id="1449" coordsize="9461,0" coordorigin="1275,7660" path="m1275,7660l10736,7660e" filled="f" style="position:absolute;left:1275.0;top:7660.0;width:9461.0;height:2.0;z-index:2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0" filled="f" stroked="f" style="position:absolute;margin-left:63.74pt;margin-top:399.63pt;width:473.06pt;height:.1pt;z-index:-2147483435;mso-position-horizontal-relative:page;mso-position-vertical-relative:page;mso-width-relative:page;mso-height-relative:page;mso-wrap-distance-left:0.0pt;mso-wrap-distance-right:0.0pt;visibility:visible;" coordsize="9461,2" coordorigin="1275,7993">
            <v:shape id="1451" coordsize="9461,0" coordorigin="1275,7993" path="m1275,7993l10736,7993e" filled="f" style="position:absolute;left:1275.0;top:7993.0;width:9461.0;height:2.0;z-index:2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2" filled="f" stroked="f" style="position:absolute;margin-left:63.74pt;margin-top:416.27pt;width:473.06pt;height:.1pt;z-index:-2147483434;mso-position-horizontal-relative:page;mso-position-vertical-relative:page;mso-width-relative:page;mso-height-relative:page;mso-wrap-distance-left:0.0pt;mso-wrap-distance-right:0.0pt;visibility:visible;" coordsize="9461,2" coordorigin="1275,8325">
            <v:shape id="1453" coordsize="9461,0" coordorigin="1275,8325" path="m1275,8325l10736,8325e" filled="f" style="position:absolute;left:1275.0;top:8325.0;width:9461.0;height:2.0;z-index:2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4" filled="f" stroked="f" style="position:absolute;margin-left:63.74pt;margin-top:432.91pt;width:473.06pt;height:.1pt;z-index:-2147483433;mso-position-horizontal-relative:page;mso-position-vertical-relative:page;mso-width-relative:page;mso-height-relative:page;mso-wrap-distance-left:0.0pt;mso-wrap-distance-right:0.0pt;visibility:visible;" coordsize="9461,2" coordorigin="1275,8658">
            <v:shape id="1455" coordsize="9461,0" coordorigin="1275,8658" path="m1275,8658l10736,8658e" filled="f" style="position:absolute;left:1275.0;top:8658.0;width:9461.0;height:2.0;z-index:2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6" filled="f" stroked="f" style="position:absolute;margin-left:63.74pt;margin-top:449.55pt;width:473.06pt;height:.1pt;z-index:-2147483432;mso-position-horizontal-relative:page;mso-position-vertical-relative:page;mso-width-relative:page;mso-height-relative:page;mso-wrap-distance-left:0.0pt;mso-wrap-distance-right:0.0pt;visibility:visible;" coordsize="9461,2" coordorigin="1275,8991">
            <v:shape id="1457" coordsize="9461,0" coordorigin="1275,8991" path="m1275,8991l10736,8991e" filled="f" style="position:absolute;left:1275.0;top:8991.0;width:9461.0;height:2.0;z-index:2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8" filled="f" stroked="f" style="position:absolute;margin-left:63.74pt;margin-top:466.19pt;width:473.06pt;height:.1pt;z-index:-2147483431;mso-position-horizontal-relative:page;mso-position-vertical-relative:page;mso-width-relative:page;mso-height-relative:page;mso-wrap-distance-left:0.0pt;mso-wrap-distance-right:0.0pt;visibility:visible;" coordsize="9461,2" coordorigin="1275,9324">
            <v:shape id="1459" coordsize="9461,0" coordorigin="1275,9324" path="m1275,9324l10736,9324e" filled="f" style="position:absolute;left:1275.0;top:9324.0;width:9461.0;height:2.0;z-index:2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0" filled="f" stroked="f" style="position:absolute;margin-left:63.74pt;margin-top:482.83pt;width:473.06pt;height:.1pt;z-index:-2147483430;mso-position-horizontal-relative:page;mso-position-vertical-relative:page;mso-width-relative:page;mso-height-relative:page;mso-wrap-distance-left:0.0pt;mso-wrap-distance-right:0.0pt;visibility:visible;" coordsize="9461,2" coordorigin="1275,9657">
            <v:shape id="1461" coordsize="9461,0" coordorigin="1275,9657" path="m1275,9657l10736,9657e" filled="f" style="position:absolute;left:1275.0;top:9657.0;width:9461.0;height:2.0;z-index:2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2" filled="f" stroked="f" style="position:absolute;margin-left:63.74pt;margin-top:499.47pt;width:473.06pt;height:.1pt;z-index:-2147483429;mso-position-horizontal-relative:page;mso-position-vertical-relative:page;mso-width-relative:page;mso-height-relative:page;mso-wrap-distance-left:0.0pt;mso-wrap-distance-right:0.0pt;visibility:visible;" coordsize="9461,2" coordorigin="1275,9989">
            <v:shape id="1463" coordsize="9461,0" coordorigin="1275,9989" path="m1275,9989l10736,9989e" filled="f" style="position:absolute;left:1275.0;top:9989.0;width:9461.0;height:2.0;z-index:2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4" filled="f" stroked="f" style="position:absolute;margin-left:63.74pt;margin-top:516.11pt;width:473.06pt;height:.1pt;z-index:-2147483428;mso-position-horizontal-relative:page;mso-position-vertical-relative:page;mso-width-relative:page;mso-height-relative:page;mso-wrap-distance-left:0.0pt;mso-wrap-distance-right:0.0pt;visibility:visible;" coordsize="9461,2" coordorigin="1275,10322">
            <v:shape id="1465" coordsize="9461,0" coordorigin="1275,10322" path="m1275,10322l10736,10322e" filled="f" style="position:absolute;left:1275.0;top:10322.0;width:9461.0;height:2.0;z-index:2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6" filled="f" stroked="f" style="position:absolute;margin-left:63.74pt;margin-top:532.75pt;width:473.06pt;height:.1pt;z-index:-2147483427;mso-position-horizontal-relative:page;mso-position-vertical-relative:page;mso-width-relative:page;mso-height-relative:page;mso-wrap-distance-left:0.0pt;mso-wrap-distance-right:0.0pt;visibility:visible;" coordsize="9461,2" coordorigin="1275,10655">
            <v:shape id="1467" coordsize="9461,0" coordorigin="1275,10655" path="m1275,10655l10736,10655e" filled="f" style="position:absolute;left:1275.0;top:10655.0;width:9461.0;height:2.0;z-index:2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8" filled="f" stroked="f" style="position:absolute;margin-left:63.74pt;margin-top:549.39pt;width:473.06pt;height:.1pt;z-index:-2147483426;mso-position-horizontal-relative:page;mso-position-vertical-relative:page;mso-width-relative:page;mso-height-relative:page;mso-wrap-distance-left:0.0pt;mso-wrap-distance-right:0.0pt;visibility:visible;" coordsize="9461,2" coordorigin="1275,10988">
            <v:shape id="1469" coordsize="9461,0" coordorigin="1275,10988" path="m1275,10988l10736,10988e" filled="f" style="position:absolute;left:1275.0;top:10988.0;width:9461.0;height:2.0;z-index:2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0" filled="f" stroked="f" style="position:absolute;margin-left:63.74pt;margin-top:566.03pt;width:473.06pt;height:.1pt;z-index:-2147483425;mso-position-horizontal-relative:page;mso-position-vertical-relative:page;mso-width-relative:page;mso-height-relative:page;mso-wrap-distance-left:0.0pt;mso-wrap-distance-right:0.0pt;visibility:visible;" coordsize="9461,2" coordorigin="1275,11321">
            <v:shape id="1471" coordsize="9461,0" coordorigin="1275,11321" path="m1275,11321l10736,11321e" filled="f" style="position:absolute;left:1275.0;top:11321.0;width:9461.0;height:2.0;z-index:2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2" filled="f" stroked="f" style="position:absolute;margin-left:63.74pt;margin-top:582.67pt;width:473.06pt;height:.1pt;z-index:-2147483424;mso-position-horizontal-relative:page;mso-position-vertical-relative:page;mso-width-relative:page;mso-height-relative:page;mso-wrap-distance-left:0.0pt;mso-wrap-distance-right:0.0pt;visibility:visible;" coordsize="9461,2" coordorigin="1275,11653">
            <v:shape id="1473" coordsize="9461,0" coordorigin="1275,11653" path="m1275,11653l10736,11653e" filled="f" style="position:absolute;left:1275.0;top:11653.0;width:9461.0;height:2.0;z-index:2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4" filled="f" stroked="f" style="position:absolute;margin-left:63.74pt;margin-top:599.31pt;width:473.06pt;height:.1pt;z-index:-2147483423;mso-position-horizontal-relative:page;mso-position-vertical-relative:page;mso-width-relative:page;mso-height-relative:page;mso-wrap-distance-left:0.0pt;mso-wrap-distance-right:0.0pt;visibility:visible;" coordsize="9461,2" coordorigin="1275,11986">
            <v:shape id="1475" coordsize="9461,0" coordorigin="1275,11986" path="m1275,11986l10736,11986e" filled="f" style="position:absolute;left:1275.0;top:11986.0;width:9461.0;height:2.0;z-index:2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6" filled="f" stroked="f" style="position:absolute;margin-left:63.74pt;margin-top:615.95pt;width:473.06pt;height:.1pt;z-index:-2147483422;mso-position-horizontal-relative:page;mso-position-vertical-relative:page;mso-width-relative:page;mso-height-relative:page;mso-wrap-distance-left:0.0pt;mso-wrap-distance-right:0.0pt;visibility:visible;" coordsize="9461,2" coordorigin="1275,12319">
            <v:shape id="1477" coordsize="9461,0" coordorigin="1275,12319" path="m1275,12319l10736,12319e" filled="f" style="position:absolute;left:1275.0;top:12319.0;width:9461.0;height:2.0;z-index:2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8" filled="f" stroked="f" style="position:absolute;margin-left:63.74pt;margin-top:632.59pt;width:473.06pt;height:.1pt;z-index:-2147483421;mso-position-horizontal-relative:page;mso-position-vertical-relative:page;mso-width-relative:page;mso-height-relative:page;mso-wrap-distance-left:0.0pt;mso-wrap-distance-right:0.0pt;visibility:visible;" coordsize="9461,2" coordorigin="1275,12652">
            <v:shape id="1479" coordsize="9461,0" coordorigin="1275,12652" path="m1275,12652l10736,12652e" filled="f" style="position:absolute;left:1275.0;top:12652.0;width:9461.0;height:2.0;z-index:2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0" filled="f" stroked="f" style="position:absolute;margin-left:63.74pt;margin-top:649.23pt;width:473.06pt;height:.1pt;z-index:-2147483420;mso-position-horizontal-relative:page;mso-position-vertical-relative:page;mso-width-relative:page;mso-height-relative:page;mso-wrap-distance-left:0.0pt;mso-wrap-distance-right:0.0pt;visibility:visible;" coordsize="9461,2" coordorigin="1275,12985">
            <v:shape id="1481" coordsize="9461,0" coordorigin="1275,12985" path="m1275,12985l10736,12985e" filled="f" style="position:absolute;left:1275.0;top:12985.0;width:9461.0;height:2.0;z-index:2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2" filled="f" stroked="f" style="position:absolute;margin-left:63.74pt;margin-top:665.87pt;width:473.06pt;height:.1pt;z-index:-2147483419;mso-position-horizontal-relative:page;mso-position-vertical-relative:page;mso-width-relative:page;mso-height-relative:page;mso-wrap-distance-left:0.0pt;mso-wrap-distance-right:0.0pt;visibility:visible;" coordsize="9461,2" coordorigin="1275,13317">
            <v:shape id="1483" coordsize="9461,0" coordorigin="1275,13317" path="m1275,13317l10736,13317e" filled="f" style="position:absolute;left:1275.0;top:13317.0;width:9461.0;height:2.0;z-index:2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4" filled="f" stroked="f" style="position:absolute;margin-left:63.74pt;margin-top:682.51pt;width:473.06pt;height:.1pt;z-index:-2147483418;mso-position-horizontal-relative:page;mso-position-vertical-relative:page;mso-width-relative:page;mso-height-relative:page;mso-wrap-distance-left:0.0pt;mso-wrap-distance-right:0.0pt;visibility:visible;" coordsize="9461,2" coordorigin="1275,13650">
            <v:shape id="1485" coordsize="9461,0" coordorigin="1275,13650" path="m1275,13650l10736,13650e" filled="f" style="position:absolute;left:1275.0;top:13650.0;width:9461.0;height:2.0;z-index:2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6" filled="f" stroked="f" style="position:absolute;margin-left:63.74pt;margin-top:699.15pt;width:473.06pt;height:.1pt;z-index:-2147483417;mso-position-horizontal-relative:page;mso-position-vertical-relative:page;mso-width-relative:page;mso-height-relative:page;mso-wrap-distance-left:0.0pt;mso-wrap-distance-right:0.0pt;visibility:visible;" coordsize="9461,2" coordorigin="1275,13983">
            <v:shape id="1487" coordsize="9461,0" coordorigin="1275,13983" path="m1275,13983l10736,13983e" filled="f" style="position:absolute;left:1275.0;top:13983.0;width:9461.0;height:2.0;z-index:2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8" filled="f" stroked="f" style="position:absolute;margin-left:63.74pt;margin-top:715.79pt;width:473.06pt;height:.1pt;z-index:-2147483416;mso-position-horizontal-relative:page;mso-position-vertical-relative:page;mso-width-relative:page;mso-height-relative:page;mso-wrap-distance-left:0.0pt;mso-wrap-distance-right:0.0pt;visibility:visible;" coordsize="9461,2" coordorigin="1275,14316">
            <v:shape id="1489" coordsize="9461,0" coordorigin="1275,14316" path="m1275,14316l10736,14316e" filled="f" style="position:absolute;left:1275.0;top:14316.0;width:9461.0;height:2.0;z-index:2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0" filled="f" stroked="f" style="position:absolute;margin-left:63.74pt;margin-top:732.42pt;width:473.06pt;height:.1pt;z-index:-2147483415;mso-position-horizontal-relative:page;mso-position-vertical-relative:page;mso-width-relative:page;mso-height-relative:page;mso-wrap-distance-left:0.0pt;mso-wrap-distance-right:0.0pt;visibility:visible;" coordsize="9461,2" coordorigin="1275,14648">
            <v:shape id="1491" coordsize="9461,0" coordorigin="1275,14648" path="m1275,14648l10736,14648e" filled="f" style="position:absolute;left:1275.0;top:14648.0;width:9461.0;height:2.0;z-index:2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10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347" w:right="-7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.........................................</w:t>
      </w:r>
    </w:p>
    <w:p>
      <w:pPr>
        <w:pStyle w:val="style0"/>
        <w:spacing w:before="56" w:after="0" w:lineRule="auto" w:line="240"/>
        <w:ind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br w:type="column"/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Scale:</w:t>
      </w:r>
    </w:p>
    <w:p>
      <w:pPr>
        <w:pStyle w:val="style0"/>
        <w:spacing w:before="0" w:after="0" w:lineRule="exact" w:line="240"/>
        <w:ind w:left="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x: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......................................</w:t>
      </w:r>
    </w:p>
    <w:p>
      <w:pPr>
        <w:pStyle w:val="style0"/>
        <w:spacing w:before="59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y: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headerReference w:type="default" r:id="rId28"/>
          <w:footerReference w:type="default" r:id="rId29"/>
          <w:pgSz w:w="11920" w:h="16840" w:orient="portrait"/>
          <w:pgMar w:top="1300" w:right="1020" w:bottom="1060" w:left="1140" w:header="0" w:footer="866" w:gutter="0"/>
          <w:pgNumType w:start="23"/>
          <w:cols w:equalWidth="0" w:num="2">
            <w:col w:w="3423" w:space="2637"/>
            <w:col w:w="3700"/>
          </w:cols>
        </w:sectPr>
      </w:pPr>
    </w:p>
    <w:p>
      <w:pPr>
        <w:pStyle w:val="style0"/>
        <w:spacing w:before="8" w:after="0" w:lineRule="exact" w:line="120"/>
        <w:jc w:val="left"/>
        <w:rPr>
          <w:sz w:val="12"/>
          <w:szCs w:val="12"/>
        </w:rPr>
      </w:pPr>
      <w:r>
        <w:rPr/>
        <w:pict>
          <v:group id="1492" filled="f" stroked="f" style="position:absolute;margin-left:340.39pt;margin-top:68.01pt;width:198.19pt;height:46.09pt;z-index:-2147483414;mso-position-horizontal-relative:page;mso-position-vertical-relative:page;mso-width-relative:page;mso-height-relative:page;mso-wrap-distance-left:0.0pt;mso-wrap-distance-right:0.0pt;visibility:visible;" coordsize="3964,922" coordorigin="6808,1360">
            <v:shape id="1493" coordsize="3964,922" coordorigin="6808,1360" path="m6808,1360l10772,1360,10772,2282,6808,2282,6808,1360xe" filled="f" style="position:absolute;left:6808.0;top:1360.0;width:3964.0;height:922.0;z-index:230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49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20" w:bottom="1060" w:left="1140" w:header="720" w:footer="720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495" filled="f" stroked="f" style="position:absolute;margin-left:63.74pt;margin-top:128.68pt;width:473.06pt;height:.1pt;z-index:-2147483413;mso-position-horizontal-relative:page;mso-position-vertical-relative:page;mso-width-relative:page;mso-height-relative:page;mso-wrap-distance-left:0.0pt;mso-wrap-distance-right:0.0pt;visibility:visible;" coordsize="9461,2" coordorigin="1275,2574">
            <v:shape id="1496" coordsize="9461,0" coordorigin="1275,2574" path="m1275,2574l10736,2574e" filled="f" style="position:absolute;left:1275.0;top:2574.0;width:9461.0;height:2.0;z-index:2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7" filled="f" stroked="f" style="position:absolute;margin-left:63.74pt;margin-top:146.11pt;width:473.06pt;height:.1pt;z-index:-2147483412;mso-position-horizontal-relative:page;mso-position-vertical-relative:page;mso-width-relative:page;mso-height-relative:page;mso-wrap-distance-left:0.0pt;mso-wrap-distance-right:0.0pt;visibility:visible;" coordsize="9461,2" coordorigin="1275,2922">
            <v:shape id="1498" coordsize="9461,0" coordorigin="1275,2922" path="m1275,2922l10736,2922e" filled="f" style="position:absolute;left:1275.0;top:2922.0;width:9461.0;height:2.0;z-index:2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9" filled="f" stroked="f" style="position:absolute;margin-left:63.74pt;margin-top:163.53pt;width:473.06pt;height:.1pt;z-index:-2147483411;mso-position-horizontal-relative:page;mso-position-vertical-relative:page;mso-width-relative:page;mso-height-relative:page;mso-wrap-distance-left:0.0pt;mso-wrap-distance-right:0.0pt;visibility:visible;" coordsize="9461,2" coordorigin="1275,3271">
            <v:shape id="1500" coordsize="9461,0" coordorigin="1275,3271" path="m1275,3271l10736,3271e" filled="f" style="position:absolute;left:1275.0;top:3271.0;width:9461.0;height:2.0;z-index:2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1" filled="f" stroked="f" style="position:absolute;margin-left:63.74pt;margin-top:180.96pt;width:473.06pt;height:.1pt;z-index:-2147483410;mso-position-horizontal-relative:page;mso-position-vertical-relative:page;mso-width-relative:page;mso-height-relative:page;mso-wrap-distance-left:0.0pt;mso-wrap-distance-right:0.0pt;visibility:visible;" coordsize="9461,2" coordorigin="1275,3619">
            <v:shape id="1502" coordsize="9461,0" coordorigin="1275,3619" path="m1275,3619l10736,3619e" filled="f" style="position:absolute;left:1275.0;top:3619.0;width:9461.0;height:2.0;z-index:2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3" filled="f" stroked="f" style="position:absolute;margin-left:63.74pt;margin-top:198.38pt;width:473.06pt;height:.1pt;z-index:-2147483409;mso-position-horizontal-relative:page;mso-position-vertical-relative:page;mso-width-relative:page;mso-height-relative:page;mso-wrap-distance-left:0.0pt;mso-wrap-distance-right:0.0pt;visibility:visible;" coordsize="9461,2" coordorigin="1275,3968">
            <v:shape id="1504" coordsize="9461,0" coordorigin="1275,3968" path="m1275,3968l10736,3968e" filled="f" style="position:absolute;left:1275.0;top:3968.0;width:9461.0;height:2.0;z-index:2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5" filled="f" stroked="f" style="position:absolute;margin-left:63.74pt;margin-top:215.81pt;width:473.06pt;height:.1pt;z-index:-2147483408;mso-position-horizontal-relative:page;mso-position-vertical-relative:page;mso-width-relative:page;mso-height-relative:page;mso-wrap-distance-left:0.0pt;mso-wrap-distance-right:0.0pt;visibility:visible;" coordsize="9461,2" coordorigin="1275,4316">
            <v:shape id="1506" coordsize="9461,0" coordorigin="1275,4316" path="m1275,4316l10736,4316e" filled="f" style="position:absolute;left:1275.0;top:4316.0;width:9461.0;height:2.0;z-index:2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7" filled="f" stroked="f" style="position:absolute;margin-left:63.74pt;margin-top:233.24pt;width:473.06pt;height:.1pt;z-index:-2147483407;mso-position-horizontal-relative:page;mso-position-vertical-relative:page;mso-width-relative:page;mso-height-relative:page;mso-wrap-distance-left:0.0pt;mso-wrap-distance-right:0.0pt;visibility:visible;" coordsize="9461,2" coordorigin="1275,4665">
            <v:shape id="1508" coordsize="9461,0" coordorigin="1275,4665" path="m1275,4665l10736,4665e" filled="f" style="position:absolute;left:1275.0;top:4665.0;width:9461.0;height:2.0;z-index:2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9" filled="f" stroked="f" style="position:absolute;margin-left:63.74pt;margin-top:249.87pt;width:473.06pt;height:.1pt;z-index:-2147483406;mso-position-horizontal-relative:page;mso-position-vertical-relative:page;mso-width-relative:page;mso-height-relative:page;mso-wrap-distance-left:0.0pt;mso-wrap-distance-right:0.0pt;visibility:visible;" coordsize="9461,2" coordorigin="1275,4997">
            <v:shape id="1510" coordsize="9461,0" coordorigin="1275,4997" path="m1275,4997l10736,4997e" filled="f" style="position:absolute;left:1275.0;top:4997.0;width:9461.0;height:2.0;z-index:2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1" filled="f" stroked="f" style="position:absolute;margin-left:63.74pt;margin-top:266.51pt;width:473.06pt;height:.1pt;z-index:-2147483405;mso-position-horizontal-relative:page;mso-position-vertical-relative:page;mso-width-relative:page;mso-height-relative:page;mso-wrap-distance-left:0.0pt;mso-wrap-distance-right:0.0pt;visibility:visible;" coordsize="9461,2" coordorigin="1275,5330">
            <v:shape id="1512" coordsize="9461,0" coordorigin="1275,5330" path="m1275,5330l10736,5330e" filled="f" style="position:absolute;left:1275.0;top:5330.0;width:9461.0;height:2.0;z-index:2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3" filled="f" stroked="f" style="position:absolute;margin-left:63.74pt;margin-top:283.15pt;width:473.06pt;height:.1pt;z-index:-2147483404;mso-position-horizontal-relative:page;mso-position-vertical-relative:page;mso-width-relative:page;mso-height-relative:page;mso-wrap-distance-left:0.0pt;mso-wrap-distance-right:0.0pt;visibility:visible;" coordsize="9461,2" coordorigin="1275,5663">
            <v:shape id="1514" coordsize="9461,0" coordorigin="1275,5663" path="m1275,5663l10736,5663e" filled="f" style="position:absolute;left:1275.0;top:5663.0;width:9461.0;height:2.0;z-index:2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5" filled="f" stroked="f" style="position:absolute;margin-left:63.74pt;margin-top:299.79pt;width:473.06pt;height:.1pt;z-index:-2147483403;mso-position-horizontal-relative:page;mso-position-vertical-relative:page;mso-width-relative:page;mso-height-relative:page;mso-wrap-distance-left:0.0pt;mso-wrap-distance-right:0.0pt;visibility:visible;" coordsize="9461,2" coordorigin="1275,5996">
            <v:shape id="1516" coordsize="9461,0" coordorigin="1275,5996" path="m1275,5996l10736,5996e" filled="f" style="position:absolute;left:1275.0;top:5996.0;width:9461.0;height:2.0;z-index:2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7" filled="f" stroked="f" style="position:absolute;margin-left:63.74pt;margin-top:316.43pt;width:473.06pt;height:.1pt;z-index:-2147483402;mso-position-horizontal-relative:page;mso-position-vertical-relative:page;mso-width-relative:page;mso-height-relative:page;mso-wrap-distance-left:0.0pt;mso-wrap-distance-right:0.0pt;visibility:visible;" coordsize="9461,2" coordorigin="1275,6329">
            <v:shape id="1518" coordsize="9461,0" coordorigin="1275,6329" path="m1275,6329l10736,6329e" filled="f" style="position:absolute;left:1275.0;top:6329.0;width:9461.0;height:2.0;z-index:2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9" filled="f" stroked="f" style="position:absolute;margin-left:63.74pt;margin-top:333.07pt;width:473.06pt;height:.1pt;z-index:-2147483401;mso-position-horizontal-relative:page;mso-position-vertical-relative:page;mso-width-relative:page;mso-height-relative:page;mso-wrap-distance-left:0.0pt;mso-wrap-distance-right:0.0pt;visibility:visible;" coordsize="9461,2" coordorigin="1275,6661">
            <v:shape id="1520" coordsize="9461,0" coordorigin="1275,6661" path="m1275,6661l10736,6661e" filled="f" style="position:absolute;left:1275.0;top:6661.0;width:9461.0;height:2.0;z-index:2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1" filled="f" stroked="f" style="position:absolute;margin-left:63.74pt;margin-top:349.71pt;width:473.06pt;height:.1pt;z-index:-2147483400;mso-position-horizontal-relative:page;mso-position-vertical-relative:page;mso-width-relative:page;mso-height-relative:page;mso-wrap-distance-left:0.0pt;mso-wrap-distance-right:0.0pt;visibility:visible;" coordsize="9461,2" coordorigin="1275,6994">
            <v:shape id="1522" coordsize="9461,0" coordorigin="1275,6994" path="m1275,6994l10736,6994e" filled="f" style="position:absolute;left:1275.0;top:6994.0;width:9461.0;height:2.0;z-index:2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3" filled="f" stroked="f" style="position:absolute;margin-left:63.74pt;margin-top:366.35pt;width:473.06pt;height:.1pt;z-index:-2147483399;mso-position-horizontal-relative:page;mso-position-vertical-relative:page;mso-width-relative:page;mso-height-relative:page;mso-wrap-distance-left:0.0pt;mso-wrap-distance-right:0.0pt;visibility:visible;" coordsize="9461,2" coordorigin="1275,7327">
            <v:shape id="1524" coordsize="9461,0" coordorigin="1275,7327" path="m1275,7327l10736,7327e" filled="f" style="position:absolute;left:1275.0;top:7327.0;width:9461.0;height:2.0;z-index:2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5" filled="f" stroked="f" style="position:absolute;margin-left:63.74pt;margin-top:382.99pt;width:473.06pt;height:.1pt;z-index:-2147483398;mso-position-horizontal-relative:page;mso-position-vertical-relative:page;mso-width-relative:page;mso-height-relative:page;mso-wrap-distance-left:0.0pt;mso-wrap-distance-right:0.0pt;visibility:visible;" coordsize="9461,2" coordorigin="1275,7660">
            <v:shape id="1526" coordsize="9461,0" coordorigin="1275,7660" path="m1275,7660l10736,7660e" filled="f" style="position:absolute;left:1275.0;top:7660.0;width:9461.0;height:2.0;z-index:2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7" filled="f" stroked="f" style="position:absolute;margin-left:63.74pt;margin-top:399.63pt;width:473.06pt;height:.1pt;z-index:-2147483397;mso-position-horizontal-relative:page;mso-position-vertical-relative:page;mso-width-relative:page;mso-height-relative:page;mso-wrap-distance-left:0.0pt;mso-wrap-distance-right:0.0pt;visibility:visible;" coordsize="9461,2" coordorigin="1275,7993">
            <v:shape id="1528" coordsize="9461,0" coordorigin="1275,7993" path="m1275,7993l10736,7993e" filled="f" style="position:absolute;left:1275.0;top:7993.0;width:9461.0;height:2.0;z-index:2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9" filled="f" stroked="f" style="position:absolute;margin-left:63.74pt;margin-top:416.27pt;width:473.06pt;height:.1pt;z-index:-2147483396;mso-position-horizontal-relative:page;mso-position-vertical-relative:page;mso-width-relative:page;mso-height-relative:page;mso-wrap-distance-left:0.0pt;mso-wrap-distance-right:0.0pt;visibility:visible;" coordsize="9461,2" coordorigin="1275,8325">
            <v:shape id="1530" coordsize="9461,0" coordorigin="1275,8325" path="m1275,8325l10736,8325e" filled="f" style="position:absolute;left:1275.0;top:8325.0;width:9461.0;height:2.0;z-index:2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1" filled="f" stroked="f" style="position:absolute;margin-left:63.74pt;margin-top:432.91pt;width:473.06pt;height:.1pt;z-index:-2147483395;mso-position-horizontal-relative:page;mso-position-vertical-relative:page;mso-width-relative:page;mso-height-relative:page;mso-wrap-distance-left:0.0pt;mso-wrap-distance-right:0.0pt;visibility:visible;" coordsize="9461,2" coordorigin="1275,8658">
            <v:shape id="1532" coordsize="9461,0" coordorigin="1275,8658" path="m1275,8658l10736,8658e" filled="f" style="position:absolute;left:1275.0;top:8658.0;width:9461.0;height:2.0;z-index:2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3" filled="f" stroked="f" style="position:absolute;margin-left:63.74pt;margin-top:449.55pt;width:473.06pt;height:.1pt;z-index:-2147483394;mso-position-horizontal-relative:page;mso-position-vertical-relative:page;mso-width-relative:page;mso-height-relative:page;mso-wrap-distance-left:0.0pt;mso-wrap-distance-right:0.0pt;visibility:visible;" coordsize="9461,2" coordorigin="1275,8991">
            <v:shape id="1534" coordsize="9461,0" coordorigin="1275,8991" path="m1275,8991l10736,8991e" filled="f" style="position:absolute;left:1275.0;top:8991.0;width:9461.0;height:2.0;z-index:2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5" filled="f" stroked="f" style="position:absolute;margin-left:63.74pt;margin-top:466.19pt;width:473.06pt;height:.1pt;z-index:-2147483393;mso-position-horizontal-relative:page;mso-position-vertical-relative:page;mso-width-relative:page;mso-height-relative:page;mso-wrap-distance-left:0.0pt;mso-wrap-distance-right:0.0pt;visibility:visible;" coordsize="9461,2" coordorigin="1275,9324">
            <v:shape id="1536" coordsize="9461,0" coordorigin="1275,9324" path="m1275,9324l10736,9324e" filled="f" style="position:absolute;left:1275.0;top:9324.0;width:9461.0;height:2.0;z-index:2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7" filled="f" stroked="f" style="position:absolute;margin-left:63.74pt;margin-top:482.83pt;width:473.06pt;height:.1pt;z-index:-2147483392;mso-position-horizontal-relative:page;mso-position-vertical-relative:page;mso-width-relative:page;mso-height-relative:page;mso-wrap-distance-left:0.0pt;mso-wrap-distance-right:0.0pt;visibility:visible;" coordsize="9461,2" coordorigin="1275,9657">
            <v:shape id="1538" coordsize="9461,0" coordorigin="1275,9657" path="m1275,9657l10736,9657e" filled="f" style="position:absolute;left:1275.0;top:9657.0;width:9461.0;height:2.0;z-index:2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9" filled="f" stroked="f" style="position:absolute;margin-left:63.74pt;margin-top:499.47pt;width:473.06pt;height:.1pt;z-index:-2147483391;mso-position-horizontal-relative:page;mso-position-vertical-relative:page;mso-width-relative:page;mso-height-relative:page;mso-wrap-distance-left:0.0pt;mso-wrap-distance-right:0.0pt;visibility:visible;" coordsize="9461,2" coordorigin="1275,9989">
            <v:shape id="1540" coordsize="9461,0" coordorigin="1275,9989" path="m1275,9989l10736,9989e" filled="f" style="position:absolute;left:1275.0;top:9989.0;width:9461.0;height:2.0;z-index:2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1" filled="f" stroked="f" style="position:absolute;margin-left:63.74pt;margin-top:516.11pt;width:473.06pt;height:.1pt;z-index:-2147483390;mso-position-horizontal-relative:page;mso-position-vertical-relative:page;mso-width-relative:page;mso-height-relative:page;mso-wrap-distance-left:0.0pt;mso-wrap-distance-right:0.0pt;visibility:visible;" coordsize="9461,2" coordorigin="1275,10322">
            <v:shape id="1542" coordsize="9461,0" coordorigin="1275,10322" path="m1275,10322l10736,10322e" filled="f" style="position:absolute;left:1275.0;top:10322.0;width:9461.0;height:2.0;z-index:2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3" filled="f" stroked="f" style="position:absolute;margin-left:63.74pt;margin-top:532.75pt;width:473.06pt;height:.1pt;z-index:-2147483389;mso-position-horizontal-relative:page;mso-position-vertical-relative:page;mso-width-relative:page;mso-height-relative:page;mso-wrap-distance-left:0.0pt;mso-wrap-distance-right:0.0pt;visibility:visible;" coordsize="9461,2" coordorigin="1275,10655">
            <v:shape id="1544" coordsize="9461,0" coordorigin="1275,10655" path="m1275,10655l10736,10655e" filled="f" style="position:absolute;left:1275.0;top:10655.0;width:9461.0;height:2.0;z-index:2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5" filled="f" stroked="f" style="position:absolute;margin-left:63.74pt;margin-top:549.39pt;width:473.06pt;height:.1pt;z-index:-2147483388;mso-position-horizontal-relative:page;mso-position-vertical-relative:page;mso-width-relative:page;mso-height-relative:page;mso-wrap-distance-left:0.0pt;mso-wrap-distance-right:0.0pt;visibility:visible;" coordsize="9461,2" coordorigin="1275,10988">
            <v:shape id="1546" coordsize="9461,0" coordorigin="1275,10988" path="m1275,10988l10736,10988e" filled="f" style="position:absolute;left:1275.0;top:10988.0;width:9461.0;height:2.0;z-index:2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7" filled="f" stroked="f" style="position:absolute;margin-left:63.74pt;margin-top:566.03pt;width:473.06pt;height:.1pt;z-index:-2147483387;mso-position-horizontal-relative:page;mso-position-vertical-relative:page;mso-width-relative:page;mso-height-relative:page;mso-wrap-distance-left:0.0pt;mso-wrap-distance-right:0.0pt;visibility:visible;" coordsize="9461,2" coordorigin="1275,11321">
            <v:shape id="1548" coordsize="9461,0" coordorigin="1275,11321" path="m1275,11321l10736,11321e" filled="f" style="position:absolute;left:1275.0;top:11321.0;width:9461.0;height:2.0;z-index:2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9" filled="f" stroked="f" style="position:absolute;margin-left:63.74pt;margin-top:582.67pt;width:473.06pt;height:.1pt;z-index:-2147483386;mso-position-horizontal-relative:page;mso-position-vertical-relative:page;mso-width-relative:page;mso-height-relative:page;mso-wrap-distance-left:0.0pt;mso-wrap-distance-right:0.0pt;visibility:visible;" coordsize="9461,2" coordorigin="1275,11653">
            <v:shape id="1550" coordsize="9461,0" coordorigin="1275,11653" path="m1275,11653l10736,11653e" filled="f" style="position:absolute;left:1275.0;top:11653.0;width:9461.0;height:2.0;z-index:2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1" filled="f" stroked="f" style="position:absolute;margin-left:63.74pt;margin-top:599.31pt;width:473.06pt;height:.1pt;z-index:-2147483385;mso-position-horizontal-relative:page;mso-position-vertical-relative:page;mso-width-relative:page;mso-height-relative:page;mso-wrap-distance-left:0.0pt;mso-wrap-distance-right:0.0pt;visibility:visible;" coordsize="9461,2" coordorigin="1275,11986">
            <v:shape id="1552" coordsize="9461,0" coordorigin="1275,11986" path="m1275,11986l10736,11986e" filled="f" style="position:absolute;left:1275.0;top:11986.0;width:9461.0;height:2.0;z-index:2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3" filled="f" stroked="f" style="position:absolute;margin-left:63.74pt;margin-top:615.95pt;width:473.06pt;height:.1pt;z-index:-2147483384;mso-position-horizontal-relative:page;mso-position-vertical-relative:page;mso-width-relative:page;mso-height-relative:page;mso-wrap-distance-left:0.0pt;mso-wrap-distance-right:0.0pt;visibility:visible;" coordsize="9461,2" coordorigin="1275,12319">
            <v:shape id="1554" coordsize="9461,0" coordorigin="1275,12319" path="m1275,12319l10736,12319e" filled="f" style="position:absolute;left:1275.0;top:12319.0;width:9461.0;height:2.0;z-index:2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5" filled="f" stroked="f" style="position:absolute;margin-left:63.74pt;margin-top:632.59pt;width:473.06pt;height:.1pt;z-index:-2147483383;mso-position-horizontal-relative:page;mso-position-vertical-relative:page;mso-width-relative:page;mso-height-relative:page;mso-wrap-distance-left:0.0pt;mso-wrap-distance-right:0.0pt;visibility:visible;" coordsize="9461,2" coordorigin="1275,12652">
            <v:shape id="1556" coordsize="9461,0" coordorigin="1275,12652" path="m1275,12652l10736,12652e" filled="f" style="position:absolute;left:1275.0;top:12652.0;width:9461.0;height:2.0;z-index:2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7" filled="f" stroked="f" style="position:absolute;margin-left:63.74pt;margin-top:649.23pt;width:473.06pt;height:.1pt;z-index:-2147483382;mso-position-horizontal-relative:page;mso-position-vertical-relative:page;mso-width-relative:page;mso-height-relative:page;mso-wrap-distance-left:0.0pt;mso-wrap-distance-right:0.0pt;visibility:visible;" coordsize="9461,2" coordorigin="1275,12985">
            <v:shape id="1558" coordsize="9461,0" coordorigin="1275,12985" path="m1275,12985l10736,12985e" filled="f" style="position:absolute;left:1275.0;top:12985.0;width:9461.0;height:2.0;z-index:2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9" filled="f" stroked="f" style="position:absolute;margin-left:63.74pt;margin-top:665.87pt;width:473.06pt;height:.1pt;z-index:-2147483381;mso-position-horizontal-relative:page;mso-position-vertical-relative:page;mso-width-relative:page;mso-height-relative:page;mso-wrap-distance-left:0.0pt;mso-wrap-distance-right:0.0pt;visibility:visible;" coordsize="9461,2" coordorigin="1275,13317">
            <v:shape id="1560" coordsize="9461,0" coordorigin="1275,13317" path="m1275,13317l10736,13317e" filled="f" style="position:absolute;left:1275.0;top:13317.0;width:9461.0;height:2.0;z-index:2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1" filled="f" stroked="f" style="position:absolute;margin-left:63.74pt;margin-top:682.51pt;width:473.06pt;height:.1pt;z-index:-2147483380;mso-position-horizontal-relative:page;mso-position-vertical-relative:page;mso-width-relative:page;mso-height-relative:page;mso-wrap-distance-left:0.0pt;mso-wrap-distance-right:0.0pt;visibility:visible;" coordsize="9461,2" coordorigin="1275,13650">
            <v:shape id="1562" coordsize="9461,0" coordorigin="1275,13650" path="m1275,13650l10736,13650e" filled="f" style="position:absolute;left:1275.0;top:13650.0;width:9461.0;height:2.0;z-index:2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3" filled="f" stroked="f" style="position:absolute;margin-left:63.74pt;margin-top:699.15pt;width:473.06pt;height:.1pt;z-index:-2147483379;mso-position-horizontal-relative:page;mso-position-vertical-relative:page;mso-width-relative:page;mso-height-relative:page;mso-wrap-distance-left:0.0pt;mso-wrap-distance-right:0.0pt;visibility:visible;" coordsize="9461,2" coordorigin="1275,13983">
            <v:shape id="1564" coordsize="9461,0" coordorigin="1275,13983" path="m1275,13983l10736,13983e" filled="f" style="position:absolute;left:1275.0;top:13983.0;width:9461.0;height:2.0;z-index:2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5" filled="f" stroked="f" style="position:absolute;margin-left:63.74pt;margin-top:715.79pt;width:473.06pt;height:.1pt;z-index:-2147483378;mso-position-horizontal-relative:page;mso-position-vertical-relative:page;mso-width-relative:page;mso-height-relative:page;mso-wrap-distance-left:0.0pt;mso-wrap-distance-right:0.0pt;visibility:visible;" coordsize="9461,2" coordorigin="1275,14316">
            <v:shape id="1566" coordsize="9461,0" coordorigin="1275,14316" path="m1275,14316l10736,14316e" filled="f" style="position:absolute;left:1275.0;top:14316.0;width:9461.0;height:2.0;z-index:2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7" filled="f" stroked="f" style="position:absolute;margin-left:63.74pt;margin-top:732.42pt;width:473.06pt;height:.1pt;z-index:-2147483377;mso-position-horizontal-relative:page;mso-position-vertical-relative:page;mso-width-relative:page;mso-height-relative:page;mso-wrap-distance-left:0.0pt;mso-wrap-distance-right:0.0pt;visibility:visible;" coordsize="9461,2" coordorigin="1275,14648">
            <v:shape id="1568" coordsize="9461,0" coordorigin="1275,14648" path="m1275,14648l10736,14648e" filled="f" style="position:absolute;left:1275.0;top:14648.0;width:9461.0;height:2.0;z-index:2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9" filled="f" stroked="f" style="position:absolute;margin-left:63.74pt;margin-top:749.06pt;width:473.06pt;height:.1pt;z-index:-2147483376;mso-position-horizontal-relative:page;mso-position-vertical-relative:page;mso-width-relative:page;mso-height-relative:page;mso-wrap-distance-left:0.0pt;mso-wrap-distance-right:0.0pt;visibility:visible;" coordsize="9461,2" coordorigin="1275,14981">
            <v:shape id="1570" coordsize="9461,0" coordorigin="1275,14981" path="m1275,14981l10736,14981e" filled="f" style="position:absolute;left:1275.0;top:14981.0;width:9461.0;height:2.0;z-index:2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headerReference w:type="default" r:id="rId31"/>
          <w:pgSz w:w="11920" w:h="16840" w:orient="portrait"/>
          <w:pgMar w:top="2200" w:right="1040" w:bottom="1060" w:left="1160" w:header="1314" w:footer="866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571" filled="f" stroked="f" style="position:absolute;margin-left:63.74pt;margin-top:128.68pt;width:473.06pt;height:.1pt;z-index:-2147483375;mso-position-horizontal-relative:page;mso-position-vertical-relative:page;mso-width-relative:page;mso-height-relative:page;mso-wrap-distance-left:0.0pt;mso-wrap-distance-right:0.0pt;visibility:visible;" coordsize="9461,2" coordorigin="1275,2574">
            <v:shape id="1572" coordsize="9461,0" coordorigin="1275,2574" path="m1275,2574l10736,2574e" filled="f" style="position:absolute;left:1275.0;top:2574.0;width:9461.0;height:2.0;z-index:2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3" filled="f" stroked="f" style="position:absolute;margin-left:63.74pt;margin-top:146.11pt;width:473.06pt;height:.1pt;z-index:-2147483374;mso-position-horizontal-relative:page;mso-position-vertical-relative:page;mso-width-relative:page;mso-height-relative:page;mso-wrap-distance-left:0.0pt;mso-wrap-distance-right:0.0pt;visibility:visible;" coordsize="9461,2" coordorigin="1275,2922">
            <v:shape id="1574" coordsize="9461,0" coordorigin="1275,2922" path="m1275,2922l10736,2922e" filled="f" style="position:absolute;left:1275.0;top:2922.0;width:9461.0;height:2.0;z-index:2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5" filled="f" stroked="f" style="position:absolute;margin-left:63.74pt;margin-top:163.53pt;width:473.06pt;height:.1pt;z-index:-2147483373;mso-position-horizontal-relative:page;mso-position-vertical-relative:page;mso-width-relative:page;mso-height-relative:page;mso-wrap-distance-left:0.0pt;mso-wrap-distance-right:0.0pt;visibility:visible;" coordsize="9461,2" coordorigin="1275,3271">
            <v:shape id="1576" coordsize="9461,0" coordorigin="1275,3271" path="m1275,3271l10736,3271e" filled="f" style="position:absolute;left:1275.0;top:3271.0;width:9461.0;height:2.0;z-index:2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7" filled="f" stroked="f" style="position:absolute;margin-left:63.74pt;margin-top:180.96pt;width:473.06pt;height:.1pt;z-index:-2147483372;mso-position-horizontal-relative:page;mso-position-vertical-relative:page;mso-width-relative:page;mso-height-relative:page;mso-wrap-distance-left:0.0pt;mso-wrap-distance-right:0.0pt;visibility:visible;" coordsize="9461,2" coordorigin="1275,3619">
            <v:shape id="1578" coordsize="9461,0" coordorigin="1275,3619" path="m1275,3619l10736,3619e" filled="f" style="position:absolute;left:1275.0;top:3619.0;width:9461.0;height:2.0;z-index:2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9" filled="f" stroked="f" style="position:absolute;margin-left:63.74pt;margin-top:198.38pt;width:473.06pt;height:.1pt;z-index:-2147483371;mso-position-horizontal-relative:page;mso-position-vertical-relative:page;mso-width-relative:page;mso-height-relative:page;mso-wrap-distance-left:0.0pt;mso-wrap-distance-right:0.0pt;visibility:visible;" coordsize="9461,2" coordorigin="1275,3968">
            <v:shape id="1580" coordsize="9461,0" coordorigin="1275,3968" path="m1275,3968l10736,3968e" filled="f" style="position:absolute;left:1275.0;top:3968.0;width:9461.0;height:2.0;z-index:2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1" filled="f" stroked="f" style="position:absolute;margin-left:63.74pt;margin-top:215.81pt;width:473.06pt;height:.1pt;z-index:-2147483370;mso-position-horizontal-relative:page;mso-position-vertical-relative:page;mso-width-relative:page;mso-height-relative:page;mso-wrap-distance-left:0.0pt;mso-wrap-distance-right:0.0pt;visibility:visible;" coordsize="9461,2" coordorigin="1275,4316">
            <v:shape id="1582" coordsize="9461,0" coordorigin="1275,4316" path="m1275,4316l10736,4316e" filled="f" style="position:absolute;left:1275.0;top:4316.0;width:9461.0;height:2.0;z-index:2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3" filled="f" stroked="f" style="position:absolute;margin-left:63.74pt;margin-top:233.24pt;width:473.06pt;height:.1pt;z-index:-2147483369;mso-position-horizontal-relative:page;mso-position-vertical-relative:page;mso-width-relative:page;mso-height-relative:page;mso-wrap-distance-left:0.0pt;mso-wrap-distance-right:0.0pt;visibility:visible;" coordsize="9461,2" coordorigin="1275,4665">
            <v:shape id="1584" coordsize="9461,0" coordorigin="1275,4665" path="m1275,4665l10736,4665e" filled="f" style="position:absolute;left:1275.0;top:4665.0;width:9461.0;height:2.0;z-index:2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5" filled="f" stroked="f" style="position:absolute;margin-left:63.74pt;margin-top:249.87pt;width:473.06pt;height:.1pt;z-index:-2147483368;mso-position-horizontal-relative:page;mso-position-vertical-relative:page;mso-width-relative:page;mso-height-relative:page;mso-wrap-distance-left:0.0pt;mso-wrap-distance-right:0.0pt;visibility:visible;" coordsize="9461,2" coordorigin="1275,4997">
            <v:shape id="1586" coordsize="9461,0" coordorigin="1275,4997" path="m1275,4997l10736,4997e" filled="f" style="position:absolute;left:1275.0;top:4997.0;width:9461.0;height:2.0;z-index:2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7" filled="f" stroked="f" style="position:absolute;margin-left:63.74pt;margin-top:266.51pt;width:473.06pt;height:.1pt;z-index:-2147483367;mso-position-horizontal-relative:page;mso-position-vertical-relative:page;mso-width-relative:page;mso-height-relative:page;mso-wrap-distance-left:0.0pt;mso-wrap-distance-right:0.0pt;visibility:visible;" coordsize="9461,2" coordorigin="1275,5330">
            <v:shape id="1588" coordsize="9461,0" coordorigin="1275,5330" path="m1275,5330l10736,5330e" filled="f" style="position:absolute;left:1275.0;top:5330.0;width:9461.0;height:2.0;z-index:2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9" filled="f" stroked="f" style="position:absolute;margin-left:63.74pt;margin-top:283.15pt;width:473.06pt;height:.1pt;z-index:-2147483366;mso-position-horizontal-relative:page;mso-position-vertical-relative:page;mso-width-relative:page;mso-height-relative:page;mso-wrap-distance-left:0.0pt;mso-wrap-distance-right:0.0pt;visibility:visible;" coordsize="9461,2" coordorigin="1275,5663">
            <v:shape id="1590" coordsize="9461,0" coordorigin="1275,5663" path="m1275,5663l10736,5663e" filled="f" style="position:absolute;left:1275.0;top:5663.0;width:9461.0;height:2.0;z-index:2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1" filled="f" stroked="f" style="position:absolute;margin-left:63.74pt;margin-top:299.79pt;width:473.06pt;height:.1pt;z-index:-2147483365;mso-position-horizontal-relative:page;mso-position-vertical-relative:page;mso-width-relative:page;mso-height-relative:page;mso-wrap-distance-left:0.0pt;mso-wrap-distance-right:0.0pt;visibility:visible;" coordsize="9461,2" coordorigin="1275,5996">
            <v:shape id="1592" coordsize="9461,0" coordorigin="1275,5996" path="m1275,5996l10736,5996e" filled="f" style="position:absolute;left:1275.0;top:5996.0;width:9461.0;height:2.0;z-index:2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3" filled="f" stroked="f" style="position:absolute;margin-left:63.74pt;margin-top:316.43pt;width:473.06pt;height:.1pt;z-index:-2147483364;mso-position-horizontal-relative:page;mso-position-vertical-relative:page;mso-width-relative:page;mso-height-relative:page;mso-wrap-distance-left:0.0pt;mso-wrap-distance-right:0.0pt;visibility:visible;" coordsize="9461,2" coordorigin="1275,6329">
            <v:shape id="1594" coordsize="9461,0" coordorigin="1275,6329" path="m1275,6329l10736,6329e" filled="f" style="position:absolute;left:1275.0;top:6329.0;width:9461.0;height:2.0;z-index:2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5" filled="f" stroked="f" style="position:absolute;margin-left:63.74pt;margin-top:333.07pt;width:473.06pt;height:.1pt;z-index:-2147483363;mso-position-horizontal-relative:page;mso-position-vertical-relative:page;mso-width-relative:page;mso-height-relative:page;mso-wrap-distance-left:0.0pt;mso-wrap-distance-right:0.0pt;visibility:visible;" coordsize="9461,2" coordorigin="1275,6661">
            <v:shape id="1596" coordsize="9461,0" coordorigin="1275,6661" path="m1275,6661l10736,6661e" filled="f" style="position:absolute;left:1275.0;top:6661.0;width:9461.0;height:2.0;z-index:2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7" filled="f" stroked="f" style="position:absolute;margin-left:63.74pt;margin-top:349.71pt;width:473.06pt;height:.1pt;z-index:-2147483362;mso-position-horizontal-relative:page;mso-position-vertical-relative:page;mso-width-relative:page;mso-height-relative:page;mso-wrap-distance-left:0.0pt;mso-wrap-distance-right:0.0pt;visibility:visible;" coordsize="9461,2" coordorigin="1275,6994">
            <v:shape id="1598" coordsize="9461,0" coordorigin="1275,6994" path="m1275,6994l10736,6994e" filled="f" style="position:absolute;left:1275.0;top:6994.0;width:9461.0;height:2.0;z-index:2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9" filled="f" stroked="f" style="position:absolute;margin-left:63.74pt;margin-top:366.35pt;width:473.06pt;height:.1pt;z-index:-2147483361;mso-position-horizontal-relative:page;mso-position-vertical-relative:page;mso-width-relative:page;mso-height-relative:page;mso-wrap-distance-left:0.0pt;mso-wrap-distance-right:0.0pt;visibility:visible;" coordsize="9461,2" coordorigin="1275,7327">
            <v:shape id="1600" coordsize="9461,0" coordorigin="1275,7327" path="m1275,7327l10736,7327e" filled="f" style="position:absolute;left:1275.0;top:7327.0;width:9461.0;height:2.0;z-index:2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1" filled="f" stroked="f" style="position:absolute;margin-left:63.74pt;margin-top:382.99pt;width:473.06pt;height:.1pt;z-index:-2147483360;mso-position-horizontal-relative:page;mso-position-vertical-relative:page;mso-width-relative:page;mso-height-relative:page;mso-wrap-distance-left:0.0pt;mso-wrap-distance-right:0.0pt;visibility:visible;" coordsize="9461,2" coordorigin="1275,7660">
            <v:shape id="1602" coordsize="9461,0" coordorigin="1275,7660" path="m1275,7660l10736,7660e" filled="f" style="position:absolute;left:1275.0;top:7660.0;width:9461.0;height:2.0;z-index:2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3" filled="f" stroked="f" style="position:absolute;margin-left:63.74pt;margin-top:399.63pt;width:473.06pt;height:.1pt;z-index:-2147483359;mso-position-horizontal-relative:page;mso-position-vertical-relative:page;mso-width-relative:page;mso-height-relative:page;mso-wrap-distance-left:0.0pt;mso-wrap-distance-right:0.0pt;visibility:visible;" coordsize="9461,2" coordorigin="1275,7993">
            <v:shape id="1604" coordsize="9461,0" coordorigin="1275,7993" path="m1275,7993l10736,7993e" filled="f" style="position:absolute;left:1275.0;top:7993.0;width:9461.0;height:2.0;z-index:2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5" filled="f" stroked="f" style="position:absolute;margin-left:63.74pt;margin-top:416.27pt;width:473.06pt;height:.1pt;z-index:-2147483358;mso-position-horizontal-relative:page;mso-position-vertical-relative:page;mso-width-relative:page;mso-height-relative:page;mso-wrap-distance-left:0.0pt;mso-wrap-distance-right:0.0pt;visibility:visible;" coordsize="9461,2" coordorigin="1275,8325">
            <v:shape id="1606" coordsize="9461,0" coordorigin="1275,8325" path="m1275,8325l10736,8325e" filled="f" style="position:absolute;left:1275.0;top:8325.0;width:9461.0;height:2.0;z-index:2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7" filled="f" stroked="f" style="position:absolute;margin-left:63.74pt;margin-top:432.91pt;width:473.06pt;height:.1pt;z-index:-2147483357;mso-position-horizontal-relative:page;mso-position-vertical-relative:page;mso-width-relative:page;mso-height-relative:page;mso-wrap-distance-left:0.0pt;mso-wrap-distance-right:0.0pt;visibility:visible;" coordsize="9461,2" coordorigin="1275,8658">
            <v:shape id="1608" coordsize="9461,0" coordorigin="1275,8658" path="m1275,8658l10736,8658e" filled="f" style="position:absolute;left:1275.0;top:8658.0;width:9461.0;height:2.0;z-index:2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9" filled="f" stroked="f" style="position:absolute;margin-left:63.74pt;margin-top:449.55pt;width:473.06pt;height:.1pt;z-index:-2147483356;mso-position-horizontal-relative:page;mso-position-vertical-relative:page;mso-width-relative:page;mso-height-relative:page;mso-wrap-distance-left:0.0pt;mso-wrap-distance-right:0.0pt;visibility:visible;" coordsize="9461,2" coordorigin="1275,8991">
            <v:shape id="1610" coordsize="9461,0" coordorigin="1275,8991" path="m1275,8991l10736,8991e" filled="f" style="position:absolute;left:1275.0;top:8991.0;width:9461.0;height:2.0;z-index:2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1" filled="f" stroked="f" style="position:absolute;margin-left:63.74pt;margin-top:466.19pt;width:473.06pt;height:.1pt;z-index:-2147483355;mso-position-horizontal-relative:page;mso-position-vertical-relative:page;mso-width-relative:page;mso-height-relative:page;mso-wrap-distance-left:0.0pt;mso-wrap-distance-right:0.0pt;visibility:visible;" coordsize="9461,2" coordorigin="1275,9324">
            <v:shape id="1612" coordsize="9461,0" coordorigin="1275,9324" path="m1275,9324l10736,9324e" filled="f" style="position:absolute;left:1275.0;top:9324.0;width:9461.0;height:2.0;z-index:2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3" filled="f" stroked="f" style="position:absolute;margin-left:63.74pt;margin-top:482.83pt;width:473.06pt;height:.1pt;z-index:-2147483354;mso-position-horizontal-relative:page;mso-position-vertical-relative:page;mso-width-relative:page;mso-height-relative:page;mso-wrap-distance-left:0.0pt;mso-wrap-distance-right:0.0pt;visibility:visible;" coordsize="9461,2" coordorigin="1275,9657">
            <v:shape id="1614" coordsize="9461,0" coordorigin="1275,9657" path="m1275,9657l10736,9657e" filled="f" style="position:absolute;left:1275.0;top:9657.0;width:9461.0;height:2.0;z-index:2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5" filled="f" stroked="f" style="position:absolute;margin-left:63.74pt;margin-top:499.47pt;width:473.06pt;height:.1pt;z-index:-2147483353;mso-position-horizontal-relative:page;mso-position-vertical-relative:page;mso-width-relative:page;mso-height-relative:page;mso-wrap-distance-left:0.0pt;mso-wrap-distance-right:0.0pt;visibility:visible;" coordsize="9461,2" coordorigin="1275,9989">
            <v:shape id="1616" coordsize="9461,0" coordorigin="1275,9989" path="m1275,9989l10736,9989e" filled="f" style="position:absolute;left:1275.0;top:9989.0;width:9461.0;height:2.0;z-index:2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7" filled="f" stroked="f" style="position:absolute;margin-left:63.74pt;margin-top:516.11pt;width:473.06pt;height:.1pt;z-index:-2147483352;mso-position-horizontal-relative:page;mso-position-vertical-relative:page;mso-width-relative:page;mso-height-relative:page;mso-wrap-distance-left:0.0pt;mso-wrap-distance-right:0.0pt;visibility:visible;" coordsize="9461,2" coordorigin="1275,10322">
            <v:shape id="1618" coordsize="9461,0" coordorigin="1275,10322" path="m1275,10322l10736,10322e" filled="f" style="position:absolute;left:1275.0;top:10322.0;width:9461.0;height:2.0;z-index:2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9" filled="f" stroked="f" style="position:absolute;margin-left:63.74pt;margin-top:532.75pt;width:473.06pt;height:.1pt;z-index:-2147483351;mso-position-horizontal-relative:page;mso-position-vertical-relative:page;mso-width-relative:page;mso-height-relative:page;mso-wrap-distance-left:0.0pt;mso-wrap-distance-right:0.0pt;visibility:visible;" coordsize="9461,2" coordorigin="1275,10655">
            <v:shape id="1620" coordsize="9461,0" coordorigin="1275,10655" path="m1275,10655l10736,10655e" filled="f" style="position:absolute;left:1275.0;top:10655.0;width:9461.0;height:2.0;z-index:2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1" filled="f" stroked="f" style="position:absolute;margin-left:63.74pt;margin-top:549.39pt;width:473.06pt;height:.1pt;z-index:-2147483350;mso-position-horizontal-relative:page;mso-position-vertical-relative:page;mso-width-relative:page;mso-height-relative:page;mso-wrap-distance-left:0.0pt;mso-wrap-distance-right:0.0pt;visibility:visible;" coordsize="9461,2" coordorigin="1275,10988">
            <v:shape id="1622" coordsize="9461,0" coordorigin="1275,10988" path="m1275,10988l10736,10988e" filled="f" style="position:absolute;left:1275.0;top:10988.0;width:9461.0;height:2.0;z-index:2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3" filled="f" stroked="f" style="position:absolute;margin-left:63.74pt;margin-top:566.03pt;width:473.06pt;height:.1pt;z-index:-2147483349;mso-position-horizontal-relative:page;mso-position-vertical-relative:page;mso-width-relative:page;mso-height-relative:page;mso-wrap-distance-left:0.0pt;mso-wrap-distance-right:0.0pt;visibility:visible;" coordsize="9461,2" coordorigin="1275,11321">
            <v:shape id="1624" coordsize="9461,0" coordorigin="1275,11321" path="m1275,11321l10736,11321e" filled="f" style="position:absolute;left:1275.0;top:11321.0;width:9461.0;height:2.0;z-index:2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5" filled="f" stroked="f" style="position:absolute;margin-left:63.74pt;margin-top:582.67pt;width:473.06pt;height:.1pt;z-index:-2147483348;mso-position-horizontal-relative:page;mso-position-vertical-relative:page;mso-width-relative:page;mso-height-relative:page;mso-wrap-distance-left:0.0pt;mso-wrap-distance-right:0.0pt;visibility:visible;" coordsize="9461,2" coordorigin="1275,11653">
            <v:shape id="1626" coordsize="9461,0" coordorigin="1275,11653" path="m1275,11653l10736,11653e" filled="f" style="position:absolute;left:1275.0;top:11653.0;width:9461.0;height:2.0;z-index:2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7" filled="f" stroked="f" style="position:absolute;margin-left:63.74pt;margin-top:599.31pt;width:473.06pt;height:.1pt;z-index:-2147483347;mso-position-horizontal-relative:page;mso-position-vertical-relative:page;mso-width-relative:page;mso-height-relative:page;mso-wrap-distance-left:0.0pt;mso-wrap-distance-right:0.0pt;visibility:visible;" coordsize="9461,2" coordorigin="1275,11986">
            <v:shape id="1628" coordsize="9461,0" coordorigin="1275,11986" path="m1275,11986l10736,11986e" filled="f" style="position:absolute;left:1275.0;top:11986.0;width:9461.0;height:2.0;z-index:2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9" filled="f" stroked="f" style="position:absolute;margin-left:63.74pt;margin-top:615.95pt;width:473.06pt;height:.1pt;z-index:-2147483346;mso-position-horizontal-relative:page;mso-position-vertical-relative:page;mso-width-relative:page;mso-height-relative:page;mso-wrap-distance-left:0.0pt;mso-wrap-distance-right:0.0pt;visibility:visible;" coordsize="9461,2" coordorigin="1275,12319">
            <v:shape id="1630" coordsize="9461,0" coordorigin="1275,12319" path="m1275,12319l10736,12319e" filled="f" style="position:absolute;left:1275.0;top:12319.0;width:9461.0;height:2.0;z-index:2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1" filled="f" stroked="f" style="position:absolute;margin-left:63.74pt;margin-top:632.59pt;width:473.06pt;height:.1pt;z-index:-2147483345;mso-position-horizontal-relative:page;mso-position-vertical-relative:page;mso-width-relative:page;mso-height-relative:page;mso-wrap-distance-left:0.0pt;mso-wrap-distance-right:0.0pt;visibility:visible;" coordsize="9461,2" coordorigin="1275,12652">
            <v:shape id="1632" coordsize="9461,0" coordorigin="1275,12652" path="m1275,12652l10736,12652e" filled="f" style="position:absolute;left:1275.0;top:12652.0;width:9461.0;height:2.0;z-index:3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3" filled="f" stroked="f" style="position:absolute;margin-left:63.74pt;margin-top:649.23pt;width:473.06pt;height:.1pt;z-index:-2147483344;mso-position-horizontal-relative:page;mso-position-vertical-relative:page;mso-width-relative:page;mso-height-relative:page;mso-wrap-distance-left:0.0pt;mso-wrap-distance-right:0.0pt;visibility:visible;" coordsize="9461,2" coordorigin="1275,12985">
            <v:shape id="1634" coordsize="9461,0" coordorigin="1275,12985" path="m1275,12985l10736,12985e" filled="f" style="position:absolute;left:1275.0;top:12985.0;width:9461.0;height:2.0;z-index:3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5" filled="f" stroked="f" style="position:absolute;margin-left:63.74pt;margin-top:665.87pt;width:473.06pt;height:.1pt;z-index:-2147483343;mso-position-horizontal-relative:page;mso-position-vertical-relative:page;mso-width-relative:page;mso-height-relative:page;mso-wrap-distance-left:0.0pt;mso-wrap-distance-right:0.0pt;visibility:visible;" coordsize="9461,2" coordorigin="1275,13317">
            <v:shape id="1636" coordsize="9461,0" coordorigin="1275,13317" path="m1275,13317l10736,13317e" filled="f" style="position:absolute;left:1275.0;top:13317.0;width:9461.0;height:2.0;z-index:3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7" filled="f" stroked="f" style="position:absolute;margin-left:63.74pt;margin-top:682.51pt;width:473.06pt;height:.1pt;z-index:-2147483342;mso-position-horizontal-relative:page;mso-position-vertical-relative:page;mso-width-relative:page;mso-height-relative:page;mso-wrap-distance-left:0.0pt;mso-wrap-distance-right:0.0pt;visibility:visible;" coordsize="9461,2" coordorigin="1275,13650">
            <v:shape id="1638" coordsize="9461,0" coordorigin="1275,13650" path="m1275,13650l10736,13650e" filled="f" style="position:absolute;left:1275.0;top:13650.0;width:9461.0;height:2.0;z-index:3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9" filled="f" stroked="f" style="position:absolute;margin-left:63.74pt;margin-top:699.15pt;width:473.06pt;height:.1pt;z-index:-2147483341;mso-position-horizontal-relative:page;mso-position-vertical-relative:page;mso-width-relative:page;mso-height-relative:page;mso-wrap-distance-left:0.0pt;mso-wrap-distance-right:0.0pt;visibility:visible;" coordsize="9461,2" coordorigin="1275,13983">
            <v:shape id="1640" coordsize="9461,0" coordorigin="1275,13983" path="m1275,13983l10736,13983e" filled="f" style="position:absolute;left:1275.0;top:13983.0;width:9461.0;height:2.0;z-index:3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1" filled="f" stroked="f" style="position:absolute;margin-left:63.74pt;margin-top:715.79pt;width:473.06pt;height:.1pt;z-index:-2147483340;mso-position-horizontal-relative:page;mso-position-vertical-relative:page;mso-width-relative:page;mso-height-relative:page;mso-wrap-distance-left:0.0pt;mso-wrap-distance-right:0.0pt;visibility:visible;" coordsize="9461,2" coordorigin="1275,14316">
            <v:shape id="1642" coordsize="9461,0" coordorigin="1275,14316" path="m1275,14316l10736,14316e" filled="f" style="position:absolute;left:1275.0;top:14316.0;width:9461.0;height:2.0;z-index:3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3" filled="f" stroked="f" style="position:absolute;margin-left:63.74pt;margin-top:732.42pt;width:473.06pt;height:.1pt;z-index:-2147483339;mso-position-horizontal-relative:page;mso-position-vertical-relative:page;mso-width-relative:page;mso-height-relative:page;mso-wrap-distance-left:0.0pt;mso-wrap-distance-right:0.0pt;visibility:visible;" coordsize="9461,2" coordorigin="1275,14648">
            <v:shape id="1644" coordsize="9461,0" coordorigin="1275,14648" path="m1275,14648l10736,14648e" filled="f" style="position:absolute;left:1275.0;top:14648.0;width:9461.0;height:2.0;z-index:3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footerReference w:type="default" r:id="rId32"/>
          <w:pgSz w:w="11920" w:h="16840" w:orient="portrait"/>
          <w:pgMar w:top="2200" w:right="1040" w:bottom="1640" w:left="1160" w:header="1314" w:footer="1447" w:gutter="0"/>
          <w:pgNumType w:start="25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645" filled="f" stroked="f" style="position:absolute;margin-left:63.74pt;margin-top:128.68pt;width:473.06pt;height:.1pt;z-index:-2147483338;mso-position-horizontal-relative:page;mso-position-vertical-relative:page;mso-width-relative:page;mso-height-relative:page;mso-wrap-distance-left:0.0pt;mso-wrap-distance-right:0.0pt;visibility:visible;" coordsize="9461,2" coordorigin="1275,2574">
            <v:shape id="1646" coordsize="9461,0" coordorigin="1275,2574" path="m1275,2574l10736,2574e" filled="f" style="position:absolute;left:1275.0;top:2574.0;width:9461.0;height:2.0;z-index:3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7" filled="f" stroked="f" style="position:absolute;margin-left:63.74pt;margin-top:146.11pt;width:473.06pt;height:.1pt;z-index:-2147483337;mso-position-horizontal-relative:page;mso-position-vertical-relative:page;mso-width-relative:page;mso-height-relative:page;mso-wrap-distance-left:0.0pt;mso-wrap-distance-right:0.0pt;visibility:visible;" coordsize="9461,2" coordorigin="1275,2922">
            <v:shape id="1648" coordsize="9461,0" coordorigin="1275,2922" path="m1275,2922l10736,2922e" filled="f" style="position:absolute;left:1275.0;top:2922.0;width:9461.0;height:2.0;z-index:3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9" filled="f" stroked="f" style="position:absolute;margin-left:63.74pt;margin-top:163.53pt;width:473.06pt;height:.1pt;z-index:-2147483336;mso-position-horizontal-relative:page;mso-position-vertical-relative:page;mso-width-relative:page;mso-height-relative:page;mso-wrap-distance-left:0.0pt;mso-wrap-distance-right:0.0pt;visibility:visible;" coordsize="9461,2" coordorigin="1275,3271">
            <v:shape id="1650" coordsize="9461,0" coordorigin="1275,3271" path="m1275,3271l10736,3271e" filled="f" style="position:absolute;left:1275.0;top:3271.0;width:9461.0;height:2.0;z-index:3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1" filled="f" stroked="f" style="position:absolute;margin-left:63.74pt;margin-top:180.96pt;width:473.06pt;height:.1pt;z-index:-2147483335;mso-position-horizontal-relative:page;mso-position-vertical-relative:page;mso-width-relative:page;mso-height-relative:page;mso-wrap-distance-left:0.0pt;mso-wrap-distance-right:0.0pt;visibility:visible;" coordsize="9461,2" coordorigin="1275,3619">
            <v:shape id="1652" coordsize="9461,0" coordorigin="1275,3619" path="m1275,3619l10736,3619e" filled="f" style="position:absolute;left:1275.0;top:3619.0;width:9461.0;height:2.0;z-index:3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3" filled="f" stroked="f" style="position:absolute;margin-left:63.74pt;margin-top:198.38pt;width:473.06pt;height:.1pt;z-index:-2147483334;mso-position-horizontal-relative:page;mso-position-vertical-relative:page;mso-width-relative:page;mso-height-relative:page;mso-wrap-distance-left:0.0pt;mso-wrap-distance-right:0.0pt;visibility:visible;" coordsize="9461,2" coordorigin="1275,3968">
            <v:shape id="1654" coordsize="9461,0" coordorigin="1275,3968" path="m1275,3968l10736,3968e" filled="f" style="position:absolute;left:1275.0;top:3968.0;width:9461.0;height:2.0;z-index:3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5" filled="f" stroked="f" style="position:absolute;margin-left:63.74pt;margin-top:215.81pt;width:473.06pt;height:.1pt;z-index:-2147483333;mso-position-horizontal-relative:page;mso-position-vertical-relative:page;mso-width-relative:page;mso-height-relative:page;mso-wrap-distance-left:0.0pt;mso-wrap-distance-right:0.0pt;visibility:visible;" coordsize="9461,2" coordorigin="1275,4316">
            <v:shape id="1656" coordsize="9461,0" coordorigin="1275,4316" path="m1275,4316l10736,4316e" filled="f" style="position:absolute;left:1275.0;top:4316.0;width:9461.0;height:2.0;z-index:3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7" filled="f" stroked="f" style="position:absolute;margin-left:63.74pt;margin-top:233.24pt;width:473.06pt;height:.1pt;z-index:-2147483332;mso-position-horizontal-relative:page;mso-position-vertical-relative:page;mso-width-relative:page;mso-height-relative:page;mso-wrap-distance-left:0.0pt;mso-wrap-distance-right:0.0pt;visibility:visible;" coordsize="9461,2" coordorigin="1275,4665">
            <v:shape id="1658" coordsize="9461,0" coordorigin="1275,4665" path="m1275,4665l10736,4665e" filled="f" style="position:absolute;left:1275.0;top:4665.0;width:9461.0;height:2.0;z-index:3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9" filled="f" stroked="f" style="position:absolute;margin-left:63.74pt;margin-top:249.87pt;width:473.06pt;height:.1pt;z-index:-2147483331;mso-position-horizontal-relative:page;mso-position-vertical-relative:page;mso-width-relative:page;mso-height-relative:page;mso-wrap-distance-left:0.0pt;mso-wrap-distance-right:0.0pt;visibility:visible;" coordsize="9461,2" coordorigin="1275,4997">
            <v:shape id="1660" coordsize="9461,0" coordorigin="1275,4997" path="m1275,4997l10736,4997e" filled="f" style="position:absolute;left:1275.0;top:4997.0;width:9461.0;height:2.0;z-index:3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1" filled="f" stroked="f" style="position:absolute;margin-left:63.74pt;margin-top:266.51pt;width:473.06pt;height:.1pt;z-index:-2147483330;mso-position-horizontal-relative:page;mso-position-vertical-relative:page;mso-width-relative:page;mso-height-relative:page;mso-wrap-distance-left:0.0pt;mso-wrap-distance-right:0.0pt;visibility:visible;" coordsize="9461,2" coordorigin="1275,5330">
            <v:shape id="1662" coordsize="9461,0" coordorigin="1275,5330" path="m1275,5330l10736,5330e" filled="f" style="position:absolute;left:1275.0;top:5330.0;width:9461.0;height:2.0;z-index:3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3" filled="f" stroked="f" style="position:absolute;margin-left:63.74pt;margin-top:283.15pt;width:473.06pt;height:.1pt;z-index:-2147483329;mso-position-horizontal-relative:page;mso-position-vertical-relative:page;mso-width-relative:page;mso-height-relative:page;mso-wrap-distance-left:0.0pt;mso-wrap-distance-right:0.0pt;visibility:visible;" coordsize="9461,2" coordorigin="1275,5663">
            <v:shape id="1664" coordsize="9461,0" coordorigin="1275,5663" path="m1275,5663l10736,5663e" filled="f" style="position:absolute;left:1275.0;top:5663.0;width:9461.0;height:2.0;z-index:3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5" filled="f" stroked="f" style="position:absolute;margin-left:63.74pt;margin-top:299.79pt;width:473.06pt;height:.1pt;z-index:-2147483328;mso-position-horizontal-relative:page;mso-position-vertical-relative:page;mso-width-relative:page;mso-height-relative:page;mso-wrap-distance-left:0.0pt;mso-wrap-distance-right:0.0pt;visibility:visible;" coordsize="9461,2" coordorigin="1275,5996">
            <v:shape id="1666" coordsize="9461,0" coordorigin="1275,5996" path="m1275,5996l10736,5996e" filled="f" style="position:absolute;left:1275.0;top:5996.0;width:9461.0;height:2.0;z-index:3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7" filled="f" stroked="f" style="position:absolute;margin-left:63.74pt;margin-top:316.43pt;width:473.06pt;height:.1pt;z-index:-2147483327;mso-position-horizontal-relative:page;mso-position-vertical-relative:page;mso-width-relative:page;mso-height-relative:page;mso-wrap-distance-left:0.0pt;mso-wrap-distance-right:0.0pt;visibility:visible;" coordsize="9461,2" coordorigin="1275,6329">
            <v:shape id="1668" coordsize="9461,0" coordorigin="1275,6329" path="m1275,6329l10736,6329e" filled="f" style="position:absolute;left:1275.0;top:6329.0;width:9461.0;height:2.0;z-index:3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9" filled="f" stroked="f" style="position:absolute;margin-left:63.74pt;margin-top:333.07pt;width:473.06pt;height:.1pt;z-index:-2147483326;mso-position-horizontal-relative:page;mso-position-vertical-relative:page;mso-width-relative:page;mso-height-relative:page;mso-wrap-distance-left:0.0pt;mso-wrap-distance-right:0.0pt;visibility:visible;" coordsize="9461,2" coordorigin="1275,6661">
            <v:shape id="1670" coordsize="9461,0" coordorigin="1275,6661" path="m1275,6661l10736,6661e" filled="f" style="position:absolute;left:1275.0;top:6661.0;width:9461.0;height:2.0;z-index:3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1" filled="f" stroked="f" style="position:absolute;margin-left:63.74pt;margin-top:349.71pt;width:473.06pt;height:.1pt;z-index:-2147483325;mso-position-horizontal-relative:page;mso-position-vertical-relative:page;mso-width-relative:page;mso-height-relative:page;mso-wrap-distance-left:0.0pt;mso-wrap-distance-right:0.0pt;visibility:visible;" coordsize="9461,2" coordorigin="1275,6994">
            <v:shape id="1672" coordsize="9461,0" coordorigin="1275,6994" path="m1275,6994l10736,6994e" filled="f" style="position:absolute;left:1275.0;top:6994.0;width:9461.0;height:2.0;z-index:3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3" filled="f" stroked="f" style="position:absolute;margin-left:63.74pt;margin-top:366.35pt;width:473.06pt;height:.1pt;z-index:-2147483324;mso-position-horizontal-relative:page;mso-position-vertical-relative:page;mso-width-relative:page;mso-height-relative:page;mso-wrap-distance-left:0.0pt;mso-wrap-distance-right:0.0pt;visibility:visible;" coordsize="9461,2" coordorigin="1275,7327">
            <v:shape id="1674" coordsize="9461,0" coordorigin="1275,7327" path="m1275,7327l10736,7327e" filled="f" style="position:absolute;left:1275.0;top:7327.0;width:9461.0;height:2.0;z-index:3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5" filled="f" stroked="f" style="position:absolute;margin-left:63.74pt;margin-top:382.99pt;width:473.06pt;height:.1pt;z-index:-2147483323;mso-position-horizontal-relative:page;mso-position-vertical-relative:page;mso-width-relative:page;mso-height-relative:page;mso-wrap-distance-left:0.0pt;mso-wrap-distance-right:0.0pt;visibility:visible;" coordsize="9461,2" coordorigin="1275,7660">
            <v:shape id="1676" coordsize="9461,0" coordorigin="1275,7660" path="m1275,7660l10736,7660e" filled="f" style="position:absolute;left:1275.0;top:7660.0;width:9461.0;height:2.0;z-index:3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7" filled="f" stroked="f" style="position:absolute;margin-left:63.74pt;margin-top:399.63pt;width:473.06pt;height:.1pt;z-index:-2147483322;mso-position-horizontal-relative:page;mso-position-vertical-relative:page;mso-width-relative:page;mso-height-relative:page;mso-wrap-distance-left:0.0pt;mso-wrap-distance-right:0.0pt;visibility:visible;" coordsize="9461,2" coordorigin="1275,7993">
            <v:shape id="1678" coordsize="9461,0" coordorigin="1275,7993" path="m1275,7993l10736,7993e" filled="f" style="position:absolute;left:1275.0;top:7993.0;width:9461.0;height:2.0;z-index:3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9" filled="f" stroked="f" style="position:absolute;margin-left:63.74pt;margin-top:416.27pt;width:473.06pt;height:.1pt;z-index:-2147483321;mso-position-horizontal-relative:page;mso-position-vertical-relative:page;mso-width-relative:page;mso-height-relative:page;mso-wrap-distance-left:0.0pt;mso-wrap-distance-right:0.0pt;visibility:visible;" coordsize="9461,2" coordorigin="1275,8325">
            <v:shape id="1680" coordsize="9461,0" coordorigin="1275,8325" path="m1275,8325l10736,8325e" filled="f" style="position:absolute;left:1275.0;top:8325.0;width:9461.0;height:2.0;z-index:3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1" filled="f" stroked="f" style="position:absolute;margin-left:63.74pt;margin-top:432.91pt;width:473.06pt;height:.1pt;z-index:-2147483320;mso-position-horizontal-relative:page;mso-position-vertical-relative:page;mso-width-relative:page;mso-height-relative:page;mso-wrap-distance-left:0.0pt;mso-wrap-distance-right:0.0pt;visibility:visible;" coordsize="9461,2" coordorigin="1275,8658">
            <v:shape id="1682" coordsize="9461,0" coordorigin="1275,8658" path="m1275,8658l10736,8658e" filled="f" style="position:absolute;left:1275.0;top:8658.0;width:9461.0;height:2.0;z-index:3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3" filled="f" stroked="f" style="position:absolute;margin-left:63.74pt;margin-top:449.55pt;width:473.06pt;height:.1pt;z-index:-2147483319;mso-position-horizontal-relative:page;mso-position-vertical-relative:page;mso-width-relative:page;mso-height-relative:page;mso-wrap-distance-left:0.0pt;mso-wrap-distance-right:0.0pt;visibility:visible;" coordsize="9461,2" coordorigin="1275,8991">
            <v:shape id="1684" coordsize="9461,0" coordorigin="1275,8991" path="m1275,8991l10736,8991e" filled="f" style="position:absolute;left:1275.0;top:8991.0;width:9461.0;height:2.0;z-index:3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5" filled="f" stroked="f" style="position:absolute;margin-left:63.74pt;margin-top:466.19pt;width:473.06pt;height:.1pt;z-index:-2147483318;mso-position-horizontal-relative:page;mso-position-vertical-relative:page;mso-width-relative:page;mso-height-relative:page;mso-wrap-distance-left:0.0pt;mso-wrap-distance-right:0.0pt;visibility:visible;" coordsize="9461,2" coordorigin="1275,9324">
            <v:shape id="1686" coordsize="9461,0" coordorigin="1275,9324" path="m1275,9324l10736,9324e" filled="f" style="position:absolute;left:1275.0;top:9324.0;width:9461.0;height:2.0;z-index:3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7" filled="f" stroked="f" style="position:absolute;margin-left:63.74pt;margin-top:482.83pt;width:473.06pt;height:.1pt;z-index:-2147483317;mso-position-horizontal-relative:page;mso-position-vertical-relative:page;mso-width-relative:page;mso-height-relative:page;mso-wrap-distance-left:0.0pt;mso-wrap-distance-right:0.0pt;visibility:visible;" coordsize="9461,2" coordorigin="1275,9657">
            <v:shape id="1688" coordsize="9461,0" coordorigin="1275,9657" path="m1275,9657l10736,9657e" filled="f" style="position:absolute;left:1275.0;top:9657.0;width:9461.0;height:2.0;z-index:3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9" filled="f" stroked="f" style="position:absolute;margin-left:63.74pt;margin-top:499.47pt;width:473.06pt;height:.1pt;z-index:-2147483316;mso-position-horizontal-relative:page;mso-position-vertical-relative:page;mso-width-relative:page;mso-height-relative:page;mso-wrap-distance-left:0.0pt;mso-wrap-distance-right:0.0pt;visibility:visible;" coordsize="9461,2" coordorigin="1275,9989">
            <v:shape id="1690" coordsize="9461,0" coordorigin="1275,9989" path="m1275,9989l10736,9989e" filled="f" style="position:absolute;left:1275.0;top:9989.0;width:9461.0;height:2.0;z-index:3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1" filled="f" stroked="f" style="position:absolute;margin-left:63.74pt;margin-top:516.11pt;width:473.06pt;height:.1pt;z-index:-2147483315;mso-position-horizontal-relative:page;mso-position-vertical-relative:page;mso-width-relative:page;mso-height-relative:page;mso-wrap-distance-left:0.0pt;mso-wrap-distance-right:0.0pt;visibility:visible;" coordsize="9461,2" coordorigin="1275,10322">
            <v:shape id="1692" coordsize="9461,0" coordorigin="1275,10322" path="m1275,10322l10736,10322e" filled="f" style="position:absolute;left:1275.0;top:10322.0;width:9461.0;height:2.0;z-index:3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3" filled="f" stroked="f" style="position:absolute;margin-left:63.74pt;margin-top:532.75pt;width:473.06pt;height:.1pt;z-index:-2147483314;mso-position-horizontal-relative:page;mso-position-vertical-relative:page;mso-width-relative:page;mso-height-relative:page;mso-wrap-distance-left:0.0pt;mso-wrap-distance-right:0.0pt;visibility:visible;" coordsize="9461,2" coordorigin="1275,10655">
            <v:shape id="1694" coordsize="9461,0" coordorigin="1275,10655" path="m1275,10655l10736,10655e" filled="f" style="position:absolute;left:1275.0;top:10655.0;width:9461.0;height:2.0;z-index:3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5" filled="f" stroked="f" style="position:absolute;margin-left:63.74pt;margin-top:549.39pt;width:473.06pt;height:.1pt;z-index:-2147483313;mso-position-horizontal-relative:page;mso-position-vertical-relative:page;mso-width-relative:page;mso-height-relative:page;mso-wrap-distance-left:0.0pt;mso-wrap-distance-right:0.0pt;visibility:visible;" coordsize="9461,2" coordorigin="1275,10988">
            <v:shape id="1696" coordsize="9461,0" coordorigin="1275,10988" path="m1275,10988l10736,10988e" filled="f" style="position:absolute;left:1275.0;top:10988.0;width:9461.0;height:2.0;z-index:3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7" filled="f" stroked="f" style="position:absolute;margin-left:63.74pt;margin-top:566.03pt;width:473.06pt;height:.1pt;z-index:-2147483312;mso-position-horizontal-relative:page;mso-position-vertical-relative:page;mso-width-relative:page;mso-height-relative:page;mso-wrap-distance-left:0.0pt;mso-wrap-distance-right:0.0pt;visibility:visible;" coordsize="9461,2" coordorigin="1275,11321">
            <v:shape id="1698" coordsize="9461,0" coordorigin="1275,11321" path="m1275,11321l10736,11321e" filled="f" style="position:absolute;left:1275.0;top:11321.0;width:9461.0;height:2.0;z-index:3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9" filled="f" stroked="f" style="position:absolute;margin-left:63.74pt;margin-top:582.67pt;width:473.06pt;height:.1pt;z-index:-2147483311;mso-position-horizontal-relative:page;mso-position-vertical-relative:page;mso-width-relative:page;mso-height-relative:page;mso-wrap-distance-left:0.0pt;mso-wrap-distance-right:0.0pt;visibility:visible;" coordsize="9461,2" coordorigin="1275,11653">
            <v:shape id="1700" coordsize="9461,0" coordorigin="1275,11653" path="m1275,11653l10736,11653e" filled="f" style="position:absolute;left:1275.0;top:11653.0;width:9461.0;height:2.0;z-index:3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1" filled="f" stroked="f" style="position:absolute;margin-left:63.74pt;margin-top:599.31pt;width:473.06pt;height:.1pt;z-index:-2147483310;mso-position-horizontal-relative:page;mso-position-vertical-relative:page;mso-width-relative:page;mso-height-relative:page;mso-wrap-distance-left:0.0pt;mso-wrap-distance-right:0.0pt;visibility:visible;" coordsize="9461,2" coordorigin="1275,11986">
            <v:shape id="1702" coordsize="9461,0" coordorigin="1275,11986" path="m1275,11986l10736,11986e" filled="f" style="position:absolute;left:1275.0;top:11986.0;width:9461.0;height:2.0;z-index:3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3" filled="f" stroked="f" style="position:absolute;margin-left:63.74pt;margin-top:615.95pt;width:473.06pt;height:.1pt;z-index:-2147483309;mso-position-horizontal-relative:page;mso-position-vertical-relative:page;mso-width-relative:page;mso-height-relative:page;mso-wrap-distance-left:0.0pt;mso-wrap-distance-right:0.0pt;visibility:visible;" coordsize="9461,2" coordorigin="1275,12319">
            <v:shape id="1704" coordsize="9461,0" coordorigin="1275,12319" path="m1275,12319l10736,12319e" filled="f" style="position:absolute;left:1275.0;top:12319.0;width:9461.0;height:2.0;z-index:3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5" filled="f" stroked="f" style="position:absolute;margin-left:63.74pt;margin-top:632.59pt;width:473.06pt;height:.1pt;z-index:-2147483308;mso-position-horizontal-relative:page;mso-position-vertical-relative:page;mso-width-relative:page;mso-height-relative:page;mso-wrap-distance-left:0.0pt;mso-wrap-distance-right:0.0pt;visibility:visible;" coordsize="9461,2" coordorigin="1275,12652">
            <v:shape id="1706" coordsize="9461,0" coordorigin="1275,12652" path="m1275,12652l10736,12652e" filled="f" style="position:absolute;left:1275.0;top:12652.0;width:9461.0;height:2.0;z-index:3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7" filled="f" stroked="f" style="position:absolute;margin-left:63.74pt;margin-top:649.23pt;width:473.06pt;height:.1pt;z-index:-2147483307;mso-position-horizontal-relative:page;mso-position-vertical-relative:page;mso-width-relative:page;mso-height-relative:page;mso-wrap-distance-left:0.0pt;mso-wrap-distance-right:0.0pt;visibility:visible;" coordsize="9461,2" coordorigin="1275,12985">
            <v:shape id="1708" coordsize="9461,0" coordorigin="1275,12985" path="m1275,12985l10736,12985e" filled="f" style="position:absolute;left:1275.0;top:12985.0;width:9461.0;height:2.0;z-index:3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9" filled="f" stroked="f" style="position:absolute;margin-left:63.74pt;margin-top:665.87pt;width:473.06pt;height:.1pt;z-index:-2147483306;mso-position-horizontal-relative:page;mso-position-vertical-relative:page;mso-width-relative:page;mso-height-relative:page;mso-wrap-distance-left:0.0pt;mso-wrap-distance-right:0.0pt;visibility:visible;" coordsize="9461,2" coordorigin="1275,13317">
            <v:shape id="1710" coordsize="9461,0" coordorigin="1275,13317" path="m1275,13317l10736,13317e" filled="f" style="position:absolute;left:1275.0;top:13317.0;width:9461.0;height:2.0;z-index:3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1" filled="f" stroked="f" style="position:absolute;margin-left:63.74pt;margin-top:682.51pt;width:473.06pt;height:.1pt;z-index:-2147483305;mso-position-horizontal-relative:page;mso-position-vertical-relative:page;mso-width-relative:page;mso-height-relative:page;mso-wrap-distance-left:0.0pt;mso-wrap-distance-right:0.0pt;visibility:visible;" coordsize="9461,2" coordorigin="1275,13650">
            <v:shape id="1712" coordsize="9461,0" coordorigin="1275,13650" path="m1275,13650l10736,13650e" filled="f" style="position:absolute;left:1275.0;top:13650.0;width:9461.0;height:2.0;z-index:3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3" filled="f" stroked="f" style="position:absolute;margin-left:63.74pt;margin-top:699.15pt;width:473.06pt;height:.1pt;z-index:-2147483304;mso-position-horizontal-relative:page;mso-position-vertical-relative:page;mso-width-relative:page;mso-height-relative:page;mso-wrap-distance-left:0.0pt;mso-wrap-distance-right:0.0pt;visibility:visible;" coordsize="9461,2" coordorigin="1275,13983">
            <v:shape id="1714" coordsize="9461,0" coordorigin="1275,13983" path="m1275,13983l10736,13983e" filled="f" style="position:absolute;left:1275.0;top:13983.0;width:9461.0;height:2.0;z-index:3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5" filled="f" stroked="f" style="position:absolute;margin-left:63.74pt;margin-top:715.79pt;width:473.06pt;height:.1pt;z-index:-2147483303;mso-position-horizontal-relative:page;mso-position-vertical-relative:page;mso-width-relative:page;mso-height-relative:page;mso-wrap-distance-left:0.0pt;mso-wrap-distance-right:0.0pt;visibility:visible;" coordsize="9461,2" coordorigin="1275,14316">
            <v:shape id="1716" coordsize="9461,0" coordorigin="1275,14316" path="m1275,14316l10736,14316e" filled="f" style="position:absolute;left:1275.0;top:14316.0;width:9461.0;height:2.0;z-index:3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7" filled="f" stroked="f" style="position:absolute;margin-left:63.74pt;margin-top:732.42pt;width:473.06pt;height:.1pt;z-index:-2147483302;mso-position-horizontal-relative:page;mso-position-vertical-relative:page;mso-width-relative:page;mso-height-relative:page;mso-wrap-distance-left:0.0pt;mso-wrap-distance-right:0.0pt;visibility:visible;" coordsize="9461,2" coordorigin="1275,14648">
            <v:shape id="1718" coordsize="9461,0" coordorigin="1275,14648" path="m1275,14648l10736,14648e" filled="f" style="position:absolute;left:1275.0;top:14648.0;width:9461.0;height:2.0;z-index:3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719" filled="f" stroked="f" style="position:absolute;margin-left:63.74pt;margin-top:128.68pt;width:473.06pt;height:.1pt;z-index:-2147483301;mso-position-horizontal-relative:page;mso-position-vertical-relative:page;mso-width-relative:page;mso-height-relative:page;mso-wrap-distance-left:0.0pt;mso-wrap-distance-right:0.0pt;visibility:visible;" coordsize="9461,2" coordorigin="1275,2574">
            <v:shape id="1720" coordsize="9461,0" coordorigin="1275,2574" path="m1275,2574l10736,2574e" filled="f" style="position:absolute;left:1275.0;top:2574.0;width:9461.0;height:2.0;z-index:3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1" filled="f" stroked="f" style="position:absolute;margin-left:63.74pt;margin-top:146.11pt;width:473.06pt;height:.1pt;z-index:-2147483300;mso-position-horizontal-relative:page;mso-position-vertical-relative:page;mso-width-relative:page;mso-height-relative:page;mso-wrap-distance-left:0.0pt;mso-wrap-distance-right:0.0pt;visibility:visible;" coordsize="9461,2" coordorigin="1275,2922">
            <v:shape id="1722" coordsize="9461,0" coordorigin="1275,2922" path="m1275,2922l10736,2922e" filled="f" style="position:absolute;left:1275.0;top:2922.0;width:9461.0;height:2.0;z-index:3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3" filled="f" stroked="f" style="position:absolute;margin-left:63.74pt;margin-top:163.53pt;width:473.06pt;height:.1pt;z-index:-2147483299;mso-position-horizontal-relative:page;mso-position-vertical-relative:page;mso-width-relative:page;mso-height-relative:page;mso-wrap-distance-left:0.0pt;mso-wrap-distance-right:0.0pt;visibility:visible;" coordsize="9461,2" coordorigin="1275,3271">
            <v:shape id="1724" coordsize="9461,0" coordorigin="1275,3271" path="m1275,3271l10736,3271e" filled="f" style="position:absolute;left:1275.0;top:3271.0;width:9461.0;height:2.0;z-index:3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5" filled="f" stroked="f" style="position:absolute;margin-left:63.74pt;margin-top:180.96pt;width:473.06pt;height:.1pt;z-index:-2147483298;mso-position-horizontal-relative:page;mso-position-vertical-relative:page;mso-width-relative:page;mso-height-relative:page;mso-wrap-distance-left:0.0pt;mso-wrap-distance-right:0.0pt;visibility:visible;" coordsize="9461,2" coordorigin="1275,3619">
            <v:shape id="1726" coordsize="9461,0" coordorigin="1275,3619" path="m1275,3619l10736,3619e" filled="f" style="position:absolute;left:1275.0;top:3619.0;width:9461.0;height:2.0;z-index:3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7" filled="f" stroked="f" style="position:absolute;margin-left:63.74pt;margin-top:198.38pt;width:473.06pt;height:.1pt;z-index:-2147483297;mso-position-horizontal-relative:page;mso-position-vertical-relative:page;mso-width-relative:page;mso-height-relative:page;mso-wrap-distance-left:0.0pt;mso-wrap-distance-right:0.0pt;visibility:visible;" coordsize="9461,2" coordorigin="1275,3968">
            <v:shape id="1728" coordsize="9461,0" coordorigin="1275,3968" path="m1275,3968l10736,3968e" filled="f" style="position:absolute;left:1275.0;top:3968.0;width:9461.0;height:2.0;z-index:3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9" filled="f" stroked="f" style="position:absolute;margin-left:63.74pt;margin-top:215.81pt;width:473.06pt;height:.1pt;z-index:-2147483296;mso-position-horizontal-relative:page;mso-position-vertical-relative:page;mso-width-relative:page;mso-height-relative:page;mso-wrap-distance-left:0.0pt;mso-wrap-distance-right:0.0pt;visibility:visible;" coordsize="9461,2" coordorigin="1275,4316">
            <v:shape id="1730" coordsize="9461,0" coordorigin="1275,4316" path="m1275,4316l10736,4316e" filled="f" style="position:absolute;left:1275.0;top:4316.0;width:9461.0;height:2.0;z-index:3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1" filled="f" stroked="f" style="position:absolute;margin-left:63.74pt;margin-top:233.24pt;width:473.06pt;height:.1pt;z-index:-2147483295;mso-position-horizontal-relative:page;mso-position-vertical-relative:page;mso-width-relative:page;mso-height-relative:page;mso-wrap-distance-left:0.0pt;mso-wrap-distance-right:0.0pt;visibility:visible;" coordsize="9461,2" coordorigin="1275,4665">
            <v:shape id="1732" coordsize="9461,0" coordorigin="1275,4665" path="m1275,4665l10736,4665e" filled="f" style="position:absolute;left:1275.0;top:4665.0;width:9461.0;height:2.0;z-index:3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3" filled="f" stroked="f" style="position:absolute;margin-left:63.74pt;margin-top:249.87pt;width:473.06pt;height:.1pt;z-index:-2147483294;mso-position-horizontal-relative:page;mso-position-vertical-relative:page;mso-width-relative:page;mso-height-relative:page;mso-wrap-distance-left:0.0pt;mso-wrap-distance-right:0.0pt;visibility:visible;" coordsize="9461,2" coordorigin="1275,4997">
            <v:shape id="1734" coordsize="9461,0" coordorigin="1275,4997" path="m1275,4997l10736,4997e" filled="f" style="position:absolute;left:1275.0;top:4997.0;width:9461.0;height:2.0;z-index:3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5" filled="f" stroked="f" style="position:absolute;margin-left:63.74pt;margin-top:266.51pt;width:473.06pt;height:.1pt;z-index:-2147483293;mso-position-horizontal-relative:page;mso-position-vertical-relative:page;mso-width-relative:page;mso-height-relative:page;mso-wrap-distance-left:0.0pt;mso-wrap-distance-right:0.0pt;visibility:visible;" coordsize="9461,2" coordorigin="1275,5330">
            <v:shape id="1736" coordsize="9461,0" coordorigin="1275,5330" path="m1275,5330l10736,5330e" filled="f" style="position:absolute;left:1275.0;top:5330.0;width:9461.0;height:2.0;z-index:3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7" filled="f" stroked="f" style="position:absolute;margin-left:63.74pt;margin-top:283.15pt;width:473.06pt;height:.1pt;z-index:-2147483292;mso-position-horizontal-relative:page;mso-position-vertical-relative:page;mso-width-relative:page;mso-height-relative:page;mso-wrap-distance-left:0.0pt;mso-wrap-distance-right:0.0pt;visibility:visible;" coordsize="9461,2" coordorigin="1275,5663">
            <v:shape id="1738" coordsize="9461,0" coordorigin="1275,5663" path="m1275,5663l10736,5663e" filled="f" style="position:absolute;left:1275.0;top:5663.0;width:9461.0;height:2.0;z-index:3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9" filled="f" stroked="f" style="position:absolute;margin-left:63.74pt;margin-top:299.79pt;width:473.06pt;height:.1pt;z-index:-2147483291;mso-position-horizontal-relative:page;mso-position-vertical-relative:page;mso-width-relative:page;mso-height-relative:page;mso-wrap-distance-left:0.0pt;mso-wrap-distance-right:0.0pt;visibility:visible;" coordsize="9461,2" coordorigin="1275,5996">
            <v:shape id="1740" coordsize="9461,0" coordorigin="1275,5996" path="m1275,5996l10736,5996e" filled="f" style="position:absolute;left:1275.0;top:5996.0;width:9461.0;height:2.0;z-index:3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1" filled="f" stroked="f" style="position:absolute;margin-left:63.74pt;margin-top:316.43pt;width:473.06pt;height:.1pt;z-index:-2147483290;mso-position-horizontal-relative:page;mso-position-vertical-relative:page;mso-width-relative:page;mso-height-relative:page;mso-wrap-distance-left:0.0pt;mso-wrap-distance-right:0.0pt;visibility:visible;" coordsize="9461,2" coordorigin="1275,6329">
            <v:shape id="1742" coordsize="9461,0" coordorigin="1275,6329" path="m1275,6329l10736,6329e" filled="f" style="position:absolute;left:1275.0;top:6329.0;width:9461.0;height:2.0;z-index:3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3" filled="f" stroked="f" style="position:absolute;margin-left:63.74pt;margin-top:333.07pt;width:473.06pt;height:.1pt;z-index:-2147483289;mso-position-horizontal-relative:page;mso-position-vertical-relative:page;mso-width-relative:page;mso-height-relative:page;mso-wrap-distance-left:0.0pt;mso-wrap-distance-right:0.0pt;visibility:visible;" coordsize="9461,2" coordorigin="1275,6661">
            <v:shape id="1744" coordsize="9461,0" coordorigin="1275,6661" path="m1275,6661l10736,6661e" filled="f" style="position:absolute;left:1275.0;top:6661.0;width:9461.0;height:2.0;z-index:3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5" filled="f" stroked="f" style="position:absolute;margin-left:63.74pt;margin-top:349.71pt;width:473.06pt;height:.1pt;z-index:-2147483288;mso-position-horizontal-relative:page;mso-position-vertical-relative:page;mso-width-relative:page;mso-height-relative:page;mso-wrap-distance-left:0.0pt;mso-wrap-distance-right:0.0pt;visibility:visible;" coordsize="9461,2" coordorigin="1275,6994">
            <v:shape id="1746" coordsize="9461,0" coordorigin="1275,6994" path="m1275,6994l10736,6994e" filled="f" style="position:absolute;left:1275.0;top:6994.0;width:9461.0;height:2.0;z-index:3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7" filled="f" stroked="f" style="position:absolute;margin-left:63.74pt;margin-top:366.35pt;width:473.06pt;height:.1pt;z-index:-2147483287;mso-position-horizontal-relative:page;mso-position-vertical-relative:page;mso-width-relative:page;mso-height-relative:page;mso-wrap-distance-left:0.0pt;mso-wrap-distance-right:0.0pt;visibility:visible;" coordsize="9461,2" coordorigin="1275,7327">
            <v:shape id="1748" coordsize="9461,0" coordorigin="1275,7327" path="m1275,7327l10736,7327e" filled="f" style="position:absolute;left:1275.0;top:7327.0;width:9461.0;height:2.0;z-index:3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9" filled="f" stroked="f" style="position:absolute;margin-left:63.74pt;margin-top:382.99pt;width:473.06pt;height:.1pt;z-index:-2147483286;mso-position-horizontal-relative:page;mso-position-vertical-relative:page;mso-width-relative:page;mso-height-relative:page;mso-wrap-distance-left:0.0pt;mso-wrap-distance-right:0.0pt;visibility:visible;" coordsize="9461,2" coordorigin="1275,7660">
            <v:shape id="1750" coordsize="9461,0" coordorigin="1275,7660" path="m1275,7660l10736,7660e" filled="f" style="position:absolute;left:1275.0;top:7660.0;width:9461.0;height:2.0;z-index:3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1" filled="f" stroked="f" style="position:absolute;margin-left:63.74pt;margin-top:399.63pt;width:473.06pt;height:.1pt;z-index:-2147483285;mso-position-horizontal-relative:page;mso-position-vertical-relative:page;mso-width-relative:page;mso-height-relative:page;mso-wrap-distance-left:0.0pt;mso-wrap-distance-right:0.0pt;visibility:visible;" coordsize="9461,2" coordorigin="1275,7993">
            <v:shape id="1752" coordsize="9461,0" coordorigin="1275,7993" path="m1275,7993l10736,7993e" filled="f" style="position:absolute;left:1275.0;top:7993.0;width:9461.0;height:2.0;z-index:3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3" filled="f" stroked="f" style="position:absolute;margin-left:63.74pt;margin-top:416.27pt;width:473.06pt;height:.1pt;z-index:-2147483284;mso-position-horizontal-relative:page;mso-position-vertical-relative:page;mso-width-relative:page;mso-height-relative:page;mso-wrap-distance-left:0.0pt;mso-wrap-distance-right:0.0pt;visibility:visible;" coordsize="9461,2" coordorigin="1275,8325">
            <v:shape id="1754" coordsize="9461,0" coordorigin="1275,8325" path="m1275,8325l10736,8325e" filled="f" style="position:absolute;left:1275.0;top:8325.0;width:9461.0;height:2.0;z-index:3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5" filled="f" stroked="f" style="position:absolute;margin-left:63.74pt;margin-top:432.91pt;width:473.06pt;height:.1pt;z-index:-2147483283;mso-position-horizontal-relative:page;mso-position-vertical-relative:page;mso-width-relative:page;mso-height-relative:page;mso-wrap-distance-left:0.0pt;mso-wrap-distance-right:0.0pt;visibility:visible;" coordsize="9461,2" coordorigin="1275,8658">
            <v:shape id="1756" coordsize="9461,0" coordorigin="1275,8658" path="m1275,8658l10736,8658e" filled="f" style="position:absolute;left:1275.0;top:8658.0;width:9461.0;height:2.0;z-index:3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7" filled="f" stroked="f" style="position:absolute;margin-left:63.74pt;margin-top:449.55pt;width:473.06pt;height:.1pt;z-index:-2147483282;mso-position-horizontal-relative:page;mso-position-vertical-relative:page;mso-width-relative:page;mso-height-relative:page;mso-wrap-distance-left:0.0pt;mso-wrap-distance-right:0.0pt;visibility:visible;" coordsize="9461,2" coordorigin="1275,8991">
            <v:shape id="1758" coordsize="9461,0" coordorigin="1275,8991" path="m1275,8991l10736,8991e" filled="f" style="position:absolute;left:1275.0;top:8991.0;width:9461.0;height:2.0;z-index:3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9" filled="f" stroked="f" style="position:absolute;margin-left:63.74pt;margin-top:466.19pt;width:473.06pt;height:.1pt;z-index:-2147483281;mso-position-horizontal-relative:page;mso-position-vertical-relative:page;mso-width-relative:page;mso-height-relative:page;mso-wrap-distance-left:0.0pt;mso-wrap-distance-right:0.0pt;visibility:visible;" coordsize="9461,2" coordorigin="1275,9324">
            <v:shape id="1760" coordsize="9461,0" coordorigin="1275,9324" path="m1275,9324l10736,9324e" filled="f" style="position:absolute;left:1275.0;top:9324.0;width:9461.0;height:2.0;z-index:3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1" filled="f" stroked="f" style="position:absolute;margin-left:63.74pt;margin-top:482.83pt;width:473.06pt;height:.1pt;z-index:-2147483280;mso-position-horizontal-relative:page;mso-position-vertical-relative:page;mso-width-relative:page;mso-height-relative:page;mso-wrap-distance-left:0.0pt;mso-wrap-distance-right:0.0pt;visibility:visible;" coordsize="9461,2" coordorigin="1275,9657">
            <v:shape id="1762" coordsize="9461,0" coordorigin="1275,9657" path="m1275,9657l10736,9657e" filled="f" style="position:absolute;left:1275.0;top:9657.0;width:9461.0;height:2.0;z-index:3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3" filled="f" stroked="f" style="position:absolute;margin-left:63.74pt;margin-top:499.47pt;width:473.06pt;height:.1pt;z-index:-2147483279;mso-position-horizontal-relative:page;mso-position-vertical-relative:page;mso-width-relative:page;mso-height-relative:page;mso-wrap-distance-left:0.0pt;mso-wrap-distance-right:0.0pt;visibility:visible;" coordsize="9461,2" coordorigin="1275,9989">
            <v:shape id="1764" coordsize="9461,0" coordorigin="1275,9989" path="m1275,9989l10736,9989e" filled="f" style="position:absolute;left:1275.0;top:9989.0;width:9461.0;height:2.0;z-index:3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5" filled="f" stroked="f" style="position:absolute;margin-left:63.74pt;margin-top:516.11pt;width:473.06pt;height:.1pt;z-index:-2147483278;mso-position-horizontal-relative:page;mso-position-vertical-relative:page;mso-width-relative:page;mso-height-relative:page;mso-wrap-distance-left:0.0pt;mso-wrap-distance-right:0.0pt;visibility:visible;" coordsize="9461,2" coordorigin="1275,10322">
            <v:shape id="1766" coordsize="9461,0" coordorigin="1275,10322" path="m1275,10322l10736,10322e" filled="f" style="position:absolute;left:1275.0;top:10322.0;width:9461.0;height:2.0;z-index:3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7" filled="f" stroked="f" style="position:absolute;margin-left:63.74pt;margin-top:532.75pt;width:473.06pt;height:.1pt;z-index:-2147483277;mso-position-horizontal-relative:page;mso-position-vertical-relative:page;mso-width-relative:page;mso-height-relative:page;mso-wrap-distance-left:0.0pt;mso-wrap-distance-right:0.0pt;visibility:visible;" coordsize="9461,2" coordorigin="1275,10655">
            <v:shape id="1768" coordsize="9461,0" coordorigin="1275,10655" path="m1275,10655l10736,10655e" filled="f" style="position:absolute;left:1275.0;top:10655.0;width:9461.0;height:2.0;z-index:3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9" filled="f" stroked="f" style="position:absolute;margin-left:63.74pt;margin-top:549.39pt;width:473.06pt;height:.1pt;z-index:-2147483276;mso-position-horizontal-relative:page;mso-position-vertical-relative:page;mso-width-relative:page;mso-height-relative:page;mso-wrap-distance-left:0.0pt;mso-wrap-distance-right:0.0pt;visibility:visible;" coordsize="9461,2" coordorigin="1275,10988">
            <v:shape id="1770" coordsize="9461,0" coordorigin="1275,10988" path="m1275,10988l10736,10988e" filled="f" style="position:absolute;left:1275.0;top:10988.0;width:9461.0;height:2.0;z-index:3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1" filled="f" stroked="f" style="position:absolute;margin-left:63.74pt;margin-top:566.03pt;width:473.06pt;height:.1pt;z-index:-2147483275;mso-position-horizontal-relative:page;mso-position-vertical-relative:page;mso-width-relative:page;mso-height-relative:page;mso-wrap-distance-left:0.0pt;mso-wrap-distance-right:0.0pt;visibility:visible;" coordsize="9461,2" coordorigin="1275,11321">
            <v:shape id="1772" coordsize="9461,0" coordorigin="1275,11321" path="m1275,11321l10736,11321e" filled="f" style="position:absolute;left:1275.0;top:11321.0;width:9461.0;height:2.0;z-index:3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3" filled="f" stroked="f" style="position:absolute;margin-left:63.74pt;margin-top:582.67pt;width:473.06pt;height:.1pt;z-index:-2147483274;mso-position-horizontal-relative:page;mso-position-vertical-relative:page;mso-width-relative:page;mso-height-relative:page;mso-wrap-distance-left:0.0pt;mso-wrap-distance-right:0.0pt;visibility:visible;" coordsize="9461,2" coordorigin="1275,11653">
            <v:shape id="1774" coordsize="9461,0" coordorigin="1275,11653" path="m1275,11653l10736,11653e" filled="f" style="position:absolute;left:1275.0;top:11653.0;width:9461.0;height:2.0;z-index:3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5" filled="f" stroked="f" style="position:absolute;margin-left:63.74pt;margin-top:599.31pt;width:473.06pt;height:.1pt;z-index:-2147483273;mso-position-horizontal-relative:page;mso-position-vertical-relative:page;mso-width-relative:page;mso-height-relative:page;mso-wrap-distance-left:0.0pt;mso-wrap-distance-right:0.0pt;visibility:visible;" coordsize="9461,2" coordorigin="1275,11986">
            <v:shape id="1776" coordsize="9461,0" coordorigin="1275,11986" path="m1275,11986l10736,11986e" filled="f" style="position:absolute;left:1275.0;top:11986.0;width:9461.0;height:2.0;z-index:3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7" filled="f" stroked="f" style="position:absolute;margin-left:63.74pt;margin-top:615.95pt;width:473.06pt;height:.1pt;z-index:-2147483272;mso-position-horizontal-relative:page;mso-position-vertical-relative:page;mso-width-relative:page;mso-height-relative:page;mso-wrap-distance-left:0.0pt;mso-wrap-distance-right:0.0pt;visibility:visible;" coordsize="9461,2" coordorigin="1275,12319">
            <v:shape id="1778" coordsize="9461,0" coordorigin="1275,12319" path="m1275,12319l10736,12319e" filled="f" style="position:absolute;left:1275.0;top:12319.0;width:9461.0;height:2.0;z-index:3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9" filled="f" stroked="f" style="position:absolute;margin-left:63.74pt;margin-top:632.59pt;width:473.06pt;height:.1pt;z-index:-2147483271;mso-position-horizontal-relative:page;mso-position-vertical-relative:page;mso-width-relative:page;mso-height-relative:page;mso-wrap-distance-left:0.0pt;mso-wrap-distance-right:0.0pt;visibility:visible;" coordsize="9461,2" coordorigin="1275,12652">
            <v:shape id="1780" coordsize="9461,0" coordorigin="1275,12652" path="m1275,12652l10736,12652e" filled="f" style="position:absolute;left:1275.0;top:12652.0;width:9461.0;height:2.0;z-index:3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1" filled="f" stroked="f" style="position:absolute;margin-left:63.74pt;margin-top:649.23pt;width:473.06pt;height:.1pt;z-index:-2147483270;mso-position-horizontal-relative:page;mso-position-vertical-relative:page;mso-width-relative:page;mso-height-relative:page;mso-wrap-distance-left:0.0pt;mso-wrap-distance-right:0.0pt;visibility:visible;" coordsize="9461,2" coordorigin="1275,12985">
            <v:shape id="1782" coordsize="9461,0" coordorigin="1275,12985" path="m1275,12985l10736,12985e" filled="f" style="position:absolute;left:1275.0;top:12985.0;width:9461.0;height:2.0;z-index:3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3" filled="f" stroked="f" style="position:absolute;margin-left:63.74pt;margin-top:665.87pt;width:473.06pt;height:.1pt;z-index:-2147483269;mso-position-horizontal-relative:page;mso-position-vertical-relative:page;mso-width-relative:page;mso-height-relative:page;mso-wrap-distance-left:0.0pt;mso-wrap-distance-right:0.0pt;visibility:visible;" coordsize="9461,2" coordorigin="1275,13317">
            <v:shape id="1784" coordsize="9461,0" coordorigin="1275,13317" path="m1275,13317l10736,13317e" filled="f" style="position:absolute;left:1275.0;top:13317.0;width:9461.0;height:2.0;z-index:3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5" filled="f" stroked="f" style="position:absolute;margin-left:63.74pt;margin-top:682.51pt;width:473.06pt;height:.1pt;z-index:-2147483268;mso-position-horizontal-relative:page;mso-position-vertical-relative:page;mso-width-relative:page;mso-height-relative:page;mso-wrap-distance-left:0.0pt;mso-wrap-distance-right:0.0pt;visibility:visible;" coordsize="9461,2" coordorigin="1275,13650">
            <v:shape id="1786" coordsize="9461,0" coordorigin="1275,13650" path="m1275,13650l10736,13650e" filled="f" style="position:absolute;left:1275.0;top:13650.0;width:9461.0;height:2.0;z-index:3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7" filled="f" stroked="f" style="position:absolute;margin-left:63.74pt;margin-top:699.15pt;width:473.06pt;height:.1pt;z-index:-2147483267;mso-position-horizontal-relative:page;mso-position-vertical-relative:page;mso-width-relative:page;mso-height-relative:page;mso-wrap-distance-left:0.0pt;mso-wrap-distance-right:0.0pt;visibility:visible;" coordsize="9461,2" coordorigin="1275,13983">
            <v:shape id="1788" coordsize="9461,0" coordorigin="1275,13983" path="m1275,13983l10736,13983e" filled="f" style="position:absolute;left:1275.0;top:13983.0;width:9461.0;height:2.0;z-index:3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9" filled="f" stroked="f" style="position:absolute;margin-left:63.74pt;margin-top:715.79pt;width:473.06pt;height:.1pt;z-index:-2147483266;mso-position-horizontal-relative:page;mso-position-vertical-relative:page;mso-width-relative:page;mso-height-relative:page;mso-wrap-distance-left:0.0pt;mso-wrap-distance-right:0.0pt;visibility:visible;" coordsize="9461,2" coordorigin="1275,14316">
            <v:shape id="1790" coordsize="9461,0" coordorigin="1275,14316" path="m1275,14316l10736,14316e" filled="f" style="position:absolute;left:1275.0;top:14316.0;width:9461.0;height:2.0;z-index:3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91" filled="f" stroked="f" style="position:absolute;margin-left:63.74pt;margin-top:732.42pt;width:473.06pt;height:.1pt;z-index:-2147483265;mso-position-horizontal-relative:page;mso-position-vertical-relative:page;mso-width-relative:page;mso-height-relative:page;mso-wrap-distance-left:0.0pt;mso-wrap-distance-right:0.0pt;visibility:visible;" coordsize="9461,2" coordorigin="1275,14648">
            <v:shape id="1792" coordsize="9461,0" coordorigin="1275,14648" path="m1275,14648l10736,14648e" filled="f" style="position:absolute;left:1275.0;top:14648.0;width:9461.0;height:2.0;z-index:3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10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347" w:right="-7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.........................................</w:t>
      </w:r>
    </w:p>
    <w:p>
      <w:pPr>
        <w:pStyle w:val="style0"/>
        <w:spacing w:before="56" w:after="0" w:lineRule="auto" w:line="240"/>
        <w:ind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br w:type="column"/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Scale:</w:t>
      </w:r>
    </w:p>
    <w:p>
      <w:pPr>
        <w:pStyle w:val="style0"/>
        <w:spacing w:before="0" w:after="0" w:lineRule="exact" w:line="240"/>
        <w:ind w:left="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x: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......................................</w:t>
      </w:r>
    </w:p>
    <w:p>
      <w:pPr>
        <w:pStyle w:val="style0"/>
        <w:spacing w:before="59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y: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headerReference w:type="default" r:id="rId33"/>
          <w:footerReference w:type="default" r:id="rId34"/>
          <w:pgSz w:w="11920" w:h="16840" w:orient="portrait"/>
          <w:pgMar w:top="1300" w:right="1020" w:bottom="1060" w:left="1140" w:header="0" w:footer="866" w:gutter="0"/>
          <w:pgNumType w:start="28"/>
          <w:cols w:equalWidth="0" w:num="2">
            <w:col w:w="3423" w:space="2637"/>
            <w:col w:w="3700"/>
          </w:cols>
        </w:sectPr>
      </w:pPr>
    </w:p>
    <w:p>
      <w:pPr>
        <w:pStyle w:val="style0"/>
        <w:spacing w:before="8" w:after="0" w:lineRule="exact" w:line="120"/>
        <w:jc w:val="left"/>
        <w:rPr>
          <w:sz w:val="12"/>
          <w:szCs w:val="12"/>
        </w:rPr>
      </w:pPr>
      <w:r>
        <w:rPr/>
        <w:pict>
          <v:group id="1793" filled="f" stroked="f" style="position:absolute;margin-left:340.39pt;margin-top:68.01pt;width:198.19pt;height:46.09pt;z-index:-2147483264;mso-position-horizontal-relative:page;mso-position-vertical-relative:page;mso-width-relative:page;mso-height-relative:page;mso-wrap-distance-left:0.0pt;mso-wrap-distance-right:0.0pt;visibility:visible;" coordsize="3964,922" coordorigin="6808,1360">
            <v:shape id="1794" coordsize="3964,922" coordorigin="6808,1360" path="m6808,1360l10772,1360,10772,2282,6808,2282,6808,1360xe" filled="f" style="position:absolute;left:6808.0;top:1360.0;width:3964.0;height:922.0;z-index:382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795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20" w:bottom="1060" w:left="1140" w:header="720" w:footer="720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796" filled="f" stroked="f" style="position:absolute;margin-left:63.74pt;margin-top:128.68pt;width:473.06pt;height:.1pt;z-index:-2147483263;mso-position-horizontal-relative:page;mso-position-vertical-relative:page;mso-width-relative:page;mso-height-relative:page;mso-wrap-distance-left:0.0pt;mso-wrap-distance-right:0.0pt;visibility:visible;" coordsize="9461,2" coordorigin="1275,2574">
            <v:shape id="1797" coordsize="9461,0" coordorigin="1275,2574" path="m1275,2574l10736,2574e" filled="f" style="position:absolute;left:1275.0;top:2574.0;width:9461.0;height:2.0;z-index:3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98" filled="f" stroked="f" style="position:absolute;margin-left:63.74pt;margin-top:146.11pt;width:473.06pt;height:.1pt;z-index:-2147483262;mso-position-horizontal-relative:page;mso-position-vertical-relative:page;mso-width-relative:page;mso-height-relative:page;mso-wrap-distance-left:0.0pt;mso-wrap-distance-right:0.0pt;visibility:visible;" coordsize="9461,2" coordorigin="1275,2922">
            <v:shape id="1799" coordsize="9461,0" coordorigin="1275,2922" path="m1275,2922l10736,2922e" filled="f" style="position:absolute;left:1275.0;top:2922.0;width:9461.0;height:2.0;z-index:3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0" filled="f" stroked="f" style="position:absolute;margin-left:63.74pt;margin-top:163.53pt;width:473.06pt;height:.1pt;z-index:-2147483261;mso-position-horizontal-relative:page;mso-position-vertical-relative:page;mso-width-relative:page;mso-height-relative:page;mso-wrap-distance-left:0.0pt;mso-wrap-distance-right:0.0pt;visibility:visible;" coordsize="9461,2" coordorigin="1275,3271">
            <v:shape id="1801" coordsize="9461,0" coordorigin="1275,3271" path="m1275,3271l10736,3271e" filled="f" style="position:absolute;left:1275.0;top:3271.0;width:9461.0;height:2.0;z-index:3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2" filled="f" stroked="f" style="position:absolute;margin-left:63.74pt;margin-top:180.96pt;width:473.06pt;height:.1pt;z-index:-2147483260;mso-position-horizontal-relative:page;mso-position-vertical-relative:page;mso-width-relative:page;mso-height-relative:page;mso-wrap-distance-left:0.0pt;mso-wrap-distance-right:0.0pt;visibility:visible;" coordsize="9461,2" coordorigin="1275,3619">
            <v:shape id="1803" coordsize="9461,0" coordorigin="1275,3619" path="m1275,3619l10736,3619e" filled="f" style="position:absolute;left:1275.0;top:3619.0;width:9461.0;height:2.0;z-index:3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4" filled="f" stroked="f" style="position:absolute;margin-left:63.74pt;margin-top:198.38pt;width:473.06pt;height:.1pt;z-index:-2147483259;mso-position-horizontal-relative:page;mso-position-vertical-relative:page;mso-width-relative:page;mso-height-relative:page;mso-wrap-distance-left:0.0pt;mso-wrap-distance-right:0.0pt;visibility:visible;" coordsize="9461,2" coordorigin="1275,3968">
            <v:shape id="1805" coordsize="9461,0" coordorigin="1275,3968" path="m1275,3968l10736,3968e" filled="f" style="position:absolute;left:1275.0;top:3968.0;width:9461.0;height:2.0;z-index:3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6" filled="f" stroked="f" style="position:absolute;margin-left:63.74pt;margin-top:215.81pt;width:473.06pt;height:.1pt;z-index:-2147483258;mso-position-horizontal-relative:page;mso-position-vertical-relative:page;mso-width-relative:page;mso-height-relative:page;mso-wrap-distance-left:0.0pt;mso-wrap-distance-right:0.0pt;visibility:visible;" coordsize="9461,2" coordorigin="1275,4316">
            <v:shape id="1807" coordsize="9461,0" coordorigin="1275,4316" path="m1275,4316l10736,4316e" filled="f" style="position:absolute;left:1275.0;top:4316.0;width:9461.0;height:2.0;z-index:3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8" filled="f" stroked="f" style="position:absolute;margin-left:63.74pt;margin-top:233.24pt;width:473.06pt;height:.1pt;z-index:-2147483257;mso-position-horizontal-relative:page;mso-position-vertical-relative:page;mso-width-relative:page;mso-height-relative:page;mso-wrap-distance-left:0.0pt;mso-wrap-distance-right:0.0pt;visibility:visible;" coordsize="9461,2" coordorigin="1275,4665">
            <v:shape id="1809" coordsize="9461,0" coordorigin="1275,4665" path="m1275,4665l10736,4665e" filled="f" style="position:absolute;left:1275.0;top:4665.0;width:9461.0;height:2.0;z-index:3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0" filled="f" stroked="f" style="position:absolute;margin-left:63.74pt;margin-top:249.87pt;width:473.06pt;height:.1pt;z-index:-2147483256;mso-position-horizontal-relative:page;mso-position-vertical-relative:page;mso-width-relative:page;mso-height-relative:page;mso-wrap-distance-left:0.0pt;mso-wrap-distance-right:0.0pt;visibility:visible;" coordsize="9461,2" coordorigin="1275,4997">
            <v:shape id="1811" coordsize="9461,0" coordorigin="1275,4997" path="m1275,4997l10736,4997e" filled="f" style="position:absolute;left:1275.0;top:4997.0;width:9461.0;height:2.0;z-index:3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2" filled="f" stroked="f" style="position:absolute;margin-left:63.74pt;margin-top:266.51pt;width:473.06pt;height:.1pt;z-index:-2147483255;mso-position-horizontal-relative:page;mso-position-vertical-relative:page;mso-width-relative:page;mso-height-relative:page;mso-wrap-distance-left:0.0pt;mso-wrap-distance-right:0.0pt;visibility:visible;" coordsize="9461,2" coordorigin="1275,5330">
            <v:shape id="1813" coordsize="9461,0" coordorigin="1275,5330" path="m1275,5330l10736,5330e" filled="f" style="position:absolute;left:1275.0;top:5330.0;width:9461.0;height:2.0;z-index:3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4" filled="f" stroked="f" style="position:absolute;margin-left:63.74pt;margin-top:283.15pt;width:473.06pt;height:.1pt;z-index:-2147483254;mso-position-horizontal-relative:page;mso-position-vertical-relative:page;mso-width-relative:page;mso-height-relative:page;mso-wrap-distance-left:0.0pt;mso-wrap-distance-right:0.0pt;visibility:visible;" coordsize="9461,2" coordorigin="1275,5663">
            <v:shape id="1815" coordsize="9461,0" coordorigin="1275,5663" path="m1275,5663l10736,5663e" filled="f" style="position:absolute;left:1275.0;top:5663.0;width:9461.0;height:2.0;z-index:3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6" filled="f" stroked="f" style="position:absolute;margin-left:63.74pt;margin-top:299.79pt;width:473.06pt;height:.1pt;z-index:-2147483253;mso-position-horizontal-relative:page;mso-position-vertical-relative:page;mso-width-relative:page;mso-height-relative:page;mso-wrap-distance-left:0.0pt;mso-wrap-distance-right:0.0pt;visibility:visible;" coordsize="9461,2" coordorigin="1275,5996">
            <v:shape id="1817" coordsize="9461,0" coordorigin="1275,5996" path="m1275,5996l10736,5996e" filled="f" style="position:absolute;left:1275.0;top:5996.0;width:9461.0;height:2.0;z-index:3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8" filled="f" stroked="f" style="position:absolute;margin-left:63.74pt;margin-top:316.43pt;width:473.06pt;height:.1pt;z-index:-2147483252;mso-position-horizontal-relative:page;mso-position-vertical-relative:page;mso-width-relative:page;mso-height-relative:page;mso-wrap-distance-left:0.0pt;mso-wrap-distance-right:0.0pt;visibility:visible;" coordsize="9461,2" coordorigin="1275,6329">
            <v:shape id="1819" coordsize="9461,0" coordorigin="1275,6329" path="m1275,6329l10736,6329e" filled="f" style="position:absolute;left:1275.0;top:6329.0;width:9461.0;height:2.0;z-index:3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0" filled="f" stroked="f" style="position:absolute;margin-left:63.74pt;margin-top:333.07pt;width:473.06pt;height:.1pt;z-index:-2147483251;mso-position-horizontal-relative:page;mso-position-vertical-relative:page;mso-width-relative:page;mso-height-relative:page;mso-wrap-distance-left:0.0pt;mso-wrap-distance-right:0.0pt;visibility:visible;" coordsize="9461,2" coordorigin="1275,6661">
            <v:shape id="1821" coordsize="9461,0" coordorigin="1275,6661" path="m1275,6661l10736,6661e" filled="f" style="position:absolute;left:1275.0;top:6661.0;width:9461.0;height:2.0;z-index:3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2" filled="f" stroked="f" style="position:absolute;margin-left:63.74pt;margin-top:349.71pt;width:473.06pt;height:.1pt;z-index:-2147483250;mso-position-horizontal-relative:page;mso-position-vertical-relative:page;mso-width-relative:page;mso-height-relative:page;mso-wrap-distance-left:0.0pt;mso-wrap-distance-right:0.0pt;visibility:visible;" coordsize="9461,2" coordorigin="1275,6994">
            <v:shape id="1823" coordsize="9461,0" coordorigin="1275,6994" path="m1275,6994l10736,6994e" filled="f" style="position:absolute;left:1275.0;top:6994.0;width:9461.0;height:2.0;z-index:3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4" filled="f" stroked="f" style="position:absolute;margin-left:63.74pt;margin-top:366.35pt;width:473.06pt;height:.1pt;z-index:-2147483249;mso-position-horizontal-relative:page;mso-position-vertical-relative:page;mso-width-relative:page;mso-height-relative:page;mso-wrap-distance-left:0.0pt;mso-wrap-distance-right:0.0pt;visibility:visible;" coordsize="9461,2" coordorigin="1275,7327">
            <v:shape id="1825" coordsize="9461,0" coordorigin="1275,7327" path="m1275,7327l10736,7327e" filled="f" style="position:absolute;left:1275.0;top:7327.0;width:9461.0;height:2.0;z-index:3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6" filled="f" stroked="f" style="position:absolute;margin-left:63.74pt;margin-top:382.99pt;width:473.06pt;height:.1pt;z-index:-2147483248;mso-position-horizontal-relative:page;mso-position-vertical-relative:page;mso-width-relative:page;mso-height-relative:page;mso-wrap-distance-left:0.0pt;mso-wrap-distance-right:0.0pt;visibility:visible;" coordsize="9461,2" coordorigin="1275,7660">
            <v:shape id="1827" coordsize="9461,0" coordorigin="1275,7660" path="m1275,7660l10736,7660e" filled="f" style="position:absolute;left:1275.0;top:7660.0;width:9461.0;height:2.0;z-index:3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8" filled="f" stroked="f" style="position:absolute;margin-left:63.74pt;margin-top:399.63pt;width:473.06pt;height:.1pt;z-index:-2147483247;mso-position-horizontal-relative:page;mso-position-vertical-relative:page;mso-width-relative:page;mso-height-relative:page;mso-wrap-distance-left:0.0pt;mso-wrap-distance-right:0.0pt;visibility:visible;" coordsize="9461,2" coordorigin="1275,7993">
            <v:shape id="1829" coordsize="9461,0" coordorigin="1275,7993" path="m1275,7993l10736,7993e" filled="f" style="position:absolute;left:1275.0;top:7993.0;width:9461.0;height:2.0;z-index:3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0" filled="f" stroked="f" style="position:absolute;margin-left:63.74pt;margin-top:416.27pt;width:473.06pt;height:.1pt;z-index:-2147483246;mso-position-horizontal-relative:page;mso-position-vertical-relative:page;mso-width-relative:page;mso-height-relative:page;mso-wrap-distance-left:0.0pt;mso-wrap-distance-right:0.0pt;visibility:visible;" coordsize="9461,2" coordorigin="1275,8325">
            <v:shape id="1831" coordsize="9461,0" coordorigin="1275,8325" path="m1275,8325l10736,8325e" filled="f" style="position:absolute;left:1275.0;top:8325.0;width:9461.0;height:2.0;z-index:4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2" filled="f" stroked="f" style="position:absolute;margin-left:63.74pt;margin-top:432.91pt;width:473.06pt;height:.1pt;z-index:-2147483245;mso-position-horizontal-relative:page;mso-position-vertical-relative:page;mso-width-relative:page;mso-height-relative:page;mso-wrap-distance-left:0.0pt;mso-wrap-distance-right:0.0pt;visibility:visible;" coordsize="9461,2" coordorigin="1275,8658">
            <v:shape id="1833" coordsize="9461,0" coordorigin="1275,8658" path="m1275,8658l10736,8658e" filled="f" style="position:absolute;left:1275.0;top:8658.0;width:9461.0;height:2.0;z-index:4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4" filled="f" stroked="f" style="position:absolute;margin-left:63.74pt;margin-top:449.55pt;width:473.06pt;height:.1pt;z-index:-2147483244;mso-position-horizontal-relative:page;mso-position-vertical-relative:page;mso-width-relative:page;mso-height-relative:page;mso-wrap-distance-left:0.0pt;mso-wrap-distance-right:0.0pt;visibility:visible;" coordsize="9461,2" coordorigin="1275,8991">
            <v:shape id="1835" coordsize="9461,0" coordorigin="1275,8991" path="m1275,8991l10736,8991e" filled="f" style="position:absolute;left:1275.0;top:8991.0;width:9461.0;height:2.0;z-index:4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6" filled="f" stroked="f" style="position:absolute;margin-left:63.74pt;margin-top:466.19pt;width:473.06pt;height:.1pt;z-index:-2147483243;mso-position-horizontal-relative:page;mso-position-vertical-relative:page;mso-width-relative:page;mso-height-relative:page;mso-wrap-distance-left:0.0pt;mso-wrap-distance-right:0.0pt;visibility:visible;" coordsize="9461,2" coordorigin="1275,9324">
            <v:shape id="1837" coordsize="9461,0" coordorigin="1275,9324" path="m1275,9324l10736,9324e" filled="f" style="position:absolute;left:1275.0;top:9324.0;width:9461.0;height:2.0;z-index:4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8" filled="f" stroked="f" style="position:absolute;margin-left:63.74pt;margin-top:482.83pt;width:473.06pt;height:.1pt;z-index:-2147483242;mso-position-horizontal-relative:page;mso-position-vertical-relative:page;mso-width-relative:page;mso-height-relative:page;mso-wrap-distance-left:0.0pt;mso-wrap-distance-right:0.0pt;visibility:visible;" coordsize="9461,2" coordorigin="1275,9657">
            <v:shape id="1839" coordsize="9461,0" coordorigin="1275,9657" path="m1275,9657l10736,9657e" filled="f" style="position:absolute;left:1275.0;top:9657.0;width:9461.0;height:2.0;z-index:4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0" filled="f" stroked="f" style="position:absolute;margin-left:63.74pt;margin-top:499.47pt;width:473.06pt;height:.1pt;z-index:-2147483241;mso-position-horizontal-relative:page;mso-position-vertical-relative:page;mso-width-relative:page;mso-height-relative:page;mso-wrap-distance-left:0.0pt;mso-wrap-distance-right:0.0pt;visibility:visible;" coordsize="9461,2" coordorigin="1275,9989">
            <v:shape id="1841" coordsize="9461,0" coordorigin="1275,9989" path="m1275,9989l10736,9989e" filled="f" style="position:absolute;left:1275.0;top:9989.0;width:9461.0;height:2.0;z-index:4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2" filled="f" stroked="f" style="position:absolute;margin-left:63.74pt;margin-top:516.11pt;width:473.06pt;height:.1pt;z-index:-2147483240;mso-position-horizontal-relative:page;mso-position-vertical-relative:page;mso-width-relative:page;mso-height-relative:page;mso-wrap-distance-left:0.0pt;mso-wrap-distance-right:0.0pt;visibility:visible;" coordsize="9461,2" coordorigin="1275,10322">
            <v:shape id="1843" coordsize="9461,0" coordorigin="1275,10322" path="m1275,10322l10736,10322e" filled="f" style="position:absolute;left:1275.0;top:10322.0;width:9461.0;height:2.0;z-index:4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4" filled="f" stroked="f" style="position:absolute;margin-left:63.74pt;margin-top:532.75pt;width:473.06pt;height:.1pt;z-index:-2147483239;mso-position-horizontal-relative:page;mso-position-vertical-relative:page;mso-width-relative:page;mso-height-relative:page;mso-wrap-distance-left:0.0pt;mso-wrap-distance-right:0.0pt;visibility:visible;" coordsize="9461,2" coordorigin="1275,10655">
            <v:shape id="1845" coordsize="9461,0" coordorigin="1275,10655" path="m1275,10655l10736,10655e" filled="f" style="position:absolute;left:1275.0;top:10655.0;width:9461.0;height:2.0;z-index:4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6" filled="f" stroked="f" style="position:absolute;margin-left:63.74pt;margin-top:549.39pt;width:473.06pt;height:.1pt;z-index:-2147483238;mso-position-horizontal-relative:page;mso-position-vertical-relative:page;mso-width-relative:page;mso-height-relative:page;mso-wrap-distance-left:0.0pt;mso-wrap-distance-right:0.0pt;visibility:visible;" coordsize="9461,2" coordorigin="1275,10988">
            <v:shape id="1847" coordsize="9461,0" coordorigin="1275,10988" path="m1275,10988l10736,10988e" filled="f" style="position:absolute;left:1275.0;top:10988.0;width:9461.0;height:2.0;z-index:4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8" filled="f" stroked="f" style="position:absolute;margin-left:63.74pt;margin-top:566.03pt;width:473.06pt;height:.1pt;z-index:-2147483237;mso-position-horizontal-relative:page;mso-position-vertical-relative:page;mso-width-relative:page;mso-height-relative:page;mso-wrap-distance-left:0.0pt;mso-wrap-distance-right:0.0pt;visibility:visible;" coordsize="9461,2" coordorigin="1275,11321">
            <v:shape id="1849" coordsize="9461,0" coordorigin="1275,11321" path="m1275,11321l10736,11321e" filled="f" style="position:absolute;left:1275.0;top:11321.0;width:9461.0;height:2.0;z-index:4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0" filled="f" stroked="f" style="position:absolute;margin-left:63.74pt;margin-top:582.67pt;width:473.06pt;height:.1pt;z-index:-2147483236;mso-position-horizontal-relative:page;mso-position-vertical-relative:page;mso-width-relative:page;mso-height-relative:page;mso-wrap-distance-left:0.0pt;mso-wrap-distance-right:0.0pt;visibility:visible;" coordsize="9461,2" coordorigin="1275,11653">
            <v:shape id="1851" coordsize="9461,0" coordorigin="1275,11653" path="m1275,11653l10736,11653e" filled="f" style="position:absolute;left:1275.0;top:11653.0;width:9461.0;height:2.0;z-index:4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2" filled="f" stroked="f" style="position:absolute;margin-left:63.74pt;margin-top:599.31pt;width:473.06pt;height:.1pt;z-index:-2147483235;mso-position-horizontal-relative:page;mso-position-vertical-relative:page;mso-width-relative:page;mso-height-relative:page;mso-wrap-distance-left:0.0pt;mso-wrap-distance-right:0.0pt;visibility:visible;" coordsize="9461,2" coordorigin="1275,11986">
            <v:shape id="1853" coordsize="9461,0" coordorigin="1275,11986" path="m1275,11986l10736,11986e" filled="f" style="position:absolute;left:1275.0;top:11986.0;width:9461.0;height:2.0;z-index:4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4" filled="f" stroked="f" style="position:absolute;margin-left:63.74pt;margin-top:615.95pt;width:473.06pt;height:.1pt;z-index:-2147483234;mso-position-horizontal-relative:page;mso-position-vertical-relative:page;mso-width-relative:page;mso-height-relative:page;mso-wrap-distance-left:0.0pt;mso-wrap-distance-right:0.0pt;visibility:visible;" coordsize="9461,2" coordorigin="1275,12319">
            <v:shape id="1855" coordsize="9461,0" coordorigin="1275,12319" path="m1275,12319l10736,12319e" filled="f" style="position:absolute;left:1275.0;top:12319.0;width:9461.0;height:2.0;z-index:4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6" filled="f" stroked="f" style="position:absolute;margin-left:63.74pt;margin-top:632.59pt;width:473.06pt;height:.1pt;z-index:-2147483233;mso-position-horizontal-relative:page;mso-position-vertical-relative:page;mso-width-relative:page;mso-height-relative:page;mso-wrap-distance-left:0.0pt;mso-wrap-distance-right:0.0pt;visibility:visible;" coordsize="9461,2" coordorigin="1275,12652">
            <v:shape id="1857" coordsize="9461,0" coordorigin="1275,12652" path="m1275,12652l10736,12652e" filled="f" style="position:absolute;left:1275.0;top:12652.0;width:9461.0;height:2.0;z-index:4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8" filled="f" stroked="f" style="position:absolute;margin-left:63.74pt;margin-top:649.23pt;width:473.06pt;height:.1pt;z-index:-2147483232;mso-position-horizontal-relative:page;mso-position-vertical-relative:page;mso-width-relative:page;mso-height-relative:page;mso-wrap-distance-left:0.0pt;mso-wrap-distance-right:0.0pt;visibility:visible;" coordsize="9461,2" coordorigin="1275,12985">
            <v:shape id="1859" coordsize="9461,0" coordorigin="1275,12985" path="m1275,12985l10736,12985e" filled="f" style="position:absolute;left:1275.0;top:12985.0;width:9461.0;height:2.0;z-index:4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0" filled="f" stroked="f" style="position:absolute;margin-left:63.74pt;margin-top:665.87pt;width:473.06pt;height:.1pt;z-index:-2147483231;mso-position-horizontal-relative:page;mso-position-vertical-relative:page;mso-width-relative:page;mso-height-relative:page;mso-wrap-distance-left:0.0pt;mso-wrap-distance-right:0.0pt;visibility:visible;" coordsize="9461,2" coordorigin="1275,13317">
            <v:shape id="1861" coordsize="9461,0" coordorigin="1275,13317" path="m1275,13317l10736,13317e" filled="f" style="position:absolute;left:1275.0;top:13317.0;width:9461.0;height:2.0;z-index:4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2" filled="f" stroked="f" style="position:absolute;margin-left:63.74pt;margin-top:682.51pt;width:473.06pt;height:.1pt;z-index:-2147483230;mso-position-horizontal-relative:page;mso-position-vertical-relative:page;mso-width-relative:page;mso-height-relative:page;mso-wrap-distance-left:0.0pt;mso-wrap-distance-right:0.0pt;visibility:visible;" coordsize="9461,2" coordorigin="1275,13650">
            <v:shape id="1863" coordsize="9461,0" coordorigin="1275,13650" path="m1275,13650l10736,13650e" filled="f" style="position:absolute;left:1275.0;top:13650.0;width:9461.0;height:2.0;z-index:4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4" filled="f" stroked="f" style="position:absolute;margin-left:63.74pt;margin-top:699.15pt;width:473.06pt;height:.1pt;z-index:-2147483229;mso-position-horizontal-relative:page;mso-position-vertical-relative:page;mso-width-relative:page;mso-height-relative:page;mso-wrap-distance-left:0.0pt;mso-wrap-distance-right:0.0pt;visibility:visible;" coordsize="9461,2" coordorigin="1275,13983">
            <v:shape id="1865" coordsize="9461,0" coordorigin="1275,13983" path="m1275,13983l10736,13983e" filled="f" style="position:absolute;left:1275.0;top:13983.0;width:9461.0;height:2.0;z-index:4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6" filled="f" stroked="f" style="position:absolute;margin-left:63.74pt;margin-top:715.79pt;width:473.06pt;height:.1pt;z-index:-2147483228;mso-position-horizontal-relative:page;mso-position-vertical-relative:page;mso-width-relative:page;mso-height-relative:page;mso-wrap-distance-left:0.0pt;mso-wrap-distance-right:0.0pt;visibility:visible;" coordsize="9461,2" coordorigin="1275,14316">
            <v:shape id="1867" coordsize="9461,0" coordorigin="1275,14316" path="m1275,14316l10736,14316e" filled="f" style="position:absolute;left:1275.0;top:14316.0;width:9461.0;height:2.0;z-index:4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8" filled="f" stroked="f" style="position:absolute;margin-left:63.74pt;margin-top:732.42pt;width:473.06pt;height:.1pt;z-index:-2147483227;mso-position-horizontal-relative:page;mso-position-vertical-relative:page;mso-width-relative:page;mso-height-relative:page;mso-wrap-distance-left:0.0pt;mso-wrap-distance-right:0.0pt;visibility:visible;" coordsize="9461,2" coordorigin="1275,14648">
            <v:shape id="1869" coordsize="9461,0" coordorigin="1275,14648" path="m1275,14648l10736,14648e" filled="f" style="position:absolute;left:1275.0;top:14648.0;width:9461.0;height:2.0;z-index:4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0" filled="f" stroked="f" style="position:absolute;margin-left:63.74pt;margin-top:749.06pt;width:473.06pt;height:.1pt;z-index:-2147483226;mso-position-horizontal-relative:page;mso-position-vertical-relative:page;mso-width-relative:page;mso-height-relative:page;mso-wrap-distance-left:0.0pt;mso-wrap-distance-right:0.0pt;visibility:visible;" coordsize="9461,2" coordorigin="1275,14981">
            <v:shape id="1871" coordsize="9461,0" coordorigin="1275,14981" path="m1275,14981l10736,14981e" filled="f" style="position:absolute;left:1275.0;top:14981.0;width:9461.0;height:2.0;z-index:4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headerReference w:type="default" r:id="rId36"/>
          <w:pgSz w:w="11920" w:h="16840" w:orient="portrait"/>
          <w:pgMar w:top="2200" w:right="1040" w:bottom="1060" w:left="1160" w:header="1314" w:footer="866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872" filled="f" stroked="f" style="position:absolute;margin-left:63.74pt;margin-top:128.68pt;width:473.06pt;height:.1pt;z-index:-2147483225;mso-position-horizontal-relative:page;mso-position-vertical-relative:page;mso-width-relative:page;mso-height-relative:page;mso-wrap-distance-left:0.0pt;mso-wrap-distance-right:0.0pt;visibility:visible;" coordsize="9461,2" coordorigin="1275,2574">
            <v:shape id="1873" coordsize="9461,0" coordorigin="1275,2574" path="m1275,2574l10736,2574e" filled="f" style="position:absolute;left:1275.0;top:2574.0;width:9461.0;height:2.0;z-index:4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4" filled="f" stroked="f" style="position:absolute;margin-left:63.74pt;margin-top:146.11pt;width:473.06pt;height:.1pt;z-index:-2147483224;mso-position-horizontal-relative:page;mso-position-vertical-relative:page;mso-width-relative:page;mso-height-relative:page;mso-wrap-distance-left:0.0pt;mso-wrap-distance-right:0.0pt;visibility:visible;" coordsize="9461,2" coordorigin="1275,2922">
            <v:shape id="1875" coordsize="9461,0" coordorigin="1275,2922" path="m1275,2922l10736,2922e" filled="f" style="position:absolute;left:1275.0;top:2922.0;width:9461.0;height:2.0;z-index:4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6" filled="f" stroked="f" style="position:absolute;margin-left:63.74pt;margin-top:163.53pt;width:473.06pt;height:.1pt;z-index:-2147483223;mso-position-horizontal-relative:page;mso-position-vertical-relative:page;mso-width-relative:page;mso-height-relative:page;mso-wrap-distance-left:0.0pt;mso-wrap-distance-right:0.0pt;visibility:visible;" coordsize="9461,2" coordorigin="1275,3271">
            <v:shape id="1877" coordsize="9461,0" coordorigin="1275,3271" path="m1275,3271l10736,3271e" filled="f" style="position:absolute;left:1275.0;top:3271.0;width:9461.0;height:2.0;z-index:4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8" filled="f" stroked="f" style="position:absolute;margin-left:63.74pt;margin-top:180.96pt;width:473.06pt;height:.1pt;z-index:-2147483222;mso-position-horizontal-relative:page;mso-position-vertical-relative:page;mso-width-relative:page;mso-height-relative:page;mso-wrap-distance-left:0.0pt;mso-wrap-distance-right:0.0pt;visibility:visible;" coordsize="9461,2" coordorigin="1275,3619">
            <v:shape id="1879" coordsize="9461,0" coordorigin="1275,3619" path="m1275,3619l10736,3619e" filled="f" style="position:absolute;left:1275.0;top:3619.0;width:9461.0;height:2.0;z-index:4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0" filled="f" stroked="f" style="position:absolute;margin-left:63.74pt;margin-top:198.38pt;width:473.06pt;height:.1pt;z-index:-2147483221;mso-position-horizontal-relative:page;mso-position-vertical-relative:page;mso-width-relative:page;mso-height-relative:page;mso-wrap-distance-left:0.0pt;mso-wrap-distance-right:0.0pt;visibility:visible;" coordsize="9461,2" coordorigin="1275,3968">
            <v:shape id="1881" coordsize="9461,0" coordorigin="1275,3968" path="m1275,3968l10736,3968e" filled="f" style="position:absolute;left:1275.0;top:3968.0;width:9461.0;height:2.0;z-index:4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2" filled="f" stroked="f" style="position:absolute;margin-left:63.74pt;margin-top:215.81pt;width:473.06pt;height:.1pt;z-index:-2147483220;mso-position-horizontal-relative:page;mso-position-vertical-relative:page;mso-width-relative:page;mso-height-relative:page;mso-wrap-distance-left:0.0pt;mso-wrap-distance-right:0.0pt;visibility:visible;" coordsize="9461,2" coordorigin="1275,4316">
            <v:shape id="1883" coordsize="9461,0" coordorigin="1275,4316" path="m1275,4316l10736,4316e" filled="f" style="position:absolute;left:1275.0;top:4316.0;width:9461.0;height:2.0;z-index:4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4" filled="f" stroked="f" style="position:absolute;margin-left:63.74pt;margin-top:233.24pt;width:473.06pt;height:.1pt;z-index:-2147483219;mso-position-horizontal-relative:page;mso-position-vertical-relative:page;mso-width-relative:page;mso-height-relative:page;mso-wrap-distance-left:0.0pt;mso-wrap-distance-right:0.0pt;visibility:visible;" coordsize="9461,2" coordorigin="1275,4665">
            <v:shape id="1885" coordsize="9461,0" coordorigin="1275,4665" path="m1275,4665l10736,4665e" filled="f" style="position:absolute;left:1275.0;top:4665.0;width:9461.0;height:2.0;z-index:4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6" filled="f" stroked="f" style="position:absolute;margin-left:63.74pt;margin-top:249.87pt;width:473.06pt;height:.1pt;z-index:-2147483218;mso-position-horizontal-relative:page;mso-position-vertical-relative:page;mso-width-relative:page;mso-height-relative:page;mso-wrap-distance-left:0.0pt;mso-wrap-distance-right:0.0pt;visibility:visible;" coordsize="9461,2" coordorigin="1275,4997">
            <v:shape id="1887" coordsize="9461,0" coordorigin="1275,4997" path="m1275,4997l10736,4997e" filled="f" style="position:absolute;left:1275.0;top:4997.0;width:9461.0;height:2.0;z-index:4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8" filled="f" stroked="f" style="position:absolute;margin-left:63.74pt;margin-top:266.51pt;width:473.06pt;height:.1pt;z-index:-2147483217;mso-position-horizontal-relative:page;mso-position-vertical-relative:page;mso-width-relative:page;mso-height-relative:page;mso-wrap-distance-left:0.0pt;mso-wrap-distance-right:0.0pt;visibility:visible;" coordsize="9461,2" coordorigin="1275,5330">
            <v:shape id="1889" coordsize="9461,0" coordorigin="1275,5330" path="m1275,5330l10736,5330e" filled="f" style="position:absolute;left:1275.0;top:5330.0;width:9461.0;height:2.0;z-index:4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0" filled="f" stroked="f" style="position:absolute;margin-left:63.74pt;margin-top:283.15pt;width:473.06pt;height:.1pt;z-index:-2147483216;mso-position-horizontal-relative:page;mso-position-vertical-relative:page;mso-width-relative:page;mso-height-relative:page;mso-wrap-distance-left:0.0pt;mso-wrap-distance-right:0.0pt;visibility:visible;" coordsize="9461,2" coordorigin="1275,5663">
            <v:shape id="1891" coordsize="9461,0" coordorigin="1275,5663" path="m1275,5663l10736,5663e" filled="f" style="position:absolute;left:1275.0;top:5663.0;width:9461.0;height:2.0;z-index:4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2" filled="f" stroked="f" style="position:absolute;margin-left:63.74pt;margin-top:299.79pt;width:473.06pt;height:.1pt;z-index:-2147483215;mso-position-horizontal-relative:page;mso-position-vertical-relative:page;mso-width-relative:page;mso-height-relative:page;mso-wrap-distance-left:0.0pt;mso-wrap-distance-right:0.0pt;visibility:visible;" coordsize="9461,2" coordorigin="1275,5996">
            <v:shape id="1893" coordsize="9461,0" coordorigin="1275,5996" path="m1275,5996l10736,5996e" filled="f" style="position:absolute;left:1275.0;top:5996.0;width:9461.0;height:2.0;z-index:4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4" filled="f" stroked="f" style="position:absolute;margin-left:63.74pt;margin-top:316.43pt;width:473.06pt;height:.1pt;z-index:-2147483214;mso-position-horizontal-relative:page;mso-position-vertical-relative:page;mso-width-relative:page;mso-height-relative:page;mso-wrap-distance-left:0.0pt;mso-wrap-distance-right:0.0pt;visibility:visible;" coordsize="9461,2" coordorigin="1275,6329">
            <v:shape id="1895" coordsize="9461,0" coordorigin="1275,6329" path="m1275,6329l10736,6329e" filled="f" style="position:absolute;left:1275.0;top:6329.0;width:9461.0;height:2.0;z-index:4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6" filled="f" stroked="f" style="position:absolute;margin-left:63.74pt;margin-top:333.07pt;width:473.06pt;height:.1pt;z-index:-2147483213;mso-position-horizontal-relative:page;mso-position-vertical-relative:page;mso-width-relative:page;mso-height-relative:page;mso-wrap-distance-left:0.0pt;mso-wrap-distance-right:0.0pt;visibility:visible;" coordsize="9461,2" coordorigin="1275,6661">
            <v:shape id="1897" coordsize="9461,0" coordorigin="1275,6661" path="m1275,6661l10736,6661e" filled="f" style="position:absolute;left:1275.0;top:6661.0;width:9461.0;height:2.0;z-index:4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8" filled="f" stroked="f" style="position:absolute;margin-left:63.74pt;margin-top:349.71pt;width:473.06pt;height:.1pt;z-index:-2147483212;mso-position-horizontal-relative:page;mso-position-vertical-relative:page;mso-width-relative:page;mso-height-relative:page;mso-wrap-distance-left:0.0pt;mso-wrap-distance-right:0.0pt;visibility:visible;" coordsize="9461,2" coordorigin="1275,6994">
            <v:shape id="1899" coordsize="9461,0" coordorigin="1275,6994" path="m1275,6994l10736,6994e" filled="f" style="position:absolute;left:1275.0;top:6994.0;width:9461.0;height:2.0;z-index:4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0" filled="f" stroked="f" style="position:absolute;margin-left:63.74pt;margin-top:366.35pt;width:473.06pt;height:.1pt;z-index:-2147483211;mso-position-horizontal-relative:page;mso-position-vertical-relative:page;mso-width-relative:page;mso-height-relative:page;mso-wrap-distance-left:0.0pt;mso-wrap-distance-right:0.0pt;visibility:visible;" coordsize="9461,2" coordorigin="1275,7327">
            <v:shape id="1901" coordsize="9461,0" coordorigin="1275,7327" path="m1275,7327l10736,7327e" filled="f" style="position:absolute;left:1275.0;top:7327.0;width:9461.0;height:2.0;z-index:4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2" filled="f" stroked="f" style="position:absolute;margin-left:63.74pt;margin-top:382.99pt;width:473.06pt;height:.1pt;z-index:-2147483210;mso-position-horizontal-relative:page;mso-position-vertical-relative:page;mso-width-relative:page;mso-height-relative:page;mso-wrap-distance-left:0.0pt;mso-wrap-distance-right:0.0pt;visibility:visible;" coordsize="9461,2" coordorigin="1275,7660">
            <v:shape id="1903" coordsize="9461,0" coordorigin="1275,7660" path="m1275,7660l10736,7660e" filled="f" style="position:absolute;left:1275.0;top:7660.0;width:9461.0;height:2.0;z-index:4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4" filled="f" stroked="f" style="position:absolute;margin-left:63.74pt;margin-top:399.63pt;width:473.06pt;height:.1pt;z-index:-2147483209;mso-position-horizontal-relative:page;mso-position-vertical-relative:page;mso-width-relative:page;mso-height-relative:page;mso-wrap-distance-left:0.0pt;mso-wrap-distance-right:0.0pt;visibility:visible;" coordsize="9461,2" coordorigin="1275,7993">
            <v:shape id="1905" coordsize="9461,0" coordorigin="1275,7993" path="m1275,7993l10736,7993e" filled="f" style="position:absolute;left:1275.0;top:7993.0;width:9461.0;height:2.0;z-index:4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6" filled="f" stroked="f" style="position:absolute;margin-left:63.74pt;margin-top:416.27pt;width:473.06pt;height:.1pt;z-index:-2147483208;mso-position-horizontal-relative:page;mso-position-vertical-relative:page;mso-width-relative:page;mso-height-relative:page;mso-wrap-distance-left:0.0pt;mso-wrap-distance-right:0.0pt;visibility:visible;" coordsize="9461,2" coordorigin="1275,8325">
            <v:shape id="1907" coordsize="9461,0" coordorigin="1275,8325" path="m1275,8325l10736,8325e" filled="f" style="position:absolute;left:1275.0;top:8325.0;width:9461.0;height:2.0;z-index:4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8" filled="f" stroked="f" style="position:absolute;margin-left:63.74pt;margin-top:432.91pt;width:473.06pt;height:.1pt;z-index:-2147483207;mso-position-horizontal-relative:page;mso-position-vertical-relative:page;mso-width-relative:page;mso-height-relative:page;mso-wrap-distance-left:0.0pt;mso-wrap-distance-right:0.0pt;visibility:visible;" coordsize="9461,2" coordorigin="1275,8658">
            <v:shape id="1909" coordsize="9461,0" coordorigin="1275,8658" path="m1275,8658l10736,8658e" filled="f" style="position:absolute;left:1275.0;top:8658.0;width:9461.0;height:2.0;z-index:4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0" filled="f" stroked="f" style="position:absolute;margin-left:63.74pt;margin-top:449.55pt;width:473.06pt;height:.1pt;z-index:-2147483206;mso-position-horizontal-relative:page;mso-position-vertical-relative:page;mso-width-relative:page;mso-height-relative:page;mso-wrap-distance-left:0.0pt;mso-wrap-distance-right:0.0pt;visibility:visible;" coordsize="9461,2" coordorigin="1275,8991">
            <v:shape id="1911" coordsize="9461,0" coordorigin="1275,8991" path="m1275,8991l10736,8991e" filled="f" style="position:absolute;left:1275.0;top:8991.0;width:9461.0;height:2.0;z-index:4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2" filled="f" stroked="f" style="position:absolute;margin-left:63.74pt;margin-top:466.19pt;width:473.06pt;height:.1pt;z-index:-2147483205;mso-position-horizontal-relative:page;mso-position-vertical-relative:page;mso-width-relative:page;mso-height-relative:page;mso-wrap-distance-left:0.0pt;mso-wrap-distance-right:0.0pt;visibility:visible;" coordsize="9461,2" coordorigin="1275,9324">
            <v:shape id="1913" coordsize="9461,0" coordorigin="1275,9324" path="m1275,9324l10736,9324e" filled="f" style="position:absolute;left:1275.0;top:9324.0;width:9461.0;height:2.0;z-index:4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4" filled="f" stroked="f" style="position:absolute;margin-left:63.74pt;margin-top:482.83pt;width:473.06pt;height:.1pt;z-index:-2147483204;mso-position-horizontal-relative:page;mso-position-vertical-relative:page;mso-width-relative:page;mso-height-relative:page;mso-wrap-distance-left:0.0pt;mso-wrap-distance-right:0.0pt;visibility:visible;" coordsize="9461,2" coordorigin="1275,9657">
            <v:shape id="1915" coordsize="9461,0" coordorigin="1275,9657" path="m1275,9657l10736,9657e" filled="f" style="position:absolute;left:1275.0;top:9657.0;width:9461.0;height:2.0;z-index:4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6" filled="f" stroked="f" style="position:absolute;margin-left:63.74pt;margin-top:499.47pt;width:473.06pt;height:.1pt;z-index:-2147483203;mso-position-horizontal-relative:page;mso-position-vertical-relative:page;mso-width-relative:page;mso-height-relative:page;mso-wrap-distance-left:0.0pt;mso-wrap-distance-right:0.0pt;visibility:visible;" coordsize="9461,2" coordorigin="1275,9989">
            <v:shape id="1917" coordsize="9461,0" coordorigin="1275,9989" path="m1275,9989l10736,9989e" filled="f" style="position:absolute;left:1275.0;top:9989.0;width:9461.0;height:2.0;z-index:4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8" filled="f" stroked="f" style="position:absolute;margin-left:63.74pt;margin-top:516.11pt;width:473.06pt;height:.1pt;z-index:-2147483202;mso-position-horizontal-relative:page;mso-position-vertical-relative:page;mso-width-relative:page;mso-height-relative:page;mso-wrap-distance-left:0.0pt;mso-wrap-distance-right:0.0pt;visibility:visible;" coordsize="9461,2" coordorigin="1275,10322">
            <v:shape id="1919" coordsize="9461,0" coordorigin="1275,10322" path="m1275,10322l10736,10322e" filled="f" style="position:absolute;left:1275.0;top:10322.0;width:9461.0;height:2.0;z-index:4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0" filled="f" stroked="f" style="position:absolute;margin-left:63.74pt;margin-top:532.75pt;width:473.06pt;height:.1pt;z-index:-2147483201;mso-position-horizontal-relative:page;mso-position-vertical-relative:page;mso-width-relative:page;mso-height-relative:page;mso-wrap-distance-left:0.0pt;mso-wrap-distance-right:0.0pt;visibility:visible;" coordsize="9461,2" coordorigin="1275,10655">
            <v:shape id="1921" coordsize="9461,0" coordorigin="1275,10655" path="m1275,10655l10736,10655e" filled="f" style="position:absolute;left:1275.0;top:10655.0;width:9461.0;height:2.0;z-index:4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2" filled="f" stroked="f" style="position:absolute;margin-left:63.74pt;margin-top:549.39pt;width:473.06pt;height:.1pt;z-index:-2147483200;mso-position-horizontal-relative:page;mso-position-vertical-relative:page;mso-width-relative:page;mso-height-relative:page;mso-wrap-distance-left:0.0pt;mso-wrap-distance-right:0.0pt;visibility:visible;" coordsize="9461,2" coordorigin="1275,10988">
            <v:shape id="1923" coordsize="9461,0" coordorigin="1275,10988" path="m1275,10988l10736,10988e" filled="f" style="position:absolute;left:1275.0;top:10988.0;width:9461.0;height:2.0;z-index:4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4" filled="f" stroked="f" style="position:absolute;margin-left:63.74pt;margin-top:566.03pt;width:473.06pt;height:.1pt;z-index:-2147483199;mso-position-horizontal-relative:page;mso-position-vertical-relative:page;mso-width-relative:page;mso-height-relative:page;mso-wrap-distance-left:0.0pt;mso-wrap-distance-right:0.0pt;visibility:visible;" coordsize="9461,2" coordorigin="1275,11321">
            <v:shape id="1925" coordsize="9461,0" coordorigin="1275,11321" path="m1275,11321l10736,11321e" filled="f" style="position:absolute;left:1275.0;top:11321.0;width:9461.0;height:2.0;z-index:4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6" filled="f" stroked="f" style="position:absolute;margin-left:63.74pt;margin-top:582.67pt;width:473.06pt;height:.1pt;z-index:-2147483198;mso-position-horizontal-relative:page;mso-position-vertical-relative:page;mso-width-relative:page;mso-height-relative:page;mso-wrap-distance-left:0.0pt;mso-wrap-distance-right:0.0pt;visibility:visible;" coordsize="9461,2" coordorigin="1275,11653">
            <v:shape id="1927" coordsize="9461,0" coordorigin="1275,11653" path="m1275,11653l10736,11653e" filled="f" style="position:absolute;left:1275.0;top:11653.0;width:9461.0;height:2.0;z-index:4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8" filled="f" stroked="f" style="position:absolute;margin-left:63.74pt;margin-top:599.31pt;width:473.06pt;height:.1pt;z-index:-2147483197;mso-position-horizontal-relative:page;mso-position-vertical-relative:page;mso-width-relative:page;mso-height-relative:page;mso-wrap-distance-left:0.0pt;mso-wrap-distance-right:0.0pt;visibility:visible;" coordsize="9461,2" coordorigin="1275,11986">
            <v:shape id="1929" coordsize="9461,0" coordorigin="1275,11986" path="m1275,11986l10736,11986e" filled="f" style="position:absolute;left:1275.0;top:11986.0;width:9461.0;height:2.0;z-index:4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0" filled="f" stroked="f" style="position:absolute;margin-left:63.74pt;margin-top:615.95pt;width:473.06pt;height:.1pt;z-index:-2147483196;mso-position-horizontal-relative:page;mso-position-vertical-relative:page;mso-width-relative:page;mso-height-relative:page;mso-wrap-distance-left:0.0pt;mso-wrap-distance-right:0.0pt;visibility:visible;" coordsize="9461,2" coordorigin="1275,12319">
            <v:shape id="1931" coordsize="9461,0" coordorigin="1275,12319" path="m1275,12319l10736,12319e" filled="f" style="position:absolute;left:1275.0;top:12319.0;width:9461.0;height:2.0;z-index:4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2" filled="f" stroked="f" style="position:absolute;margin-left:63.74pt;margin-top:632.59pt;width:473.06pt;height:.1pt;z-index:-2147483195;mso-position-horizontal-relative:page;mso-position-vertical-relative:page;mso-width-relative:page;mso-height-relative:page;mso-wrap-distance-left:0.0pt;mso-wrap-distance-right:0.0pt;visibility:visible;" coordsize="9461,2" coordorigin="1275,12652">
            <v:shape id="1933" coordsize="9461,0" coordorigin="1275,12652" path="m1275,12652l10736,12652e" filled="f" style="position:absolute;left:1275.0;top:12652.0;width:9461.0;height:2.0;z-index:4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4" filled="f" stroked="f" style="position:absolute;margin-left:63.74pt;margin-top:649.23pt;width:473.06pt;height:.1pt;z-index:-2147483194;mso-position-horizontal-relative:page;mso-position-vertical-relative:page;mso-width-relative:page;mso-height-relative:page;mso-wrap-distance-left:0.0pt;mso-wrap-distance-right:0.0pt;visibility:visible;" coordsize="9461,2" coordorigin="1275,12985">
            <v:shape id="1935" coordsize="9461,0" coordorigin="1275,12985" path="m1275,12985l10736,12985e" filled="f" style="position:absolute;left:1275.0;top:12985.0;width:9461.0;height:2.0;z-index:4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6" filled="f" stroked="f" style="position:absolute;margin-left:63.74pt;margin-top:665.87pt;width:473.06pt;height:.1pt;z-index:-2147483193;mso-position-horizontal-relative:page;mso-position-vertical-relative:page;mso-width-relative:page;mso-height-relative:page;mso-wrap-distance-left:0.0pt;mso-wrap-distance-right:0.0pt;visibility:visible;" coordsize="9461,2" coordorigin="1275,13317">
            <v:shape id="1937" coordsize="9461,0" coordorigin="1275,13317" path="m1275,13317l10736,13317e" filled="f" style="position:absolute;left:1275.0;top:13317.0;width:9461.0;height:2.0;z-index:4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8" filled="f" stroked="f" style="position:absolute;margin-left:63.74pt;margin-top:682.51pt;width:473.06pt;height:.1pt;z-index:-2147483192;mso-position-horizontal-relative:page;mso-position-vertical-relative:page;mso-width-relative:page;mso-height-relative:page;mso-wrap-distance-left:0.0pt;mso-wrap-distance-right:0.0pt;visibility:visible;" coordsize="9461,2" coordorigin="1275,13650">
            <v:shape id="1939" coordsize="9461,0" coordorigin="1275,13650" path="m1275,13650l10736,13650e" filled="f" style="position:absolute;left:1275.0;top:13650.0;width:9461.0;height:2.0;z-index:4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0" filled="f" stroked="f" style="position:absolute;margin-left:63.74pt;margin-top:699.15pt;width:473.06pt;height:.1pt;z-index:-2147483191;mso-position-horizontal-relative:page;mso-position-vertical-relative:page;mso-width-relative:page;mso-height-relative:page;mso-wrap-distance-left:0.0pt;mso-wrap-distance-right:0.0pt;visibility:visible;" coordsize="9461,2" coordorigin="1275,13983">
            <v:shape id="1941" coordsize="9461,0" coordorigin="1275,13983" path="m1275,13983l10736,13983e" filled="f" style="position:absolute;left:1275.0;top:13983.0;width:9461.0;height:2.0;z-index:4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2" filled="f" stroked="f" style="position:absolute;margin-left:63.74pt;margin-top:715.79pt;width:473.06pt;height:.1pt;z-index:-2147483190;mso-position-horizontal-relative:page;mso-position-vertical-relative:page;mso-width-relative:page;mso-height-relative:page;mso-wrap-distance-left:0.0pt;mso-wrap-distance-right:0.0pt;visibility:visible;" coordsize="9461,2" coordorigin="1275,14316">
            <v:shape id="1943" coordsize="9461,0" coordorigin="1275,14316" path="m1275,14316l10736,14316e" filled="f" style="position:absolute;left:1275.0;top:14316.0;width:9461.0;height:2.0;z-index:4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4" filled="f" stroked="f" style="position:absolute;margin-left:63.74pt;margin-top:732.42pt;width:473.06pt;height:.1pt;z-index:-2147483189;mso-position-horizontal-relative:page;mso-position-vertical-relative:page;mso-width-relative:page;mso-height-relative:page;mso-wrap-distance-left:0.0pt;mso-wrap-distance-right:0.0pt;visibility:visible;" coordsize="9461,2" coordorigin="1275,14648">
            <v:shape id="1945" coordsize="9461,0" coordorigin="1275,14648" path="m1275,14648l10736,14648e" filled="f" style="position:absolute;left:1275.0;top:14648.0;width:9461.0;height:2.0;z-index:4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footerReference w:type="default" r:id="rId37"/>
          <w:pgSz w:w="11920" w:h="16840" w:orient="portrait"/>
          <w:pgMar w:top="2200" w:right="1040" w:bottom="1640" w:left="1160" w:header="1314" w:footer="1447" w:gutter="0"/>
          <w:pgNumType w:start="3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1946" filled="f" stroked="f" style="position:absolute;margin-left:63.74pt;margin-top:128.68pt;width:473.06pt;height:.1pt;z-index:-2147483188;mso-position-horizontal-relative:page;mso-position-vertical-relative:page;mso-width-relative:page;mso-height-relative:page;mso-wrap-distance-left:0.0pt;mso-wrap-distance-right:0.0pt;visibility:visible;" coordsize="9461,2" coordorigin="1275,2574">
            <v:shape id="1947" coordsize="9461,0" coordorigin="1275,2574" path="m1275,2574l10736,2574e" filled="f" style="position:absolute;left:1275.0;top:2574.0;width:9461.0;height:2.0;z-index:4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8" filled="f" stroked="f" style="position:absolute;margin-left:63.74pt;margin-top:146.11pt;width:473.06pt;height:.1pt;z-index:-2147483187;mso-position-horizontal-relative:page;mso-position-vertical-relative:page;mso-width-relative:page;mso-height-relative:page;mso-wrap-distance-left:0.0pt;mso-wrap-distance-right:0.0pt;visibility:visible;" coordsize="9461,2" coordorigin="1275,2922">
            <v:shape id="1949" coordsize="9461,0" coordorigin="1275,2922" path="m1275,2922l10736,2922e" filled="f" style="position:absolute;left:1275.0;top:2922.0;width:9461.0;height:2.0;z-index:4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0" filled="f" stroked="f" style="position:absolute;margin-left:63.74pt;margin-top:163.53pt;width:473.06pt;height:.1pt;z-index:-2147483186;mso-position-horizontal-relative:page;mso-position-vertical-relative:page;mso-width-relative:page;mso-height-relative:page;mso-wrap-distance-left:0.0pt;mso-wrap-distance-right:0.0pt;visibility:visible;" coordsize="9461,2" coordorigin="1275,3271">
            <v:shape id="1951" coordsize="9461,0" coordorigin="1275,3271" path="m1275,3271l10736,3271e" filled="f" style="position:absolute;left:1275.0;top:3271.0;width:9461.0;height:2.0;z-index:4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2" filled="f" stroked="f" style="position:absolute;margin-left:63.74pt;margin-top:180.96pt;width:473.06pt;height:.1pt;z-index:-2147483185;mso-position-horizontal-relative:page;mso-position-vertical-relative:page;mso-width-relative:page;mso-height-relative:page;mso-wrap-distance-left:0.0pt;mso-wrap-distance-right:0.0pt;visibility:visible;" coordsize="9461,2" coordorigin="1275,3619">
            <v:shape id="1953" coordsize="9461,0" coordorigin="1275,3619" path="m1275,3619l10736,3619e" filled="f" style="position:absolute;left:1275.0;top:3619.0;width:9461.0;height:2.0;z-index:4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4" filled="f" stroked="f" style="position:absolute;margin-left:63.74pt;margin-top:198.38pt;width:473.06pt;height:.1pt;z-index:-2147483184;mso-position-horizontal-relative:page;mso-position-vertical-relative:page;mso-width-relative:page;mso-height-relative:page;mso-wrap-distance-left:0.0pt;mso-wrap-distance-right:0.0pt;visibility:visible;" coordsize="9461,2" coordorigin="1275,3968">
            <v:shape id="1955" coordsize="9461,0" coordorigin="1275,3968" path="m1275,3968l10736,3968e" filled="f" style="position:absolute;left:1275.0;top:3968.0;width:9461.0;height:2.0;z-index:4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6" filled="f" stroked="f" style="position:absolute;margin-left:63.74pt;margin-top:215.81pt;width:473.06pt;height:.1pt;z-index:-2147483183;mso-position-horizontal-relative:page;mso-position-vertical-relative:page;mso-width-relative:page;mso-height-relative:page;mso-wrap-distance-left:0.0pt;mso-wrap-distance-right:0.0pt;visibility:visible;" coordsize="9461,2" coordorigin="1275,4316">
            <v:shape id="1957" coordsize="9461,0" coordorigin="1275,4316" path="m1275,4316l10736,4316e" filled="f" style="position:absolute;left:1275.0;top:4316.0;width:9461.0;height:2.0;z-index:4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8" filled="f" stroked="f" style="position:absolute;margin-left:63.74pt;margin-top:233.24pt;width:473.06pt;height:.1pt;z-index:-2147483182;mso-position-horizontal-relative:page;mso-position-vertical-relative:page;mso-width-relative:page;mso-height-relative:page;mso-wrap-distance-left:0.0pt;mso-wrap-distance-right:0.0pt;visibility:visible;" coordsize="9461,2" coordorigin="1275,4665">
            <v:shape id="1959" coordsize="9461,0" coordorigin="1275,4665" path="m1275,4665l10736,4665e" filled="f" style="position:absolute;left:1275.0;top:4665.0;width:9461.0;height:2.0;z-index:4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0" filled="f" stroked="f" style="position:absolute;margin-left:63.74pt;margin-top:249.87pt;width:473.06pt;height:.1pt;z-index:-2147483181;mso-position-horizontal-relative:page;mso-position-vertical-relative:page;mso-width-relative:page;mso-height-relative:page;mso-wrap-distance-left:0.0pt;mso-wrap-distance-right:0.0pt;visibility:visible;" coordsize="9461,2" coordorigin="1275,4997">
            <v:shape id="1961" coordsize="9461,0" coordorigin="1275,4997" path="m1275,4997l10736,4997e" filled="f" style="position:absolute;left:1275.0;top:4997.0;width:9461.0;height:2.0;z-index:4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2" filled="f" stroked="f" style="position:absolute;margin-left:63.74pt;margin-top:266.51pt;width:473.06pt;height:.1pt;z-index:-2147483180;mso-position-horizontal-relative:page;mso-position-vertical-relative:page;mso-width-relative:page;mso-height-relative:page;mso-wrap-distance-left:0.0pt;mso-wrap-distance-right:0.0pt;visibility:visible;" coordsize="9461,2" coordorigin="1275,5330">
            <v:shape id="1963" coordsize="9461,0" coordorigin="1275,5330" path="m1275,5330l10736,5330e" filled="f" style="position:absolute;left:1275.0;top:5330.0;width:9461.0;height:2.0;z-index:4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4" filled="f" stroked="f" style="position:absolute;margin-left:63.74pt;margin-top:283.15pt;width:473.06pt;height:.1pt;z-index:-2147483179;mso-position-horizontal-relative:page;mso-position-vertical-relative:page;mso-width-relative:page;mso-height-relative:page;mso-wrap-distance-left:0.0pt;mso-wrap-distance-right:0.0pt;visibility:visible;" coordsize="9461,2" coordorigin="1275,5663">
            <v:shape id="1965" coordsize="9461,0" coordorigin="1275,5663" path="m1275,5663l10736,5663e" filled="f" style="position:absolute;left:1275.0;top:5663.0;width:9461.0;height:2.0;z-index:4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6" filled="f" stroked="f" style="position:absolute;margin-left:63.74pt;margin-top:299.79pt;width:473.06pt;height:.1pt;z-index:-2147483178;mso-position-horizontal-relative:page;mso-position-vertical-relative:page;mso-width-relative:page;mso-height-relative:page;mso-wrap-distance-left:0.0pt;mso-wrap-distance-right:0.0pt;visibility:visible;" coordsize="9461,2" coordorigin="1275,5996">
            <v:shape id="1967" coordsize="9461,0" coordorigin="1275,5996" path="m1275,5996l10736,5996e" filled="f" style="position:absolute;left:1275.0;top:5996.0;width:9461.0;height:2.0;z-index:4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8" filled="f" stroked="f" style="position:absolute;margin-left:63.74pt;margin-top:316.43pt;width:473.06pt;height:.1pt;z-index:-2147483177;mso-position-horizontal-relative:page;mso-position-vertical-relative:page;mso-width-relative:page;mso-height-relative:page;mso-wrap-distance-left:0.0pt;mso-wrap-distance-right:0.0pt;visibility:visible;" coordsize="9461,2" coordorigin="1275,6329">
            <v:shape id="1969" coordsize="9461,0" coordorigin="1275,6329" path="m1275,6329l10736,6329e" filled="f" style="position:absolute;left:1275.0;top:6329.0;width:9461.0;height:2.0;z-index:4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0" filled="f" stroked="f" style="position:absolute;margin-left:63.74pt;margin-top:333.07pt;width:473.06pt;height:.1pt;z-index:-2147483176;mso-position-horizontal-relative:page;mso-position-vertical-relative:page;mso-width-relative:page;mso-height-relative:page;mso-wrap-distance-left:0.0pt;mso-wrap-distance-right:0.0pt;visibility:visible;" coordsize="9461,2" coordorigin="1275,6661">
            <v:shape id="1971" coordsize="9461,0" coordorigin="1275,6661" path="m1275,6661l10736,6661e" filled="f" style="position:absolute;left:1275.0;top:6661.0;width:9461.0;height:2.0;z-index:4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2" filled="f" stroked="f" style="position:absolute;margin-left:63.74pt;margin-top:349.71pt;width:473.06pt;height:.1pt;z-index:-2147483175;mso-position-horizontal-relative:page;mso-position-vertical-relative:page;mso-width-relative:page;mso-height-relative:page;mso-wrap-distance-left:0.0pt;mso-wrap-distance-right:0.0pt;visibility:visible;" coordsize="9461,2" coordorigin="1275,6994">
            <v:shape id="1973" coordsize="9461,0" coordorigin="1275,6994" path="m1275,6994l10736,6994e" filled="f" style="position:absolute;left:1275.0;top:6994.0;width:9461.0;height:2.0;z-index:4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4" filled="f" stroked="f" style="position:absolute;margin-left:63.74pt;margin-top:366.35pt;width:473.06pt;height:.1pt;z-index:-2147483174;mso-position-horizontal-relative:page;mso-position-vertical-relative:page;mso-width-relative:page;mso-height-relative:page;mso-wrap-distance-left:0.0pt;mso-wrap-distance-right:0.0pt;visibility:visible;" coordsize="9461,2" coordorigin="1275,7327">
            <v:shape id="1975" coordsize="9461,0" coordorigin="1275,7327" path="m1275,7327l10736,7327e" filled="f" style="position:absolute;left:1275.0;top:7327.0;width:9461.0;height:2.0;z-index:4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6" filled="f" stroked="f" style="position:absolute;margin-left:63.74pt;margin-top:382.99pt;width:473.06pt;height:.1pt;z-index:-2147483173;mso-position-horizontal-relative:page;mso-position-vertical-relative:page;mso-width-relative:page;mso-height-relative:page;mso-wrap-distance-left:0.0pt;mso-wrap-distance-right:0.0pt;visibility:visible;" coordsize="9461,2" coordorigin="1275,7660">
            <v:shape id="1977" coordsize="9461,0" coordorigin="1275,7660" path="m1275,7660l10736,7660e" filled="f" style="position:absolute;left:1275.0;top:7660.0;width:9461.0;height:2.0;z-index:4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8" filled="f" stroked="f" style="position:absolute;margin-left:63.74pt;margin-top:399.63pt;width:473.06pt;height:.1pt;z-index:-2147483172;mso-position-horizontal-relative:page;mso-position-vertical-relative:page;mso-width-relative:page;mso-height-relative:page;mso-wrap-distance-left:0.0pt;mso-wrap-distance-right:0.0pt;visibility:visible;" coordsize="9461,2" coordorigin="1275,7993">
            <v:shape id="1979" coordsize="9461,0" coordorigin="1275,7993" path="m1275,7993l10736,7993e" filled="f" style="position:absolute;left:1275.0;top:7993.0;width:9461.0;height:2.0;z-index:4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0" filled="f" stroked="f" style="position:absolute;margin-left:63.74pt;margin-top:416.27pt;width:473.06pt;height:.1pt;z-index:-2147483171;mso-position-horizontal-relative:page;mso-position-vertical-relative:page;mso-width-relative:page;mso-height-relative:page;mso-wrap-distance-left:0.0pt;mso-wrap-distance-right:0.0pt;visibility:visible;" coordsize="9461,2" coordorigin="1275,8325">
            <v:shape id="1981" coordsize="9461,0" coordorigin="1275,8325" path="m1275,8325l10736,8325e" filled="f" style="position:absolute;left:1275.0;top:8325.0;width:9461.0;height:2.0;z-index:4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2" filled="f" stroked="f" style="position:absolute;margin-left:63.74pt;margin-top:432.91pt;width:473.06pt;height:.1pt;z-index:-2147483170;mso-position-horizontal-relative:page;mso-position-vertical-relative:page;mso-width-relative:page;mso-height-relative:page;mso-wrap-distance-left:0.0pt;mso-wrap-distance-right:0.0pt;visibility:visible;" coordsize="9461,2" coordorigin="1275,8658">
            <v:shape id="1983" coordsize="9461,0" coordorigin="1275,8658" path="m1275,8658l10736,8658e" filled="f" style="position:absolute;left:1275.0;top:8658.0;width:9461.0;height:2.0;z-index:4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4" filled="f" stroked="f" style="position:absolute;margin-left:63.74pt;margin-top:449.55pt;width:473.06pt;height:.1pt;z-index:-2147483169;mso-position-horizontal-relative:page;mso-position-vertical-relative:page;mso-width-relative:page;mso-height-relative:page;mso-wrap-distance-left:0.0pt;mso-wrap-distance-right:0.0pt;visibility:visible;" coordsize="9461,2" coordorigin="1275,8991">
            <v:shape id="1985" coordsize="9461,0" coordorigin="1275,8991" path="m1275,8991l10736,8991e" filled="f" style="position:absolute;left:1275.0;top:8991.0;width:9461.0;height:2.0;z-index:4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6" filled="f" stroked="f" style="position:absolute;margin-left:63.74pt;margin-top:466.19pt;width:473.06pt;height:.1pt;z-index:-2147483168;mso-position-horizontal-relative:page;mso-position-vertical-relative:page;mso-width-relative:page;mso-height-relative:page;mso-wrap-distance-left:0.0pt;mso-wrap-distance-right:0.0pt;visibility:visible;" coordsize="9461,2" coordorigin="1275,9324">
            <v:shape id="1987" coordsize="9461,0" coordorigin="1275,9324" path="m1275,9324l10736,9324e" filled="f" style="position:absolute;left:1275.0;top:9324.0;width:9461.0;height:2.0;z-index:4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8" filled="f" stroked="f" style="position:absolute;margin-left:63.74pt;margin-top:482.83pt;width:473.06pt;height:.1pt;z-index:-2147483167;mso-position-horizontal-relative:page;mso-position-vertical-relative:page;mso-width-relative:page;mso-height-relative:page;mso-wrap-distance-left:0.0pt;mso-wrap-distance-right:0.0pt;visibility:visible;" coordsize="9461,2" coordorigin="1275,9657">
            <v:shape id="1989" coordsize="9461,0" coordorigin="1275,9657" path="m1275,9657l10736,9657e" filled="f" style="position:absolute;left:1275.0;top:9657.0;width:9461.0;height:2.0;z-index:4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0" filled="f" stroked="f" style="position:absolute;margin-left:63.74pt;margin-top:499.47pt;width:473.06pt;height:.1pt;z-index:-2147483166;mso-position-horizontal-relative:page;mso-position-vertical-relative:page;mso-width-relative:page;mso-height-relative:page;mso-wrap-distance-left:0.0pt;mso-wrap-distance-right:0.0pt;visibility:visible;" coordsize="9461,2" coordorigin="1275,9989">
            <v:shape id="1991" coordsize="9461,0" coordorigin="1275,9989" path="m1275,9989l10736,9989e" filled="f" style="position:absolute;left:1275.0;top:9989.0;width:9461.0;height:2.0;z-index:4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2" filled="f" stroked="f" style="position:absolute;margin-left:63.74pt;margin-top:516.11pt;width:473.06pt;height:.1pt;z-index:-2147483165;mso-position-horizontal-relative:page;mso-position-vertical-relative:page;mso-width-relative:page;mso-height-relative:page;mso-wrap-distance-left:0.0pt;mso-wrap-distance-right:0.0pt;visibility:visible;" coordsize="9461,2" coordorigin="1275,10322">
            <v:shape id="1993" coordsize="9461,0" coordorigin="1275,10322" path="m1275,10322l10736,10322e" filled="f" style="position:absolute;left:1275.0;top:10322.0;width:9461.0;height:2.0;z-index:4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4" filled="f" stroked="f" style="position:absolute;margin-left:63.74pt;margin-top:532.75pt;width:473.06pt;height:.1pt;z-index:-2147483164;mso-position-horizontal-relative:page;mso-position-vertical-relative:page;mso-width-relative:page;mso-height-relative:page;mso-wrap-distance-left:0.0pt;mso-wrap-distance-right:0.0pt;visibility:visible;" coordsize="9461,2" coordorigin="1275,10655">
            <v:shape id="1995" coordsize="9461,0" coordorigin="1275,10655" path="m1275,10655l10736,10655e" filled="f" style="position:absolute;left:1275.0;top:10655.0;width:9461.0;height:2.0;z-index:4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6" filled="f" stroked="f" style="position:absolute;margin-left:63.74pt;margin-top:549.39pt;width:473.06pt;height:.1pt;z-index:-2147483163;mso-position-horizontal-relative:page;mso-position-vertical-relative:page;mso-width-relative:page;mso-height-relative:page;mso-wrap-distance-left:0.0pt;mso-wrap-distance-right:0.0pt;visibility:visible;" coordsize="9461,2" coordorigin="1275,10988">
            <v:shape id="1997" coordsize="9461,0" coordorigin="1275,10988" path="m1275,10988l10736,10988e" filled="f" style="position:absolute;left:1275.0;top:10988.0;width:9461.0;height:2.0;z-index:4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8" filled="f" stroked="f" style="position:absolute;margin-left:63.74pt;margin-top:566.03pt;width:473.06pt;height:.1pt;z-index:-2147483162;mso-position-horizontal-relative:page;mso-position-vertical-relative:page;mso-width-relative:page;mso-height-relative:page;mso-wrap-distance-left:0.0pt;mso-wrap-distance-right:0.0pt;visibility:visible;" coordsize="9461,2" coordorigin="1275,11321">
            <v:shape id="1999" coordsize="9461,0" coordorigin="1275,11321" path="m1275,11321l10736,11321e" filled="f" style="position:absolute;left:1275.0;top:11321.0;width:9461.0;height:2.0;z-index:4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0" filled="f" stroked="f" style="position:absolute;margin-left:63.74pt;margin-top:582.67pt;width:473.06pt;height:.1pt;z-index:-2147483161;mso-position-horizontal-relative:page;mso-position-vertical-relative:page;mso-width-relative:page;mso-height-relative:page;mso-wrap-distance-left:0.0pt;mso-wrap-distance-right:0.0pt;visibility:visible;" coordsize="9461,2" coordorigin="1275,11653">
            <v:shape id="2001" coordsize="9461,0" coordorigin="1275,11653" path="m1275,11653l10736,11653e" filled="f" style="position:absolute;left:1275.0;top:11653.0;width:9461.0;height:2.0;z-index:4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2" filled="f" stroked="f" style="position:absolute;margin-left:63.74pt;margin-top:599.31pt;width:473.06pt;height:.1pt;z-index:-2147483160;mso-position-horizontal-relative:page;mso-position-vertical-relative:page;mso-width-relative:page;mso-height-relative:page;mso-wrap-distance-left:0.0pt;mso-wrap-distance-right:0.0pt;visibility:visible;" coordsize="9461,2" coordorigin="1275,11986">
            <v:shape id="2003" coordsize="9461,0" coordorigin="1275,11986" path="m1275,11986l10736,11986e" filled="f" style="position:absolute;left:1275.0;top:11986.0;width:9461.0;height:2.0;z-index:4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4" filled="f" stroked="f" style="position:absolute;margin-left:63.74pt;margin-top:615.95pt;width:473.06pt;height:.1pt;z-index:-2147483159;mso-position-horizontal-relative:page;mso-position-vertical-relative:page;mso-width-relative:page;mso-height-relative:page;mso-wrap-distance-left:0.0pt;mso-wrap-distance-right:0.0pt;visibility:visible;" coordsize="9461,2" coordorigin="1275,12319">
            <v:shape id="2005" coordsize="9461,0" coordorigin="1275,12319" path="m1275,12319l10736,12319e" filled="f" style="position:absolute;left:1275.0;top:12319.0;width:9461.0;height:2.0;z-index:4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6" filled="f" stroked="f" style="position:absolute;margin-left:63.74pt;margin-top:632.59pt;width:473.06pt;height:.1pt;z-index:-2147483158;mso-position-horizontal-relative:page;mso-position-vertical-relative:page;mso-width-relative:page;mso-height-relative:page;mso-wrap-distance-left:0.0pt;mso-wrap-distance-right:0.0pt;visibility:visible;" coordsize="9461,2" coordorigin="1275,12652">
            <v:shape id="2007" coordsize="9461,0" coordorigin="1275,12652" path="m1275,12652l10736,12652e" filled="f" style="position:absolute;left:1275.0;top:12652.0;width:9461.0;height:2.0;z-index:4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8" filled="f" stroked="f" style="position:absolute;margin-left:63.74pt;margin-top:649.23pt;width:473.06pt;height:.1pt;z-index:-2147483157;mso-position-horizontal-relative:page;mso-position-vertical-relative:page;mso-width-relative:page;mso-height-relative:page;mso-wrap-distance-left:0.0pt;mso-wrap-distance-right:0.0pt;visibility:visible;" coordsize="9461,2" coordorigin="1275,12985">
            <v:shape id="2009" coordsize="9461,0" coordorigin="1275,12985" path="m1275,12985l10736,12985e" filled="f" style="position:absolute;left:1275.0;top:12985.0;width:9461.0;height:2.0;z-index:4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10" filled="f" stroked="f" style="position:absolute;margin-left:63.74pt;margin-top:665.87pt;width:473.06pt;height:.1pt;z-index:-2147483156;mso-position-horizontal-relative:page;mso-position-vertical-relative:page;mso-width-relative:page;mso-height-relative:page;mso-wrap-distance-left:0.0pt;mso-wrap-distance-right:0.0pt;visibility:visible;" coordsize="9461,2" coordorigin="1275,13317">
            <v:shape id="2011" coordsize="9461,0" coordorigin="1275,13317" path="m1275,13317l10736,13317e" filled="f" style="position:absolute;left:1275.0;top:13317.0;width:9461.0;height:2.0;z-index:4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12" filled="f" stroked="f" style="position:absolute;margin-left:63.74pt;margin-top:682.51pt;width:473.06pt;height:.1pt;z-index:-2147483155;mso-position-horizontal-relative:page;mso-position-vertical-relative:page;mso-width-relative:page;mso-height-relative:page;mso-wrap-distance-left:0.0pt;mso-wrap-distance-right:0.0pt;visibility:visible;" coordsize="9461,2" coordorigin="1275,13650">
            <v:shape id="2013" coordsize="9461,0" coordorigin="1275,13650" path="m1275,13650l10736,13650e" filled="f" style="position:absolute;left:1275.0;top:13650.0;width:9461.0;height:2.0;z-index:4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14" filled="f" stroked="f" style="position:absolute;margin-left:63.74pt;margin-top:699.15pt;width:473.06pt;height:.1pt;z-index:-2147483154;mso-position-horizontal-relative:page;mso-position-vertical-relative:page;mso-width-relative:page;mso-height-relative:page;mso-wrap-distance-left:0.0pt;mso-wrap-distance-right:0.0pt;visibility:visible;" coordsize="9461,2" coordorigin="1275,13983">
            <v:shape id="2015" coordsize="9461,0" coordorigin="1275,13983" path="m1275,13983l10736,13983e" filled="f" style="position:absolute;left:1275.0;top:13983.0;width:9461.0;height:2.0;z-index:4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16" filled="f" stroked="f" style="position:absolute;margin-left:63.74pt;margin-top:715.79pt;width:473.06pt;height:.1pt;z-index:-2147483153;mso-position-horizontal-relative:page;mso-position-vertical-relative:page;mso-width-relative:page;mso-height-relative:page;mso-wrap-distance-left:0.0pt;mso-wrap-distance-right:0.0pt;visibility:visible;" coordsize="9461,2" coordorigin="1275,14316">
            <v:shape id="2017" coordsize="9461,0" coordorigin="1275,14316" path="m1275,14316l10736,14316e" filled="f" style="position:absolute;left:1275.0;top:14316.0;width:9461.0;height:2.0;z-index:4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18" filled="f" stroked="f" style="position:absolute;margin-left:63.74pt;margin-top:732.42pt;width:473.06pt;height:.1pt;z-index:-2147483152;mso-position-horizontal-relative:page;mso-position-vertical-relative:page;mso-width-relative:page;mso-height-relative:page;mso-wrap-distance-left:0.0pt;mso-wrap-distance-right:0.0pt;visibility:visible;" coordsize="9461,2" coordorigin="1275,14648">
            <v:shape id="2019" coordsize="9461,0" coordorigin="1275,14648" path="m1275,14648l10736,14648e" filled="f" style="position:absolute;left:1275.0;top:14648.0;width:9461.0;height:2.0;z-index:4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2020" filled="f" stroked="f" style="position:absolute;margin-left:63.74pt;margin-top:128.68pt;width:473.06pt;height:.1pt;z-index:-2147483151;mso-position-horizontal-relative:page;mso-position-vertical-relative:page;mso-width-relative:page;mso-height-relative:page;mso-wrap-distance-left:0.0pt;mso-wrap-distance-right:0.0pt;visibility:visible;" coordsize="9461,2" coordorigin="1275,2574">
            <v:shape id="2021" coordsize="9461,0" coordorigin="1275,2574" path="m1275,2574l10736,2574e" filled="f" style="position:absolute;left:1275.0;top:2574.0;width:9461.0;height:2.0;z-index:4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22" filled="f" stroked="f" style="position:absolute;margin-left:63.74pt;margin-top:146.11pt;width:473.06pt;height:.1pt;z-index:-2147483150;mso-position-horizontal-relative:page;mso-position-vertical-relative:page;mso-width-relative:page;mso-height-relative:page;mso-wrap-distance-left:0.0pt;mso-wrap-distance-right:0.0pt;visibility:visible;" coordsize="9461,2" coordorigin="1275,2922">
            <v:shape id="2023" coordsize="9461,0" coordorigin="1275,2922" path="m1275,2922l10736,2922e" filled="f" style="position:absolute;left:1275.0;top:2922.0;width:9461.0;height:2.0;z-index:4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24" filled="f" stroked="f" style="position:absolute;margin-left:63.74pt;margin-top:163.53pt;width:473.06pt;height:.1pt;z-index:-2147483149;mso-position-horizontal-relative:page;mso-position-vertical-relative:page;mso-width-relative:page;mso-height-relative:page;mso-wrap-distance-left:0.0pt;mso-wrap-distance-right:0.0pt;visibility:visible;" coordsize="9461,2" coordorigin="1275,3271">
            <v:shape id="2025" coordsize="9461,0" coordorigin="1275,3271" path="m1275,3271l10736,3271e" filled="f" style="position:absolute;left:1275.0;top:3271.0;width:9461.0;height:2.0;z-index:4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26" filled="f" stroked="f" style="position:absolute;margin-left:63.74pt;margin-top:180.96pt;width:473.06pt;height:.1pt;z-index:-2147483148;mso-position-horizontal-relative:page;mso-position-vertical-relative:page;mso-width-relative:page;mso-height-relative:page;mso-wrap-distance-left:0.0pt;mso-wrap-distance-right:0.0pt;visibility:visible;" coordsize="9461,2" coordorigin="1275,3619">
            <v:shape id="2027" coordsize="9461,0" coordorigin="1275,3619" path="m1275,3619l10736,3619e" filled="f" style="position:absolute;left:1275.0;top:3619.0;width:9461.0;height:2.0;z-index:5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28" filled="f" stroked="f" style="position:absolute;margin-left:63.74pt;margin-top:198.38pt;width:473.06pt;height:.1pt;z-index:-2147483147;mso-position-horizontal-relative:page;mso-position-vertical-relative:page;mso-width-relative:page;mso-height-relative:page;mso-wrap-distance-left:0.0pt;mso-wrap-distance-right:0.0pt;visibility:visible;" coordsize="9461,2" coordorigin="1275,3968">
            <v:shape id="2029" coordsize="9461,0" coordorigin="1275,3968" path="m1275,3968l10736,3968e" filled="f" style="position:absolute;left:1275.0;top:3968.0;width:9461.0;height:2.0;z-index:5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30" filled="f" stroked="f" style="position:absolute;margin-left:63.74pt;margin-top:215.81pt;width:473.06pt;height:.1pt;z-index:-2147483146;mso-position-horizontal-relative:page;mso-position-vertical-relative:page;mso-width-relative:page;mso-height-relative:page;mso-wrap-distance-left:0.0pt;mso-wrap-distance-right:0.0pt;visibility:visible;" coordsize="9461,2" coordorigin="1275,4316">
            <v:shape id="2031" coordsize="9461,0" coordorigin="1275,4316" path="m1275,4316l10736,4316e" filled="f" style="position:absolute;left:1275.0;top:4316.0;width:9461.0;height:2.0;z-index:5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32" filled="f" stroked="f" style="position:absolute;margin-left:63.74pt;margin-top:233.24pt;width:473.06pt;height:.1pt;z-index:-2147483145;mso-position-horizontal-relative:page;mso-position-vertical-relative:page;mso-width-relative:page;mso-height-relative:page;mso-wrap-distance-left:0.0pt;mso-wrap-distance-right:0.0pt;visibility:visible;" coordsize="9461,2" coordorigin="1275,4665">
            <v:shape id="2033" coordsize="9461,0" coordorigin="1275,4665" path="m1275,4665l10736,4665e" filled="f" style="position:absolute;left:1275.0;top:4665.0;width:9461.0;height:2.0;z-index:5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34" filled="f" stroked="f" style="position:absolute;margin-left:63.74pt;margin-top:249.87pt;width:473.06pt;height:.1pt;z-index:-2147483144;mso-position-horizontal-relative:page;mso-position-vertical-relative:page;mso-width-relative:page;mso-height-relative:page;mso-wrap-distance-left:0.0pt;mso-wrap-distance-right:0.0pt;visibility:visible;" coordsize="9461,2" coordorigin="1275,4997">
            <v:shape id="2035" coordsize="9461,0" coordorigin="1275,4997" path="m1275,4997l10736,4997e" filled="f" style="position:absolute;left:1275.0;top:4997.0;width:9461.0;height:2.0;z-index:5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36" filled="f" stroked="f" style="position:absolute;margin-left:63.74pt;margin-top:266.51pt;width:473.06pt;height:.1pt;z-index:-2147483143;mso-position-horizontal-relative:page;mso-position-vertical-relative:page;mso-width-relative:page;mso-height-relative:page;mso-wrap-distance-left:0.0pt;mso-wrap-distance-right:0.0pt;visibility:visible;" coordsize="9461,2" coordorigin="1275,5330">
            <v:shape id="2037" coordsize="9461,0" coordorigin="1275,5330" path="m1275,5330l10736,5330e" filled="f" style="position:absolute;left:1275.0;top:5330.0;width:9461.0;height:2.0;z-index:5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38" filled="f" stroked="f" style="position:absolute;margin-left:63.74pt;margin-top:283.15pt;width:473.06pt;height:.1pt;z-index:-2147483142;mso-position-horizontal-relative:page;mso-position-vertical-relative:page;mso-width-relative:page;mso-height-relative:page;mso-wrap-distance-left:0.0pt;mso-wrap-distance-right:0.0pt;visibility:visible;" coordsize="9461,2" coordorigin="1275,5663">
            <v:shape id="2039" coordsize="9461,0" coordorigin="1275,5663" path="m1275,5663l10736,5663e" filled="f" style="position:absolute;left:1275.0;top:5663.0;width:9461.0;height:2.0;z-index:5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40" filled="f" stroked="f" style="position:absolute;margin-left:63.74pt;margin-top:299.79pt;width:473.06pt;height:.1pt;z-index:-2147483141;mso-position-horizontal-relative:page;mso-position-vertical-relative:page;mso-width-relative:page;mso-height-relative:page;mso-wrap-distance-left:0.0pt;mso-wrap-distance-right:0.0pt;visibility:visible;" coordsize="9461,2" coordorigin="1275,5996">
            <v:shape id="2041" coordsize="9461,0" coordorigin="1275,5996" path="m1275,5996l10736,5996e" filled="f" style="position:absolute;left:1275.0;top:5996.0;width:9461.0;height:2.0;z-index:5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42" filled="f" stroked="f" style="position:absolute;margin-left:63.74pt;margin-top:316.43pt;width:473.06pt;height:.1pt;z-index:-2147483140;mso-position-horizontal-relative:page;mso-position-vertical-relative:page;mso-width-relative:page;mso-height-relative:page;mso-wrap-distance-left:0.0pt;mso-wrap-distance-right:0.0pt;visibility:visible;" coordsize="9461,2" coordorigin="1275,6329">
            <v:shape id="2043" coordsize="9461,0" coordorigin="1275,6329" path="m1275,6329l10736,6329e" filled="f" style="position:absolute;left:1275.0;top:6329.0;width:9461.0;height:2.0;z-index:5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44" filled="f" stroked="f" style="position:absolute;margin-left:63.74pt;margin-top:333.07pt;width:473.06pt;height:.1pt;z-index:-2147483139;mso-position-horizontal-relative:page;mso-position-vertical-relative:page;mso-width-relative:page;mso-height-relative:page;mso-wrap-distance-left:0.0pt;mso-wrap-distance-right:0.0pt;visibility:visible;" coordsize="9461,2" coordorigin="1275,6661">
            <v:shape id="2045" coordsize="9461,0" coordorigin="1275,6661" path="m1275,6661l10736,6661e" filled="f" style="position:absolute;left:1275.0;top:6661.0;width:9461.0;height:2.0;z-index:5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46" filled="f" stroked="f" style="position:absolute;margin-left:63.74pt;margin-top:349.71pt;width:473.06pt;height:.1pt;z-index:-2147483138;mso-position-horizontal-relative:page;mso-position-vertical-relative:page;mso-width-relative:page;mso-height-relative:page;mso-wrap-distance-left:0.0pt;mso-wrap-distance-right:0.0pt;visibility:visible;" coordsize="9461,2" coordorigin="1275,6994">
            <v:shape id="2047" coordsize="9461,0" coordorigin="1275,6994" path="m1275,6994l10736,6994e" filled="f" style="position:absolute;left:1275.0;top:6994.0;width:9461.0;height:2.0;z-index:5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45" filled="f" stroked="f" style="position:absolute;margin-left:63.74pt;margin-top:366.35pt;width:473.06pt;height:.1pt;z-index:-2147483137;mso-position-horizontal-relative:page;mso-position-vertical-relative:page;mso-width-relative:page;mso-height-relative:page;mso-wrap-distance-left:0.0pt;mso-wrap-distance-right:0.0pt;visibility:visible;" coordsize="9461,2" coordorigin="1275,7327">
            <v:shape id="6146" coordsize="9461,0" coordorigin="1275,7327" path="m1275,7327l10736,7327e" filled="f" style="position:absolute;left:1275.0;top:7327.0;width:9461.0;height:2.0;z-index:5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47" filled="f" stroked="f" style="position:absolute;margin-left:63.74pt;margin-top:382.99pt;width:473.06pt;height:.1pt;z-index:-2147483136;mso-position-horizontal-relative:page;mso-position-vertical-relative:page;mso-width-relative:page;mso-height-relative:page;mso-wrap-distance-left:0.0pt;mso-wrap-distance-right:0.0pt;visibility:visible;" coordsize="9461,2" coordorigin="1275,7660">
            <v:shape id="6148" coordsize="9461,0" coordorigin="1275,7660" path="m1275,7660l10736,7660e" filled="f" style="position:absolute;left:1275.0;top:7660.0;width:9461.0;height:2.0;z-index:5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49" filled="f" stroked="f" style="position:absolute;margin-left:63.74pt;margin-top:399.63pt;width:473.06pt;height:.1pt;z-index:-2147483135;mso-position-horizontal-relative:page;mso-position-vertical-relative:page;mso-width-relative:page;mso-height-relative:page;mso-wrap-distance-left:0.0pt;mso-wrap-distance-right:0.0pt;visibility:visible;" coordsize="9461,2" coordorigin="1275,7993">
            <v:shape id="6150" coordsize="9461,0" coordorigin="1275,7993" path="m1275,7993l10736,7993e" filled="f" style="position:absolute;left:1275.0;top:7993.0;width:9461.0;height:2.0;z-index:5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51" filled="f" stroked="f" style="position:absolute;margin-left:63.74pt;margin-top:416.27pt;width:473.06pt;height:.1pt;z-index:-2147483134;mso-position-horizontal-relative:page;mso-position-vertical-relative:page;mso-width-relative:page;mso-height-relative:page;mso-wrap-distance-left:0.0pt;mso-wrap-distance-right:0.0pt;visibility:visible;" coordsize="9461,2" coordorigin="1275,8325">
            <v:shape id="6152" coordsize="9461,0" coordorigin="1275,8325" path="m1275,8325l10736,8325e" filled="f" style="position:absolute;left:1275.0;top:8325.0;width:9461.0;height:2.0;z-index:5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53" filled="f" stroked="f" style="position:absolute;margin-left:63.74pt;margin-top:432.91pt;width:473.06pt;height:.1pt;z-index:-2147483133;mso-position-horizontal-relative:page;mso-position-vertical-relative:page;mso-width-relative:page;mso-height-relative:page;mso-wrap-distance-left:0.0pt;mso-wrap-distance-right:0.0pt;visibility:visible;" coordsize="9461,2" coordorigin="1275,8658">
            <v:shape id="6154" coordsize="9461,0" coordorigin="1275,8658" path="m1275,8658l10736,8658e" filled="f" style="position:absolute;left:1275.0;top:8658.0;width:9461.0;height:2.0;z-index:5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55" filled="f" stroked="f" style="position:absolute;margin-left:63.74pt;margin-top:449.55pt;width:473.06pt;height:.1pt;z-index:-2147483132;mso-position-horizontal-relative:page;mso-position-vertical-relative:page;mso-width-relative:page;mso-height-relative:page;mso-wrap-distance-left:0.0pt;mso-wrap-distance-right:0.0pt;visibility:visible;" coordsize="9461,2" coordorigin="1275,8991">
            <v:shape id="6156" coordsize="9461,0" coordorigin="1275,8991" path="m1275,8991l10736,8991e" filled="f" style="position:absolute;left:1275.0;top:8991.0;width:9461.0;height:2.0;z-index:5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57" filled="f" stroked="f" style="position:absolute;margin-left:63.74pt;margin-top:466.19pt;width:473.06pt;height:.1pt;z-index:-2147483131;mso-position-horizontal-relative:page;mso-position-vertical-relative:page;mso-width-relative:page;mso-height-relative:page;mso-wrap-distance-left:0.0pt;mso-wrap-distance-right:0.0pt;visibility:visible;" coordsize="9461,2" coordorigin="1275,9324">
            <v:shape id="6158" coordsize="9461,0" coordorigin="1275,9324" path="m1275,9324l10736,9324e" filled="f" style="position:absolute;left:1275.0;top:9324.0;width:9461.0;height:2.0;z-index:5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59" filled="f" stroked="f" style="position:absolute;margin-left:63.74pt;margin-top:482.83pt;width:473.06pt;height:.1pt;z-index:-2147483130;mso-position-horizontal-relative:page;mso-position-vertical-relative:page;mso-width-relative:page;mso-height-relative:page;mso-wrap-distance-left:0.0pt;mso-wrap-distance-right:0.0pt;visibility:visible;" coordsize="9461,2" coordorigin="1275,9657">
            <v:shape id="6160" coordsize="9461,0" coordorigin="1275,9657" path="m1275,9657l10736,9657e" filled="f" style="position:absolute;left:1275.0;top:9657.0;width:9461.0;height:2.0;z-index:5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61" filled="f" stroked="f" style="position:absolute;margin-left:63.74pt;margin-top:499.47pt;width:473.06pt;height:.1pt;z-index:-2147483129;mso-position-horizontal-relative:page;mso-position-vertical-relative:page;mso-width-relative:page;mso-height-relative:page;mso-wrap-distance-left:0.0pt;mso-wrap-distance-right:0.0pt;visibility:visible;" coordsize="9461,2" coordorigin="1275,9989">
            <v:shape id="6162" coordsize="9461,0" coordorigin="1275,9989" path="m1275,9989l10736,9989e" filled="f" style="position:absolute;left:1275.0;top:9989.0;width:9461.0;height:2.0;z-index:5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63" filled="f" stroked="f" style="position:absolute;margin-left:63.74pt;margin-top:516.11pt;width:473.06pt;height:.1pt;z-index:-2147483128;mso-position-horizontal-relative:page;mso-position-vertical-relative:page;mso-width-relative:page;mso-height-relative:page;mso-wrap-distance-left:0.0pt;mso-wrap-distance-right:0.0pt;visibility:visible;" coordsize="9461,2" coordorigin="1275,10322">
            <v:shape id="6164" coordsize="9461,0" coordorigin="1275,10322" path="m1275,10322l10736,10322e" filled="f" style="position:absolute;left:1275.0;top:10322.0;width:9461.0;height:2.0;z-index:5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65" filled="f" stroked="f" style="position:absolute;margin-left:63.74pt;margin-top:532.75pt;width:473.06pt;height:.1pt;z-index:-2147483127;mso-position-horizontal-relative:page;mso-position-vertical-relative:page;mso-width-relative:page;mso-height-relative:page;mso-wrap-distance-left:0.0pt;mso-wrap-distance-right:0.0pt;visibility:visible;" coordsize="9461,2" coordorigin="1275,10655">
            <v:shape id="6166" coordsize="9461,0" coordorigin="1275,10655" path="m1275,10655l10736,10655e" filled="f" style="position:absolute;left:1275.0;top:10655.0;width:9461.0;height:2.0;z-index:5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67" filled="f" stroked="f" style="position:absolute;margin-left:63.74pt;margin-top:549.39pt;width:473.06pt;height:.1pt;z-index:-2147483126;mso-position-horizontal-relative:page;mso-position-vertical-relative:page;mso-width-relative:page;mso-height-relative:page;mso-wrap-distance-left:0.0pt;mso-wrap-distance-right:0.0pt;visibility:visible;" coordsize="9461,2" coordorigin="1275,10988">
            <v:shape id="6168" coordsize="9461,0" coordorigin="1275,10988" path="m1275,10988l10736,10988e" filled="f" style="position:absolute;left:1275.0;top:10988.0;width:9461.0;height:2.0;z-index:5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69" filled="f" stroked="f" style="position:absolute;margin-left:63.74pt;margin-top:566.03pt;width:473.06pt;height:.1pt;z-index:-2147483125;mso-position-horizontal-relative:page;mso-position-vertical-relative:page;mso-width-relative:page;mso-height-relative:page;mso-wrap-distance-left:0.0pt;mso-wrap-distance-right:0.0pt;visibility:visible;" coordsize="9461,2" coordorigin="1275,11321">
            <v:shape id="6170" coordsize="9461,0" coordorigin="1275,11321" path="m1275,11321l10736,11321e" filled="f" style="position:absolute;left:1275.0;top:11321.0;width:9461.0;height:2.0;z-index:5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1" filled="f" stroked="f" style="position:absolute;margin-left:63.74pt;margin-top:582.67pt;width:473.06pt;height:.1pt;z-index:-2147483124;mso-position-horizontal-relative:page;mso-position-vertical-relative:page;mso-width-relative:page;mso-height-relative:page;mso-wrap-distance-left:0.0pt;mso-wrap-distance-right:0.0pt;visibility:visible;" coordsize="9461,2" coordorigin="1275,11653">
            <v:shape id="6172" coordsize="9461,0" coordorigin="1275,11653" path="m1275,11653l10736,11653e" filled="f" style="position:absolute;left:1275.0;top:11653.0;width:9461.0;height:2.0;z-index:5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3" filled="f" stroked="f" style="position:absolute;margin-left:63.74pt;margin-top:599.31pt;width:473.06pt;height:.1pt;z-index:-2147483123;mso-position-horizontal-relative:page;mso-position-vertical-relative:page;mso-width-relative:page;mso-height-relative:page;mso-wrap-distance-left:0.0pt;mso-wrap-distance-right:0.0pt;visibility:visible;" coordsize="9461,2" coordorigin="1275,11986">
            <v:shape id="6174" coordsize="9461,0" coordorigin="1275,11986" path="m1275,11986l10736,11986e" filled="f" style="position:absolute;left:1275.0;top:11986.0;width:9461.0;height:2.0;z-index:5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5" filled="f" stroked="f" style="position:absolute;margin-left:63.74pt;margin-top:615.95pt;width:473.06pt;height:.1pt;z-index:-2147483122;mso-position-horizontal-relative:page;mso-position-vertical-relative:page;mso-width-relative:page;mso-height-relative:page;mso-wrap-distance-left:0.0pt;mso-wrap-distance-right:0.0pt;visibility:visible;" coordsize="9461,2" coordorigin="1275,12319">
            <v:shape id="6176" coordsize="9461,0" coordorigin="1275,12319" path="m1275,12319l10736,12319e" filled="f" style="position:absolute;left:1275.0;top:12319.0;width:9461.0;height:2.0;z-index:5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7" filled="f" stroked="f" style="position:absolute;margin-left:63.74pt;margin-top:632.59pt;width:473.06pt;height:.1pt;z-index:-2147483121;mso-position-horizontal-relative:page;mso-position-vertical-relative:page;mso-width-relative:page;mso-height-relative:page;mso-wrap-distance-left:0.0pt;mso-wrap-distance-right:0.0pt;visibility:visible;" coordsize="9461,2" coordorigin="1275,12652">
            <v:shape id="6178" coordsize="9461,0" coordorigin="1275,12652" path="m1275,12652l10736,12652e" filled="f" style="position:absolute;left:1275.0;top:12652.0;width:9461.0;height:2.0;z-index:5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9" filled="f" stroked="f" style="position:absolute;margin-left:63.74pt;margin-top:649.23pt;width:473.06pt;height:.1pt;z-index:-2147483120;mso-position-horizontal-relative:page;mso-position-vertical-relative:page;mso-width-relative:page;mso-height-relative:page;mso-wrap-distance-left:0.0pt;mso-wrap-distance-right:0.0pt;visibility:visible;" coordsize="9461,2" coordorigin="1275,12985">
            <v:shape id="6180" coordsize="9461,0" coordorigin="1275,12985" path="m1275,12985l10736,12985e" filled="f" style="position:absolute;left:1275.0;top:12985.0;width:9461.0;height:2.0;z-index:5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1" filled="f" stroked="f" style="position:absolute;margin-left:63.74pt;margin-top:665.87pt;width:473.06pt;height:.1pt;z-index:-2147483119;mso-position-horizontal-relative:page;mso-position-vertical-relative:page;mso-width-relative:page;mso-height-relative:page;mso-wrap-distance-left:0.0pt;mso-wrap-distance-right:0.0pt;visibility:visible;" coordsize="9461,2" coordorigin="1275,13317">
            <v:shape id="6182" coordsize="9461,0" coordorigin="1275,13317" path="m1275,13317l10736,13317e" filled="f" style="position:absolute;left:1275.0;top:13317.0;width:9461.0;height:2.0;z-index:5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3" filled="f" stroked="f" style="position:absolute;margin-left:63.74pt;margin-top:682.51pt;width:473.06pt;height:.1pt;z-index:-2147483118;mso-position-horizontal-relative:page;mso-position-vertical-relative:page;mso-width-relative:page;mso-height-relative:page;mso-wrap-distance-left:0.0pt;mso-wrap-distance-right:0.0pt;visibility:visible;" coordsize="9461,2" coordorigin="1275,13650">
            <v:shape id="6184" coordsize="9461,0" coordorigin="1275,13650" path="m1275,13650l10736,13650e" filled="f" style="position:absolute;left:1275.0;top:13650.0;width:9461.0;height:2.0;z-index:5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5" filled="f" stroked="f" style="position:absolute;margin-left:63.74pt;margin-top:699.15pt;width:473.06pt;height:.1pt;z-index:-2147483117;mso-position-horizontal-relative:page;mso-position-vertical-relative:page;mso-width-relative:page;mso-height-relative:page;mso-wrap-distance-left:0.0pt;mso-wrap-distance-right:0.0pt;visibility:visible;" coordsize="9461,2" coordorigin="1275,13983">
            <v:shape id="6186" coordsize="9461,0" coordorigin="1275,13983" path="m1275,13983l10736,13983e" filled="f" style="position:absolute;left:1275.0;top:13983.0;width:9461.0;height:2.0;z-index:5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7" filled="f" stroked="f" style="position:absolute;margin-left:63.74pt;margin-top:715.79pt;width:473.06pt;height:.1pt;z-index:-2147483116;mso-position-horizontal-relative:page;mso-position-vertical-relative:page;mso-width-relative:page;mso-height-relative:page;mso-wrap-distance-left:0.0pt;mso-wrap-distance-right:0.0pt;visibility:visible;" coordsize="9461,2" coordorigin="1275,14316">
            <v:shape id="6188" coordsize="9461,0" coordorigin="1275,14316" path="m1275,14316l10736,14316e" filled="f" style="position:absolute;left:1275.0;top:14316.0;width:9461.0;height:2.0;z-index:5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9" filled="f" stroked="f" style="position:absolute;margin-left:63.74pt;margin-top:732.42pt;width:473.06pt;height:.1pt;z-index:-2147483115;mso-position-horizontal-relative:page;mso-position-vertical-relative:page;mso-width-relative:page;mso-height-relative:page;mso-wrap-distance-left:0.0pt;mso-wrap-distance-right:0.0pt;visibility:visible;" coordsize="9461,2" coordorigin="1275,14648">
            <v:shape id="6190" coordsize="9461,0" coordorigin="1275,14648" path="m1275,14648l10736,14648e" filled="f" style="position:absolute;left:1275.0;top:14648.0;width:9461.0;height:2.0;z-index:5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10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347" w:right="-7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.........................................</w:t>
      </w:r>
    </w:p>
    <w:p>
      <w:pPr>
        <w:pStyle w:val="style0"/>
        <w:spacing w:before="56" w:after="0" w:lineRule="auto" w:line="240"/>
        <w:ind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br w:type="column"/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4"/>
          <w:szCs w:val="24"/>
        </w:rPr>
        <w:t>Scale:</w:t>
      </w:r>
    </w:p>
    <w:p>
      <w:pPr>
        <w:pStyle w:val="style0"/>
        <w:spacing w:before="0" w:after="0" w:lineRule="exact" w:line="240"/>
        <w:ind w:left="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x: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......................................</w:t>
      </w:r>
    </w:p>
    <w:p>
      <w:pPr>
        <w:pStyle w:val="style0"/>
        <w:spacing w:before="59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y: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0"/>
          <w:sz w:val="24"/>
          <w:szCs w:val="24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headerReference w:type="default" r:id="rId38"/>
          <w:footerReference w:type="default" r:id="rId39"/>
          <w:pgSz w:w="11920" w:h="16840" w:orient="portrait"/>
          <w:pgMar w:top="1300" w:right="1020" w:bottom="1060" w:left="1140" w:header="0" w:footer="866" w:gutter="0"/>
          <w:pgNumType w:start="33"/>
          <w:cols w:equalWidth="0" w:num="2">
            <w:col w:w="3423" w:space="2637"/>
            <w:col w:w="3700"/>
          </w:cols>
        </w:sectPr>
      </w:pPr>
    </w:p>
    <w:p>
      <w:pPr>
        <w:pStyle w:val="style0"/>
        <w:spacing w:before="8" w:after="0" w:lineRule="exact" w:line="120"/>
        <w:jc w:val="left"/>
        <w:rPr>
          <w:sz w:val="12"/>
          <w:szCs w:val="12"/>
        </w:rPr>
      </w:pPr>
      <w:r>
        <w:rPr/>
        <w:pict>
          <v:group id="6191" filled="f" stroked="f" style="position:absolute;margin-left:340.39pt;margin-top:68.01pt;width:198.19pt;height:46.09pt;z-index:-2147483114;mso-position-horizontal-relative:page;mso-position-vertical-relative:page;mso-width-relative:page;mso-height-relative:page;mso-wrap-distance-left:0.0pt;mso-wrap-distance-right:0.0pt;visibility:visible;" coordsize="3964,922" coordorigin="6808,1360">
            <v:shape id="6192" coordsize="3964,922" coordorigin="6808,1360" path="m6808,1360l10772,1360,10772,2282,6808,2282,6808,1360xe" filled="f" style="position:absolute;left:6808.0;top:1360.0;width:3964.0;height:922.0;z-index:534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6193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20" w:bottom="1060" w:left="1140" w:header="720" w:footer="720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6194" filled="f" stroked="f" style="position:absolute;margin-left:63.74pt;margin-top:128.68pt;width:473.06pt;height:.1pt;z-index:-2147483113;mso-position-horizontal-relative:page;mso-position-vertical-relative:page;mso-width-relative:page;mso-height-relative:page;mso-wrap-distance-left:0.0pt;mso-wrap-distance-right:0.0pt;visibility:visible;" coordsize="9461,2" coordorigin="1275,2574">
            <v:shape id="6195" coordsize="9461,0" coordorigin="1275,2574" path="m1275,2574l10736,2574e" filled="f" style="position:absolute;left:1275.0;top:2574.0;width:9461.0;height:2.0;z-index:5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6" filled="f" stroked="f" style="position:absolute;margin-left:63.74pt;margin-top:146.11pt;width:473.06pt;height:.1pt;z-index:-2147483112;mso-position-horizontal-relative:page;mso-position-vertical-relative:page;mso-width-relative:page;mso-height-relative:page;mso-wrap-distance-left:0.0pt;mso-wrap-distance-right:0.0pt;visibility:visible;" coordsize="9461,2" coordorigin="1275,2922">
            <v:shape id="6197" coordsize="9461,0" coordorigin="1275,2922" path="m1275,2922l10736,2922e" filled="f" style="position:absolute;left:1275.0;top:2922.0;width:9461.0;height:2.0;z-index:5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8" filled="f" stroked="f" style="position:absolute;margin-left:63.74pt;margin-top:163.53pt;width:473.06pt;height:.1pt;z-index:-2147483111;mso-position-horizontal-relative:page;mso-position-vertical-relative:page;mso-width-relative:page;mso-height-relative:page;mso-wrap-distance-left:0.0pt;mso-wrap-distance-right:0.0pt;visibility:visible;" coordsize="9461,2" coordorigin="1275,3271">
            <v:shape id="6199" coordsize="9461,0" coordorigin="1275,3271" path="m1275,3271l10736,3271e" filled="f" style="position:absolute;left:1275.0;top:3271.0;width:9461.0;height:2.0;z-index:5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0" filled="f" stroked="f" style="position:absolute;margin-left:63.74pt;margin-top:180.96pt;width:473.06pt;height:.1pt;z-index:-2147483110;mso-position-horizontal-relative:page;mso-position-vertical-relative:page;mso-width-relative:page;mso-height-relative:page;mso-wrap-distance-left:0.0pt;mso-wrap-distance-right:0.0pt;visibility:visible;" coordsize="9461,2" coordorigin="1275,3619">
            <v:shape id="6201" coordsize="9461,0" coordorigin="1275,3619" path="m1275,3619l10736,3619e" filled="f" style="position:absolute;left:1275.0;top:3619.0;width:9461.0;height:2.0;z-index:5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2" filled="f" stroked="f" style="position:absolute;margin-left:63.74pt;margin-top:198.38pt;width:473.06pt;height:.1pt;z-index:-2147483109;mso-position-horizontal-relative:page;mso-position-vertical-relative:page;mso-width-relative:page;mso-height-relative:page;mso-wrap-distance-left:0.0pt;mso-wrap-distance-right:0.0pt;visibility:visible;" coordsize="9461,2" coordorigin="1275,3968">
            <v:shape id="6203" coordsize="9461,0" coordorigin="1275,3968" path="m1275,3968l10736,3968e" filled="f" style="position:absolute;left:1275.0;top:3968.0;width:9461.0;height:2.0;z-index:5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4" filled="f" stroked="f" style="position:absolute;margin-left:63.74pt;margin-top:215.81pt;width:473.06pt;height:.1pt;z-index:-2147483108;mso-position-horizontal-relative:page;mso-position-vertical-relative:page;mso-width-relative:page;mso-height-relative:page;mso-wrap-distance-left:0.0pt;mso-wrap-distance-right:0.0pt;visibility:visible;" coordsize="9461,2" coordorigin="1275,4316">
            <v:shape id="6205" coordsize="9461,0" coordorigin="1275,4316" path="m1275,4316l10736,4316e" filled="f" style="position:absolute;left:1275.0;top:4316.0;width:9461.0;height:2.0;z-index:5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6" filled="f" stroked="f" style="position:absolute;margin-left:63.74pt;margin-top:233.24pt;width:473.06pt;height:.1pt;z-index:-2147483107;mso-position-horizontal-relative:page;mso-position-vertical-relative:page;mso-width-relative:page;mso-height-relative:page;mso-wrap-distance-left:0.0pt;mso-wrap-distance-right:0.0pt;visibility:visible;" coordsize="9461,2" coordorigin="1275,4665">
            <v:shape id="6207" coordsize="9461,0" coordorigin="1275,4665" path="m1275,4665l10736,4665e" filled="f" style="position:absolute;left:1275.0;top:4665.0;width:9461.0;height:2.0;z-index:5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8" filled="f" stroked="f" style="position:absolute;margin-left:63.74pt;margin-top:249.87pt;width:473.06pt;height:.1pt;z-index:-2147483106;mso-position-horizontal-relative:page;mso-position-vertical-relative:page;mso-width-relative:page;mso-height-relative:page;mso-wrap-distance-left:0.0pt;mso-wrap-distance-right:0.0pt;visibility:visible;" coordsize="9461,2" coordorigin="1275,4997">
            <v:shape id="6209" coordsize="9461,0" coordorigin="1275,4997" path="m1275,4997l10736,4997e" filled="f" style="position:absolute;left:1275.0;top:4997.0;width:9461.0;height:2.0;z-index:5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0" filled="f" stroked="f" style="position:absolute;margin-left:63.74pt;margin-top:266.51pt;width:473.06pt;height:.1pt;z-index:-2147483105;mso-position-horizontal-relative:page;mso-position-vertical-relative:page;mso-width-relative:page;mso-height-relative:page;mso-wrap-distance-left:0.0pt;mso-wrap-distance-right:0.0pt;visibility:visible;" coordsize="9461,2" coordorigin="1275,5330">
            <v:shape id="6211" coordsize="9461,0" coordorigin="1275,5330" path="m1275,5330l10736,5330e" filled="f" style="position:absolute;left:1275.0;top:5330.0;width:9461.0;height:2.0;z-index:5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2" filled="f" stroked="f" style="position:absolute;margin-left:63.74pt;margin-top:283.15pt;width:473.06pt;height:.1pt;z-index:-2147483104;mso-position-horizontal-relative:page;mso-position-vertical-relative:page;mso-width-relative:page;mso-height-relative:page;mso-wrap-distance-left:0.0pt;mso-wrap-distance-right:0.0pt;visibility:visible;" coordsize="9461,2" coordorigin="1275,5663">
            <v:shape id="6213" coordsize="9461,0" coordorigin="1275,5663" path="m1275,5663l10736,5663e" filled="f" style="position:absolute;left:1275.0;top:5663.0;width:9461.0;height:2.0;z-index:5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4" filled="f" stroked="f" style="position:absolute;margin-left:63.74pt;margin-top:299.79pt;width:473.06pt;height:.1pt;z-index:-2147483103;mso-position-horizontal-relative:page;mso-position-vertical-relative:page;mso-width-relative:page;mso-height-relative:page;mso-wrap-distance-left:0.0pt;mso-wrap-distance-right:0.0pt;visibility:visible;" coordsize="9461,2" coordorigin="1275,5996">
            <v:shape id="6215" coordsize="9461,0" coordorigin="1275,5996" path="m1275,5996l10736,5996e" filled="f" style="position:absolute;left:1275.0;top:5996.0;width:9461.0;height:2.0;z-index:5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6" filled="f" stroked="f" style="position:absolute;margin-left:63.74pt;margin-top:316.43pt;width:473.06pt;height:.1pt;z-index:-2147483102;mso-position-horizontal-relative:page;mso-position-vertical-relative:page;mso-width-relative:page;mso-height-relative:page;mso-wrap-distance-left:0.0pt;mso-wrap-distance-right:0.0pt;visibility:visible;" coordsize="9461,2" coordorigin="1275,6329">
            <v:shape id="6217" coordsize="9461,0" coordorigin="1275,6329" path="m1275,6329l10736,6329e" filled="f" style="position:absolute;left:1275.0;top:6329.0;width:9461.0;height:2.0;z-index:5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8" filled="f" stroked="f" style="position:absolute;margin-left:63.74pt;margin-top:333.07pt;width:473.06pt;height:.1pt;z-index:-2147483101;mso-position-horizontal-relative:page;mso-position-vertical-relative:page;mso-width-relative:page;mso-height-relative:page;mso-wrap-distance-left:0.0pt;mso-wrap-distance-right:0.0pt;visibility:visible;" coordsize="9461,2" coordorigin="1275,6661">
            <v:shape id="6219" coordsize="9461,0" coordorigin="1275,6661" path="m1275,6661l10736,6661e" filled="f" style="position:absolute;left:1275.0;top:6661.0;width:9461.0;height:2.0;z-index:5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0" filled="f" stroked="f" style="position:absolute;margin-left:63.74pt;margin-top:349.71pt;width:473.06pt;height:.1pt;z-index:-2147483100;mso-position-horizontal-relative:page;mso-position-vertical-relative:page;mso-width-relative:page;mso-height-relative:page;mso-wrap-distance-left:0.0pt;mso-wrap-distance-right:0.0pt;visibility:visible;" coordsize="9461,2" coordorigin="1275,6994">
            <v:shape id="6221" coordsize="9461,0" coordorigin="1275,6994" path="m1275,6994l10736,6994e" filled="f" style="position:absolute;left:1275.0;top:6994.0;width:9461.0;height:2.0;z-index:5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2" filled="f" stroked="f" style="position:absolute;margin-left:63.74pt;margin-top:366.35pt;width:473.06pt;height:.1pt;z-index:-2147483099;mso-position-horizontal-relative:page;mso-position-vertical-relative:page;mso-width-relative:page;mso-height-relative:page;mso-wrap-distance-left:0.0pt;mso-wrap-distance-right:0.0pt;visibility:visible;" coordsize="9461,2" coordorigin="1275,7327">
            <v:shape id="6223" coordsize="9461,0" coordorigin="1275,7327" path="m1275,7327l10736,7327e" filled="f" style="position:absolute;left:1275.0;top:7327.0;width:9461.0;height:2.0;z-index:5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4" filled="f" stroked="f" style="position:absolute;margin-left:63.74pt;margin-top:382.99pt;width:473.06pt;height:.1pt;z-index:-2147483098;mso-position-horizontal-relative:page;mso-position-vertical-relative:page;mso-width-relative:page;mso-height-relative:page;mso-wrap-distance-left:0.0pt;mso-wrap-distance-right:0.0pt;visibility:visible;" coordsize="9461,2" coordorigin="1275,7660">
            <v:shape id="6225" coordsize="9461,0" coordorigin="1275,7660" path="m1275,7660l10736,7660e" filled="f" style="position:absolute;left:1275.0;top:7660.0;width:9461.0;height:2.0;z-index:5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6" filled="f" stroked="f" style="position:absolute;margin-left:63.74pt;margin-top:399.63pt;width:473.06pt;height:.1pt;z-index:-2147483097;mso-position-horizontal-relative:page;mso-position-vertical-relative:page;mso-width-relative:page;mso-height-relative:page;mso-wrap-distance-left:0.0pt;mso-wrap-distance-right:0.0pt;visibility:visible;" coordsize="9461,2" coordorigin="1275,7993">
            <v:shape id="6227" coordsize="9461,0" coordorigin="1275,7993" path="m1275,7993l10736,7993e" filled="f" style="position:absolute;left:1275.0;top:7993.0;width:9461.0;height:2.0;z-index:5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8" filled="f" stroked="f" style="position:absolute;margin-left:63.74pt;margin-top:416.27pt;width:473.06pt;height:.1pt;z-index:-2147483096;mso-position-horizontal-relative:page;mso-position-vertical-relative:page;mso-width-relative:page;mso-height-relative:page;mso-wrap-distance-left:0.0pt;mso-wrap-distance-right:0.0pt;visibility:visible;" coordsize="9461,2" coordorigin="1275,8325">
            <v:shape id="6229" coordsize="9461,0" coordorigin="1275,8325" path="m1275,8325l10736,8325e" filled="f" style="position:absolute;left:1275.0;top:8325.0;width:9461.0;height:2.0;z-index:5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0" filled="f" stroked="f" style="position:absolute;margin-left:63.74pt;margin-top:432.91pt;width:473.06pt;height:.1pt;z-index:-2147483095;mso-position-horizontal-relative:page;mso-position-vertical-relative:page;mso-width-relative:page;mso-height-relative:page;mso-wrap-distance-left:0.0pt;mso-wrap-distance-right:0.0pt;visibility:visible;" coordsize="9461,2" coordorigin="1275,8658">
            <v:shape id="6231" coordsize="9461,0" coordorigin="1275,8658" path="m1275,8658l10736,8658e" filled="f" style="position:absolute;left:1275.0;top:8658.0;width:9461.0;height:2.0;z-index:5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2" filled="f" stroked="f" style="position:absolute;margin-left:63.74pt;margin-top:449.55pt;width:473.06pt;height:.1pt;z-index:-2147483094;mso-position-horizontal-relative:page;mso-position-vertical-relative:page;mso-width-relative:page;mso-height-relative:page;mso-wrap-distance-left:0.0pt;mso-wrap-distance-right:0.0pt;visibility:visible;" coordsize="9461,2" coordorigin="1275,8991">
            <v:shape id="6233" coordsize="9461,0" coordorigin="1275,8991" path="m1275,8991l10736,8991e" filled="f" style="position:absolute;left:1275.0;top:8991.0;width:9461.0;height:2.0;z-index:5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4" filled="f" stroked="f" style="position:absolute;margin-left:63.74pt;margin-top:466.19pt;width:473.06pt;height:.1pt;z-index:-2147483093;mso-position-horizontal-relative:page;mso-position-vertical-relative:page;mso-width-relative:page;mso-height-relative:page;mso-wrap-distance-left:0.0pt;mso-wrap-distance-right:0.0pt;visibility:visible;" coordsize="9461,2" coordorigin="1275,9324">
            <v:shape id="6235" coordsize="9461,0" coordorigin="1275,9324" path="m1275,9324l10736,9324e" filled="f" style="position:absolute;left:1275.0;top:9324.0;width:9461.0;height:2.0;z-index:5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6" filled="f" stroked="f" style="position:absolute;margin-left:63.74pt;margin-top:482.83pt;width:473.06pt;height:.1pt;z-index:-2147483092;mso-position-horizontal-relative:page;mso-position-vertical-relative:page;mso-width-relative:page;mso-height-relative:page;mso-wrap-distance-left:0.0pt;mso-wrap-distance-right:0.0pt;visibility:visible;" coordsize="9461,2" coordorigin="1275,9657">
            <v:shape id="6237" coordsize="9461,0" coordorigin="1275,9657" path="m1275,9657l10736,9657e" filled="f" style="position:absolute;left:1275.0;top:9657.0;width:9461.0;height:2.0;z-index:5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8" filled="f" stroked="f" style="position:absolute;margin-left:63.74pt;margin-top:499.47pt;width:473.06pt;height:.1pt;z-index:-2147483091;mso-position-horizontal-relative:page;mso-position-vertical-relative:page;mso-width-relative:page;mso-height-relative:page;mso-wrap-distance-left:0.0pt;mso-wrap-distance-right:0.0pt;visibility:visible;" coordsize="9461,2" coordorigin="1275,9989">
            <v:shape id="6239" coordsize="9461,0" coordorigin="1275,9989" path="m1275,9989l10736,9989e" filled="f" style="position:absolute;left:1275.0;top:9989.0;width:9461.0;height:2.0;z-index:5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0" filled="f" stroked="f" style="position:absolute;margin-left:63.74pt;margin-top:516.11pt;width:473.06pt;height:.1pt;z-index:-2147483090;mso-position-horizontal-relative:page;mso-position-vertical-relative:page;mso-width-relative:page;mso-height-relative:page;mso-wrap-distance-left:0.0pt;mso-wrap-distance-right:0.0pt;visibility:visible;" coordsize="9461,2" coordorigin="1275,10322">
            <v:shape id="6241" coordsize="9461,0" coordorigin="1275,10322" path="m1275,10322l10736,10322e" filled="f" style="position:absolute;left:1275.0;top:10322.0;width:9461.0;height:2.0;z-index:5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2" filled="f" stroked="f" style="position:absolute;margin-left:63.74pt;margin-top:532.75pt;width:473.06pt;height:.1pt;z-index:-2147483089;mso-position-horizontal-relative:page;mso-position-vertical-relative:page;mso-width-relative:page;mso-height-relative:page;mso-wrap-distance-left:0.0pt;mso-wrap-distance-right:0.0pt;visibility:visible;" coordsize="9461,2" coordorigin="1275,10655">
            <v:shape id="6243" coordsize="9461,0" coordorigin="1275,10655" path="m1275,10655l10736,10655e" filled="f" style="position:absolute;left:1275.0;top:10655.0;width:9461.0;height:2.0;z-index:5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4" filled="f" stroked="f" style="position:absolute;margin-left:63.74pt;margin-top:549.39pt;width:473.06pt;height:.1pt;z-index:-2147483088;mso-position-horizontal-relative:page;mso-position-vertical-relative:page;mso-width-relative:page;mso-height-relative:page;mso-wrap-distance-left:0.0pt;mso-wrap-distance-right:0.0pt;visibility:visible;" coordsize="9461,2" coordorigin="1275,10988">
            <v:shape id="6245" coordsize="9461,0" coordorigin="1275,10988" path="m1275,10988l10736,10988e" filled="f" style="position:absolute;left:1275.0;top:10988.0;width:9461.0;height:2.0;z-index:5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6" filled="f" stroked="f" style="position:absolute;margin-left:63.74pt;margin-top:566.03pt;width:473.06pt;height:.1pt;z-index:-2147483087;mso-position-horizontal-relative:page;mso-position-vertical-relative:page;mso-width-relative:page;mso-height-relative:page;mso-wrap-distance-left:0.0pt;mso-wrap-distance-right:0.0pt;visibility:visible;" coordsize="9461,2" coordorigin="1275,11321">
            <v:shape id="6247" coordsize="9461,0" coordorigin="1275,11321" path="m1275,11321l10736,11321e" filled="f" style="position:absolute;left:1275.0;top:11321.0;width:9461.0;height:2.0;z-index:5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8" filled="f" stroked="f" style="position:absolute;margin-left:63.74pt;margin-top:582.67pt;width:473.06pt;height:.1pt;z-index:-2147483086;mso-position-horizontal-relative:page;mso-position-vertical-relative:page;mso-width-relative:page;mso-height-relative:page;mso-wrap-distance-left:0.0pt;mso-wrap-distance-right:0.0pt;visibility:visible;" coordsize="9461,2" coordorigin="1275,11653">
            <v:shape id="6249" coordsize="9461,0" coordorigin="1275,11653" path="m1275,11653l10736,11653e" filled="f" style="position:absolute;left:1275.0;top:11653.0;width:9461.0;height:2.0;z-index:5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0" filled="f" stroked="f" style="position:absolute;margin-left:63.74pt;margin-top:599.31pt;width:473.06pt;height:.1pt;z-index:-2147483085;mso-position-horizontal-relative:page;mso-position-vertical-relative:page;mso-width-relative:page;mso-height-relative:page;mso-wrap-distance-left:0.0pt;mso-wrap-distance-right:0.0pt;visibility:visible;" coordsize="9461,2" coordorigin="1275,11986">
            <v:shape id="6251" coordsize="9461,0" coordorigin="1275,11986" path="m1275,11986l10736,11986e" filled="f" style="position:absolute;left:1275.0;top:11986.0;width:9461.0;height:2.0;z-index:5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2" filled="f" stroked="f" style="position:absolute;margin-left:63.74pt;margin-top:615.95pt;width:473.06pt;height:.1pt;z-index:-2147483084;mso-position-horizontal-relative:page;mso-position-vertical-relative:page;mso-width-relative:page;mso-height-relative:page;mso-wrap-distance-left:0.0pt;mso-wrap-distance-right:0.0pt;visibility:visible;" coordsize="9461,2" coordorigin="1275,12319">
            <v:shape id="6253" coordsize="9461,0" coordorigin="1275,12319" path="m1275,12319l10736,12319e" filled="f" style="position:absolute;left:1275.0;top:12319.0;width:9461.0;height:2.0;z-index:5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4" filled="f" stroked="f" style="position:absolute;margin-left:63.74pt;margin-top:632.59pt;width:473.06pt;height:.1pt;z-index:-2147483083;mso-position-horizontal-relative:page;mso-position-vertical-relative:page;mso-width-relative:page;mso-height-relative:page;mso-wrap-distance-left:0.0pt;mso-wrap-distance-right:0.0pt;visibility:visible;" coordsize="9461,2" coordorigin="1275,12652">
            <v:shape id="6255" coordsize="9461,0" coordorigin="1275,12652" path="m1275,12652l10736,12652e" filled="f" style="position:absolute;left:1275.0;top:12652.0;width:9461.0;height:2.0;z-index:5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6" filled="f" stroked="f" style="position:absolute;margin-left:63.74pt;margin-top:649.23pt;width:473.06pt;height:.1pt;z-index:-2147483082;mso-position-horizontal-relative:page;mso-position-vertical-relative:page;mso-width-relative:page;mso-height-relative:page;mso-wrap-distance-left:0.0pt;mso-wrap-distance-right:0.0pt;visibility:visible;" coordsize="9461,2" coordorigin="1275,12985">
            <v:shape id="6257" coordsize="9461,0" coordorigin="1275,12985" path="m1275,12985l10736,12985e" filled="f" style="position:absolute;left:1275.0;top:12985.0;width:9461.0;height:2.0;z-index:5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8" filled="f" stroked="f" style="position:absolute;margin-left:63.74pt;margin-top:665.87pt;width:473.06pt;height:.1pt;z-index:-2147483081;mso-position-horizontal-relative:page;mso-position-vertical-relative:page;mso-width-relative:page;mso-height-relative:page;mso-wrap-distance-left:0.0pt;mso-wrap-distance-right:0.0pt;visibility:visible;" coordsize="9461,2" coordorigin="1275,13317">
            <v:shape id="6259" coordsize="9461,0" coordorigin="1275,13317" path="m1275,13317l10736,13317e" filled="f" style="position:absolute;left:1275.0;top:13317.0;width:9461.0;height:2.0;z-index:5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0" filled="f" stroked="f" style="position:absolute;margin-left:63.74pt;margin-top:682.51pt;width:473.06pt;height:.1pt;z-index:-2147483080;mso-position-horizontal-relative:page;mso-position-vertical-relative:page;mso-width-relative:page;mso-height-relative:page;mso-wrap-distance-left:0.0pt;mso-wrap-distance-right:0.0pt;visibility:visible;" coordsize="9461,2" coordorigin="1275,13650">
            <v:shape id="6261" coordsize="9461,0" coordorigin="1275,13650" path="m1275,13650l10736,13650e" filled="f" style="position:absolute;left:1275.0;top:13650.0;width:9461.0;height:2.0;z-index:5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2" filled="f" stroked="f" style="position:absolute;margin-left:63.74pt;margin-top:699.15pt;width:473.06pt;height:.1pt;z-index:-2147483079;mso-position-horizontal-relative:page;mso-position-vertical-relative:page;mso-width-relative:page;mso-height-relative:page;mso-wrap-distance-left:0.0pt;mso-wrap-distance-right:0.0pt;visibility:visible;" coordsize="9461,2" coordorigin="1275,13983">
            <v:shape id="6263" coordsize="9461,0" coordorigin="1275,13983" path="m1275,13983l10736,13983e" filled="f" style="position:absolute;left:1275.0;top:13983.0;width:9461.0;height:2.0;z-index:5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4" filled="f" stroked="f" style="position:absolute;margin-left:63.74pt;margin-top:715.79pt;width:473.06pt;height:.1pt;z-index:-2147483078;mso-position-horizontal-relative:page;mso-position-vertical-relative:page;mso-width-relative:page;mso-height-relative:page;mso-wrap-distance-left:0.0pt;mso-wrap-distance-right:0.0pt;visibility:visible;" coordsize="9461,2" coordorigin="1275,14316">
            <v:shape id="6265" coordsize="9461,0" coordorigin="1275,14316" path="m1275,14316l10736,14316e" filled="f" style="position:absolute;left:1275.0;top:14316.0;width:9461.0;height:2.0;z-index:5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6" filled="f" stroked="f" style="position:absolute;margin-left:63.74pt;margin-top:732.42pt;width:473.06pt;height:.1pt;z-index:-2147483077;mso-position-horizontal-relative:page;mso-position-vertical-relative:page;mso-width-relative:page;mso-height-relative:page;mso-wrap-distance-left:0.0pt;mso-wrap-distance-right:0.0pt;visibility:visible;" coordsize="9461,2" coordorigin="1275,14648">
            <v:shape id="6267" coordsize="9461,0" coordorigin="1275,14648" path="m1275,14648l10736,14648e" filled="f" style="position:absolute;left:1275.0;top:14648.0;width:9461.0;height:2.0;z-index:5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8" filled="f" stroked="f" style="position:absolute;margin-left:63.74pt;margin-top:749.06pt;width:473.06pt;height:.1pt;z-index:-2147483076;mso-position-horizontal-relative:page;mso-position-vertical-relative:page;mso-width-relative:page;mso-height-relative:page;mso-wrap-distance-left:0.0pt;mso-wrap-distance-right:0.0pt;visibility:visible;" coordsize="9461,2" coordorigin="1275,14981">
            <v:shape id="6269" coordsize="9461,0" coordorigin="1275,14981" path="m1275,14981l10736,14981e" filled="f" style="position:absolute;left:1275.0;top:14981.0;width:9461.0;height:2.0;z-index:5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headerReference w:type="default" r:id="rId41"/>
          <w:pgSz w:w="11920" w:h="16840" w:orient="portrait"/>
          <w:pgMar w:top="2200" w:right="1040" w:bottom="1060" w:left="1160" w:header="1314" w:footer="866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6270" filled="f" stroked="f" style="position:absolute;margin-left:63.74pt;margin-top:128.68pt;width:473.06pt;height:.1pt;z-index:-2147483075;mso-position-horizontal-relative:page;mso-position-vertical-relative:page;mso-width-relative:page;mso-height-relative:page;mso-wrap-distance-left:0.0pt;mso-wrap-distance-right:0.0pt;visibility:visible;" coordsize="9461,2" coordorigin="1275,2574">
            <v:shape id="6271" coordsize="9461,0" coordorigin="1275,2574" path="m1275,2574l10736,2574e" filled="f" style="position:absolute;left:1275.0;top:2574.0;width:9461.0;height:2.0;z-index:5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2" filled="f" stroked="f" style="position:absolute;margin-left:63.74pt;margin-top:146.11pt;width:473.06pt;height:.1pt;z-index:-2147483074;mso-position-horizontal-relative:page;mso-position-vertical-relative:page;mso-width-relative:page;mso-height-relative:page;mso-wrap-distance-left:0.0pt;mso-wrap-distance-right:0.0pt;visibility:visible;" coordsize="9461,2" coordorigin="1275,2922">
            <v:shape id="6273" coordsize="9461,0" coordorigin="1275,2922" path="m1275,2922l10736,2922e" filled="f" style="position:absolute;left:1275.0;top:2922.0;width:9461.0;height:2.0;z-index:5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4" filled="f" stroked="f" style="position:absolute;margin-left:63.74pt;margin-top:163.53pt;width:473.06pt;height:.1pt;z-index:-2147483073;mso-position-horizontal-relative:page;mso-position-vertical-relative:page;mso-width-relative:page;mso-height-relative:page;mso-wrap-distance-left:0.0pt;mso-wrap-distance-right:0.0pt;visibility:visible;" coordsize="9461,2" coordorigin="1275,3271">
            <v:shape id="6275" coordsize="9461,0" coordorigin="1275,3271" path="m1275,3271l10736,3271e" filled="f" style="position:absolute;left:1275.0;top:3271.0;width:9461.0;height:2.0;z-index:5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6" filled="f" stroked="f" style="position:absolute;margin-left:63.74pt;margin-top:180.96pt;width:473.06pt;height:.1pt;z-index:-2147483072;mso-position-horizontal-relative:page;mso-position-vertical-relative:page;mso-width-relative:page;mso-height-relative:page;mso-wrap-distance-left:0.0pt;mso-wrap-distance-right:0.0pt;visibility:visible;" coordsize="9461,2" coordorigin="1275,3619">
            <v:shape id="6277" coordsize="9461,0" coordorigin="1275,3619" path="m1275,3619l10736,3619e" filled="f" style="position:absolute;left:1275.0;top:3619.0;width:9461.0;height:2.0;z-index:5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8" filled="f" stroked="f" style="position:absolute;margin-left:63.74pt;margin-top:198.38pt;width:473.06pt;height:.1pt;z-index:-2147483071;mso-position-horizontal-relative:page;mso-position-vertical-relative:page;mso-width-relative:page;mso-height-relative:page;mso-wrap-distance-left:0.0pt;mso-wrap-distance-right:0.0pt;visibility:visible;" coordsize="9461,2" coordorigin="1275,3968">
            <v:shape id="6279" coordsize="9461,0" coordorigin="1275,3968" path="m1275,3968l10736,3968e" filled="f" style="position:absolute;left:1275.0;top:3968.0;width:9461.0;height:2.0;z-index:5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0" filled="f" stroked="f" style="position:absolute;margin-left:63.74pt;margin-top:215.81pt;width:473.06pt;height:.1pt;z-index:-2147483070;mso-position-horizontal-relative:page;mso-position-vertical-relative:page;mso-width-relative:page;mso-height-relative:page;mso-wrap-distance-left:0.0pt;mso-wrap-distance-right:0.0pt;visibility:visible;" coordsize="9461,2" coordorigin="1275,4316">
            <v:shape id="6281" coordsize="9461,0" coordorigin="1275,4316" path="m1275,4316l10736,4316e" filled="f" style="position:absolute;left:1275.0;top:4316.0;width:9461.0;height:2.0;z-index:5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2" filled="f" stroked="f" style="position:absolute;margin-left:63.74pt;margin-top:233.24pt;width:473.06pt;height:.1pt;z-index:-2147483069;mso-position-horizontal-relative:page;mso-position-vertical-relative:page;mso-width-relative:page;mso-height-relative:page;mso-wrap-distance-left:0.0pt;mso-wrap-distance-right:0.0pt;visibility:visible;" coordsize="9461,2" coordorigin="1275,4665">
            <v:shape id="6283" coordsize="9461,0" coordorigin="1275,4665" path="m1275,4665l10736,4665e" filled="f" style="position:absolute;left:1275.0;top:4665.0;width:9461.0;height:2.0;z-index:5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4" filled="f" stroked="f" style="position:absolute;margin-left:63.74pt;margin-top:249.87pt;width:473.06pt;height:.1pt;z-index:-2147483068;mso-position-horizontal-relative:page;mso-position-vertical-relative:page;mso-width-relative:page;mso-height-relative:page;mso-wrap-distance-left:0.0pt;mso-wrap-distance-right:0.0pt;visibility:visible;" coordsize="9461,2" coordorigin="1275,4997">
            <v:shape id="6285" coordsize="9461,0" coordorigin="1275,4997" path="m1275,4997l10736,4997e" filled="f" style="position:absolute;left:1275.0;top:4997.0;width:9461.0;height:2.0;z-index:5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6" filled="f" stroked="f" style="position:absolute;margin-left:63.74pt;margin-top:266.51pt;width:473.06pt;height:.1pt;z-index:-2147483067;mso-position-horizontal-relative:page;mso-position-vertical-relative:page;mso-width-relative:page;mso-height-relative:page;mso-wrap-distance-left:0.0pt;mso-wrap-distance-right:0.0pt;visibility:visible;" coordsize="9461,2" coordorigin="1275,5330">
            <v:shape id="6287" coordsize="9461,0" coordorigin="1275,5330" path="m1275,5330l10736,5330e" filled="f" style="position:absolute;left:1275.0;top:5330.0;width:9461.0;height:2.0;z-index:5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8" filled="f" stroked="f" style="position:absolute;margin-left:63.74pt;margin-top:283.15pt;width:473.06pt;height:.1pt;z-index:-2147483066;mso-position-horizontal-relative:page;mso-position-vertical-relative:page;mso-width-relative:page;mso-height-relative:page;mso-wrap-distance-left:0.0pt;mso-wrap-distance-right:0.0pt;visibility:visible;" coordsize="9461,2" coordorigin="1275,5663">
            <v:shape id="6289" coordsize="9461,0" coordorigin="1275,5663" path="m1275,5663l10736,5663e" filled="f" style="position:absolute;left:1275.0;top:5663.0;width:9461.0;height:2.0;z-index:5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0" filled="f" stroked="f" style="position:absolute;margin-left:63.74pt;margin-top:299.79pt;width:473.06pt;height:.1pt;z-index:-2147483065;mso-position-horizontal-relative:page;mso-position-vertical-relative:page;mso-width-relative:page;mso-height-relative:page;mso-wrap-distance-left:0.0pt;mso-wrap-distance-right:0.0pt;visibility:visible;" coordsize="9461,2" coordorigin="1275,5996">
            <v:shape id="6291" coordsize="9461,0" coordorigin="1275,5996" path="m1275,5996l10736,5996e" filled="f" style="position:absolute;left:1275.0;top:5996.0;width:9461.0;height:2.0;z-index:5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2" filled="f" stroked="f" style="position:absolute;margin-left:63.74pt;margin-top:316.43pt;width:473.06pt;height:.1pt;z-index:-2147483064;mso-position-horizontal-relative:page;mso-position-vertical-relative:page;mso-width-relative:page;mso-height-relative:page;mso-wrap-distance-left:0.0pt;mso-wrap-distance-right:0.0pt;visibility:visible;" coordsize="9461,2" coordorigin="1275,6329">
            <v:shape id="6293" coordsize="9461,0" coordorigin="1275,6329" path="m1275,6329l10736,6329e" filled="f" style="position:absolute;left:1275.0;top:6329.0;width:9461.0;height:2.0;z-index:5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4" filled="f" stroked="f" style="position:absolute;margin-left:63.74pt;margin-top:333.07pt;width:473.06pt;height:.1pt;z-index:-2147483063;mso-position-horizontal-relative:page;mso-position-vertical-relative:page;mso-width-relative:page;mso-height-relative:page;mso-wrap-distance-left:0.0pt;mso-wrap-distance-right:0.0pt;visibility:visible;" coordsize="9461,2" coordorigin="1275,6661">
            <v:shape id="6295" coordsize="9461,0" coordorigin="1275,6661" path="m1275,6661l10736,6661e" filled="f" style="position:absolute;left:1275.0;top:6661.0;width:9461.0;height:2.0;z-index:5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6" filled="f" stroked="f" style="position:absolute;margin-left:63.74pt;margin-top:349.71pt;width:473.06pt;height:.1pt;z-index:-2147483062;mso-position-horizontal-relative:page;mso-position-vertical-relative:page;mso-width-relative:page;mso-height-relative:page;mso-wrap-distance-left:0.0pt;mso-wrap-distance-right:0.0pt;visibility:visible;" coordsize="9461,2" coordorigin="1275,6994">
            <v:shape id="6297" coordsize="9461,0" coordorigin="1275,6994" path="m1275,6994l10736,6994e" filled="f" style="position:absolute;left:1275.0;top:6994.0;width:9461.0;height:2.0;z-index:5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8" filled="f" stroked="f" style="position:absolute;margin-left:63.74pt;margin-top:366.35pt;width:473.06pt;height:.1pt;z-index:-2147483061;mso-position-horizontal-relative:page;mso-position-vertical-relative:page;mso-width-relative:page;mso-height-relative:page;mso-wrap-distance-left:0.0pt;mso-wrap-distance-right:0.0pt;visibility:visible;" coordsize="9461,2" coordorigin="1275,7327">
            <v:shape id="6299" coordsize="9461,0" coordorigin="1275,7327" path="m1275,7327l10736,7327e" filled="f" style="position:absolute;left:1275.0;top:7327.0;width:9461.0;height:2.0;z-index:5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0" filled="f" stroked="f" style="position:absolute;margin-left:63.74pt;margin-top:382.99pt;width:473.06pt;height:.1pt;z-index:-2147483060;mso-position-horizontal-relative:page;mso-position-vertical-relative:page;mso-width-relative:page;mso-height-relative:page;mso-wrap-distance-left:0.0pt;mso-wrap-distance-right:0.0pt;visibility:visible;" coordsize="9461,2" coordorigin="1275,7660">
            <v:shape id="6301" coordsize="9461,0" coordorigin="1275,7660" path="m1275,7660l10736,7660e" filled="f" style="position:absolute;left:1275.0;top:7660.0;width:9461.0;height:2.0;z-index:5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2" filled="f" stroked="f" style="position:absolute;margin-left:63.74pt;margin-top:399.63pt;width:473.06pt;height:.1pt;z-index:-2147483059;mso-position-horizontal-relative:page;mso-position-vertical-relative:page;mso-width-relative:page;mso-height-relative:page;mso-wrap-distance-left:0.0pt;mso-wrap-distance-right:0.0pt;visibility:visible;" coordsize="9461,2" coordorigin="1275,7993">
            <v:shape id="6303" coordsize="9461,0" coordorigin="1275,7993" path="m1275,7993l10736,7993e" filled="f" style="position:absolute;left:1275.0;top:7993.0;width:9461.0;height:2.0;z-index:5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4" filled="f" stroked="f" style="position:absolute;margin-left:63.74pt;margin-top:416.27pt;width:473.06pt;height:.1pt;z-index:-2147483058;mso-position-horizontal-relative:page;mso-position-vertical-relative:page;mso-width-relative:page;mso-height-relative:page;mso-wrap-distance-left:0.0pt;mso-wrap-distance-right:0.0pt;visibility:visible;" coordsize="9461,2" coordorigin="1275,8325">
            <v:shape id="6305" coordsize="9461,0" coordorigin="1275,8325" path="m1275,8325l10736,8325e" filled="f" style="position:absolute;left:1275.0;top:8325.0;width:9461.0;height:2.0;z-index:5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6" filled="f" stroked="f" style="position:absolute;margin-left:63.74pt;margin-top:432.91pt;width:473.06pt;height:.1pt;z-index:-2147483057;mso-position-horizontal-relative:page;mso-position-vertical-relative:page;mso-width-relative:page;mso-height-relative:page;mso-wrap-distance-left:0.0pt;mso-wrap-distance-right:0.0pt;visibility:visible;" coordsize="9461,2" coordorigin="1275,8658">
            <v:shape id="6307" coordsize="9461,0" coordorigin="1275,8658" path="m1275,8658l10736,8658e" filled="f" style="position:absolute;left:1275.0;top:8658.0;width:9461.0;height:2.0;z-index:5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8" filled="f" stroked="f" style="position:absolute;margin-left:63.74pt;margin-top:449.55pt;width:473.06pt;height:.1pt;z-index:-2147483056;mso-position-horizontal-relative:page;mso-position-vertical-relative:page;mso-width-relative:page;mso-height-relative:page;mso-wrap-distance-left:0.0pt;mso-wrap-distance-right:0.0pt;visibility:visible;" coordsize="9461,2" coordorigin="1275,8991">
            <v:shape id="6309" coordsize="9461,0" coordorigin="1275,8991" path="m1275,8991l10736,8991e" filled="f" style="position:absolute;left:1275.0;top:8991.0;width:9461.0;height:2.0;z-index:5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0" filled="f" stroked="f" style="position:absolute;margin-left:63.74pt;margin-top:466.19pt;width:473.06pt;height:.1pt;z-index:-2147483055;mso-position-horizontal-relative:page;mso-position-vertical-relative:page;mso-width-relative:page;mso-height-relative:page;mso-wrap-distance-left:0.0pt;mso-wrap-distance-right:0.0pt;visibility:visible;" coordsize="9461,2" coordorigin="1275,9324">
            <v:shape id="6311" coordsize="9461,0" coordorigin="1275,9324" path="m1275,9324l10736,9324e" filled="f" style="position:absolute;left:1275.0;top:9324.0;width:9461.0;height:2.0;z-index:5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2" filled="f" stroked="f" style="position:absolute;margin-left:63.74pt;margin-top:482.83pt;width:473.06pt;height:.1pt;z-index:-2147483054;mso-position-horizontal-relative:page;mso-position-vertical-relative:page;mso-width-relative:page;mso-height-relative:page;mso-wrap-distance-left:0.0pt;mso-wrap-distance-right:0.0pt;visibility:visible;" coordsize="9461,2" coordorigin="1275,9657">
            <v:shape id="6313" coordsize="9461,0" coordorigin="1275,9657" path="m1275,9657l10736,9657e" filled="f" style="position:absolute;left:1275.0;top:9657.0;width:9461.0;height:2.0;z-index:5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4" filled="f" stroked="f" style="position:absolute;margin-left:63.74pt;margin-top:499.47pt;width:473.06pt;height:.1pt;z-index:-2147483053;mso-position-horizontal-relative:page;mso-position-vertical-relative:page;mso-width-relative:page;mso-height-relative:page;mso-wrap-distance-left:0.0pt;mso-wrap-distance-right:0.0pt;visibility:visible;" coordsize="9461,2" coordorigin="1275,9989">
            <v:shape id="6315" coordsize="9461,0" coordorigin="1275,9989" path="m1275,9989l10736,9989e" filled="f" style="position:absolute;left:1275.0;top:9989.0;width:9461.0;height:2.0;z-index:5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6" filled="f" stroked="f" style="position:absolute;margin-left:63.74pt;margin-top:516.11pt;width:473.06pt;height:.1pt;z-index:-2147483052;mso-position-horizontal-relative:page;mso-position-vertical-relative:page;mso-width-relative:page;mso-height-relative:page;mso-wrap-distance-left:0.0pt;mso-wrap-distance-right:0.0pt;visibility:visible;" coordsize="9461,2" coordorigin="1275,10322">
            <v:shape id="6317" coordsize="9461,0" coordorigin="1275,10322" path="m1275,10322l10736,10322e" filled="f" style="position:absolute;left:1275.0;top:10322.0;width:9461.0;height:2.0;z-index:5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8" filled="f" stroked="f" style="position:absolute;margin-left:63.74pt;margin-top:532.75pt;width:473.06pt;height:.1pt;z-index:-2147483051;mso-position-horizontal-relative:page;mso-position-vertical-relative:page;mso-width-relative:page;mso-height-relative:page;mso-wrap-distance-left:0.0pt;mso-wrap-distance-right:0.0pt;visibility:visible;" coordsize="9461,2" coordorigin="1275,10655">
            <v:shape id="6319" coordsize="9461,0" coordorigin="1275,10655" path="m1275,10655l10736,10655e" filled="f" style="position:absolute;left:1275.0;top:10655.0;width:9461.0;height:2.0;z-index:5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0" filled="f" stroked="f" style="position:absolute;margin-left:63.74pt;margin-top:549.39pt;width:473.06pt;height:.1pt;z-index:-2147483050;mso-position-horizontal-relative:page;mso-position-vertical-relative:page;mso-width-relative:page;mso-height-relative:page;mso-wrap-distance-left:0.0pt;mso-wrap-distance-right:0.0pt;visibility:visible;" coordsize="9461,2" coordorigin="1275,10988">
            <v:shape id="6321" coordsize="9461,0" coordorigin="1275,10988" path="m1275,10988l10736,10988e" filled="f" style="position:absolute;left:1275.0;top:10988.0;width:9461.0;height:2.0;z-index:5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2" filled="f" stroked="f" style="position:absolute;margin-left:63.74pt;margin-top:566.03pt;width:473.06pt;height:.1pt;z-index:-2147483049;mso-position-horizontal-relative:page;mso-position-vertical-relative:page;mso-width-relative:page;mso-height-relative:page;mso-wrap-distance-left:0.0pt;mso-wrap-distance-right:0.0pt;visibility:visible;" coordsize="9461,2" coordorigin="1275,11321">
            <v:shape id="6323" coordsize="9461,0" coordorigin="1275,11321" path="m1275,11321l10736,11321e" filled="f" style="position:absolute;left:1275.0;top:11321.0;width:9461.0;height:2.0;z-index:6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4" filled="f" stroked="f" style="position:absolute;margin-left:63.74pt;margin-top:582.67pt;width:473.06pt;height:.1pt;z-index:-2147483048;mso-position-horizontal-relative:page;mso-position-vertical-relative:page;mso-width-relative:page;mso-height-relative:page;mso-wrap-distance-left:0.0pt;mso-wrap-distance-right:0.0pt;visibility:visible;" coordsize="9461,2" coordorigin="1275,11653">
            <v:shape id="6325" coordsize="9461,0" coordorigin="1275,11653" path="m1275,11653l10736,11653e" filled="f" style="position:absolute;left:1275.0;top:11653.0;width:9461.0;height:2.0;z-index:6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6" filled="f" stroked="f" style="position:absolute;margin-left:63.74pt;margin-top:599.31pt;width:473.06pt;height:.1pt;z-index:-2147483047;mso-position-horizontal-relative:page;mso-position-vertical-relative:page;mso-width-relative:page;mso-height-relative:page;mso-wrap-distance-left:0.0pt;mso-wrap-distance-right:0.0pt;visibility:visible;" coordsize="9461,2" coordorigin="1275,11986">
            <v:shape id="6327" coordsize="9461,0" coordorigin="1275,11986" path="m1275,11986l10736,11986e" filled="f" style="position:absolute;left:1275.0;top:11986.0;width:9461.0;height:2.0;z-index:6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8" filled="f" stroked="f" style="position:absolute;margin-left:63.74pt;margin-top:615.95pt;width:473.06pt;height:.1pt;z-index:-2147483046;mso-position-horizontal-relative:page;mso-position-vertical-relative:page;mso-width-relative:page;mso-height-relative:page;mso-wrap-distance-left:0.0pt;mso-wrap-distance-right:0.0pt;visibility:visible;" coordsize="9461,2" coordorigin="1275,12319">
            <v:shape id="6329" coordsize="9461,0" coordorigin="1275,12319" path="m1275,12319l10736,12319e" filled="f" style="position:absolute;left:1275.0;top:12319.0;width:9461.0;height:2.0;z-index:6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0" filled="f" stroked="f" style="position:absolute;margin-left:63.74pt;margin-top:632.59pt;width:473.06pt;height:.1pt;z-index:-2147483045;mso-position-horizontal-relative:page;mso-position-vertical-relative:page;mso-width-relative:page;mso-height-relative:page;mso-wrap-distance-left:0.0pt;mso-wrap-distance-right:0.0pt;visibility:visible;" coordsize="9461,2" coordorigin="1275,12652">
            <v:shape id="6331" coordsize="9461,0" coordorigin="1275,12652" path="m1275,12652l10736,12652e" filled="f" style="position:absolute;left:1275.0;top:12652.0;width:9461.0;height:2.0;z-index:6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2" filled="f" stroked="f" style="position:absolute;margin-left:63.74pt;margin-top:649.23pt;width:473.06pt;height:.1pt;z-index:-2147483044;mso-position-horizontal-relative:page;mso-position-vertical-relative:page;mso-width-relative:page;mso-height-relative:page;mso-wrap-distance-left:0.0pt;mso-wrap-distance-right:0.0pt;visibility:visible;" coordsize="9461,2" coordorigin="1275,12985">
            <v:shape id="6333" coordsize="9461,0" coordorigin="1275,12985" path="m1275,12985l10736,12985e" filled="f" style="position:absolute;left:1275.0;top:12985.0;width:9461.0;height:2.0;z-index:6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4" filled="f" stroked="f" style="position:absolute;margin-left:63.74pt;margin-top:665.87pt;width:473.06pt;height:.1pt;z-index:-2147483043;mso-position-horizontal-relative:page;mso-position-vertical-relative:page;mso-width-relative:page;mso-height-relative:page;mso-wrap-distance-left:0.0pt;mso-wrap-distance-right:0.0pt;visibility:visible;" coordsize="9461,2" coordorigin="1275,13317">
            <v:shape id="6335" coordsize="9461,0" coordorigin="1275,13317" path="m1275,13317l10736,13317e" filled="f" style="position:absolute;left:1275.0;top:13317.0;width:9461.0;height:2.0;z-index:6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6" filled="f" stroked="f" style="position:absolute;margin-left:63.74pt;margin-top:682.51pt;width:473.06pt;height:.1pt;z-index:-2147483042;mso-position-horizontal-relative:page;mso-position-vertical-relative:page;mso-width-relative:page;mso-height-relative:page;mso-wrap-distance-left:0.0pt;mso-wrap-distance-right:0.0pt;visibility:visible;" coordsize="9461,2" coordorigin="1275,13650">
            <v:shape id="6337" coordsize="9461,0" coordorigin="1275,13650" path="m1275,13650l10736,13650e" filled="f" style="position:absolute;left:1275.0;top:13650.0;width:9461.0;height:2.0;z-index:6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8" filled="f" stroked="f" style="position:absolute;margin-left:63.74pt;margin-top:699.15pt;width:473.06pt;height:.1pt;z-index:-2147483041;mso-position-horizontal-relative:page;mso-position-vertical-relative:page;mso-width-relative:page;mso-height-relative:page;mso-wrap-distance-left:0.0pt;mso-wrap-distance-right:0.0pt;visibility:visible;" coordsize="9461,2" coordorigin="1275,13983">
            <v:shape id="6339" coordsize="9461,0" coordorigin="1275,13983" path="m1275,13983l10736,13983e" filled="f" style="position:absolute;left:1275.0;top:13983.0;width:9461.0;height:2.0;z-index:6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0" filled="f" stroked="f" style="position:absolute;margin-left:63.74pt;margin-top:715.79pt;width:473.06pt;height:.1pt;z-index:-2147483040;mso-position-horizontal-relative:page;mso-position-vertical-relative:page;mso-width-relative:page;mso-height-relative:page;mso-wrap-distance-left:0.0pt;mso-wrap-distance-right:0.0pt;visibility:visible;" coordsize="9461,2" coordorigin="1275,14316">
            <v:shape id="6341" coordsize="9461,0" coordorigin="1275,14316" path="m1275,14316l10736,14316e" filled="f" style="position:absolute;left:1275.0;top:14316.0;width:9461.0;height:2.0;z-index:6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2" filled="f" stroked="f" style="position:absolute;margin-left:63.74pt;margin-top:732.42pt;width:473.06pt;height:.1pt;z-index:-2147483039;mso-position-horizontal-relative:page;mso-position-vertical-relative:page;mso-width-relative:page;mso-height-relative:page;mso-wrap-distance-left:0.0pt;mso-wrap-distance-right:0.0pt;visibility:visible;" coordsize="9461,2" coordorigin="1275,14648">
            <v:shape id="6343" coordsize="9461,0" coordorigin="1275,14648" path="m1275,14648l10736,14648e" filled="f" style="position:absolute;left:1275.0;top:14648.0;width:9461.0;height:2.0;z-index:6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footerReference w:type="default" r:id="rId42"/>
          <w:pgSz w:w="11920" w:h="16840" w:orient="portrait"/>
          <w:pgMar w:top="2200" w:right="1040" w:bottom="1640" w:left="1160" w:header="1314" w:footer="1447" w:gutter="0"/>
          <w:pgNumType w:start="35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6344" filled="f" stroked="f" style="position:absolute;margin-left:63.74pt;margin-top:128.68pt;width:473.06pt;height:.1pt;z-index:-2147483038;mso-position-horizontal-relative:page;mso-position-vertical-relative:page;mso-width-relative:page;mso-height-relative:page;mso-wrap-distance-left:0.0pt;mso-wrap-distance-right:0.0pt;visibility:visible;" coordsize="9461,2" coordorigin="1275,2574">
            <v:shape id="6345" coordsize="9461,0" coordorigin="1275,2574" path="m1275,2574l10736,2574e" filled="f" style="position:absolute;left:1275.0;top:2574.0;width:9461.0;height:2.0;z-index:6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6" filled="f" stroked="f" style="position:absolute;margin-left:63.74pt;margin-top:146.11pt;width:473.06pt;height:.1pt;z-index:-2147483037;mso-position-horizontal-relative:page;mso-position-vertical-relative:page;mso-width-relative:page;mso-height-relative:page;mso-wrap-distance-left:0.0pt;mso-wrap-distance-right:0.0pt;visibility:visible;" coordsize="9461,2" coordorigin="1275,2922">
            <v:shape id="6347" coordsize="9461,0" coordorigin="1275,2922" path="m1275,2922l10736,2922e" filled="f" style="position:absolute;left:1275.0;top:2922.0;width:9461.0;height:2.0;z-index:6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8" filled="f" stroked="f" style="position:absolute;margin-left:63.74pt;margin-top:163.53pt;width:473.06pt;height:.1pt;z-index:-2147483036;mso-position-horizontal-relative:page;mso-position-vertical-relative:page;mso-width-relative:page;mso-height-relative:page;mso-wrap-distance-left:0.0pt;mso-wrap-distance-right:0.0pt;visibility:visible;" coordsize="9461,2" coordorigin="1275,3271">
            <v:shape id="6349" coordsize="9461,0" coordorigin="1275,3271" path="m1275,3271l10736,3271e" filled="f" style="position:absolute;left:1275.0;top:3271.0;width:9461.0;height:2.0;z-index:6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0" filled="f" stroked="f" style="position:absolute;margin-left:63.74pt;margin-top:180.96pt;width:473.06pt;height:.1pt;z-index:-2147483035;mso-position-horizontal-relative:page;mso-position-vertical-relative:page;mso-width-relative:page;mso-height-relative:page;mso-wrap-distance-left:0.0pt;mso-wrap-distance-right:0.0pt;visibility:visible;" coordsize="9461,2" coordorigin="1275,3619">
            <v:shape id="6351" coordsize="9461,0" coordorigin="1275,3619" path="m1275,3619l10736,3619e" filled="f" style="position:absolute;left:1275.0;top:3619.0;width:9461.0;height:2.0;z-index:6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2" filled="f" stroked="f" style="position:absolute;margin-left:63.74pt;margin-top:198.38pt;width:473.06pt;height:.1pt;z-index:-2147483034;mso-position-horizontal-relative:page;mso-position-vertical-relative:page;mso-width-relative:page;mso-height-relative:page;mso-wrap-distance-left:0.0pt;mso-wrap-distance-right:0.0pt;visibility:visible;" coordsize="9461,2" coordorigin="1275,3968">
            <v:shape id="6353" coordsize="9461,0" coordorigin="1275,3968" path="m1275,3968l10736,3968e" filled="f" style="position:absolute;left:1275.0;top:3968.0;width:9461.0;height:2.0;z-index:6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4" filled="f" stroked="f" style="position:absolute;margin-left:63.74pt;margin-top:215.81pt;width:473.06pt;height:.1pt;z-index:-2147483033;mso-position-horizontal-relative:page;mso-position-vertical-relative:page;mso-width-relative:page;mso-height-relative:page;mso-wrap-distance-left:0.0pt;mso-wrap-distance-right:0.0pt;visibility:visible;" coordsize="9461,2" coordorigin="1275,4316">
            <v:shape id="6355" coordsize="9461,0" coordorigin="1275,4316" path="m1275,4316l10736,4316e" filled="f" style="position:absolute;left:1275.0;top:4316.0;width:9461.0;height:2.0;z-index:6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6" filled="f" stroked="f" style="position:absolute;margin-left:63.74pt;margin-top:233.24pt;width:473.06pt;height:.1pt;z-index:-2147483032;mso-position-horizontal-relative:page;mso-position-vertical-relative:page;mso-width-relative:page;mso-height-relative:page;mso-wrap-distance-left:0.0pt;mso-wrap-distance-right:0.0pt;visibility:visible;" coordsize="9461,2" coordorigin="1275,4665">
            <v:shape id="6357" coordsize="9461,0" coordorigin="1275,4665" path="m1275,4665l10736,4665e" filled="f" style="position:absolute;left:1275.0;top:4665.0;width:9461.0;height:2.0;z-index:6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8" filled="f" stroked="f" style="position:absolute;margin-left:63.74pt;margin-top:249.87pt;width:473.06pt;height:.1pt;z-index:-2147483031;mso-position-horizontal-relative:page;mso-position-vertical-relative:page;mso-width-relative:page;mso-height-relative:page;mso-wrap-distance-left:0.0pt;mso-wrap-distance-right:0.0pt;visibility:visible;" coordsize="9461,2" coordorigin="1275,4997">
            <v:shape id="6359" coordsize="9461,0" coordorigin="1275,4997" path="m1275,4997l10736,4997e" filled="f" style="position:absolute;left:1275.0;top:4997.0;width:9461.0;height:2.0;z-index:6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0" filled="f" stroked="f" style="position:absolute;margin-left:63.74pt;margin-top:266.51pt;width:473.06pt;height:.1pt;z-index:-2147483030;mso-position-horizontal-relative:page;mso-position-vertical-relative:page;mso-width-relative:page;mso-height-relative:page;mso-wrap-distance-left:0.0pt;mso-wrap-distance-right:0.0pt;visibility:visible;" coordsize="9461,2" coordorigin="1275,5330">
            <v:shape id="6361" coordsize="9461,0" coordorigin="1275,5330" path="m1275,5330l10736,5330e" filled="f" style="position:absolute;left:1275.0;top:5330.0;width:9461.0;height:2.0;z-index:6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2" filled="f" stroked="f" style="position:absolute;margin-left:63.74pt;margin-top:283.15pt;width:473.06pt;height:.1pt;z-index:-2147483029;mso-position-horizontal-relative:page;mso-position-vertical-relative:page;mso-width-relative:page;mso-height-relative:page;mso-wrap-distance-left:0.0pt;mso-wrap-distance-right:0.0pt;visibility:visible;" coordsize="9461,2" coordorigin="1275,5663">
            <v:shape id="6363" coordsize="9461,0" coordorigin="1275,5663" path="m1275,5663l10736,5663e" filled="f" style="position:absolute;left:1275.0;top:5663.0;width:9461.0;height:2.0;z-index:6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4" filled="f" stroked="f" style="position:absolute;margin-left:63.74pt;margin-top:299.79pt;width:473.06pt;height:.1pt;z-index:-2147483028;mso-position-horizontal-relative:page;mso-position-vertical-relative:page;mso-width-relative:page;mso-height-relative:page;mso-wrap-distance-left:0.0pt;mso-wrap-distance-right:0.0pt;visibility:visible;" coordsize="9461,2" coordorigin="1275,5996">
            <v:shape id="6365" coordsize="9461,0" coordorigin="1275,5996" path="m1275,5996l10736,5996e" filled="f" style="position:absolute;left:1275.0;top:5996.0;width:9461.0;height:2.0;z-index:6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6" filled="f" stroked="f" style="position:absolute;margin-left:63.74pt;margin-top:316.43pt;width:473.06pt;height:.1pt;z-index:-2147483027;mso-position-horizontal-relative:page;mso-position-vertical-relative:page;mso-width-relative:page;mso-height-relative:page;mso-wrap-distance-left:0.0pt;mso-wrap-distance-right:0.0pt;visibility:visible;" coordsize="9461,2" coordorigin="1275,6329">
            <v:shape id="6367" coordsize="9461,0" coordorigin="1275,6329" path="m1275,6329l10736,6329e" filled="f" style="position:absolute;left:1275.0;top:6329.0;width:9461.0;height:2.0;z-index:6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8" filled="f" stroked="f" style="position:absolute;margin-left:63.74pt;margin-top:333.07pt;width:473.06pt;height:.1pt;z-index:-2147483026;mso-position-horizontal-relative:page;mso-position-vertical-relative:page;mso-width-relative:page;mso-height-relative:page;mso-wrap-distance-left:0.0pt;mso-wrap-distance-right:0.0pt;visibility:visible;" coordsize="9461,2" coordorigin="1275,6661">
            <v:shape id="6369" coordsize="9461,0" coordorigin="1275,6661" path="m1275,6661l10736,6661e" filled="f" style="position:absolute;left:1275.0;top:6661.0;width:9461.0;height:2.0;z-index:6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0" filled="f" stroked="f" style="position:absolute;margin-left:63.74pt;margin-top:349.71pt;width:473.06pt;height:.1pt;z-index:-2147483025;mso-position-horizontal-relative:page;mso-position-vertical-relative:page;mso-width-relative:page;mso-height-relative:page;mso-wrap-distance-left:0.0pt;mso-wrap-distance-right:0.0pt;visibility:visible;" coordsize="9461,2" coordorigin="1275,6994">
            <v:shape id="6371" coordsize="9461,0" coordorigin="1275,6994" path="m1275,6994l10736,6994e" filled="f" style="position:absolute;left:1275.0;top:6994.0;width:9461.0;height:2.0;z-index:6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2" filled="f" stroked="f" style="position:absolute;margin-left:63.74pt;margin-top:366.35pt;width:473.06pt;height:.1pt;z-index:-2147483024;mso-position-horizontal-relative:page;mso-position-vertical-relative:page;mso-width-relative:page;mso-height-relative:page;mso-wrap-distance-left:0.0pt;mso-wrap-distance-right:0.0pt;visibility:visible;" coordsize="9461,2" coordorigin="1275,7327">
            <v:shape id="6373" coordsize="9461,0" coordorigin="1275,7327" path="m1275,7327l10736,7327e" filled="f" style="position:absolute;left:1275.0;top:7327.0;width:9461.0;height:2.0;z-index:6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4" filled="f" stroked="f" style="position:absolute;margin-left:63.74pt;margin-top:382.99pt;width:473.06pt;height:.1pt;z-index:-2147483023;mso-position-horizontal-relative:page;mso-position-vertical-relative:page;mso-width-relative:page;mso-height-relative:page;mso-wrap-distance-left:0.0pt;mso-wrap-distance-right:0.0pt;visibility:visible;" coordsize="9461,2" coordorigin="1275,7660">
            <v:shape id="6375" coordsize="9461,0" coordorigin="1275,7660" path="m1275,7660l10736,7660e" filled="f" style="position:absolute;left:1275.0;top:7660.0;width:9461.0;height:2.0;z-index:6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6" filled="f" stroked="f" style="position:absolute;margin-left:63.74pt;margin-top:399.63pt;width:473.06pt;height:.1pt;z-index:-2147483022;mso-position-horizontal-relative:page;mso-position-vertical-relative:page;mso-width-relative:page;mso-height-relative:page;mso-wrap-distance-left:0.0pt;mso-wrap-distance-right:0.0pt;visibility:visible;" coordsize="9461,2" coordorigin="1275,7993">
            <v:shape id="6377" coordsize="9461,0" coordorigin="1275,7993" path="m1275,7993l10736,7993e" filled="f" style="position:absolute;left:1275.0;top:7993.0;width:9461.0;height:2.0;z-index:6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8" filled="f" stroked="f" style="position:absolute;margin-left:63.74pt;margin-top:416.27pt;width:473.06pt;height:.1pt;z-index:-2147483021;mso-position-horizontal-relative:page;mso-position-vertical-relative:page;mso-width-relative:page;mso-height-relative:page;mso-wrap-distance-left:0.0pt;mso-wrap-distance-right:0.0pt;visibility:visible;" coordsize="9461,2" coordorigin="1275,8325">
            <v:shape id="6379" coordsize="9461,0" coordorigin="1275,8325" path="m1275,8325l10736,8325e" filled="f" style="position:absolute;left:1275.0;top:8325.0;width:9461.0;height:2.0;z-index:6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0" filled="f" stroked="f" style="position:absolute;margin-left:63.74pt;margin-top:432.91pt;width:473.06pt;height:.1pt;z-index:-2147483020;mso-position-horizontal-relative:page;mso-position-vertical-relative:page;mso-width-relative:page;mso-height-relative:page;mso-wrap-distance-left:0.0pt;mso-wrap-distance-right:0.0pt;visibility:visible;" coordsize="9461,2" coordorigin="1275,8658">
            <v:shape id="6381" coordsize="9461,0" coordorigin="1275,8658" path="m1275,8658l10736,8658e" filled="f" style="position:absolute;left:1275.0;top:8658.0;width:9461.0;height:2.0;z-index:6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2" filled="f" stroked="f" style="position:absolute;margin-left:63.74pt;margin-top:449.55pt;width:473.06pt;height:.1pt;z-index:-2147483019;mso-position-horizontal-relative:page;mso-position-vertical-relative:page;mso-width-relative:page;mso-height-relative:page;mso-wrap-distance-left:0.0pt;mso-wrap-distance-right:0.0pt;visibility:visible;" coordsize="9461,2" coordorigin="1275,8991">
            <v:shape id="6383" coordsize="9461,0" coordorigin="1275,8991" path="m1275,8991l10736,8991e" filled="f" style="position:absolute;left:1275.0;top:8991.0;width:9461.0;height:2.0;z-index:6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4" filled="f" stroked="f" style="position:absolute;margin-left:63.74pt;margin-top:466.19pt;width:473.06pt;height:.1pt;z-index:-2147483018;mso-position-horizontal-relative:page;mso-position-vertical-relative:page;mso-width-relative:page;mso-height-relative:page;mso-wrap-distance-left:0.0pt;mso-wrap-distance-right:0.0pt;visibility:visible;" coordsize="9461,2" coordorigin="1275,9324">
            <v:shape id="6385" coordsize="9461,0" coordorigin="1275,9324" path="m1275,9324l10736,9324e" filled="f" style="position:absolute;left:1275.0;top:9324.0;width:9461.0;height:2.0;z-index:6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6" filled="f" stroked="f" style="position:absolute;margin-left:63.74pt;margin-top:482.83pt;width:473.06pt;height:.1pt;z-index:-2147483017;mso-position-horizontal-relative:page;mso-position-vertical-relative:page;mso-width-relative:page;mso-height-relative:page;mso-wrap-distance-left:0.0pt;mso-wrap-distance-right:0.0pt;visibility:visible;" coordsize="9461,2" coordorigin="1275,9657">
            <v:shape id="6387" coordsize="9461,0" coordorigin="1275,9657" path="m1275,9657l10736,9657e" filled="f" style="position:absolute;left:1275.0;top:9657.0;width:9461.0;height:2.0;z-index:6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8" filled="f" stroked="f" style="position:absolute;margin-left:63.74pt;margin-top:499.47pt;width:473.06pt;height:.1pt;z-index:-2147483016;mso-position-horizontal-relative:page;mso-position-vertical-relative:page;mso-width-relative:page;mso-height-relative:page;mso-wrap-distance-left:0.0pt;mso-wrap-distance-right:0.0pt;visibility:visible;" coordsize="9461,2" coordorigin="1275,9989">
            <v:shape id="6389" coordsize="9461,0" coordorigin="1275,9989" path="m1275,9989l10736,9989e" filled="f" style="position:absolute;left:1275.0;top:9989.0;width:9461.0;height:2.0;z-index:6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0" filled="f" stroked="f" style="position:absolute;margin-left:63.74pt;margin-top:516.11pt;width:473.06pt;height:.1pt;z-index:-2147483015;mso-position-horizontal-relative:page;mso-position-vertical-relative:page;mso-width-relative:page;mso-height-relative:page;mso-wrap-distance-left:0.0pt;mso-wrap-distance-right:0.0pt;visibility:visible;" coordsize="9461,2" coordorigin="1275,10322">
            <v:shape id="6391" coordsize="9461,0" coordorigin="1275,10322" path="m1275,10322l10736,10322e" filled="f" style="position:absolute;left:1275.0;top:10322.0;width:9461.0;height:2.0;z-index:6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2" filled="f" stroked="f" style="position:absolute;margin-left:63.74pt;margin-top:532.75pt;width:473.06pt;height:.1pt;z-index:-2147483014;mso-position-horizontal-relative:page;mso-position-vertical-relative:page;mso-width-relative:page;mso-height-relative:page;mso-wrap-distance-left:0.0pt;mso-wrap-distance-right:0.0pt;visibility:visible;" coordsize="9461,2" coordorigin="1275,10655">
            <v:shape id="6393" coordsize="9461,0" coordorigin="1275,10655" path="m1275,10655l10736,10655e" filled="f" style="position:absolute;left:1275.0;top:10655.0;width:9461.0;height:2.0;z-index:6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4" filled="f" stroked="f" style="position:absolute;margin-left:63.74pt;margin-top:549.39pt;width:473.06pt;height:.1pt;z-index:-2147483013;mso-position-horizontal-relative:page;mso-position-vertical-relative:page;mso-width-relative:page;mso-height-relative:page;mso-wrap-distance-left:0.0pt;mso-wrap-distance-right:0.0pt;visibility:visible;" coordsize="9461,2" coordorigin="1275,10988">
            <v:shape id="6395" coordsize="9461,0" coordorigin="1275,10988" path="m1275,10988l10736,10988e" filled="f" style="position:absolute;left:1275.0;top:10988.0;width:9461.0;height:2.0;z-index:6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6" filled="f" stroked="f" style="position:absolute;margin-left:63.74pt;margin-top:566.03pt;width:473.06pt;height:.1pt;z-index:-2147483012;mso-position-horizontal-relative:page;mso-position-vertical-relative:page;mso-width-relative:page;mso-height-relative:page;mso-wrap-distance-left:0.0pt;mso-wrap-distance-right:0.0pt;visibility:visible;" coordsize="9461,2" coordorigin="1275,11321">
            <v:shape id="6397" coordsize="9461,0" coordorigin="1275,11321" path="m1275,11321l10736,11321e" filled="f" style="position:absolute;left:1275.0;top:11321.0;width:9461.0;height:2.0;z-index:6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8" filled="f" stroked="f" style="position:absolute;margin-left:63.74pt;margin-top:582.67pt;width:473.06pt;height:.1pt;z-index:-2147483011;mso-position-horizontal-relative:page;mso-position-vertical-relative:page;mso-width-relative:page;mso-height-relative:page;mso-wrap-distance-left:0.0pt;mso-wrap-distance-right:0.0pt;visibility:visible;" coordsize="9461,2" coordorigin="1275,11653">
            <v:shape id="6399" coordsize="9461,0" coordorigin="1275,11653" path="m1275,11653l10736,11653e" filled="f" style="position:absolute;left:1275.0;top:11653.0;width:9461.0;height:2.0;z-index:6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0" filled="f" stroked="f" style="position:absolute;margin-left:63.74pt;margin-top:599.31pt;width:473.06pt;height:.1pt;z-index:-2147483010;mso-position-horizontal-relative:page;mso-position-vertical-relative:page;mso-width-relative:page;mso-height-relative:page;mso-wrap-distance-left:0.0pt;mso-wrap-distance-right:0.0pt;visibility:visible;" coordsize="9461,2" coordorigin="1275,11986">
            <v:shape id="6401" coordsize="9461,0" coordorigin="1275,11986" path="m1275,11986l10736,11986e" filled="f" style="position:absolute;left:1275.0;top:11986.0;width:9461.0;height:2.0;z-index:6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2" filled="f" stroked="f" style="position:absolute;margin-left:63.74pt;margin-top:615.95pt;width:473.06pt;height:.1pt;z-index:-2147483009;mso-position-horizontal-relative:page;mso-position-vertical-relative:page;mso-width-relative:page;mso-height-relative:page;mso-wrap-distance-left:0.0pt;mso-wrap-distance-right:0.0pt;visibility:visible;" coordsize="9461,2" coordorigin="1275,12319">
            <v:shape id="6403" coordsize="9461,0" coordorigin="1275,12319" path="m1275,12319l10736,12319e" filled="f" style="position:absolute;left:1275.0;top:12319.0;width:9461.0;height:2.0;z-index:6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4" filled="f" stroked="f" style="position:absolute;margin-left:63.74pt;margin-top:632.59pt;width:473.06pt;height:.1pt;z-index:-2147483008;mso-position-horizontal-relative:page;mso-position-vertical-relative:page;mso-width-relative:page;mso-height-relative:page;mso-wrap-distance-left:0.0pt;mso-wrap-distance-right:0.0pt;visibility:visible;" coordsize="9461,2" coordorigin="1275,12652">
            <v:shape id="6405" coordsize="9461,0" coordorigin="1275,12652" path="m1275,12652l10736,12652e" filled="f" style="position:absolute;left:1275.0;top:12652.0;width:9461.0;height:2.0;z-index:6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6" filled="f" stroked="f" style="position:absolute;margin-left:63.74pt;margin-top:649.23pt;width:473.06pt;height:.1pt;z-index:-2147483007;mso-position-horizontal-relative:page;mso-position-vertical-relative:page;mso-width-relative:page;mso-height-relative:page;mso-wrap-distance-left:0.0pt;mso-wrap-distance-right:0.0pt;visibility:visible;" coordsize="9461,2" coordorigin="1275,12985">
            <v:shape id="6407" coordsize="9461,0" coordorigin="1275,12985" path="m1275,12985l10736,12985e" filled="f" style="position:absolute;left:1275.0;top:12985.0;width:9461.0;height:2.0;z-index:6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8" filled="f" stroked="f" style="position:absolute;margin-left:63.74pt;margin-top:665.87pt;width:473.06pt;height:.1pt;z-index:-2147483006;mso-position-horizontal-relative:page;mso-position-vertical-relative:page;mso-width-relative:page;mso-height-relative:page;mso-wrap-distance-left:0.0pt;mso-wrap-distance-right:0.0pt;visibility:visible;" coordsize="9461,2" coordorigin="1275,13317">
            <v:shape id="6409" coordsize="9461,0" coordorigin="1275,13317" path="m1275,13317l10736,13317e" filled="f" style="position:absolute;left:1275.0;top:13317.0;width:9461.0;height:2.0;z-index:6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0" filled="f" stroked="f" style="position:absolute;margin-left:63.74pt;margin-top:682.51pt;width:473.06pt;height:.1pt;z-index:-2147483005;mso-position-horizontal-relative:page;mso-position-vertical-relative:page;mso-width-relative:page;mso-height-relative:page;mso-wrap-distance-left:0.0pt;mso-wrap-distance-right:0.0pt;visibility:visible;" coordsize="9461,2" coordorigin="1275,13650">
            <v:shape id="6411" coordsize="9461,0" coordorigin="1275,13650" path="m1275,13650l10736,13650e" filled="f" style="position:absolute;left:1275.0;top:13650.0;width:9461.0;height:2.0;z-index:6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2" filled="f" stroked="f" style="position:absolute;margin-left:63.74pt;margin-top:699.15pt;width:473.06pt;height:.1pt;z-index:-2147483004;mso-position-horizontal-relative:page;mso-position-vertical-relative:page;mso-width-relative:page;mso-height-relative:page;mso-wrap-distance-left:0.0pt;mso-wrap-distance-right:0.0pt;visibility:visible;" coordsize="9461,2" coordorigin="1275,13983">
            <v:shape id="6413" coordsize="9461,0" coordorigin="1275,13983" path="m1275,13983l10736,13983e" filled="f" style="position:absolute;left:1275.0;top:13983.0;width:9461.0;height:2.0;z-index:6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4" filled="f" stroked="f" style="position:absolute;margin-left:63.74pt;margin-top:715.79pt;width:473.06pt;height:.1pt;z-index:-2147483003;mso-position-horizontal-relative:page;mso-position-vertical-relative:page;mso-width-relative:page;mso-height-relative:page;mso-wrap-distance-left:0.0pt;mso-wrap-distance-right:0.0pt;visibility:visible;" coordsize="9461,2" coordorigin="1275,14316">
            <v:shape id="6415" coordsize="9461,0" coordorigin="1275,14316" path="m1275,14316l10736,14316e" filled="f" style="position:absolute;left:1275.0;top:14316.0;width:9461.0;height:2.0;z-index:6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6" filled="f" stroked="f" style="position:absolute;margin-left:63.74pt;margin-top:732.42pt;width:473.06pt;height:.1pt;z-index:-2147483002;mso-position-horizontal-relative:page;mso-position-vertical-relative:page;mso-width-relative:page;mso-height-relative:page;mso-wrap-distance-left:0.0pt;mso-wrap-distance-right:0.0pt;visibility:visible;" coordsize="9461,2" coordorigin="1275,14648">
            <v:shape id="6417" coordsize="9461,0" coordorigin="1275,14648" path="m1275,14648l10736,14648e" filled="f" style="position:absolute;left:1275.0;top:14648.0;width:9461.0;height:2.0;z-index:6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2200" w:right="1040" w:bottom="1640" w:left="1160" w:header="1314" w:footer="1447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  <w:r>
        <w:rPr/>
        <w:pict>
          <v:group id="6418" filled="f" stroked="f" style="position:absolute;margin-left:63.74pt;margin-top:128.68pt;width:473.06pt;height:.1pt;z-index:-2147483001;mso-position-horizontal-relative:page;mso-position-vertical-relative:page;mso-width-relative:page;mso-height-relative:page;mso-wrap-distance-left:0.0pt;mso-wrap-distance-right:0.0pt;visibility:visible;" coordsize="9461,2" coordorigin="1275,2574">
            <v:shape id="6419" coordsize="9461,0" coordorigin="1275,2574" path="m1275,2574l10736,2574e" filled="f" style="position:absolute;left:1275.0;top:2574.0;width:9461.0;height:2.0;z-index:6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0" filled="f" stroked="f" style="position:absolute;margin-left:63.74pt;margin-top:146.11pt;width:473.06pt;height:.1pt;z-index:-2147483000;mso-position-horizontal-relative:page;mso-position-vertical-relative:page;mso-width-relative:page;mso-height-relative:page;mso-wrap-distance-left:0.0pt;mso-wrap-distance-right:0.0pt;visibility:visible;" coordsize="9461,2" coordorigin="1275,2922">
            <v:shape id="6421" coordsize="9461,0" coordorigin="1275,2922" path="m1275,2922l10736,2922e" filled="f" style="position:absolute;left:1275.0;top:2922.0;width:9461.0;height:2.0;z-index:6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2" filled="f" stroked="f" style="position:absolute;margin-left:63.74pt;margin-top:163.53pt;width:473.06pt;height:.1pt;z-index:-2147482999;mso-position-horizontal-relative:page;mso-position-vertical-relative:page;mso-width-relative:page;mso-height-relative:page;mso-wrap-distance-left:0.0pt;mso-wrap-distance-right:0.0pt;visibility:visible;" coordsize="9461,2" coordorigin="1275,3271">
            <v:shape id="6423" coordsize="9461,0" coordorigin="1275,3271" path="m1275,3271l10736,3271e" filled="f" style="position:absolute;left:1275.0;top:3271.0;width:9461.0;height:2.0;z-index:6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4" filled="f" stroked="f" style="position:absolute;margin-left:63.74pt;margin-top:180.96pt;width:473.06pt;height:.1pt;z-index:-2147482998;mso-position-horizontal-relative:page;mso-position-vertical-relative:page;mso-width-relative:page;mso-height-relative:page;mso-wrap-distance-left:0.0pt;mso-wrap-distance-right:0.0pt;visibility:visible;" coordsize="9461,2" coordorigin="1275,3619">
            <v:shape id="6425" coordsize="9461,0" coordorigin="1275,3619" path="m1275,3619l10736,3619e" filled="f" style="position:absolute;left:1275.0;top:3619.0;width:9461.0;height:2.0;z-index:6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6" filled="f" stroked="f" style="position:absolute;margin-left:63.74pt;margin-top:198.38pt;width:473.06pt;height:.1pt;z-index:-2147482997;mso-position-horizontal-relative:page;mso-position-vertical-relative:page;mso-width-relative:page;mso-height-relative:page;mso-wrap-distance-left:0.0pt;mso-wrap-distance-right:0.0pt;visibility:visible;" coordsize="9461,2" coordorigin="1275,3968">
            <v:shape id="6427" coordsize="9461,0" coordorigin="1275,3968" path="m1275,3968l10736,3968e" filled="f" style="position:absolute;left:1275.0;top:3968.0;width:9461.0;height:2.0;z-index:6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8" filled="f" stroked="f" style="position:absolute;margin-left:63.74pt;margin-top:215.81pt;width:473.06pt;height:.1pt;z-index:-2147482996;mso-position-horizontal-relative:page;mso-position-vertical-relative:page;mso-width-relative:page;mso-height-relative:page;mso-wrap-distance-left:0.0pt;mso-wrap-distance-right:0.0pt;visibility:visible;" coordsize="9461,2" coordorigin="1275,4316">
            <v:shape id="6429" coordsize="9461,0" coordorigin="1275,4316" path="m1275,4316l10736,4316e" filled="f" style="position:absolute;left:1275.0;top:4316.0;width:9461.0;height:2.0;z-index:6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0" filled="f" stroked="f" style="position:absolute;margin-left:63.74pt;margin-top:233.24pt;width:473.06pt;height:.1pt;z-index:-2147482995;mso-position-horizontal-relative:page;mso-position-vertical-relative:page;mso-width-relative:page;mso-height-relative:page;mso-wrap-distance-left:0.0pt;mso-wrap-distance-right:0.0pt;visibility:visible;" coordsize="9461,2" coordorigin="1275,4665">
            <v:shape id="6431" coordsize="9461,0" coordorigin="1275,4665" path="m1275,4665l10736,4665e" filled="f" style="position:absolute;left:1275.0;top:4665.0;width:9461.0;height:2.0;z-index:6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2" filled="f" stroked="f" style="position:absolute;margin-left:63.74pt;margin-top:249.87pt;width:473.06pt;height:.1pt;z-index:-2147482994;mso-position-horizontal-relative:page;mso-position-vertical-relative:page;mso-width-relative:page;mso-height-relative:page;mso-wrap-distance-left:0.0pt;mso-wrap-distance-right:0.0pt;visibility:visible;" coordsize="9461,2" coordorigin="1275,4997">
            <v:shape id="6433" coordsize="9461,0" coordorigin="1275,4997" path="m1275,4997l10736,4997e" filled="f" style="position:absolute;left:1275.0;top:4997.0;width:9461.0;height:2.0;z-index:6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4" filled="f" stroked="f" style="position:absolute;margin-left:63.74pt;margin-top:266.51pt;width:473.06pt;height:.1pt;z-index:-2147482993;mso-position-horizontal-relative:page;mso-position-vertical-relative:page;mso-width-relative:page;mso-height-relative:page;mso-wrap-distance-left:0.0pt;mso-wrap-distance-right:0.0pt;visibility:visible;" coordsize="9461,2" coordorigin="1275,5330">
            <v:shape id="6435" coordsize="9461,0" coordorigin="1275,5330" path="m1275,5330l10736,5330e" filled="f" style="position:absolute;left:1275.0;top:5330.0;width:9461.0;height:2.0;z-index:6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6" filled="f" stroked="f" style="position:absolute;margin-left:63.74pt;margin-top:283.15pt;width:473.06pt;height:.1pt;z-index:-2147482992;mso-position-horizontal-relative:page;mso-position-vertical-relative:page;mso-width-relative:page;mso-height-relative:page;mso-wrap-distance-left:0.0pt;mso-wrap-distance-right:0.0pt;visibility:visible;" coordsize="9461,2" coordorigin="1275,5663">
            <v:shape id="6437" coordsize="9461,0" coordorigin="1275,5663" path="m1275,5663l10736,5663e" filled="f" style="position:absolute;left:1275.0;top:5663.0;width:9461.0;height:2.0;z-index:6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8" filled="f" stroked="f" style="position:absolute;margin-left:63.74pt;margin-top:299.79pt;width:473.06pt;height:.1pt;z-index:-2147482991;mso-position-horizontal-relative:page;mso-position-vertical-relative:page;mso-width-relative:page;mso-height-relative:page;mso-wrap-distance-left:0.0pt;mso-wrap-distance-right:0.0pt;visibility:visible;" coordsize="9461,2" coordorigin="1275,5996">
            <v:shape id="6439" coordsize="9461,0" coordorigin="1275,5996" path="m1275,5996l10736,5996e" filled="f" style="position:absolute;left:1275.0;top:5996.0;width:9461.0;height:2.0;z-index:6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0" filled="f" stroked="f" style="position:absolute;margin-left:63.74pt;margin-top:316.43pt;width:473.06pt;height:.1pt;z-index:-2147482990;mso-position-horizontal-relative:page;mso-position-vertical-relative:page;mso-width-relative:page;mso-height-relative:page;mso-wrap-distance-left:0.0pt;mso-wrap-distance-right:0.0pt;visibility:visible;" coordsize="9461,2" coordorigin="1275,6329">
            <v:shape id="6441" coordsize="9461,0" coordorigin="1275,6329" path="m1275,6329l10736,6329e" filled="f" style="position:absolute;left:1275.0;top:6329.0;width:9461.0;height:2.0;z-index:6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2" filled="f" stroked="f" style="position:absolute;margin-left:63.74pt;margin-top:333.07pt;width:473.06pt;height:.1pt;z-index:-2147482989;mso-position-horizontal-relative:page;mso-position-vertical-relative:page;mso-width-relative:page;mso-height-relative:page;mso-wrap-distance-left:0.0pt;mso-wrap-distance-right:0.0pt;visibility:visible;" coordsize="9461,2" coordorigin="1275,6661">
            <v:shape id="6443" coordsize="9461,0" coordorigin="1275,6661" path="m1275,6661l10736,6661e" filled="f" style="position:absolute;left:1275.0;top:6661.0;width:9461.0;height:2.0;z-index:6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4" filled="f" stroked="f" style="position:absolute;margin-left:63.74pt;margin-top:349.71pt;width:473.06pt;height:.1pt;z-index:-2147482988;mso-position-horizontal-relative:page;mso-position-vertical-relative:page;mso-width-relative:page;mso-height-relative:page;mso-wrap-distance-left:0.0pt;mso-wrap-distance-right:0.0pt;visibility:visible;" coordsize="9461,2" coordorigin="1275,6994">
            <v:shape id="6445" coordsize="9461,0" coordorigin="1275,6994" path="m1275,6994l10736,6994e" filled="f" style="position:absolute;left:1275.0;top:6994.0;width:9461.0;height:2.0;z-index:6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6" filled="f" stroked="f" style="position:absolute;margin-left:63.74pt;margin-top:366.35pt;width:473.06pt;height:.1pt;z-index:-2147482987;mso-position-horizontal-relative:page;mso-position-vertical-relative:page;mso-width-relative:page;mso-height-relative:page;mso-wrap-distance-left:0.0pt;mso-wrap-distance-right:0.0pt;visibility:visible;" coordsize="9461,2" coordorigin="1275,7327">
            <v:shape id="6447" coordsize="9461,0" coordorigin="1275,7327" path="m1275,7327l10736,7327e" filled="f" style="position:absolute;left:1275.0;top:7327.0;width:9461.0;height:2.0;z-index:6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8" filled="f" stroked="f" style="position:absolute;margin-left:63.74pt;margin-top:382.99pt;width:473.06pt;height:.1pt;z-index:-2147482986;mso-position-horizontal-relative:page;mso-position-vertical-relative:page;mso-width-relative:page;mso-height-relative:page;mso-wrap-distance-left:0.0pt;mso-wrap-distance-right:0.0pt;visibility:visible;" coordsize="9461,2" coordorigin="1275,7660">
            <v:shape id="6449" coordsize="9461,0" coordorigin="1275,7660" path="m1275,7660l10736,7660e" filled="f" style="position:absolute;left:1275.0;top:7660.0;width:9461.0;height:2.0;z-index:6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0" filled="f" stroked="f" style="position:absolute;margin-left:63.74pt;margin-top:399.63pt;width:473.06pt;height:.1pt;z-index:-2147482985;mso-position-horizontal-relative:page;mso-position-vertical-relative:page;mso-width-relative:page;mso-height-relative:page;mso-wrap-distance-left:0.0pt;mso-wrap-distance-right:0.0pt;visibility:visible;" coordsize="9461,2" coordorigin="1275,7993">
            <v:shape id="6451" coordsize="9461,0" coordorigin="1275,7993" path="m1275,7993l10736,7993e" filled="f" style="position:absolute;left:1275.0;top:7993.0;width:9461.0;height:2.0;z-index:6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2" filled="f" stroked="f" style="position:absolute;margin-left:63.74pt;margin-top:416.27pt;width:473.06pt;height:.1pt;z-index:-2147482984;mso-position-horizontal-relative:page;mso-position-vertical-relative:page;mso-width-relative:page;mso-height-relative:page;mso-wrap-distance-left:0.0pt;mso-wrap-distance-right:0.0pt;visibility:visible;" coordsize="9461,2" coordorigin="1275,8325">
            <v:shape id="6453" coordsize="9461,0" coordorigin="1275,8325" path="m1275,8325l10736,8325e" filled="f" style="position:absolute;left:1275.0;top:8325.0;width:9461.0;height:2.0;z-index:6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4" filled="f" stroked="f" style="position:absolute;margin-left:63.74pt;margin-top:432.91pt;width:473.06pt;height:.1pt;z-index:-2147482983;mso-position-horizontal-relative:page;mso-position-vertical-relative:page;mso-width-relative:page;mso-height-relative:page;mso-wrap-distance-left:0.0pt;mso-wrap-distance-right:0.0pt;visibility:visible;" coordsize="9461,2" coordorigin="1275,8658">
            <v:shape id="6455" coordsize="9461,0" coordorigin="1275,8658" path="m1275,8658l10736,8658e" filled="f" style="position:absolute;left:1275.0;top:8658.0;width:9461.0;height:2.0;z-index:6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6" filled="f" stroked="f" style="position:absolute;margin-left:63.74pt;margin-top:449.55pt;width:473.06pt;height:.1pt;z-index:-2147482982;mso-position-horizontal-relative:page;mso-position-vertical-relative:page;mso-width-relative:page;mso-height-relative:page;mso-wrap-distance-left:0.0pt;mso-wrap-distance-right:0.0pt;visibility:visible;" coordsize="9461,2" coordorigin="1275,8991">
            <v:shape id="6457" coordsize="9461,0" coordorigin="1275,8991" path="m1275,8991l10736,8991e" filled="f" style="position:absolute;left:1275.0;top:8991.0;width:9461.0;height:2.0;z-index:6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8" filled="f" stroked="f" style="position:absolute;margin-left:63.74pt;margin-top:466.19pt;width:473.06pt;height:.1pt;z-index:-2147482981;mso-position-horizontal-relative:page;mso-position-vertical-relative:page;mso-width-relative:page;mso-height-relative:page;mso-wrap-distance-left:0.0pt;mso-wrap-distance-right:0.0pt;visibility:visible;" coordsize="9461,2" coordorigin="1275,9324">
            <v:shape id="6459" coordsize="9461,0" coordorigin="1275,9324" path="m1275,9324l10736,9324e" filled="f" style="position:absolute;left:1275.0;top:9324.0;width:9461.0;height:2.0;z-index:6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0" filled="f" stroked="f" style="position:absolute;margin-left:63.74pt;margin-top:482.83pt;width:473.06pt;height:.1pt;z-index:-2147482980;mso-position-horizontal-relative:page;mso-position-vertical-relative:page;mso-width-relative:page;mso-height-relative:page;mso-wrap-distance-left:0.0pt;mso-wrap-distance-right:0.0pt;visibility:visible;" coordsize="9461,2" coordorigin="1275,9657">
            <v:shape id="6461" coordsize="9461,0" coordorigin="1275,9657" path="m1275,9657l10736,9657e" filled="f" style="position:absolute;left:1275.0;top:9657.0;width:9461.0;height:2.0;z-index:6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2" filled="f" stroked="f" style="position:absolute;margin-left:63.74pt;margin-top:499.47pt;width:473.06pt;height:.1pt;z-index:-2147482979;mso-position-horizontal-relative:page;mso-position-vertical-relative:page;mso-width-relative:page;mso-height-relative:page;mso-wrap-distance-left:0.0pt;mso-wrap-distance-right:0.0pt;visibility:visible;" coordsize="9461,2" coordorigin="1275,9989">
            <v:shape id="6463" coordsize="9461,0" coordorigin="1275,9989" path="m1275,9989l10736,9989e" filled="f" style="position:absolute;left:1275.0;top:9989.0;width:9461.0;height:2.0;z-index:6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4" filled="f" stroked="f" style="position:absolute;margin-left:63.74pt;margin-top:516.11pt;width:473.06pt;height:.1pt;z-index:-2147482978;mso-position-horizontal-relative:page;mso-position-vertical-relative:page;mso-width-relative:page;mso-height-relative:page;mso-wrap-distance-left:0.0pt;mso-wrap-distance-right:0.0pt;visibility:visible;" coordsize="9461,2" coordorigin="1275,10322">
            <v:shape id="6465" coordsize="9461,0" coordorigin="1275,10322" path="m1275,10322l10736,10322e" filled="f" style="position:absolute;left:1275.0;top:10322.0;width:9461.0;height:2.0;z-index:6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6" filled="f" stroked="f" style="position:absolute;margin-left:63.74pt;margin-top:532.75pt;width:473.06pt;height:.1pt;z-index:-2147482977;mso-position-horizontal-relative:page;mso-position-vertical-relative:page;mso-width-relative:page;mso-height-relative:page;mso-wrap-distance-left:0.0pt;mso-wrap-distance-right:0.0pt;visibility:visible;" coordsize="9461,2" coordorigin="1275,10655">
            <v:shape id="6467" coordsize="9461,0" coordorigin="1275,10655" path="m1275,10655l10736,10655e" filled="f" style="position:absolute;left:1275.0;top:10655.0;width:9461.0;height:2.0;z-index:6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8" filled="f" stroked="f" style="position:absolute;margin-left:63.74pt;margin-top:549.39pt;width:473.06pt;height:.1pt;z-index:-2147482976;mso-position-horizontal-relative:page;mso-position-vertical-relative:page;mso-width-relative:page;mso-height-relative:page;mso-wrap-distance-left:0.0pt;mso-wrap-distance-right:0.0pt;visibility:visible;" coordsize="9461,2" coordorigin="1275,10988">
            <v:shape id="6469" coordsize="9461,0" coordorigin="1275,10988" path="m1275,10988l10736,10988e" filled="f" style="position:absolute;left:1275.0;top:10988.0;width:9461.0;height:2.0;z-index:6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0" filled="f" stroked="f" style="position:absolute;margin-left:63.74pt;margin-top:566.03pt;width:473.06pt;height:.1pt;z-index:-2147482975;mso-position-horizontal-relative:page;mso-position-vertical-relative:page;mso-width-relative:page;mso-height-relative:page;mso-wrap-distance-left:0.0pt;mso-wrap-distance-right:0.0pt;visibility:visible;" coordsize="9461,2" coordorigin="1275,11321">
            <v:shape id="6471" coordsize="9461,0" coordorigin="1275,11321" path="m1275,11321l10736,11321e" filled="f" style="position:absolute;left:1275.0;top:11321.0;width:9461.0;height:2.0;z-index:6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2" filled="f" stroked="f" style="position:absolute;margin-left:63.74pt;margin-top:582.67pt;width:473.06pt;height:.1pt;z-index:-2147482974;mso-position-horizontal-relative:page;mso-position-vertical-relative:page;mso-width-relative:page;mso-height-relative:page;mso-wrap-distance-left:0.0pt;mso-wrap-distance-right:0.0pt;visibility:visible;" coordsize="9461,2" coordorigin="1275,11653">
            <v:shape id="6473" coordsize="9461,0" coordorigin="1275,11653" path="m1275,11653l10736,11653e" filled="f" style="position:absolute;left:1275.0;top:11653.0;width:9461.0;height:2.0;z-index:6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4" filled="f" stroked="f" style="position:absolute;margin-left:63.74pt;margin-top:599.31pt;width:473.06pt;height:.1pt;z-index:-2147482973;mso-position-horizontal-relative:page;mso-position-vertical-relative:page;mso-width-relative:page;mso-height-relative:page;mso-wrap-distance-left:0.0pt;mso-wrap-distance-right:0.0pt;visibility:visible;" coordsize="9461,2" coordorigin="1275,11986">
            <v:shape id="6475" coordsize="9461,0" coordorigin="1275,11986" path="m1275,11986l10736,11986e" filled="f" style="position:absolute;left:1275.0;top:11986.0;width:9461.0;height:2.0;z-index:6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6" filled="f" stroked="f" style="position:absolute;margin-left:63.74pt;margin-top:615.95pt;width:473.06pt;height:.1pt;z-index:-2147482972;mso-position-horizontal-relative:page;mso-position-vertical-relative:page;mso-width-relative:page;mso-height-relative:page;mso-wrap-distance-left:0.0pt;mso-wrap-distance-right:0.0pt;visibility:visible;" coordsize="9461,2" coordorigin="1275,12319">
            <v:shape id="6477" coordsize="9461,0" coordorigin="1275,12319" path="m1275,12319l10736,12319e" filled="f" style="position:absolute;left:1275.0;top:12319.0;width:9461.0;height:2.0;z-index:6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8" filled="f" stroked="f" style="position:absolute;margin-left:63.74pt;margin-top:632.59pt;width:473.06pt;height:.1pt;z-index:-2147482971;mso-position-horizontal-relative:page;mso-position-vertical-relative:page;mso-width-relative:page;mso-height-relative:page;mso-wrap-distance-left:0.0pt;mso-wrap-distance-right:0.0pt;visibility:visible;" coordsize="9461,2" coordorigin="1275,12652">
            <v:shape id="6479" coordsize="9461,0" coordorigin="1275,12652" path="m1275,12652l10736,12652e" filled="f" style="position:absolute;left:1275.0;top:12652.0;width:9461.0;height:2.0;z-index:6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0" filled="f" stroked="f" style="position:absolute;margin-left:63.74pt;margin-top:649.23pt;width:473.06pt;height:.1pt;z-index:-2147482970;mso-position-horizontal-relative:page;mso-position-vertical-relative:page;mso-width-relative:page;mso-height-relative:page;mso-wrap-distance-left:0.0pt;mso-wrap-distance-right:0.0pt;visibility:visible;" coordsize="9461,2" coordorigin="1275,12985">
            <v:shape id="6481" coordsize="9461,0" coordorigin="1275,12985" path="m1275,12985l10736,12985e" filled="f" style="position:absolute;left:1275.0;top:12985.0;width:9461.0;height:2.0;z-index:6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2" filled="f" stroked="f" style="position:absolute;margin-left:63.74pt;margin-top:665.87pt;width:473.06pt;height:.1pt;z-index:-2147482969;mso-position-horizontal-relative:page;mso-position-vertical-relative:page;mso-width-relative:page;mso-height-relative:page;mso-wrap-distance-left:0.0pt;mso-wrap-distance-right:0.0pt;visibility:visible;" coordsize="9461,2" coordorigin="1275,13317">
            <v:shape id="6483" coordsize="9461,0" coordorigin="1275,13317" path="m1275,13317l10736,13317e" filled="f" style="position:absolute;left:1275.0;top:13317.0;width:9461.0;height:2.0;z-index:6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4" filled="f" stroked="f" style="position:absolute;margin-left:63.74pt;margin-top:682.51pt;width:473.06pt;height:.1pt;z-index:-2147482968;mso-position-horizontal-relative:page;mso-position-vertical-relative:page;mso-width-relative:page;mso-height-relative:page;mso-wrap-distance-left:0.0pt;mso-wrap-distance-right:0.0pt;visibility:visible;" coordsize="9461,2" coordorigin="1275,13650">
            <v:shape id="6485" coordsize="9461,0" coordorigin="1275,13650" path="m1275,13650l10736,13650e" filled="f" style="position:absolute;left:1275.0;top:13650.0;width:9461.0;height:2.0;z-index:6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6" filled="f" stroked="f" style="position:absolute;margin-left:63.74pt;margin-top:699.15pt;width:473.06pt;height:.1pt;z-index:-2147482967;mso-position-horizontal-relative:page;mso-position-vertical-relative:page;mso-width-relative:page;mso-height-relative:page;mso-wrap-distance-left:0.0pt;mso-wrap-distance-right:0.0pt;visibility:visible;" coordsize="9461,2" coordorigin="1275,13983">
            <v:shape id="6487" coordsize="9461,0" coordorigin="1275,13983" path="m1275,13983l10736,13983e" filled="f" style="position:absolute;left:1275.0;top:13983.0;width:9461.0;height:2.0;z-index:6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8" filled="f" stroked="f" style="position:absolute;margin-left:63.74pt;margin-top:715.79pt;width:473.06pt;height:.1pt;z-index:-2147482966;mso-position-horizontal-relative:page;mso-position-vertical-relative:page;mso-width-relative:page;mso-height-relative:page;mso-wrap-distance-left:0.0pt;mso-wrap-distance-right:0.0pt;visibility:visible;" coordsize="9461,2" coordorigin="1275,14316">
            <v:shape id="6489" coordsize="9461,0" coordorigin="1275,14316" path="m1275,14316l10736,14316e" filled="f" style="position:absolute;left:1275.0;top:14316.0;width:9461.0;height:2.0;z-index:6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90" filled="f" stroked="f" style="position:absolute;margin-left:63.74pt;margin-top:732.42pt;width:473.06pt;height:.1pt;z-index:-2147482965;mso-position-horizontal-relative:page;mso-position-vertical-relative:page;mso-width-relative:page;mso-height-relative:page;mso-wrap-distance-left:0.0pt;mso-wrap-distance-right:0.0pt;visibility:visible;" coordsize="9461,2" coordorigin="1275,14648">
            <v:shape id="6491" coordsize="9461,0" coordorigin="1275,14648" path="m1275,14648l10736,14648e" filled="f" style="position:absolute;left:1275.0;top:14648.0;width:9461.0;height:2.0;z-index:6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sectPr>
      <w:pgSz w:w="11920" w:h="16840" w:orient="portrait"/>
      <w:pgMar w:top="2200" w:right="1040" w:bottom="1640" w:left="1160" w:header="1314" w:footer="1447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footer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4" type="#_x0000_t202" filled="f" stroked="f" style="position:absolute;margin-left:293.67pt;margin-top:787.6pt;width:5.89pt;height:16.0pt;z-index:-2147483645;mso-position-horizontal-relative:page;mso-position-vertical-relative:page;mso-width-relative:page;mso-height-relative:page;mso-wrap-distance-left:0.0pt;mso-wrap-distance-right:0.0pt;visibility:visible;">
          <v:stroke on="f" joinstyle="miter"/>
          <v:fill/>
          <v:path o:connecttype="rect" gradientshapeok="t"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i</w:t>
                </w:r>
              </w:p>
            </w:txbxContent>
          </v:textbox>
        </v:shape>
      </w:pict>
    </w:r>
  </w:p>
</w:ftr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5" type="#_x0000_t202" filled="f" stroked="f" style="position:absolute;margin-left:288.89pt;margin-top:787.38pt;width:20.22pt;height:16.22pt;z-index:-2147483644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8"/>
                  <w:ind w:left="40" w:right="-2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10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81" filled="f" stroked="f" style="position:absolute;margin-left:63.74pt;margin-top:749.06pt;width:473.06pt;height:.1pt;z-index:-2147483639;mso-position-horizontal-relative:page;mso-position-vertical-relative:page;mso-width-relative:page;mso-height-relative:page;mso-wrap-distance-left:0.0pt;mso-wrap-distance-right:0.0pt;visibility:visible;" coordsize="9461,2" coordorigin="1275,14981">
          <v:shape id="3082" coordsize="9461,0" coordorigin="1275,14981" path="m1275,14981l10736,14981e" filled="f" style="position:absolute;left:1275.0;top:14981.0;width:9461.0;height:2.0;z-index:8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3" type="#_x0000_t202" filled="f" stroked="f" style="position:absolute;margin-left:288.6pt;margin-top:787.57pt;width:18.58pt;height:16.0pt;z-index:-2147483638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0" w:right="-2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18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4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4" type="#_x0000_t202" filled="f" stroked="f" style="position:absolute;margin-left:288.67pt;margin-top:787.57pt;width:18.37pt;height:16.0pt;z-index:-2147483637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7" w:right="-4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23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88" filled="f" stroked="f" style="position:absolute;margin-left:63.74pt;margin-top:749.06pt;width:473.06pt;height:.1pt;z-index:-2147483634;mso-position-horizontal-relative:page;mso-position-vertical-relative:page;mso-width-relative:page;mso-height-relative:page;mso-wrap-distance-left:0.0pt;mso-wrap-distance-right:0.0pt;visibility:visible;" coordsize="9461,2" coordorigin="1275,14981">
          <v:shape id="3089" coordsize="9461,0" coordorigin="1275,14981" path="m1275,14981l10736,14981e" filled="f" style="position:absolute;left:1275.0;top:14981.0;width:9461.0;height:2.0;z-index:30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0" type="#_x0000_t202" filled="f" stroked="f" style="position:absolute;margin-left:288.67pt;margin-top:787.57pt;width:18.23pt;height:16.0pt;z-index:-2147483633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5" w:right="-4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25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1" type="#_x0000_t202" filled="f" stroked="f" style="position:absolute;margin-left:288.89pt;margin-top:787.57pt;width:18.76pt;height:16.0pt;z-index:-2147483632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55" w:right="-4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28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7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95" filled="f" stroked="f" style="position:absolute;margin-left:63.74pt;margin-top:749.06pt;width:473.06pt;height:.1pt;z-index:-2147483629;mso-position-horizontal-relative:page;mso-position-vertical-relative:page;mso-width-relative:page;mso-height-relative:page;mso-wrap-distance-left:0.0pt;mso-wrap-distance-right:0.0pt;visibility:visible;" coordsize="9461,2" coordorigin="1275,14981">
          <v:shape id="3096" coordsize="9461,0" coordorigin="1275,14981" path="m1275,14981l10736,14981e" filled="f" style="position:absolute;left:1275.0;top:14981.0;width:9461.0;height:2.0;z-index:459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7" type="#_x0000_t202" filled="f" stroked="f" style="position:absolute;margin-left:288.67pt;margin-top:787.57pt;width:18.5pt;height:16.0pt;z-index:-2147483628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4" w:right="-2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30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8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8" type="#_x0000_t202" filled="f" stroked="f" style="position:absolute;margin-left:288.92pt;margin-top:787.57pt;width:18.12pt;height:16.0pt;z-index:-2147483627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2" w:right="-4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33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9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102" filled="f" stroked="f" style="position:absolute;margin-left:63.74pt;margin-top:749.06pt;width:473.06pt;height:.1pt;z-index:-2147483624;mso-position-horizontal-relative:page;mso-position-vertical-relative:page;mso-width-relative:page;mso-height-relative:page;mso-wrap-distance-left:0.0pt;mso-wrap-distance-right:0.0pt;visibility:visible;" coordsize="9461,2" coordorigin="1275,14981">
          <v:shape id="3103" coordsize="9461,0" coordorigin="1275,14981" path="m1275,14981l10736,14981e" filled="f" style="position:absolute;left:1275.0;top:14981.0;width:9461.0;height:2.0;z-index:61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104" type="#_x0000_t202" filled="f" stroked="f" style="position:absolute;margin-left:288.9pt;margin-top:787.57pt;width:18.0pt;height:16.0pt;z-index:-2147483623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0" w:right="-4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35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6" type="#_x0000_t202" filled="f" stroked="f" style="position:absolute;margin-left:63.11pt;margin-top:64.49pt;width:107.14pt;height:16.0pt;z-index:-2147483643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EXPERIMENT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5"/>
                    <w:w w:val="100"/>
                    <w:sz w:val="28"/>
                    <w:szCs w:val="28"/>
                  </w:rPr>
                  <w:t xml:space="preserve"> 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4</w:t>
                </w:r>
              </w:p>
            </w:txbxContent>
          </v:textbox>
        </v:shape>
      </w:pict>
    </w:r>
  </w:p>
</w:hdr>
</file>

<file path=word/header1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99" filled="f" stroked="f" style="position:absolute;margin-left:63.74pt;margin-top:111.26pt;width:473.06pt;height:.1pt;z-index:-2147483626;mso-position-horizontal-relative:page;mso-position-vertical-relative:page;mso-width-relative:page;mso-height-relative:page;mso-wrap-distance-left:0.0pt;mso-wrap-distance-right:0.0pt;visibility:visible;" coordsize="9461,2" coordorigin="1275,2225">
          <v:shape id="3100" coordsize="9461,0" coordorigin="1275,2225" path="m1275,2225l10736,2225e" filled="f" style="position:absolute;left:1275.0;top:2225.0;width:9461.0;height:2.0;z-index:573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101" type="#_x0000_t202" filled="f" stroked="f" style="position:absolute;margin-left:66.1pt;margin-top:64.68pt;width:125.26pt;height:30.2pt;z-index:-2147483625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55"/>
                  <w:ind w:left="20" w:right="-56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PRACTICAL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13"/>
                    <w:w w:val="100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REPO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8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T</w:t>
                </w:r>
              </w:p>
              <w:p>
                <w:pPr>
                  <w:pStyle w:val="style0"/>
                  <w:spacing w:before="48" w:after="0" w:lineRule="auto" w:line="240"/>
                  <w:ind w:left="20" w:right="-2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NOTES</w:t>
                </w:r>
              </w:p>
            </w:txbxContent>
          </v:textbox>
        </v:shape>
      </w:pict>
    </w:r>
  </w:p>
</w:hdr>
</file>

<file path=word/header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0"/>
      <w:jc w:val="left"/>
      <w:rPr>
        <w:sz w:val="4"/>
        <w:szCs w:val="4"/>
      </w:rPr>
    </w:pPr>
  </w:p>
</w:hdr>
</file>

<file path=word/header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7" type="#_x0000_t202" filled="f" stroked="f" style="position:absolute;margin-left:63.11pt;margin-top:72.28pt;width:107.14pt;height:16.0pt;z-index:-2147483642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EXPERIMENT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5"/>
                    <w:w w:val="100"/>
                    <w:sz w:val="28"/>
                    <w:szCs w:val="28"/>
                  </w:rPr>
                  <w:t xml:space="preserve"> 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5</w:t>
                </w:r>
              </w:p>
            </w:txbxContent>
          </v:textbox>
        </v:shape>
      </w:pict>
    </w:r>
  </w:p>
</w:hdr>
</file>

<file path=word/header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78" filled="f" stroked="f" style="position:absolute;margin-left:63.74pt;margin-top:111.26pt;width:473.06pt;height:.1pt;z-index:-2147483641;mso-position-horizontal-relative:page;mso-position-vertical-relative:page;mso-width-relative:page;mso-height-relative:page;mso-wrap-distance-left:0.0pt;mso-wrap-distance-right:0.0pt;visibility:visible;" coordsize="9461,2" coordorigin="1275,2225">
          <v:shape id="3079" coordsize="9461,0" coordorigin="1275,2225" path="m1275,2225l10736,2225e" filled="f" style="position:absolute;left:1275.0;top:2225.0;width:9461.0;height:2.0;z-index:43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0" type="#_x0000_t202" filled="f" stroked="f" style="position:absolute;margin-left:66.1pt;margin-top:64.68pt;width:125.26pt;height:30.2pt;z-index:-2147483640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55"/>
                  <w:ind w:left="20" w:right="-56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PRACTICAL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13"/>
                    <w:w w:val="100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REPO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8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T</w:t>
                </w:r>
              </w:p>
              <w:p>
                <w:pPr>
                  <w:pStyle w:val="style0"/>
                  <w:spacing w:before="48" w:after="0" w:lineRule="auto" w:line="240"/>
                  <w:ind w:left="20" w:right="-2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NOTES</w:t>
                </w:r>
              </w:p>
            </w:txbxContent>
          </v:textbox>
        </v:shape>
      </w:pict>
    </w:r>
  </w:p>
</w:hdr>
</file>

<file path=word/header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0"/>
      <w:jc w:val="left"/>
      <w:rPr>
        <w:sz w:val="4"/>
        <w:szCs w:val="4"/>
      </w:rPr>
    </w:pPr>
  </w:p>
</w:hdr>
</file>

<file path=word/header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85" filled="f" stroked="f" style="position:absolute;margin-left:63.74pt;margin-top:111.26pt;width:473.06pt;height:.1pt;z-index:-2147483636;mso-position-horizontal-relative:page;mso-position-vertical-relative:page;mso-width-relative:page;mso-height-relative:page;mso-wrap-distance-left:0.0pt;mso-wrap-distance-right:0.0pt;visibility:visible;" coordsize="9461,2" coordorigin="1275,2225">
          <v:shape id="3086" coordsize="9461,0" coordorigin="1275,2225" path="m1275,2225l10736,2225e" filled="f" style="position:absolute;left:1275.0;top:2225.0;width:9461.0;height:2.0;z-index:269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7" type="#_x0000_t202" filled="f" stroked="f" style="position:absolute;margin-left:66.1pt;margin-top:64.68pt;width:125.26pt;height:30.2pt;z-index:-2147483635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55"/>
                  <w:ind w:left="20" w:right="-56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PRACTICAL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13"/>
                    <w:w w:val="100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REPO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8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T</w:t>
                </w:r>
              </w:p>
              <w:p>
                <w:pPr>
                  <w:pStyle w:val="style0"/>
                  <w:spacing w:before="48" w:after="0" w:lineRule="auto" w:line="240"/>
                  <w:ind w:left="20" w:right="-2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NOTES</w:t>
                </w:r>
              </w:p>
            </w:txbxContent>
          </v:textbox>
        </v:shape>
      </w:pict>
    </w:r>
  </w:p>
</w:hdr>
</file>

<file path=word/header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0"/>
      <w:jc w:val="left"/>
      <w:rPr>
        <w:sz w:val="4"/>
        <w:szCs w:val="4"/>
      </w:rPr>
    </w:pPr>
  </w:p>
</w:hdr>
</file>

<file path=word/header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92" filled="f" stroked="f" style="position:absolute;margin-left:63.74pt;margin-top:111.26pt;width:473.06pt;height:.1pt;z-index:-2147483631;mso-position-horizontal-relative:page;mso-position-vertical-relative:page;mso-width-relative:page;mso-height-relative:page;mso-wrap-distance-left:0.0pt;mso-wrap-distance-right:0.0pt;visibility:visible;" coordsize="9461,2" coordorigin="1275,2225">
          <v:shape id="3093" coordsize="9461,0" coordorigin="1275,2225" path="m1275,2225l10736,2225e" filled="f" style="position:absolute;left:1275.0;top:2225.0;width:9461.0;height:2.0;z-index:42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4" type="#_x0000_t202" filled="f" stroked="f" style="position:absolute;margin-left:66.1pt;margin-top:64.68pt;width:125.26pt;height:30.2pt;z-index:-2147483630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55"/>
                  <w:ind w:left="20" w:right="-56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PRACTICAL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13"/>
                    <w:w w:val="100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REPO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-8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T</w:t>
                </w:r>
              </w:p>
              <w:p>
                <w:pPr>
                  <w:pStyle w:val="style0"/>
                  <w:spacing w:before="48" w:after="0" w:lineRule="auto" w:line="240"/>
                  <w:ind w:left="20" w:right="-2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4"/>
                    <w:szCs w:val="24"/>
                  </w:rPr>
                  <w:t>NOTES</w:t>
                </w:r>
              </w:p>
            </w:txbxContent>
          </v:textbox>
        </v:shape>
      </w:pict>
    </w:r>
  </w:p>
</w:hdr>
</file>

<file path=word/header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0"/>
      <w:jc w:val="left"/>
      <w:rPr>
        <w:sz w:val="4"/>
        <w:szCs w:val="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bidi="ar-SA" w:eastAsia="en-US"/>
      </w:rPr>
    </w:rPrDefault>
    <w:pPrDefault>
      <w:pPr>
        <w:widowControl w:val="false"/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W w:w="0" w:type="auto"/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15.png"/><Relationship Id="rId42" Type="http://schemas.openxmlformats.org/officeDocument/2006/relationships/footer" Target="footer9.xml"/><Relationship Id="rId41" Type="http://schemas.openxmlformats.org/officeDocument/2006/relationships/header" Target="header10.xml"/><Relationship Id="rId22" Type="http://schemas.openxmlformats.org/officeDocument/2006/relationships/image" Target="media/image16.png"/><Relationship Id="rId44" Type="http://schemas.openxmlformats.org/officeDocument/2006/relationships/fontTable" Target="fontTable.xml"/><Relationship Id="rId21" Type="http://schemas.openxmlformats.org/officeDocument/2006/relationships/header" Target="header2.xml"/><Relationship Id="rId43" Type="http://schemas.openxmlformats.org/officeDocument/2006/relationships/styles" Target="styles.xml"/><Relationship Id="rId24" Type="http://schemas.openxmlformats.org/officeDocument/2006/relationships/image" Target="media/image18.png"/><Relationship Id="rId46" Type="http://schemas.openxmlformats.org/officeDocument/2006/relationships/theme" Target="theme/theme1.xml"/><Relationship Id="rId23" Type="http://schemas.openxmlformats.org/officeDocument/2006/relationships/image" Target="media/image17.png"/><Relationship Id="rId45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2.jpeg"/><Relationship Id="rId26" Type="http://schemas.openxmlformats.org/officeDocument/2006/relationships/header" Target="header4.xml"/><Relationship Id="rId25" Type="http://schemas.openxmlformats.org/officeDocument/2006/relationships/header" Target="header3.xml"/><Relationship Id="rId28" Type="http://schemas.openxmlformats.org/officeDocument/2006/relationships/header" Target="header5.xml"/><Relationship Id="rId27" Type="http://schemas.openxmlformats.org/officeDocument/2006/relationships/footer" Target="foot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29" Type="http://schemas.openxmlformats.org/officeDocument/2006/relationships/footer" Target="footer4.xm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1" Type="http://schemas.openxmlformats.org/officeDocument/2006/relationships/header" Target="header6.xml"/><Relationship Id="rId30" Type="http://schemas.openxmlformats.org/officeDocument/2006/relationships/image" Target="media/image19.png"/><Relationship Id="rId11" Type="http://schemas.openxmlformats.org/officeDocument/2006/relationships/image" Target="media/image7.png"/><Relationship Id="rId33" Type="http://schemas.openxmlformats.org/officeDocument/2006/relationships/header" Target="header7.xml"/><Relationship Id="rId10" Type="http://schemas.openxmlformats.org/officeDocument/2006/relationships/image" Target="media/image6.png"/><Relationship Id="rId32" Type="http://schemas.openxmlformats.org/officeDocument/2006/relationships/footer" Target="footer5.xml"/><Relationship Id="rId13" Type="http://schemas.openxmlformats.org/officeDocument/2006/relationships/image" Target="media/image9.png"/><Relationship Id="rId35" Type="http://schemas.openxmlformats.org/officeDocument/2006/relationships/image" Target="media/image20.png"/><Relationship Id="rId12" Type="http://schemas.openxmlformats.org/officeDocument/2006/relationships/image" Target="media/image8.png"/><Relationship Id="rId34" Type="http://schemas.openxmlformats.org/officeDocument/2006/relationships/footer" Target="footer6.xml"/><Relationship Id="rId15" Type="http://schemas.openxmlformats.org/officeDocument/2006/relationships/image" Target="media/image11.png"/><Relationship Id="rId37" Type="http://schemas.openxmlformats.org/officeDocument/2006/relationships/footer" Target="footer7.xml"/><Relationship Id="rId14" Type="http://schemas.openxmlformats.org/officeDocument/2006/relationships/image" Target="media/image10.png"/><Relationship Id="rId36" Type="http://schemas.openxmlformats.org/officeDocument/2006/relationships/header" Target="header8.xml"/><Relationship Id="rId17" Type="http://schemas.openxmlformats.org/officeDocument/2006/relationships/image" Target="media/image13.png"/><Relationship Id="rId39" Type="http://schemas.openxmlformats.org/officeDocument/2006/relationships/footer" Target="footer8.xml"/><Relationship Id="rId16" Type="http://schemas.openxmlformats.org/officeDocument/2006/relationships/image" Target="media/image12.png"/><Relationship Id="rId38" Type="http://schemas.openxmlformats.org/officeDocument/2006/relationships/header" Target="header9.xml"/><Relationship Id="rId19" Type="http://schemas.openxmlformats.org/officeDocument/2006/relationships/image" Target="media/image14.png"/><Relationship Id="rId1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Words>3812</Words>
  <Characters>19076</Characters>
  <Application>Kingsoft Office Writer</Application>
  <DocSecurity>0</DocSecurity>
  <Paragraphs>658</Paragraphs>
  <ScaleCrop>false</ScaleCrop>
  <LinksUpToDate>false</LinksUpToDate>
  <CharactersWithSpaces>22525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2022-02-20T17:13:20Z</dcterms:created>
  <dc:creator>ADEDOKUN BUKUNMI</dc:creator>
  <dcterms:modified xsi:type="dcterms:W3CDTF">2022-02-25T21:02:50Z</dcterms:modified>
  <dc:title>Material Reprint 2021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2022-02-20T00:00:00Z</vt:filetime>
  </property>
  <property fmtid="{D5CDD505-2E9C-101B-9397-08002B2CF9AE}" pid="3" name="LastSaved">
    <vt:filetime>2022-02-20T00:00:00Z</vt:filetime>
  </property>
</Properties>
</file>